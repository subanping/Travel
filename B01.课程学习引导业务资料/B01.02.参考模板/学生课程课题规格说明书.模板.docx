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76E2" w14:textId="77777777" w:rsidR="00A129D9" w:rsidRDefault="00A129D9" w:rsidP="00A129D9">
      <w:pPr>
        <w:pStyle w:val="a6"/>
      </w:pPr>
    </w:p>
    <w:p w14:paraId="244CCFD3" w14:textId="77777777" w:rsidR="006059F8" w:rsidRDefault="006059F8">
      <w:pPr>
        <w:pStyle w:val="a6"/>
      </w:pPr>
    </w:p>
    <w:p w14:paraId="682EFD97" w14:textId="45E0B6CB" w:rsidR="00593A98" w:rsidRDefault="00593A98">
      <w:pPr>
        <w:pStyle w:val="a6"/>
      </w:pPr>
    </w:p>
    <w:p w14:paraId="58D16622" w14:textId="1F07A220" w:rsidR="00593A98" w:rsidRDefault="006F0768">
      <w:pPr>
        <w:pStyle w:val="a6"/>
      </w:pPr>
      <w:r>
        <w:rPr>
          <w:rFonts w:hint="eastAsia"/>
        </w:rPr>
        <w:t xml:space="preserve"> </w:t>
      </w:r>
    </w:p>
    <w:p w14:paraId="29979004" w14:textId="3CA6B590" w:rsidR="004B5967" w:rsidRPr="00FD6C32" w:rsidRDefault="003D2D89">
      <w:pPr>
        <w:pStyle w:val="a7"/>
        <w:rPr>
          <w:rFonts w:ascii="微软雅黑" w:eastAsia="微软雅黑" w:hAnsi="微软雅黑"/>
          <w:b w:val="0"/>
          <w:sz w:val="30"/>
          <w:szCs w:val="30"/>
        </w:rPr>
      </w:pPr>
      <w:r>
        <w:rPr>
          <w:rFonts w:ascii="微软雅黑" w:eastAsia="微软雅黑" w:hAnsi="微软雅黑" w:hint="eastAsia"/>
          <w:b w:val="0"/>
          <w:noProof/>
          <w:sz w:val="30"/>
          <w:szCs w:val="30"/>
        </w:rPr>
        <w:t>跨平台前端应用开发课程.学生课程课题规格说明书</w:t>
      </w:r>
      <w:r w:rsidR="00645458" w:rsidRPr="00FD6C32">
        <w:rPr>
          <w:rFonts w:ascii="微软雅黑" w:eastAsia="微软雅黑" w:hAnsi="微软雅黑"/>
          <w:b w:val="0"/>
          <w:sz w:val="30"/>
          <w:szCs w:val="30"/>
        </w:rPr>
        <w:t xml:space="preserve"> </w:t>
      </w:r>
    </w:p>
    <w:p w14:paraId="208F7CB8" w14:textId="63ED72D7" w:rsidR="00ED1316" w:rsidRPr="00FF6949" w:rsidRDefault="003D2D89">
      <w:pPr>
        <w:pStyle w:val="a7"/>
        <w:rPr>
          <w:rFonts w:ascii="微软雅黑" w:eastAsia="微软雅黑" w:hAnsi="微软雅黑"/>
          <w:b w:val="0"/>
          <w:sz w:val="48"/>
          <w:szCs w:val="48"/>
        </w:rPr>
      </w:pPr>
      <w:r>
        <w:rPr>
          <w:rFonts w:ascii="微软雅黑" w:eastAsia="微软雅黑" w:hAnsi="微软雅黑" w:hint="eastAsia"/>
          <w:b w:val="0"/>
          <w:sz w:val="48"/>
          <w:szCs w:val="48"/>
        </w:rPr>
        <w:t>课题名称</w:t>
      </w:r>
    </w:p>
    <w:p w14:paraId="3BB06940" w14:textId="77777777" w:rsidR="00ED1316" w:rsidRDefault="00ED1316" w:rsidP="00752B4C">
      <w:pPr>
        <w:ind w:firstLine="440"/>
      </w:pPr>
    </w:p>
    <w:p w14:paraId="79C27DE2" w14:textId="77777777" w:rsidR="00ED1316" w:rsidRDefault="00ED1316" w:rsidP="00752B4C">
      <w:pPr>
        <w:ind w:firstLine="440"/>
      </w:pPr>
    </w:p>
    <w:p w14:paraId="35644BCD" w14:textId="63FF65C5" w:rsidR="00ED1316" w:rsidRDefault="00ED1316" w:rsidP="00752B4C">
      <w:pPr>
        <w:ind w:firstLine="1440"/>
        <w:rPr>
          <w:rFonts w:ascii="隶书" w:eastAsia="隶书"/>
          <w:sz w:val="72"/>
        </w:rPr>
      </w:pPr>
    </w:p>
    <w:p w14:paraId="57F03412" w14:textId="350A79E5" w:rsidR="00CD7CA6" w:rsidRDefault="00CD7CA6" w:rsidP="00752B4C">
      <w:pPr>
        <w:ind w:firstLine="1440"/>
        <w:rPr>
          <w:rFonts w:ascii="隶书" w:eastAsia="隶书"/>
          <w:sz w:val="72"/>
        </w:rPr>
      </w:pPr>
    </w:p>
    <w:p w14:paraId="5549D2E4" w14:textId="12ADDBEA" w:rsidR="00FD6C32" w:rsidRDefault="00FD6C32" w:rsidP="00752B4C">
      <w:pPr>
        <w:ind w:firstLine="1440"/>
        <w:rPr>
          <w:rFonts w:ascii="隶书" w:eastAsia="隶书"/>
          <w:sz w:val="72"/>
        </w:rPr>
      </w:pPr>
    </w:p>
    <w:p w14:paraId="32DA6D56" w14:textId="77777777" w:rsidR="007A5E22" w:rsidRDefault="007A5E22" w:rsidP="00752B4C">
      <w:pPr>
        <w:ind w:firstLine="1440"/>
        <w:rPr>
          <w:rFonts w:ascii="隶书" w:eastAsia="隶书"/>
          <w:sz w:val="72"/>
        </w:rPr>
      </w:pPr>
    </w:p>
    <w:p w14:paraId="01882AB9" w14:textId="77777777" w:rsidR="00FD6C32" w:rsidRDefault="00FD6C32" w:rsidP="00752B4C">
      <w:pPr>
        <w:ind w:firstLine="1440"/>
        <w:rPr>
          <w:rFonts w:ascii="隶书" w:eastAsia="隶书"/>
          <w:sz w:val="72"/>
        </w:rPr>
      </w:pPr>
    </w:p>
    <w:p w14:paraId="10366BED" w14:textId="77777777" w:rsidR="00CD7CA6" w:rsidRDefault="00CD7CA6" w:rsidP="00752B4C">
      <w:pPr>
        <w:ind w:firstLine="1440"/>
        <w:rPr>
          <w:rFonts w:ascii="隶书" w:eastAsia="隶书"/>
          <w:sz w:val="72"/>
        </w:rPr>
      </w:pPr>
    </w:p>
    <w:p w14:paraId="64BF912E" w14:textId="41474800" w:rsidR="00ED1316" w:rsidRPr="003D4B39" w:rsidRDefault="003D2D89" w:rsidP="00B04546">
      <w:pPr>
        <w:ind w:firstLineChars="0" w:firstLine="0"/>
        <w:jc w:val="center"/>
        <w:rPr>
          <w:sz w:val="24"/>
        </w:rPr>
      </w:pPr>
      <w:r>
        <w:rPr>
          <w:rFonts w:hint="eastAsia"/>
          <w:sz w:val="24"/>
        </w:rPr>
        <w:t>专业</w:t>
      </w:r>
      <w:r>
        <w:rPr>
          <w:rFonts w:hint="eastAsia"/>
          <w:sz w:val="24"/>
        </w:rPr>
        <w:t xml:space="preserve"> </w:t>
      </w:r>
      <w:r>
        <w:rPr>
          <w:rFonts w:hint="eastAsia"/>
          <w:sz w:val="24"/>
        </w:rPr>
        <w:t>班级</w:t>
      </w:r>
      <w:r>
        <w:rPr>
          <w:rFonts w:hint="eastAsia"/>
          <w:sz w:val="24"/>
        </w:rPr>
        <w:t xml:space="preserve"> </w:t>
      </w:r>
      <w:r>
        <w:rPr>
          <w:rFonts w:hint="eastAsia"/>
          <w:sz w:val="24"/>
        </w:rPr>
        <w:t>姓名</w:t>
      </w:r>
    </w:p>
    <w:p w14:paraId="24316B51" w14:textId="69C88743" w:rsidR="00ED1316" w:rsidRDefault="00C40B5B" w:rsidP="000B595C">
      <w:pPr>
        <w:pStyle w:val="aa"/>
        <w:widowControl w:val="0"/>
        <w:spacing w:line="360" w:lineRule="auto"/>
        <w:rPr>
          <w:rFonts w:ascii="微软雅黑" w:eastAsia="微软雅黑" w:hAnsi="微软雅黑"/>
          <w:kern w:val="2"/>
          <w:szCs w:val="24"/>
        </w:rPr>
      </w:pPr>
      <w:r w:rsidRPr="00B04546">
        <w:rPr>
          <w:rFonts w:ascii="微软雅黑" w:eastAsia="微软雅黑" w:hAnsi="微软雅黑" w:hint="eastAsia"/>
          <w:kern w:val="2"/>
          <w:szCs w:val="24"/>
        </w:rPr>
        <w:t>20</w:t>
      </w:r>
      <w:r w:rsidR="005C24BC">
        <w:rPr>
          <w:rFonts w:ascii="微软雅黑" w:eastAsia="微软雅黑" w:hAnsi="微软雅黑"/>
          <w:kern w:val="2"/>
          <w:szCs w:val="24"/>
        </w:rPr>
        <w:t>21</w:t>
      </w:r>
      <w:r w:rsidRPr="00B04546">
        <w:rPr>
          <w:rFonts w:ascii="微软雅黑" w:eastAsia="微软雅黑" w:hAnsi="微软雅黑" w:hint="eastAsia"/>
          <w:kern w:val="2"/>
          <w:szCs w:val="24"/>
        </w:rPr>
        <w:t>年</w:t>
      </w:r>
      <w:r w:rsidR="002428ED">
        <w:rPr>
          <w:rFonts w:ascii="微软雅黑" w:eastAsia="微软雅黑" w:hAnsi="微软雅黑"/>
          <w:kern w:val="2"/>
          <w:szCs w:val="24"/>
        </w:rPr>
        <w:t>12</w:t>
      </w:r>
      <w:r w:rsidRPr="00B04546">
        <w:rPr>
          <w:rFonts w:ascii="微软雅黑" w:eastAsia="微软雅黑" w:hAnsi="微软雅黑" w:hint="eastAsia"/>
          <w:kern w:val="2"/>
          <w:szCs w:val="24"/>
        </w:rPr>
        <w:t>月</w:t>
      </w:r>
      <w:r w:rsidR="002428ED">
        <w:rPr>
          <w:rFonts w:ascii="微软雅黑" w:eastAsia="微软雅黑" w:hAnsi="微软雅黑"/>
          <w:kern w:val="2"/>
          <w:szCs w:val="24"/>
        </w:rPr>
        <w:t>13</w:t>
      </w:r>
      <w:r w:rsidRPr="00B04546">
        <w:rPr>
          <w:rFonts w:ascii="微软雅黑" w:eastAsia="微软雅黑" w:hAnsi="微软雅黑" w:hint="eastAsia"/>
          <w:kern w:val="2"/>
          <w:szCs w:val="24"/>
        </w:rPr>
        <w:t>日</w:t>
      </w:r>
    </w:p>
    <w:p w14:paraId="191F98B6" w14:textId="77777777" w:rsidR="000F6266" w:rsidRDefault="000F6266" w:rsidP="000B595C">
      <w:pPr>
        <w:pStyle w:val="aa"/>
        <w:widowControl w:val="0"/>
        <w:spacing w:line="360" w:lineRule="auto"/>
        <w:rPr>
          <w:rFonts w:ascii="微软雅黑" w:eastAsia="微软雅黑" w:hAnsi="微软雅黑"/>
          <w:kern w:val="2"/>
          <w:szCs w:val="24"/>
        </w:rPr>
      </w:pPr>
    </w:p>
    <w:p w14:paraId="6C3230B1" w14:textId="77777777" w:rsidR="000F6266" w:rsidRDefault="000F6266" w:rsidP="000B595C">
      <w:pPr>
        <w:pStyle w:val="aa"/>
        <w:widowControl w:val="0"/>
        <w:spacing w:line="360" w:lineRule="auto"/>
        <w:rPr>
          <w:lang w:val="en-AU"/>
        </w:rPr>
        <w:sectPr w:rsidR="000F6266" w:rsidSect="00A129D9">
          <w:headerReference w:type="even" r:id="rId9"/>
          <w:headerReference w:type="default" r:id="rId10"/>
          <w:footerReference w:type="even" r:id="rId11"/>
          <w:footerReference w:type="default" r:id="rId12"/>
          <w:headerReference w:type="first" r:id="rId13"/>
          <w:footerReference w:type="first" r:id="rId14"/>
          <w:pgSz w:w="11906" w:h="16838" w:code="9"/>
          <w:pgMar w:top="1418" w:right="1196" w:bottom="1418" w:left="514" w:header="851" w:footer="992" w:gutter="851"/>
          <w:pgNumType w:start="1"/>
          <w:cols w:space="425"/>
          <w:docGrid w:type="lines" w:linePitch="312"/>
        </w:sectPr>
      </w:pPr>
    </w:p>
    <w:p w14:paraId="011D0FB8" w14:textId="77777777" w:rsidR="000F6266" w:rsidRDefault="000F6266">
      <w:pPr>
        <w:widowControl/>
        <w:snapToGrid/>
        <w:spacing w:line="240" w:lineRule="auto"/>
        <w:ind w:firstLineChars="0" w:firstLine="0"/>
        <w:jc w:val="left"/>
        <w:rPr>
          <w:rFonts w:ascii="宋体"/>
          <w:b/>
          <w:bCs/>
        </w:rPr>
      </w:pPr>
    </w:p>
    <w:p w14:paraId="52F0B07A" w14:textId="3649F2F9" w:rsidR="00ED1316" w:rsidRDefault="00ED1316">
      <w:pPr>
        <w:pStyle w:val="ab"/>
        <w:widowControl w:val="0"/>
        <w:spacing w:line="360" w:lineRule="auto"/>
        <w:rPr>
          <w:rFonts w:ascii="微软雅黑" w:eastAsia="微软雅黑" w:hAnsi="微软雅黑"/>
          <w:bCs/>
          <w:kern w:val="2"/>
          <w:szCs w:val="24"/>
        </w:rPr>
      </w:pPr>
      <w:r w:rsidRPr="00CE3259">
        <w:rPr>
          <w:rFonts w:ascii="微软雅黑" w:eastAsia="微软雅黑" w:hAnsi="微软雅黑" w:hint="eastAsia"/>
          <w:bCs/>
          <w:kern w:val="2"/>
          <w:szCs w:val="24"/>
        </w:rPr>
        <w:t>目</w:t>
      </w:r>
      <w:r w:rsidR="00CE3259">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14:paraId="4DFB0FBA" w14:textId="77777777" w:rsidR="00316926" w:rsidRPr="00CE3259" w:rsidRDefault="00316926">
      <w:pPr>
        <w:pStyle w:val="ab"/>
        <w:widowControl w:val="0"/>
        <w:spacing w:line="360" w:lineRule="auto"/>
        <w:rPr>
          <w:rFonts w:ascii="微软雅黑" w:eastAsia="微软雅黑" w:hAnsi="微软雅黑"/>
          <w:bCs/>
          <w:kern w:val="2"/>
          <w:szCs w:val="24"/>
        </w:rPr>
      </w:pPr>
    </w:p>
    <w:p w14:paraId="0B47DB98" w14:textId="6D6F7C53" w:rsidR="00D4239B" w:rsidRDefault="00EC2484">
      <w:pPr>
        <w:pStyle w:val="TOC1"/>
        <w:rPr>
          <w:rFonts w:asciiTheme="minorHAnsi" w:eastAsiaTheme="minorEastAsia" w:hAnsiTheme="minorHAnsi" w:cstheme="minorBidi"/>
          <w:b w:val="0"/>
          <w:bCs w:val="0"/>
          <w:caps w:val="0"/>
          <w:sz w:val="21"/>
          <w:szCs w:val="22"/>
        </w:rPr>
      </w:pPr>
      <w:r>
        <w:fldChar w:fldCharType="begin"/>
      </w:r>
      <w:r w:rsidR="00C40B5B">
        <w:instrText xml:space="preserve"> TOC \o "1-4" \h \z </w:instrText>
      </w:r>
      <w:r>
        <w:fldChar w:fldCharType="separate"/>
      </w:r>
      <w:hyperlink w:anchor="_Toc95839084" w:history="1">
        <w:r w:rsidR="00D4239B" w:rsidRPr="00DE5BDF">
          <w:rPr>
            <w:rStyle w:val="ac"/>
          </w:rPr>
          <w:t>1</w:t>
        </w:r>
        <w:r w:rsidR="00D4239B">
          <w:rPr>
            <w:rFonts w:asciiTheme="minorHAnsi" w:eastAsiaTheme="minorEastAsia" w:hAnsiTheme="minorHAnsi" w:cstheme="minorBidi"/>
            <w:b w:val="0"/>
            <w:bCs w:val="0"/>
            <w:caps w:val="0"/>
            <w:sz w:val="21"/>
            <w:szCs w:val="22"/>
          </w:rPr>
          <w:tab/>
        </w:r>
        <w:r w:rsidR="00D4239B" w:rsidRPr="00DE5BDF">
          <w:rPr>
            <w:rStyle w:val="ac"/>
          </w:rPr>
          <w:t>课题概述</w:t>
        </w:r>
        <w:r w:rsidR="00D4239B">
          <w:rPr>
            <w:webHidden/>
          </w:rPr>
          <w:tab/>
        </w:r>
        <w:r w:rsidR="00D4239B">
          <w:rPr>
            <w:webHidden/>
          </w:rPr>
          <w:fldChar w:fldCharType="begin"/>
        </w:r>
        <w:r w:rsidR="00D4239B">
          <w:rPr>
            <w:webHidden/>
          </w:rPr>
          <w:instrText xml:space="preserve"> PAGEREF _Toc95839084 \h </w:instrText>
        </w:r>
        <w:r w:rsidR="00D4239B">
          <w:rPr>
            <w:webHidden/>
          </w:rPr>
        </w:r>
        <w:r w:rsidR="00D4239B">
          <w:rPr>
            <w:webHidden/>
          </w:rPr>
          <w:fldChar w:fldCharType="separate"/>
        </w:r>
        <w:r w:rsidR="00D4239B">
          <w:rPr>
            <w:webHidden/>
          </w:rPr>
          <w:t>1</w:t>
        </w:r>
        <w:r w:rsidR="00D4239B">
          <w:rPr>
            <w:webHidden/>
          </w:rPr>
          <w:fldChar w:fldCharType="end"/>
        </w:r>
      </w:hyperlink>
    </w:p>
    <w:p w14:paraId="5EC01049" w14:textId="44966545" w:rsidR="00D4239B" w:rsidRDefault="00020095">
      <w:pPr>
        <w:pStyle w:val="TOC1"/>
        <w:rPr>
          <w:rFonts w:asciiTheme="minorHAnsi" w:eastAsiaTheme="minorEastAsia" w:hAnsiTheme="minorHAnsi" w:cstheme="minorBidi"/>
          <w:b w:val="0"/>
          <w:bCs w:val="0"/>
          <w:caps w:val="0"/>
          <w:sz w:val="21"/>
          <w:szCs w:val="22"/>
        </w:rPr>
      </w:pPr>
      <w:hyperlink w:anchor="_Toc95839085" w:history="1">
        <w:r w:rsidR="00D4239B" w:rsidRPr="00DE5BDF">
          <w:rPr>
            <w:rStyle w:val="ac"/>
          </w:rPr>
          <w:t>2</w:t>
        </w:r>
        <w:r w:rsidR="00D4239B">
          <w:rPr>
            <w:rFonts w:asciiTheme="minorHAnsi" w:eastAsiaTheme="minorEastAsia" w:hAnsiTheme="minorHAnsi" w:cstheme="minorBidi"/>
            <w:b w:val="0"/>
            <w:bCs w:val="0"/>
            <w:caps w:val="0"/>
            <w:sz w:val="21"/>
            <w:szCs w:val="22"/>
          </w:rPr>
          <w:tab/>
        </w:r>
        <w:r w:rsidR="00D4239B" w:rsidRPr="00DE5BDF">
          <w:rPr>
            <w:rStyle w:val="ac"/>
          </w:rPr>
          <w:t>课题选型背景说明</w:t>
        </w:r>
        <w:r w:rsidR="00D4239B">
          <w:rPr>
            <w:webHidden/>
          </w:rPr>
          <w:tab/>
        </w:r>
        <w:r w:rsidR="00D4239B">
          <w:rPr>
            <w:webHidden/>
          </w:rPr>
          <w:fldChar w:fldCharType="begin"/>
        </w:r>
        <w:r w:rsidR="00D4239B">
          <w:rPr>
            <w:webHidden/>
          </w:rPr>
          <w:instrText xml:space="preserve"> PAGEREF _Toc95839085 \h </w:instrText>
        </w:r>
        <w:r w:rsidR="00D4239B">
          <w:rPr>
            <w:webHidden/>
          </w:rPr>
        </w:r>
        <w:r w:rsidR="00D4239B">
          <w:rPr>
            <w:webHidden/>
          </w:rPr>
          <w:fldChar w:fldCharType="separate"/>
        </w:r>
        <w:r w:rsidR="00D4239B">
          <w:rPr>
            <w:webHidden/>
          </w:rPr>
          <w:t>1</w:t>
        </w:r>
        <w:r w:rsidR="00D4239B">
          <w:rPr>
            <w:webHidden/>
          </w:rPr>
          <w:fldChar w:fldCharType="end"/>
        </w:r>
      </w:hyperlink>
    </w:p>
    <w:p w14:paraId="093DB7F5" w14:textId="6B48C097" w:rsidR="00D4239B" w:rsidRDefault="00020095">
      <w:pPr>
        <w:pStyle w:val="TOC1"/>
        <w:rPr>
          <w:rFonts w:asciiTheme="minorHAnsi" w:eastAsiaTheme="minorEastAsia" w:hAnsiTheme="minorHAnsi" w:cstheme="minorBidi"/>
          <w:b w:val="0"/>
          <w:bCs w:val="0"/>
          <w:caps w:val="0"/>
          <w:sz w:val="21"/>
          <w:szCs w:val="22"/>
        </w:rPr>
      </w:pPr>
      <w:hyperlink w:anchor="_Toc95839086" w:history="1">
        <w:r w:rsidR="00D4239B" w:rsidRPr="00DE5BDF">
          <w:rPr>
            <w:rStyle w:val="ac"/>
          </w:rPr>
          <w:t>3</w:t>
        </w:r>
        <w:r w:rsidR="00D4239B">
          <w:rPr>
            <w:rFonts w:asciiTheme="minorHAnsi" w:eastAsiaTheme="minorEastAsia" w:hAnsiTheme="minorHAnsi" w:cstheme="minorBidi"/>
            <w:b w:val="0"/>
            <w:bCs w:val="0"/>
            <w:caps w:val="0"/>
            <w:sz w:val="21"/>
            <w:szCs w:val="22"/>
          </w:rPr>
          <w:tab/>
        </w:r>
        <w:r w:rsidR="00D4239B" w:rsidRPr="00DE5BDF">
          <w:rPr>
            <w:rStyle w:val="ac"/>
          </w:rPr>
          <w:t>课题目标说明</w:t>
        </w:r>
        <w:r w:rsidR="00D4239B">
          <w:rPr>
            <w:webHidden/>
          </w:rPr>
          <w:tab/>
        </w:r>
        <w:r w:rsidR="00D4239B">
          <w:rPr>
            <w:webHidden/>
          </w:rPr>
          <w:fldChar w:fldCharType="begin"/>
        </w:r>
        <w:r w:rsidR="00D4239B">
          <w:rPr>
            <w:webHidden/>
          </w:rPr>
          <w:instrText xml:space="preserve"> PAGEREF _Toc95839086 \h </w:instrText>
        </w:r>
        <w:r w:rsidR="00D4239B">
          <w:rPr>
            <w:webHidden/>
          </w:rPr>
        </w:r>
        <w:r w:rsidR="00D4239B">
          <w:rPr>
            <w:webHidden/>
          </w:rPr>
          <w:fldChar w:fldCharType="separate"/>
        </w:r>
        <w:r w:rsidR="00D4239B">
          <w:rPr>
            <w:webHidden/>
          </w:rPr>
          <w:t>1</w:t>
        </w:r>
        <w:r w:rsidR="00D4239B">
          <w:rPr>
            <w:webHidden/>
          </w:rPr>
          <w:fldChar w:fldCharType="end"/>
        </w:r>
      </w:hyperlink>
    </w:p>
    <w:p w14:paraId="1FC6FA03" w14:textId="5F375E05" w:rsidR="00D4239B" w:rsidRDefault="00020095">
      <w:pPr>
        <w:pStyle w:val="TOC1"/>
        <w:rPr>
          <w:rFonts w:asciiTheme="minorHAnsi" w:eastAsiaTheme="minorEastAsia" w:hAnsiTheme="minorHAnsi" w:cstheme="minorBidi"/>
          <w:b w:val="0"/>
          <w:bCs w:val="0"/>
          <w:caps w:val="0"/>
          <w:sz w:val="21"/>
          <w:szCs w:val="22"/>
        </w:rPr>
      </w:pPr>
      <w:hyperlink w:anchor="_Toc95839087" w:history="1">
        <w:r w:rsidR="00D4239B" w:rsidRPr="00DE5BDF">
          <w:rPr>
            <w:rStyle w:val="ac"/>
          </w:rPr>
          <w:t>4</w:t>
        </w:r>
        <w:r w:rsidR="00D4239B">
          <w:rPr>
            <w:rFonts w:asciiTheme="minorHAnsi" w:eastAsiaTheme="minorEastAsia" w:hAnsiTheme="minorHAnsi" w:cstheme="minorBidi"/>
            <w:b w:val="0"/>
            <w:bCs w:val="0"/>
            <w:caps w:val="0"/>
            <w:sz w:val="21"/>
            <w:szCs w:val="22"/>
          </w:rPr>
          <w:tab/>
        </w:r>
        <w:r w:rsidR="00D4239B" w:rsidRPr="00DE5BDF">
          <w:rPr>
            <w:rStyle w:val="ac"/>
          </w:rPr>
          <w:t>课题开发内容综述</w:t>
        </w:r>
        <w:r w:rsidR="00D4239B">
          <w:rPr>
            <w:webHidden/>
          </w:rPr>
          <w:tab/>
        </w:r>
        <w:r w:rsidR="00D4239B">
          <w:rPr>
            <w:webHidden/>
          </w:rPr>
          <w:fldChar w:fldCharType="begin"/>
        </w:r>
        <w:r w:rsidR="00D4239B">
          <w:rPr>
            <w:webHidden/>
          </w:rPr>
          <w:instrText xml:space="preserve"> PAGEREF _Toc95839087 \h </w:instrText>
        </w:r>
        <w:r w:rsidR="00D4239B">
          <w:rPr>
            <w:webHidden/>
          </w:rPr>
        </w:r>
        <w:r w:rsidR="00D4239B">
          <w:rPr>
            <w:webHidden/>
          </w:rPr>
          <w:fldChar w:fldCharType="separate"/>
        </w:r>
        <w:r w:rsidR="00D4239B">
          <w:rPr>
            <w:webHidden/>
          </w:rPr>
          <w:t>1</w:t>
        </w:r>
        <w:r w:rsidR="00D4239B">
          <w:rPr>
            <w:webHidden/>
          </w:rPr>
          <w:fldChar w:fldCharType="end"/>
        </w:r>
      </w:hyperlink>
    </w:p>
    <w:p w14:paraId="2F720DEC" w14:textId="4A2EC475" w:rsidR="00D4239B" w:rsidRDefault="00020095">
      <w:pPr>
        <w:pStyle w:val="TOC1"/>
        <w:rPr>
          <w:rFonts w:asciiTheme="minorHAnsi" w:eastAsiaTheme="minorEastAsia" w:hAnsiTheme="minorHAnsi" w:cstheme="minorBidi"/>
          <w:b w:val="0"/>
          <w:bCs w:val="0"/>
          <w:caps w:val="0"/>
          <w:sz w:val="21"/>
          <w:szCs w:val="22"/>
        </w:rPr>
      </w:pPr>
      <w:hyperlink w:anchor="_Toc95839088" w:history="1">
        <w:r w:rsidR="00D4239B" w:rsidRPr="00DE5BDF">
          <w:rPr>
            <w:rStyle w:val="ac"/>
          </w:rPr>
          <w:t>5</w:t>
        </w:r>
        <w:r w:rsidR="00D4239B">
          <w:rPr>
            <w:rFonts w:asciiTheme="minorHAnsi" w:eastAsiaTheme="minorEastAsia" w:hAnsiTheme="minorHAnsi" w:cstheme="minorBidi"/>
            <w:b w:val="0"/>
            <w:bCs w:val="0"/>
            <w:caps w:val="0"/>
            <w:sz w:val="21"/>
            <w:szCs w:val="22"/>
          </w:rPr>
          <w:tab/>
        </w:r>
        <w:r w:rsidR="00D4239B" w:rsidRPr="00DE5BDF">
          <w:rPr>
            <w:rStyle w:val="ac"/>
          </w:rPr>
          <w:t>课题开发内容详细说明</w:t>
        </w:r>
        <w:r w:rsidR="00D4239B">
          <w:rPr>
            <w:webHidden/>
          </w:rPr>
          <w:tab/>
        </w:r>
        <w:r w:rsidR="00D4239B">
          <w:rPr>
            <w:webHidden/>
          </w:rPr>
          <w:fldChar w:fldCharType="begin"/>
        </w:r>
        <w:r w:rsidR="00D4239B">
          <w:rPr>
            <w:webHidden/>
          </w:rPr>
          <w:instrText xml:space="preserve"> PAGEREF _Toc95839088 \h </w:instrText>
        </w:r>
        <w:r w:rsidR="00D4239B">
          <w:rPr>
            <w:webHidden/>
          </w:rPr>
        </w:r>
        <w:r w:rsidR="00D4239B">
          <w:rPr>
            <w:webHidden/>
          </w:rPr>
          <w:fldChar w:fldCharType="separate"/>
        </w:r>
        <w:r w:rsidR="00D4239B">
          <w:rPr>
            <w:webHidden/>
          </w:rPr>
          <w:t>2</w:t>
        </w:r>
        <w:r w:rsidR="00D4239B">
          <w:rPr>
            <w:webHidden/>
          </w:rPr>
          <w:fldChar w:fldCharType="end"/>
        </w:r>
      </w:hyperlink>
    </w:p>
    <w:p w14:paraId="458CDF7D" w14:textId="5F0A511E" w:rsidR="00D4239B" w:rsidRDefault="00020095">
      <w:pPr>
        <w:pStyle w:val="TOC2"/>
        <w:ind w:firstLine="297"/>
        <w:rPr>
          <w:rFonts w:asciiTheme="minorHAnsi" w:eastAsiaTheme="minorEastAsia" w:hAnsiTheme="minorHAnsi" w:cstheme="minorBidi"/>
          <w:smallCaps w:val="0"/>
          <w:noProof/>
          <w:sz w:val="21"/>
          <w:szCs w:val="22"/>
        </w:rPr>
      </w:pPr>
      <w:hyperlink w:anchor="_Toc95839089" w:history="1">
        <w:r w:rsidR="00D4239B" w:rsidRPr="00DE5BDF">
          <w:rPr>
            <w:rStyle w:val="ac"/>
            <w:noProof/>
          </w:rPr>
          <w:t>5.1</w:t>
        </w:r>
        <w:r w:rsidR="00D4239B">
          <w:rPr>
            <w:rFonts w:asciiTheme="minorHAnsi" w:eastAsiaTheme="minorEastAsia" w:hAnsiTheme="minorHAnsi" w:cstheme="minorBidi"/>
            <w:smallCaps w:val="0"/>
            <w:noProof/>
            <w:sz w:val="21"/>
            <w:szCs w:val="22"/>
          </w:rPr>
          <w:tab/>
        </w:r>
        <w:r w:rsidR="00D4239B" w:rsidRPr="00DE5BDF">
          <w:rPr>
            <w:rStyle w:val="ac"/>
            <w:noProof/>
          </w:rPr>
          <w:t>业务数据内容说明</w:t>
        </w:r>
        <w:r w:rsidR="00D4239B">
          <w:rPr>
            <w:noProof/>
            <w:webHidden/>
          </w:rPr>
          <w:tab/>
        </w:r>
        <w:r w:rsidR="00D4239B">
          <w:rPr>
            <w:noProof/>
            <w:webHidden/>
          </w:rPr>
          <w:fldChar w:fldCharType="begin"/>
        </w:r>
        <w:r w:rsidR="00D4239B">
          <w:rPr>
            <w:noProof/>
            <w:webHidden/>
          </w:rPr>
          <w:instrText xml:space="preserve"> PAGEREF _Toc95839089 \h </w:instrText>
        </w:r>
        <w:r w:rsidR="00D4239B">
          <w:rPr>
            <w:noProof/>
            <w:webHidden/>
          </w:rPr>
        </w:r>
        <w:r w:rsidR="00D4239B">
          <w:rPr>
            <w:noProof/>
            <w:webHidden/>
          </w:rPr>
          <w:fldChar w:fldCharType="separate"/>
        </w:r>
        <w:r w:rsidR="00D4239B">
          <w:rPr>
            <w:noProof/>
            <w:webHidden/>
          </w:rPr>
          <w:t>2</w:t>
        </w:r>
        <w:r w:rsidR="00D4239B">
          <w:rPr>
            <w:noProof/>
            <w:webHidden/>
          </w:rPr>
          <w:fldChar w:fldCharType="end"/>
        </w:r>
      </w:hyperlink>
    </w:p>
    <w:p w14:paraId="4866A68F" w14:textId="6A683EE6" w:rsidR="00D4239B" w:rsidRDefault="00020095">
      <w:pPr>
        <w:pStyle w:val="TOC2"/>
        <w:ind w:firstLine="297"/>
        <w:rPr>
          <w:rFonts w:asciiTheme="minorHAnsi" w:eastAsiaTheme="minorEastAsia" w:hAnsiTheme="minorHAnsi" w:cstheme="minorBidi"/>
          <w:smallCaps w:val="0"/>
          <w:noProof/>
          <w:sz w:val="21"/>
          <w:szCs w:val="22"/>
        </w:rPr>
      </w:pPr>
      <w:hyperlink w:anchor="_Toc95839090" w:history="1">
        <w:r w:rsidR="00D4239B" w:rsidRPr="00DE5BDF">
          <w:rPr>
            <w:rStyle w:val="ac"/>
            <w:noProof/>
          </w:rPr>
          <w:t>5.2</w:t>
        </w:r>
        <w:r w:rsidR="00D4239B">
          <w:rPr>
            <w:rFonts w:asciiTheme="minorHAnsi" w:eastAsiaTheme="minorEastAsia" w:hAnsiTheme="minorHAnsi" w:cstheme="minorBidi"/>
            <w:smallCaps w:val="0"/>
            <w:noProof/>
            <w:sz w:val="21"/>
            <w:szCs w:val="22"/>
          </w:rPr>
          <w:tab/>
        </w:r>
        <w:r w:rsidR="00D4239B" w:rsidRPr="00DE5BDF">
          <w:rPr>
            <w:rStyle w:val="ac"/>
            <w:noProof/>
          </w:rPr>
          <w:t>…</w:t>
        </w:r>
        <w:r w:rsidR="00D4239B" w:rsidRPr="00DE5BDF">
          <w:rPr>
            <w:rStyle w:val="ac"/>
            <w:noProof/>
          </w:rPr>
          <w:t>子系统</w:t>
        </w:r>
        <w:r w:rsidR="00D4239B">
          <w:rPr>
            <w:noProof/>
            <w:webHidden/>
          </w:rPr>
          <w:tab/>
        </w:r>
        <w:r w:rsidR="00D4239B">
          <w:rPr>
            <w:noProof/>
            <w:webHidden/>
          </w:rPr>
          <w:fldChar w:fldCharType="begin"/>
        </w:r>
        <w:r w:rsidR="00D4239B">
          <w:rPr>
            <w:noProof/>
            <w:webHidden/>
          </w:rPr>
          <w:instrText xml:space="preserve"> PAGEREF _Toc95839090 \h </w:instrText>
        </w:r>
        <w:r w:rsidR="00D4239B">
          <w:rPr>
            <w:noProof/>
            <w:webHidden/>
          </w:rPr>
        </w:r>
        <w:r w:rsidR="00D4239B">
          <w:rPr>
            <w:noProof/>
            <w:webHidden/>
          </w:rPr>
          <w:fldChar w:fldCharType="separate"/>
        </w:r>
        <w:r w:rsidR="00D4239B">
          <w:rPr>
            <w:noProof/>
            <w:webHidden/>
          </w:rPr>
          <w:t>2</w:t>
        </w:r>
        <w:r w:rsidR="00D4239B">
          <w:rPr>
            <w:noProof/>
            <w:webHidden/>
          </w:rPr>
          <w:fldChar w:fldCharType="end"/>
        </w:r>
      </w:hyperlink>
    </w:p>
    <w:p w14:paraId="2510A839" w14:textId="47A1B8F0" w:rsidR="00D4239B" w:rsidRDefault="00020095">
      <w:pPr>
        <w:pStyle w:val="TOC3"/>
        <w:ind w:firstLine="233"/>
        <w:rPr>
          <w:rFonts w:asciiTheme="minorHAnsi" w:eastAsiaTheme="minorEastAsia" w:hAnsiTheme="minorHAnsi" w:cstheme="minorBidi"/>
          <w:i w:val="0"/>
          <w:iCs w:val="0"/>
          <w:noProof/>
          <w:sz w:val="21"/>
          <w:szCs w:val="22"/>
        </w:rPr>
      </w:pPr>
      <w:hyperlink w:anchor="_Toc95839091" w:history="1">
        <w:r w:rsidR="00D4239B" w:rsidRPr="00DE5BDF">
          <w:rPr>
            <w:rStyle w:val="ac"/>
            <w:noProof/>
          </w:rPr>
          <w:t>5.2.1</w:t>
        </w:r>
        <w:r w:rsidR="00D4239B">
          <w:rPr>
            <w:rFonts w:asciiTheme="minorHAnsi" w:eastAsiaTheme="minorEastAsia" w:hAnsiTheme="minorHAnsi" w:cstheme="minorBidi"/>
            <w:i w:val="0"/>
            <w:iCs w:val="0"/>
            <w:noProof/>
            <w:sz w:val="21"/>
            <w:szCs w:val="22"/>
          </w:rPr>
          <w:tab/>
        </w:r>
        <w:r w:rsidR="00D4239B" w:rsidRPr="00DE5BDF">
          <w:rPr>
            <w:rStyle w:val="ac"/>
            <w:noProof/>
          </w:rPr>
          <w:t>…</w:t>
        </w:r>
        <w:r w:rsidR="00D4239B" w:rsidRPr="00DE5BDF">
          <w:rPr>
            <w:rStyle w:val="ac"/>
            <w:noProof/>
          </w:rPr>
          <w:t>模块</w:t>
        </w:r>
        <w:r w:rsidR="00D4239B">
          <w:rPr>
            <w:noProof/>
            <w:webHidden/>
          </w:rPr>
          <w:tab/>
        </w:r>
        <w:r w:rsidR="00D4239B">
          <w:rPr>
            <w:noProof/>
            <w:webHidden/>
          </w:rPr>
          <w:fldChar w:fldCharType="begin"/>
        </w:r>
        <w:r w:rsidR="00D4239B">
          <w:rPr>
            <w:noProof/>
            <w:webHidden/>
          </w:rPr>
          <w:instrText xml:space="preserve"> PAGEREF _Toc95839091 \h </w:instrText>
        </w:r>
        <w:r w:rsidR="00D4239B">
          <w:rPr>
            <w:noProof/>
            <w:webHidden/>
          </w:rPr>
        </w:r>
        <w:r w:rsidR="00D4239B">
          <w:rPr>
            <w:noProof/>
            <w:webHidden/>
          </w:rPr>
          <w:fldChar w:fldCharType="separate"/>
        </w:r>
        <w:r w:rsidR="00D4239B">
          <w:rPr>
            <w:noProof/>
            <w:webHidden/>
          </w:rPr>
          <w:t>2</w:t>
        </w:r>
        <w:r w:rsidR="00D4239B">
          <w:rPr>
            <w:noProof/>
            <w:webHidden/>
          </w:rPr>
          <w:fldChar w:fldCharType="end"/>
        </w:r>
      </w:hyperlink>
    </w:p>
    <w:p w14:paraId="0B12583E" w14:textId="107397D1" w:rsidR="00D4239B" w:rsidRDefault="00020095">
      <w:pPr>
        <w:pStyle w:val="TOC1"/>
        <w:rPr>
          <w:rFonts w:asciiTheme="minorHAnsi" w:eastAsiaTheme="minorEastAsia" w:hAnsiTheme="minorHAnsi" w:cstheme="minorBidi"/>
          <w:b w:val="0"/>
          <w:bCs w:val="0"/>
          <w:caps w:val="0"/>
          <w:sz w:val="21"/>
          <w:szCs w:val="22"/>
        </w:rPr>
      </w:pPr>
      <w:hyperlink w:anchor="_Toc95839092" w:history="1">
        <w:r w:rsidR="00D4239B" w:rsidRPr="00DE5BDF">
          <w:rPr>
            <w:rStyle w:val="ac"/>
          </w:rPr>
          <w:t>6</w:t>
        </w:r>
        <w:r w:rsidR="00D4239B">
          <w:rPr>
            <w:rFonts w:asciiTheme="minorHAnsi" w:eastAsiaTheme="minorEastAsia" w:hAnsiTheme="minorHAnsi" w:cstheme="minorBidi"/>
            <w:b w:val="0"/>
            <w:bCs w:val="0"/>
            <w:caps w:val="0"/>
            <w:sz w:val="21"/>
            <w:szCs w:val="22"/>
          </w:rPr>
          <w:tab/>
        </w:r>
        <w:r w:rsidR="00D4239B" w:rsidRPr="00DE5BDF">
          <w:rPr>
            <w:rStyle w:val="ac"/>
          </w:rPr>
          <w:t>课题软件技术应用规划</w:t>
        </w:r>
        <w:r w:rsidR="00D4239B">
          <w:rPr>
            <w:webHidden/>
          </w:rPr>
          <w:tab/>
        </w:r>
        <w:r w:rsidR="00D4239B">
          <w:rPr>
            <w:webHidden/>
          </w:rPr>
          <w:fldChar w:fldCharType="begin"/>
        </w:r>
        <w:r w:rsidR="00D4239B">
          <w:rPr>
            <w:webHidden/>
          </w:rPr>
          <w:instrText xml:space="preserve"> PAGEREF _Toc95839092 \h </w:instrText>
        </w:r>
        <w:r w:rsidR="00D4239B">
          <w:rPr>
            <w:webHidden/>
          </w:rPr>
        </w:r>
        <w:r w:rsidR="00D4239B">
          <w:rPr>
            <w:webHidden/>
          </w:rPr>
          <w:fldChar w:fldCharType="separate"/>
        </w:r>
        <w:r w:rsidR="00D4239B">
          <w:rPr>
            <w:webHidden/>
          </w:rPr>
          <w:t>2</w:t>
        </w:r>
        <w:r w:rsidR="00D4239B">
          <w:rPr>
            <w:webHidden/>
          </w:rPr>
          <w:fldChar w:fldCharType="end"/>
        </w:r>
      </w:hyperlink>
    </w:p>
    <w:p w14:paraId="59D00B94" w14:textId="54FC9DC3" w:rsidR="00D4239B" w:rsidRDefault="00020095">
      <w:pPr>
        <w:pStyle w:val="TOC2"/>
        <w:ind w:firstLine="297"/>
        <w:rPr>
          <w:rFonts w:asciiTheme="minorHAnsi" w:eastAsiaTheme="minorEastAsia" w:hAnsiTheme="minorHAnsi" w:cstheme="minorBidi"/>
          <w:smallCaps w:val="0"/>
          <w:noProof/>
          <w:sz w:val="21"/>
          <w:szCs w:val="22"/>
        </w:rPr>
      </w:pPr>
      <w:hyperlink w:anchor="_Toc95839093" w:history="1">
        <w:r w:rsidR="00D4239B" w:rsidRPr="00DE5BDF">
          <w:rPr>
            <w:rStyle w:val="ac"/>
            <w:noProof/>
          </w:rPr>
          <w:t>6.1</w:t>
        </w:r>
        <w:r w:rsidR="00D4239B">
          <w:rPr>
            <w:rFonts w:asciiTheme="minorHAnsi" w:eastAsiaTheme="minorEastAsia" w:hAnsiTheme="minorHAnsi" w:cstheme="minorBidi"/>
            <w:smallCaps w:val="0"/>
            <w:noProof/>
            <w:sz w:val="21"/>
            <w:szCs w:val="22"/>
          </w:rPr>
          <w:tab/>
        </w:r>
        <w:r w:rsidR="00D4239B" w:rsidRPr="00DE5BDF">
          <w:rPr>
            <w:rStyle w:val="ac"/>
            <w:noProof/>
          </w:rPr>
          <w:t>项目软件发布部署形式要求</w:t>
        </w:r>
        <w:r w:rsidR="00D4239B">
          <w:rPr>
            <w:noProof/>
            <w:webHidden/>
          </w:rPr>
          <w:tab/>
        </w:r>
        <w:r w:rsidR="00D4239B">
          <w:rPr>
            <w:noProof/>
            <w:webHidden/>
          </w:rPr>
          <w:fldChar w:fldCharType="begin"/>
        </w:r>
        <w:r w:rsidR="00D4239B">
          <w:rPr>
            <w:noProof/>
            <w:webHidden/>
          </w:rPr>
          <w:instrText xml:space="preserve"> PAGEREF _Toc95839093 \h </w:instrText>
        </w:r>
        <w:r w:rsidR="00D4239B">
          <w:rPr>
            <w:noProof/>
            <w:webHidden/>
          </w:rPr>
        </w:r>
        <w:r w:rsidR="00D4239B">
          <w:rPr>
            <w:noProof/>
            <w:webHidden/>
          </w:rPr>
          <w:fldChar w:fldCharType="separate"/>
        </w:r>
        <w:r w:rsidR="00D4239B">
          <w:rPr>
            <w:noProof/>
            <w:webHidden/>
          </w:rPr>
          <w:t>2</w:t>
        </w:r>
        <w:r w:rsidR="00D4239B">
          <w:rPr>
            <w:noProof/>
            <w:webHidden/>
          </w:rPr>
          <w:fldChar w:fldCharType="end"/>
        </w:r>
      </w:hyperlink>
    </w:p>
    <w:p w14:paraId="1D590A6E" w14:textId="728616C5" w:rsidR="00D4239B" w:rsidRDefault="00020095">
      <w:pPr>
        <w:pStyle w:val="TOC3"/>
        <w:ind w:firstLine="233"/>
        <w:rPr>
          <w:rFonts w:asciiTheme="minorHAnsi" w:eastAsiaTheme="minorEastAsia" w:hAnsiTheme="minorHAnsi" w:cstheme="minorBidi"/>
          <w:i w:val="0"/>
          <w:iCs w:val="0"/>
          <w:noProof/>
          <w:sz w:val="21"/>
          <w:szCs w:val="22"/>
        </w:rPr>
      </w:pPr>
      <w:hyperlink w:anchor="_Toc95839094" w:history="1">
        <w:r w:rsidR="00D4239B" w:rsidRPr="00DE5BDF">
          <w:rPr>
            <w:rStyle w:val="ac"/>
            <w:noProof/>
          </w:rPr>
          <w:t>6.1.1</w:t>
        </w:r>
        <w:r w:rsidR="00D4239B">
          <w:rPr>
            <w:rFonts w:asciiTheme="minorHAnsi" w:eastAsiaTheme="minorEastAsia" w:hAnsiTheme="minorHAnsi" w:cstheme="minorBidi"/>
            <w:i w:val="0"/>
            <w:iCs w:val="0"/>
            <w:noProof/>
            <w:sz w:val="21"/>
            <w:szCs w:val="22"/>
          </w:rPr>
          <w:tab/>
        </w:r>
        <w:r w:rsidR="00D4239B" w:rsidRPr="00DE5BDF">
          <w:rPr>
            <w:rStyle w:val="ac"/>
            <w:noProof/>
          </w:rPr>
          <w:t>服务器端部署说明</w:t>
        </w:r>
        <w:r w:rsidR="00D4239B">
          <w:rPr>
            <w:noProof/>
            <w:webHidden/>
          </w:rPr>
          <w:tab/>
        </w:r>
        <w:r w:rsidR="00D4239B">
          <w:rPr>
            <w:noProof/>
            <w:webHidden/>
          </w:rPr>
          <w:fldChar w:fldCharType="begin"/>
        </w:r>
        <w:r w:rsidR="00D4239B">
          <w:rPr>
            <w:noProof/>
            <w:webHidden/>
          </w:rPr>
          <w:instrText xml:space="preserve"> PAGEREF _Toc95839094 \h </w:instrText>
        </w:r>
        <w:r w:rsidR="00D4239B">
          <w:rPr>
            <w:noProof/>
            <w:webHidden/>
          </w:rPr>
        </w:r>
        <w:r w:rsidR="00D4239B">
          <w:rPr>
            <w:noProof/>
            <w:webHidden/>
          </w:rPr>
          <w:fldChar w:fldCharType="separate"/>
        </w:r>
        <w:r w:rsidR="00D4239B">
          <w:rPr>
            <w:noProof/>
            <w:webHidden/>
          </w:rPr>
          <w:t>2</w:t>
        </w:r>
        <w:r w:rsidR="00D4239B">
          <w:rPr>
            <w:noProof/>
            <w:webHidden/>
          </w:rPr>
          <w:fldChar w:fldCharType="end"/>
        </w:r>
      </w:hyperlink>
    </w:p>
    <w:p w14:paraId="7BF1D362" w14:textId="5D12B709" w:rsidR="00D4239B" w:rsidRDefault="00020095">
      <w:pPr>
        <w:pStyle w:val="TOC3"/>
        <w:ind w:firstLine="233"/>
        <w:rPr>
          <w:rFonts w:asciiTheme="minorHAnsi" w:eastAsiaTheme="minorEastAsia" w:hAnsiTheme="minorHAnsi" w:cstheme="minorBidi"/>
          <w:i w:val="0"/>
          <w:iCs w:val="0"/>
          <w:noProof/>
          <w:sz w:val="21"/>
          <w:szCs w:val="22"/>
        </w:rPr>
      </w:pPr>
      <w:hyperlink w:anchor="_Toc95839095" w:history="1">
        <w:r w:rsidR="00D4239B" w:rsidRPr="00DE5BDF">
          <w:rPr>
            <w:rStyle w:val="ac"/>
            <w:noProof/>
          </w:rPr>
          <w:t>6.1.2</w:t>
        </w:r>
        <w:r w:rsidR="00D4239B">
          <w:rPr>
            <w:rFonts w:asciiTheme="minorHAnsi" w:eastAsiaTheme="minorEastAsia" w:hAnsiTheme="minorHAnsi" w:cstheme="minorBidi"/>
            <w:i w:val="0"/>
            <w:iCs w:val="0"/>
            <w:noProof/>
            <w:sz w:val="21"/>
            <w:szCs w:val="22"/>
          </w:rPr>
          <w:tab/>
        </w:r>
        <w:r w:rsidR="00D4239B" w:rsidRPr="00DE5BDF">
          <w:rPr>
            <w:rStyle w:val="ac"/>
            <w:noProof/>
          </w:rPr>
          <w:t>客户端部署使用说明</w:t>
        </w:r>
        <w:r w:rsidR="00D4239B">
          <w:rPr>
            <w:noProof/>
            <w:webHidden/>
          </w:rPr>
          <w:tab/>
        </w:r>
        <w:r w:rsidR="00D4239B">
          <w:rPr>
            <w:noProof/>
            <w:webHidden/>
          </w:rPr>
          <w:fldChar w:fldCharType="begin"/>
        </w:r>
        <w:r w:rsidR="00D4239B">
          <w:rPr>
            <w:noProof/>
            <w:webHidden/>
          </w:rPr>
          <w:instrText xml:space="preserve"> PAGEREF _Toc95839095 \h </w:instrText>
        </w:r>
        <w:r w:rsidR="00D4239B">
          <w:rPr>
            <w:noProof/>
            <w:webHidden/>
          </w:rPr>
        </w:r>
        <w:r w:rsidR="00D4239B">
          <w:rPr>
            <w:noProof/>
            <w:webHidden/>
          </w:rPr>
          <w:fldChar w:fldCharType="separate"/>
        </w:r>
        <w:r w:rsidR="00D4239B">
          <w:rPr>
            <w:noProof/>
            <w:webHidden/>
          </w:rPr>
          <w:t>3</w:t>
        </w:r>
        <w:r w:rsidR="00D4239B">
          <w:rPr>
            <w:noProof/>
            <w:webHidden/>
          </w:rPr>
          <w:fldChar w:fldCharType="end"/>
        </w:r>
      </w:hyperlink>
    </w:p>
    <w:p w14:paraId="07474400" w14:textId="674F84B7" w:rsidR="00D4239B" w:rsidRDefault="00020095">
      <w:pPr>
        <w:pStyle w:val="TOC2"/>
        <w:ind w:firstLine="297"/>
        <w:rPr>
          <w:rFonts w:asciiTheme="minorHAnsi" w:eastAsiaTheme="minorEastAsia" w:hAnsiTheme="minorHAnsi" w:cstheme="minorBidi"/>
          <w:smallCaps w:val="0"/>
          <w:noProof/>
          <w:sz w:val="21"/>
          <w:szCs w:val="22"/>
        </w:rPr>
      </w:pPr>
      <w:hyperlink w:anchor="_Toc95839096" w:history="1">
        <w:r w:rsidR="00D4239B" w:rsidRPr="00DE5BDF">
          <w:rPr>
            <w:rStyle w:val="ac"/>
            <w:noProof/>
          </w:rPr>
          <w:t>6.2</w:t>
        </w:r>
        <w:r w:rsidR="00D4239B">
          <w:rPr>
            <w:rFonts w:asciiTheme="minorHAnsi" w:eastAsiaTheme="minorEastAsia" w:hAnsiTheme="minorHAnsi" w:cstheme="minorBidi"/>
            <w:smallCaps w:val="0"/>
            <w:noProof/>
            <w:sz w:val="21"/>
            <w:szCs w:val="22"/>
          </w:rPr>
          <w:tab/>
        </w:r>
        <w:r w:rsidR="00D4239B" w:rsidRPr="00DE5BDF">
          <w:rPr>
            <w:rStyle w:val="ac"/>
            <w:noProof/>
          </w:rPr>
          <w:t>应用开发技术要求</w:t>
        </w:r>
        <w:r w:rsidR="00D4239B">
          <w:rPr>
            <w:noProof/>
            <w:webHidden/>
          </w:rPr>
          <w:tab/>
        </w:r>
        <w:r w:rsidR="00D4239B">
          <w:rPr>
            <w:noProof/>
            <w:webHidden/>
          </w:rPr>
          <w:fldChar w:fldCharType="begin"/>
        </w:r>
        <w:r w:rsidR="00D4239B">
          <w:rPr>
            <w:noProof/>
            <w:webHidden/>
          </w:rPr>
          <w:instrText xml:space="preserve"> PAGEREF _Toc95839096 \h </w:instrText>
        </w:r>
        <w:r w:rsidR="00D4239B">
          <w:rPr>
            <w:noProof/>
            <w:webHidden/>
          </w:rPr>
        </w:r>
        <w:r w:rsidR="00D4239B">
          <w:rPr>
            <w:noProof/>
            <w:webHidden/>
          </w:rPr>
          <w:fldChar w:fldCharType="separate"/>
        </w:r>
        <w:r w:rsidR="00D4239B">
          <w:rPr>
            <w:noProof/>
            <w:webHidden/>
          </w:rPr>
          <w:t>3</w:t>
        </w:r>
        <w:r w:rsidR="00D4239B">
          <w:rPr>
            <w:noProof/>
            <w:webHidden/>
          </w:rPr>
          <w:fldChar w:fldCharType="end"/>
        </w:r>
      </w:hyperlink>
    </w:p>
    <w:p w14:paraId="54086EF8" w14:textId="1716336C" w:rsidR="00D4239B" w:rsidRDefault="00020095">
      <w:pPr>
        <w:pStyle w:val="TOC2"/>
        <w:ind w:firstLine="297"/>
        <w:rPr>
          <w:rFonts w:asciiTheme="minorHAnsi" w:eastAsiaTheme="minorEastAsia" w:hAnsiTheme="minorHAnsi" w:cstheme="minorBidi"/>
          <w:smallCaps w:val="0"/>
          <w:noProof/>
          <w:sz w:val="21"/>
          <w:szCs w:val="22"/>
        </w:rPr>
      </w:pPr>
      <w:hyperlink w:anchor="_Toc95839097" w:history="1">
        <w:r w:rsidR="00D4239B" w:rsidRPr="00DE5BDF">
          <w:rPr>
            <w:rStyle w:val="ac"/>
            <w:noProof/>
          </w:rPr>
          <w:t>6.3</w:t>
        </w:r>
        <w:r w:rsidR="00D4239B">
          <w:rPr>
            <w:rFonts w:asciiTheme="minorHAnsi" w:eastAsiaTheme="minorEastAsia" w:hAnsiTheme="minorHAnsi" w:cstheme="minorBidi"/>
            <w:smallCaps w:val="0"/>
            <w:noProof/>
            <w:sz w:val="21"/>
            <w:szCs w:val="22"/>
          </w:rPr>
          <w:tab/>
        </w:r>
        <w:r w:rsidR="00D4239B" w:rsidRPr="00DE5BDF">
          <w:rPr>
            <w:rStyle w:val="ac"/>
            <w:noProof/>
          </w:rPr>
          <w:t>其它要求</w:t>
        </w:r>
        <w:r w:rsidR="00D4239B">
          <w:rPr>
            <w:noProof/>
            <w:webHidden/>
          </w:rPr>
          <w:tab/>
        </w:r>
        <w:r w:rsidR="00D4239B">
          <w:rPr>
            <w:noProof/>
            <w:webHidden/>
          </w:rPr>
          <w:fldChar w:fldCharType="begin"/>
        </w:r>
        <w:r w:rsidR="00D4239B">
          <w:rPr>
            <w:noProof/>
            <w:webHidden/>
          </w:rPr>
          <w:instrText xml:space="preserve"> PAGEREF _Toc95839097 \h </w:instrText>
        </w:r>
        <w:r w:rsidR="00D4239B">
          <w:rPr>
            <w:noProof/>
            <w:webHidden/>
          </w:rPr>
        </w:r>
        <w:r w:rsidR="00D4239B">
          <w:rPr>
            <w:noProof/>
            <w:webHidden/>
          </w:rPr>
          <w:fldChar w:fldCharType="separate"/>
        </w:r>
        <w:r w:rsidR="00D4239B">
          <w:rPr>
            <w:noProof/>
            <w:webHidden/>
          </w:rPr>
          <w:t>3</w:t>
        </w:r>
        <w:r w:rsidR="00D4239B">
          <w:rPr>
            <w:noProof/>
            <w:webHidden/>
          </w:rPr>
          <w:fldChar w:fldCharType="end"/>
        </w:r>
      </w:hyperlink>
    </w:p>
    <w:p w14:paraId="6295F80F" w14:textId="4A8FE3BB" w:rsidR="00D4239B" w:rsidRDefault="00020095">
      <w:pPr>
        <w:pStyle w:val="TOC3"/>
        <w:ind w:firstLine="233"/>
        <w:rPr>
          <w:rFonts w:asciiTheme="minorHAnsi" w:eastAsiaTheme="minorEastAsia" w:hAnsiTheme="minorHAnsi" w:cstheme="minorBidi"/>
          <w:i w:val="0"/>
          <w:iCs w:val="0"/>
          <w:noProof/>
          <w:sz w:val="21"/>
          <w:szCs w:val="22"/>
        </w:rPr>
      </w:pPr>
      <w:hyperlink w:anchor="_Toc95839098" w:history="1">
        <w:r w:rsidR="00D4239B" w:rsidRPr="00DE5BDF">
          <w:rPr>
            <w:rStyle w:val="ac"/>
            <w:noProof/>
          </w:rPr>
          <w:t>6.3.1</w:t>
        </w:r>
        <w:r w:rsidR="00D4239B">
          <w:rPr>
            <w:rFonts w:asciiTheme="minorHAnsi" w:eastAsiaTheme="minorEastAsia" w:hAnsiTheme="minorHAnsi" w:cstheme="minorBidi"/>
            <w:i w:val="0"/>
            <w:iCs w:val="0"/>
            <w:noProof/>
            <w:sz w:val="21"/>
            <w:szCs w:val="22"/>
          </w:rPr>
          <w:tab/>
        </w:r>
        <w:r w:rsidR="00D4239B" w:rsidRPr="00DE5BDF">
          <w:rPr>
            <w:rStyle w:val="ac"/>
            <w:noProof/>
          </w:rPr>
          <w:t>安全性要求</w:t>
        </w:r>
        <w:r w:rsidR="00D4239B">
          <w:rPr>
            <w:noProof/>
            <w:webHidden/>
          </w:rPr>
          <w:tab/>
        </w:r>
        <w:r w:rsidR="00D4239B">
          <w:rPr>
            <w:noProof/>
            <w:webHidden/>
          </w:rPr>
          <w:fldChar w:fldCharType="begin"/>
        </w:r>
        <w:r w:rsidR="00D4239B">
          <w:rPr>
            <w:noProof/>
            <w:webHidden/>
          </w:rPr>
          <w:instrText xml:space="preserve"> PAGEREF _Toc95839098 \h </w:instrText>
        </w:r>
        <w:r w:rsidR="00D4239B">
          <w:rPr>
            <w:noProof/>
            <w:webHidden/>
          </w:rPr>
        </w:r>
        <w:r w:rsidR="00D4239B">
          <w:rPr>
            <w:noProof/>
            <w:webHidden/>
          </w:rPr>
          <w:fldChar w:fldCharType="separate"/>
        </w:r>
        <w:r w:rsidR="00D4239B">
          <w:rPr>
            <w:noProof/>
            <w:webHidden/>
          </w:rPr>
          <w:t>3</w:t>
        </w:r>
        <w:r w:rsidR="00D4239B">
          <w:rPr>
            <w:noProof/>
            <w:webHidden/>
          </w:rPr>
          <w:fldChar w:fldCharType="end"/>
        </w:r>
      </w:hyperlink>
    </w:p>
    <w:p w14:paraId="2E5A3ABB" w14:textId="27466727" w:rsidR="00D4239B" w:rsidRDefault="00020095">
      <w:pPr>
        <w:pStyle w:val="TOC3"/>
        <w:ind w:firstLine="233"/>
        <w:rPr>
          <w:rFonts w:asciiTheme="minorHAnsi" w:eastAsiaTheme="minorEastAsia" w:hAnsiTheme="minorHAnsi" w:cstheme="minorBidi"/>
          <w:i w:val="0"/>
          <w:iCs w:val="0"/>
          <w:noProof/>
          <w:sz w:val="21"/>
          <w:szCs w:val="22"/>
        </w:rPr>
      </w:pPr>
      <w:hyperlink w:anchor="_Toc95839099" w:history="1">
        <w:r w:rsidR="00D4239B" w:rsidRPr="00DE5BDF">
          <w:rPr>
            <w:rStyle w:val="ac"/>
            <w:noProof/>
          </w:rPr>
          <w:t>6.3.2</w:t>
        </w:r>
        <w:r w:rsidR="00D4239B">
          <w:rPr>
            <w:rFonts w:asciiTheme="minorHAnsi" w:eastAsiaTheme="minorEastAsia" w:hAnsiTheme="minorHAnsi" w:cstheme="minorBidi"/>
            <w:i w:val="0"/>
            <w:iCs w:val="0"/>
            <w:noProof/>
            <w:sz w:val="21"/>
            <w:szCs w:val="22"/>
          </w:rPr>
          <w:tab/>
        </w:r>
        <w:r w:rsidR="00D4239B" w:rsidRPr="00DE5BDF">
          <w:rPr>
            <w:rStyle w:val="ac"/>
            <w:noProof/>
          </w:rPr>
          <w:t>开放及扩展性要求</w:t>
        </w:r>
        <w:r w:rsidR="00D4239B">
          <w:rPr>
            <w:noProof/>
            <w:webHidden/>
          </w:rPr>
          <w:tab/>
        </w:r>
        <w:r w:rsidR="00D4239B">
          <w:rPr>
            <w:noProof/>
            <w:webHidden/>
          </w:rPr>
          <w:fldChar w:fldCharType="begin"/>
        </w:r>
        <w:r w:rsidR="00D4239B">
          <w:rPr>
            <w:noProof/>
            <w:webHidden/>
          </w:rPr>
          <w:instrText xml:space="preserve"> PAGEREF _Toc95839099 \h </w:instrText>
        </w:r>
        <w:r w:rsidR="00D4239B">
          <w:rPr>
            <w:noProof/>
            <w:webHidden/>
          </w:rPr>
        </w:r>
        <w:r w:rsidR="00D4239B">
          <w:rPr>
            <w:noProof/>
            <w:webHidden/>
          </w:rPr>
          <w:fldChar w:fldCharType="separate"/>
        </w:r>
        <w:r w:rsidR="00D4239B">
          <w:rPr>
            <w:noProof/>
            <w:webHidden/>
          </w:rPr>
          <w:t>3</w:t>
        </w:r>
        <w:r w:rsidR="00D4239B">
          <w:rPr>
            <w:noProof/>
            <w:webHidden/>
          </w:rPr>
          <w:fldChar w:fldCharType="end"/>
        </w:r>
      </w:hyperlink>
    </w:p>
    <w:p w14:paraId="568BE542" w14:textId="6F08EA80" w:rsidR="00D4239B" w:rsidRDefault="00020095">
      <w:pPr>
        <w:pStyle w:val="TOC3"/>
        <w:ind w:firstLine="233"/>
        <w:rPr>
          <w:rFonts w:asciiTheme="minorHAnsi" w:eastAsiaTheme="minorEastAsia" w:hAnsiTheme="minorHAnsi" w:cstheme="minorBidi"/>
          <w:i w:val="0"/>
          <w:iCs w:val="0"/>
          <w:noProof/>
          <w:sz w:val="21"/>
          <w:szCs w:val="22"/>
        </w:rPr>
      </w:pPr>
      <w:hyperlink w:anchor="_Toc95839100" w:history="1">
        <w:r w:rsidR="00D4239B" w:rsidRPr="00DE5BDF">
          <w:rPr>
            <w:rStyle w:val="ac"/>
            <w:noProof/>
          </w:rPr>
          <w:t>6.3.3</w:t>
        </w:r>
        <w:r w:rsidR="00D4239B">
          <w:rPr>
            <w:rFonts w:asciiTheme="minorHAnsi" w:eastAsiaTheme="minorEastAsia" w:hAnsiTheme="minorHAnsi" w:cstheme="minorBidi"/>
            <w:i w:val="0"/>
            <w:iCs w:val="0"/>
            <w:noProof/>
            <w:sz w:val="21"/>
            <w:szCs w:val="22"/>
          </w:rPr>
          <w:tab/>
        </w:r>
        <w:r w:rsidR="00D4239B" w:rsidRPr="00DE5BDF">
          <w:rPr>
            <w:rStyle w:val="ac"/>
            <w:noProof/>
          </w:rPr>
          <w:t>运行性能要求</w:t>
        </w:r>
        <w:r w:rsidR="00D4239B">
          <w:rPr>
            <w:noProof/>
            <w:webHidden/>
          </w:rPr>
          <w:tab/>
        </w:r>
        <w:r w:rsidR="00D4239B">
          <w:rPr>
            <w:noProof/>
            <w:webHidden/>
          </w:rPr>
          <w:fldChar w:fldCharType="begin"/>
        </w:r>
        <w:r w:rsidR="00D4239B">
          <w:rPr>
            <w:noProof/>
            <w:webHidden/>
          </w:rPr>
          <w:instrText xml:space="preserve"> PAGEREF _Toc95839100 \h </w:instrText>
        </w:r>
        <w:r w:rsidR="00D4239B">
          <w:rPr>
            <w:noProof/>
            <w:webHidden/>
          </w:rPr>
        </w:r>
        <w:r w:rsidR="00D4239B">
          <w:rPr>
            <w:noProof/>
            <w:webHidden/>
          </w:rPr>
          <w:fldChar w:fldCharType="separate"/>
        </w:r>
        <w:r w:rsidR="00D4239B">
          <w:rPr>
            <w:noProof/>
            <w:webHidden/>
          </w:rPr>
          <w:t>4</w:t>
        </w:r>
        <w:r w:rsidR="00D4239B">
          <w:rPr>
            <w:noProof/>
            <w:webHidden/>
          </w:rPr>
          <w:fldChar w:fldCharType="end"/>
        </w:r>
      </w:hyperlink>
    </w:p>
    <w:p w14:paraId="4FE70033" w14:textId="70B0A0BD" w:rsidR="00D4239B" w:rsidRDefault="00020095">
      <w:pPr>
        <w:pStyle w:val="TOC3"/>
        <w:ind w:firstLine="233"/>
        <w:rPr>
          <w:rFonts w:asciiTheme="minorHAnsi" w:eastAsiaTheme="minorEastAsia" w:hAnsiTheme="minorHAnsi" w:cstheme="minorBidi"/>
          <w:i w:val="0"/>
          <w:iCs w:val="0"/>
          <w:noProof/>
          <w:sz w:val="21"/>
          <w:szCs w:val="22"/>
        </w:rPr>
      </w:pPr>
      <w:hyperlink w:anchor="_Toc95839101" w:history="1">
        <w:r w:rsidR="00D4239B" w:rsidRPr="00DE5BDF">
          <w:rPr>
            <w:rStyle w:val="ac"/>
            <w:noProof/>
          </w:rPr>
          <w:t>6.3.4</w:t>
        </w:r>
        <w:r w:rsidR="00D4239B">
          <w:rPr>
            <w:rFonts w:asciiTheme="minorHAnsi" w:eastAsiaTheme="minorEastAsia" w:hAnsiTheme="minorHAnsi" w:cstheme="minorBidi"/>
            <w:i w:val="0"/>
            <w:iCs w:val="0"/>
            <w:noProof/>
            <w:sz w:val="21"/>
            <w:szCs w:val="22"/>
          </w:rPr>
          <w:tab/>
        </w:r>
        <w:r w:rsidR="00D4239B" w:rsidRPr="00DE5BDF">
          <w:rPr>
            <w:rStyle w:val="ac"/>
            <w:noProof/>
          </w:rPr>
          <w:t>易用性要求</w:t>
        </w:r>
        <w:r w:rsidR="00D4239B">
          <w:rPr>
            <w:noProof/>
            <w:webHidden/>
          </w:rPr>
          <w:tab/>
        </w:r>
        <w:r w:rsidR="00D4239B">
          <w:rPr>
            <w:noProof/>
            <w:webHidden/>
          </w:rPr>
          <w:fldChar w:fldCharType="begin"/>
        </w:r>
        <w:r w:rsidR="00D4239B">
          <w:rPr>
            <w:noProof/>
            <w:webHidden/>
          </w:rPr>
          <w:instrText xml:space="preserve"> PAGEREF _Toc95839101 \h </w:instrText>
        </w:r>
        <w:r w:rsidR="00D4239B">
          <w:rPr>
            <w:noProof/>
            <w:webHidden/>
          </w:rPr>
        </w:r>
        <w:r w:rsidR="00D4239B">
          <w:rPr>
            <w:noProof/>
            <w:webHidden/>
          </w:rPr>
          <w:fldChar w:fldCharType="separate"/>
        </w:r>
        <w:r w:rsidR="00D4239B">
          <w:rPr>
            <w:noProof/>
            <w:webHidden/>
          </w:rPr>
          <w:t>4</w:t>
        </w:r>
        <w:r w:rsidR="00D4239B">
          <w:rPr>
            <w:noProof/>
            <w:webHidden/>
          </w:rPr>
          <w:fldChar w:fldCharType="end"/>
        </w:r>
      </w:hyperlink>
    </w:p>
    <w:p w14:paraId="6BFF7B97" w14:textId="65FA36E9" w:rsidR="00D4239B" w:rsidRDefault="00020095">
      <w:pPr>
        <w:pStyle w:val="TOC1"/>
        <w:rPr>
          <w:rFonts w:asciiTheme="minorHAnsi" w:eastAsiaTheme="minorEastAsia" w:hAnsiTheme="minorHAnsi" w:cstheme="minorBidi"/>
          <w:b w:val="0"/>
          <w:bCs w:val="0"/>
          <w:caps w:val="0"/>
          <w:sz w:val="21"/>
          <w:szCs w:val="22"/>
        </w:rPr>
      </w:pPr>
      <w:hyperlink w:anchor="_Toc95839102" w:history="1">
        <w:r w:rsidR="00D4239B" w:rsidRPr="00DE5BDF">
          <w:rPr>
            <w:rStyle w:val="ac"/>
          </w:rPr>
          <w:t>7</w:t>
        </w:r>
        <w:r w:rsidR="00D4239B">
          <w:rPr>
            <w:rFonts w:asciiTheme="minorHAnsi" w:eastAsiaTheme="minorEastAsia" w:hAnsiTheme="minorHAnsi" w:cstheme="minorBidi"/>
            <w:b w:val="0"/>
            <w:bCs w:val="0"/>
            <w:caps w:val="0"/>
            <w:sz w:val="21"/>
            <w:szCs w:val="22"/>
          </w:rPr>
          <w:tab/>
        </w:r>
        <w:r w:rsidR="00D4239B" w:rsidRPr="00DE5BDF">
          <w:rPr>
            <w:rStyle w:val="ac"/>
          </w:rPr>
          <w:t>课题实施开发规划</w:t>
        </w:r>
        <w:r w:rsidR="00D4239B">
          <w:rPr>
            <w:webHidden/>
          </w:rPr>
          <w:tab/>
        </w:r>
        <w:r w:rsidR="00D4239B">
          <w:rPr>
            <w:webHidden/>
          </w:rPr>
          <w:fldChar w:fldCharType="begin"/>
        </w:r>
        <w:r w:rsidR="00D4239B">
          <w:rPr>
            <w:webHidden/>
          </w:rPr>
          <w:instrText xml:space="preserve"> PAGEREF _Toc95839102 \h </w:instrText>
        </w:r>
        <w:r w:rsidR="00D4239B">
          <w:rPr>
            <w:webHidden/>
          </w:rPr>
        </w:r>
        <w:r w:rsidR="00D4239B">
          <w:rPr>
            <w:webHidden/>
          </w:rPr>
          <w:fldChar w:fldCharType="separate"/>
        </w:r>
        <w:r w:rsidR="00D4239B">
          <w:rPr>
            <w:webHidden/>
          </w:rPr>
          <w:t>4</w:t>
        </w:r>
        <w:r w:rsidR="00D4239B">
          <w:rPr>
            <w:webHidden/>
          </w:rPr>
          <w:fldChar w:fldCharType="end"/>
        </w:r>
      </w:hyperlink>
    </w:p>
    <w:p w14:paraId="4335529B" w14:textId="62C1AAE0" w:rsidR="00D4239B" w:rsidRDefault="00020095">
      <w:pPr>
        <w:pStyle w:val="TOC1"/>
        <w:rPr>
          <w:rFonts w:asciiTheme="minorHAnsi" w:eastAsiaTheme="minorEastAsia" w:hAnsiTheme="minorHAnsi" w:cstheme="minorBidi"/>
          <w:b w:val="0"/>
          <w:bCs w:val="0"/>
          <w:caps w:val="0"/>
          <w:sz w:val="21"/>
          <w:szCs w:val="22"/>
        </w:rPr>
      </w:pPr>
      <w:hyperlink w:anchor="_Toc95839103" w:history="1">
        <w:r w:rsidR="00D4239B" w:rsidRPr="00DE5BDF">
          <w:rPr>
            <w:rStyle w:val="ac"/>
          </w:rPr>
          <w:t>8</w:t>
        </w:r>
        <w:r w:rsidR="00D4239B">
          <w:rPr>
            <w:rFonts w:asciiTheme="minorHAnsi" w:eastAsiaTheme="minorEastAsia" w:hAnsiTheme="minorHAnsi" w:cstheme="minorBidi"/>
            <w:b w:val="0"/>
            <w:bCs w:val="0"/>
            <w:caps w:val="0"/>
            <w:sz w:val="21"/>
            <w:szCs w:val="22"/>
          </w:rPr>
          <w:tab/>
        </w:r>
        <w:r w:rsidR="00D4239B" w:rsidRPr="00DE5BDF">
          <w:rPr>
            <w:rStyle w:val="ac"/>
          </w:rPr>
          <w:t>结束语</w:t>
        </w:r>
        <w:r w:rsidR="00D4239B">
          <w:rPr>
            <w:webHidden/>
          </w:rPr>
          <w:tab/>
        </w:r>
        <w:r w:rsidR="00D4239B">
          <w:rPr>
            <w:webHidden/>
          </w:rPr>
          <w:fldChar w:fldCharType="begin"/>
        </w:r>
        <w:r w:rsidR="00D4239B">
          <w:rPr>
            <w:webHidden/>
          </w:rPr>
          <w:instrText xml:space="preserve"> PAGEREF _Toc95839103 \h </w:instrText>
        </w:r>
        <w:r w:rsidR="00D4239B">
          <w:rPr>
            <w:webHidden/>
          </w:rPr>
        </w:r>
        <w:r w:rsidR="00D4239B">
          <w:rPr>
            <w:webHidden/>
          </w:rPr>
          <w:fldChar w:fldCharType="separate"/>
        </w:r>
        <w:r w:rsidR="00D4239B">
          <w:rPr>
            <w:webHidden/>
          </w:rPr>
          <w:t>5</w:t>
        </w:r>
        <w:r w:rsidR="00D4239B">
          <w:rPr>
            <w:webHidden/>
          </w:rPr>
          <w:fldChar w:fldCharType="end"/>
        </w:r>
      </w:hyperlink>
    </w:p>
    <w:p w14:paraId="26C59ADA" w14:textId="6FAEDCCC" w:rsidR="00F16469" w:rsidRDefault="00EC2484" w:rsidP="00A16689">
      <w:pPr>
        <w:tabs>
          <w:tab w:val="right" w:leader="dot" w:pos="9356"/>
        </w:tabs>
        <w:ind w:rightChars="6" w:right="13" w:firstLineChars="0" w:firstLine="0"/>
        <w:rPr>
          <w:b/>
          <w:bCs/>
          <w:caps/>
        </w:rPr>
      </w:pPr>
      <w:r>
        <w:rPr>
          <w:b/>
          <w:bCs/>
          <w:caps/>
        </w:rPr>
        <w:fldChar w:fldCharType="end"/>
      </w:r>
    </w:p>
    <w:p w14:paraId="05D273D1" w14:textId="77777777" w:rsidR="00BA5D2B" w:rsidRDefault="00BA5D2B" w:rsidP="00A16689">
      <w:pPr>
        <w:tabs>
          <w:tab w:val="right" w:leader="dot" w:pos="9356"/>
        </w:tabs>
        <w:ind w:rightChars="6" w:right="13" w:firstLineChars="0" w:firstLine="0"/>
        <w:rPr>
          <w:b/>
          <w:bCs/>
          <w:caps/>
        </w:rPr>
      </w:pPr>
    </w:p>
    <w:p w14:paraId="75B1CB80" w14:textId="77777777" w:rsidR="00396504" w:rsidRDefault="00396504">
      <w:pPr>
        <w:widowControl/>
        <w:snapToGrid/>
        <w:spacing w:line="240" w:lineRule="auto"/>
        <w:ind w:firstLineChars="0" w:firstLine="0"/>
        <w:jc w:val="left"/>
        <w:rPr>
          <w:b/>
          <w:bCs/>
          <w:caps/>
        </w:rPr>
        <w:sectPr w:rsidR="00396504" w:rsidSect="00396504">
          <w:headerReference w:type="default" r:id="rId15"/>
          <w:footerReference w:type="default" r:id="rId16"/>
          <w:headerReference w:type="first" r:id="rId17"/>
          <w:pgSz w:w="11906" w:h="16838"/>
          <w:pgMar w:top="1424" w:right="1133" w:bottom="1440" w:left="1361" w:header="468" w:footer="562" w:gutter="57"/>
          <w:pgNumType w:start="1"/>
          <w:cols w:space="425"/>
          <w:docGrid w:type="lines" w:linePitch="312"/>
        </w:sectPr>
      </w:pPr>
    </w:p>
    <w:p w14:paraId="40D8DEA4" w14:textId="77777777" w:rsidR="000F6266" w:rsidRDefault="000F6266" w:rsidP="00A16689">
      <w:pPr>
        <w:tabs>
          <w:tab w:val="right" w:leader="dot" w:pos="9356"/>
        </w:tabs>
        <w:ind w:rightChars="6" w:right="13" w:firstLineChars="0" w:firstLine="0"/>
        <w:rPr>
          <w:b/>
          <w:bCs/>
          <w:caps/>
        </w:rPr>
      </w:pPr>
    </w:p>
    <w:p w14:paraId="5AE21E35" w14:textId="57080EC5" w:rsidR="00BB6E93" w:rsidRDefault="003D2D89" w:rsidP="00A97B82">
      <w:pPr>
        <w:pStyle w:val="1"/>
      </w:pPr>
      <w:bookmarkStart w:id="0" w:name="_Toc95839084"/>
      <w:r>
        <w:rPr>
          <w:rFonts w:hint="eastAsia"/>
        </w:rPr>
        <w:t>课题概述</w:t>
      </w:r>
      <w:bookmarkEnd w:id="0"/>
    </w:p>
    <w:p w14:paraId="32346954" w14:textId="77777777" w:rsidR="0069288E" w:rsidRPr="002D7283" w:rsidRDefault="0069288E" w:rsidP="0069288E">
      <w:pPr>
        <w:ind w:firstLine="440"/>
      </w:pPr>
      <w:r>
        <w:rPr>
          <w:rFonts w:hint="eastAsia"/>
        </w:rPr>
        <w:t>【</w:t>
      </w:r>
      <w:r w:rsidRPr="002D7283">
        <w:rPr>
          <w:rFonts w:hint="eastAsia"/>
          <w:color w:val="00B0F0"/>
        </w:rPr>
        <w:t>编制提示：将所选择的课题名称明确下来，并约束本文件的内容范围即可。</w:t>
      </w:r>
      <w:r>
        <w:rPr>
          <w:rFonts w:hint="eastAsia"/>
        </w:rPr>
        <w:t>】</w:t>
      </w:r>
    </w:p>
    <w:p w14:paraId="3A549B05" w14:textId="616E8E75" w:rsidR="00BD70D6" w:rsidRDefault="00525305" w:rsidP="003961CC">
      <w:pPr>
        <w:ind w:firstLine="440"/>
      </w:pPr>
      <w:r>
        <w:rPr>
          <w:rFonts w:hint="eastAsia"/>
        </w:rPr>
        <w:t>本文件用于陈述</w:t>
      </w:r>
      <w:r w:rsidR="003D2D89">
        <w:rPr>
          <w:rFonts w:hint="eastAsia"/>
        </w:rPr>
        <w:t>自选课题</w:t>
      </w:r>
      <w:r w:rsidR="003D2D89">
        <w:rPr>
          <w:rFonts w:hint="eastAsia"/>
        </w:rPr>
        <w:t xml:space="preserve"> </w:t>
      </w:r>
      <w:r w:rsidR="003D2D89">
        <w:t xml:space="preserve">… </w:t>
      </w:r>
      <w:r w:rsidR="003D2D89">
        <w:rPr>
          <w:rFonts w:hint="eastAsia"/>
        </w:rPr>
        <w:t>内容</w:t>
      </w:r>
      <w:r w:rsidR="003D2D89">
        <w:rPr>
          <w:rFonts w:hint="eastAsia"/>
        </w:rPr>
        <w:t xml:space="preserve"> </w:t>
      </w:r>
      <w:r w:rsidR="00A065E5">
        <w:rPr>
          <w:rFonts w:hint="eastAsia"/>
        </w:rPr>
        <w:t>，包括建设背景、建设目标、建设内容、建设原则、实施规划</w:t>
      </w:r>
      <w:r w:rsidR="00AD61BE">
        <w:rPr>
          <w:rFonts w:hint="eastAsia"/>
        </w:rPr>
        <w:t>以及总体预算等内容，旨在</w:t>
      </w:r>
      <w:r w:rsidR="00493905">
        <w:rPr>
          <w:rFonts w:hint="eastAsia"/>
        </w:rPr>
        <w:t>从总体上</w:t>
      </w:r>
      <w:r w:rsidR="007F5007">
        <w:rPr>
          <w:rFonts w:hint="eastAsia"/>
        </w:rPr>
        <w:t>说明项目的</w:t>
      </w:r>
      <w:r w:rsidR="002F6CF9">
        <w:rPr>
          <w:rFonts w:hint="eastAsia"/>
        </w:rPr>
        <w:t>必要性和</w:t>
      </w:r>
      <w:r w:rsidR="007F5007">
        <w:rPr>
          <w:rFonts w:hint="eastAsia"/>
        </w:rPr>
        <w:t>可行性</w:t>
      </w:r>
      <w:r w:rsidR="002F6CF9">
        <w:rPr>
          <w:rFonts w:hint="eastAsia"/>
        </w:rPr>
        <w:t>，并约束</w:t>
      </w:r>
      <w:r w:rsidR="00493905">
        <w:rPr>
          <w:rFonts w:hint="eastAsia"/>
        </w:rPr>
        <w:t>项目的</w:t>
      </w:r>
      <w:r w:rsidR="007F766F">
        <w:rPr>
          <w:rFonts w:hint="eastAsia"/>
        </w:rPr>
        <w:t>未来的</w:t>
      </w:r>
      <w:r w:rsidR="00493905">
        <w:rPr>
          <w:rFonts w:hint="eastAsia"/>
        </w:rPr>
        <w:t>建设路线和方向</w:t>
      </w:r>
      <w:r w:rsidR="003961CC">
        <w:rPr>
          <w:rFonts w:hint="eastAsia"/>
        </w:rPr>
        <w:t>。</w:t>
      </w:r>
    </w:p>
    <w:p w14:paraId="61D6A528" w14:textId="77777777" w:rsidR="00843DEE" w:rsidRDefault="00843DEE" w:rsidP="003961CC">
      <w:pPr>
        <w:ind w:firstLine="440"/>
      </w:pPr>
    </w:p>
    <w:p w14:paraId="2FADAEEC" w14:textId="23B0BA96" w:rsidR="001A52BA" w:rsidRDefault="003D2D89" w:rsidP="0091132A">
      <w:pPr>
        <w:pStyle w:val="1"/>
      </w:pPr>
      <w:bookmarkStart w:id="1" w:name="_Toc95839085"/>
      <w:r>
        <w:rPr>
          <w:rFonts w:hint="eastAsia"/>
        </w:rPr>
        <w:t>课题</w:t>
      </w:r>
      <w:r w:rsidR="00BA3AF7">
        <w:rPr>
          <w:rFonts w:hint="eastAsia"/>
        </w:rPr>
        <w:t>背景</w:t>
      </w:r>
      <w:r>
        <w:rPr>
          <w:rFonts w:hint="eastAsia"/>
        </w:rPr>
        <w:t>说明</w:t>
      </w:r>
      <w:bookmarkEnd w:id="1"/>
    </w:p>
    <w:p w14:paraId="118A6F50" w14:textId="77777777" w:rsidR="0069288E" w:rsidRDefault="0069288E" w:rsidP="0069288E">
      <w:pPr>
        <w:ind w:firstLine="440"/>
      </w:pPr>
      <w:r>
        <w:rPr>
          <w:rFonts w:hint="eastAsia"/>
        </w:rPr>
        <w:t>【</w:t>
      </w:r>
      <w:r w:rsidRPr="00DF7BD1">
        <w:rPr>
          <w:rFonts w:hint="eastAsia"/>
          <w:color w:val="00B0F0"/>
        </w:rPr>
        <w:t>编制提示：本节用于说明所选课题的动机和内容范围。</w:t>
      </w:r>
      <w:r>
        <w:rPr>
          <w:rFonts w:hint="eastAsia"/>
        </w:rPr>
        <w:t>】</w:t>
      </w:r>
    </w:p>
    <w:p w14:paraId="1E3A6454" w14:textId="77777777" w:rsidR="00AB33D0" w:rsidRPr="003C3F47" w:rsidRDefault="00AB33D0" w:rsidP="00AB33D0">
      <w:pPr>
        <w:ind w:firstLine="440"/>
      </w:pPr>
    </w:p>
    <w:p w14:paraId="2E5A465D" w14:textId="1A136DFE" w:rsidR="007B4EE5" w:rsidRDefault="009915BC" w:rsidP="007115DE">
      <w:pPr>
        <w:pStyle w:val="1"/>
      </w:pPr>
      <w:bookmarkStart w:id="2" w:name="_Toc95839086"/>
      <w:r>
        <w:rPr>
          <w:rFonts w:hint="eastAsia"/>
        </w:rPr>
        <w:t>课题目标说明</w:t>
      </w:r>
      <w:bookmarkEnd w:id="2"/>
    </w:p>
    <w:p w14:paraId="2BC64006" w14:textId="77777777" w:rsidR="0069288E" w:rsidRDefault="0069288E" w:rsidP="0069288E">
      <w:pPr>
        <w:ind w:firstLine="440"/>
      </w:pPr>
      <w:r>
        <w:rPr>
          <w:rFonts w:hint="eastAsia"/>
        </w:rPr>
        <w:t>【</w:t>
      </w:r>
      <w:r w:rsidRPr="00DF7BD1">
        <w:rPr>
          <w:rFonts w:hint="eastAsia"/>
          <w:color w:val="00B0F0"/>
        </w:rPr>
        <w:t>编制提示：本节用于说明通过本课题的开发实践形成的成果，以及这些成果的概要作用，在商业软件中，是从商业价值的角度来说明的，在这个课程学习的课题中，是从学生学习的价值和度量角度来说明的。</w:t>
      </w:r>
      <w:r>
        <w:rPr>
          <w:rFonts w:hint="eastAsia"/>
        </w:rPr>
        <w:t>】</w:t>
      </w:r>
    </w:p>
    <w:p w14:paraId="03F72B02" w14:textId="77777777" w:rsidR="006F6E03" w:rsidRPr="002B6A1A" w:rsidRDefault="006F6E03" w:rsidP="00E10DE9">
      <w:pPr>
        <w:ind w:firstLine="440"/>
      </w:pPr>
    </w:p>
    <w:p w14:paraId="5653A457" w14:textId="334D0787" w:rsidR="00E10DE9" w:rsidRDefault="009915BC" w:rsidP="000547BC">
      <w:pPr>
        <w:pStyle w:val="1"/>
      </w:pPr>
      <w:bookmarkStart w:id="3" w:name="_Toc95839087"/>
      <w:r>
        <w:rPr>
          <w:rFonts w:hint="eastAsia"/>
        </w:rPr>
        <w:t>课题开发</w:t>
      </w:r>
      <w:r w:rsidR="00E10DE9">
        <w:rPr>
          <w:rFonts w:hint="eastAsia"/>
        </w:rPr>
        <w:t>内容</w:t>
      </w:r>
      <w:r w:rsidR="000547BC">
        <w:rPr>
          <w:rFonts w:hint="eastAsia"/>
        </w:rPr>
        <w:t>综述</w:t>
      </w:r>
      <w:bookmarkEnd w:id="3"/>
    </w:p>
    <w:p w14:paraId="10C21936" w14:textId="77777777" w:rsidR="0069288E" w:rsidRDefault="0069288E" w:rsidP="0069288E">
      <w:pPr>
        <w:ind w:firstLine="440"/>
      </w:pPr>
      <w:r>
        <w:rPr>
          <w:rFonts w:hint="eastAsia"/>
        </w:rPr>
        <w:t>【</w:t>
      </w:r>
      <w:r w:rsidRPr="00EB71A6">
        <w:rPr>
          <w:rFonts w:hint="eastAsia"/>
          <w:color w:val="00B0F0"/>
        </w:rPr>
        <w:t>编制提示：本</w:t>
      </w:r>
      <w:r>
        <w:rPr>
          <w:rFonts w:hint="eastAsia"/>
          <w:color w:val="00B0F0"/>
        </w:rPr>
        <w:t>节编制的要点在于说明课题软件的内容和用途，最主要的用户类型以及他们在这个系统中可以做哪些事情，尽可能使用一个合理的图例把系统的业务内容说清楚。事实上，在教学的角度来看，也是度量课题的内容是否能够满足应用技术学习和实践要求的关键指标。</w:t>
      </w:r>
      <w:r>
        <w:rPr>
          <w:rFonts w:hint="eastAsia"/>
        </w:rPr>
        <w:t>】</w:t>
      </w:r>
    </w:p>
    <w:p w14:paraId="014DE45E" w14:textId="77777777" w:rsidR="0069288E" w:rsidRDefault="0069288E" w:rsidP="0069288E">
      <w:pPr>
        <w:ind w:firstLine="440"/>
      </w:pPr>
      <w:r>
        <w:rPr>
          <w:rFonts w:hint="eastAsia"/>
        </w:rPr>
        <w:t>【</w:t>
      </w:r>
      <w:r w:rsidRPr="009C2090">
        <w:rPr>
          <w:rFonts w:hint="eastAsia"/>
          <w:color w:val="FF0000"/>
        </w:rPr>
        <w:t>重要提醒：本节仅限于描述系统的业务内容即什么人用这个课题软件做什么事情，而不是分解系统的结构如子系统、模块等。</w:t>
      </w:r>
      <w:r>
        <w:rPr>
          <w:rFonts w:hint="eastAsia"/>
        </w:rPr>
        <w:t>】</w:t>
      </w:r>
    </w:p>
    <w:p w14:paraId="6294E638" w14:textId="77777777" w:rsidR="0008103F" w:rsidRPr="0008103F" w:rsidRDefault="0008103F" w:rsidP="0008103F">
      <w:pPr>
        <w:ind w:firstLine="440"/>
      </w:pPr>
    </w:p>
    <w:p w14:paraId="716A1E49" w14:textId="77777777" w:rsidR="00AD03EB" w:rsidRPr="002812CE" w:rsidRDefault="00AD03EB" w:rsidP="00797C1D">
      <w:pPr>
        <w:ind w:firstLine="440"/>
      </w:pPr>
    </w:p>
    <w:p w14:paraId="3F1D27AE" w14:textId="13E934B3" w:rsidR="00797C1D" w:rsidRDefault="009915BC" w:rsidP="00D45014">
      <w:pPr>
        <w:pStyle w:val="1"/>
      </w:pPr>
      <w:bookmarkStart w:id="4" w:name="_Toc95839088"/>
      <w:r>
        <w:rPr>
          <w:rFonts w:hint="eastAsia"/>
        </w:rPr>
        <w:t>课题开发内容详细说明</w:t>
      </w:r>
      <w:bookmarkEnd w:id="4"/>
    </w:p>
    <w:p w14:paraId="6085DAB8" w14:textId="77777777" w:rsidR="0069288E" w:rsidRDefault="0069288E" w:rsidP="0069288E">
      <w:pPr>
        <w:ind w:firstLine="440"/>
      </w:pPr>
      <w:bookmarkStart w:id="5" w:name="_Toc95839089"/>
      <w:r>
        <w:rPr>
          <w:rFonts w:hint="eastAsia"/>
        </w:rPr>
        <w:t>【</w:t>
      </w:r>
      <w:r w:rsidRPr="00C809F9">
        <w:rPr>
          <w:rFonts w:hint="eastAsia"/>
          <w:color w:val="00B0F0"/>
        </w:rPr>
        <w:t>编制提示：</w:t>
      </w:r>
      <w:r>
        <w:rPr>
          <w:rFonts w:hint="eastAsia"/>
          <w:color w:val="00B0F0"/>
        </w:rPr>
        <w:t>本节编制的要点是将之前的业务内容说明经过分析后，分解成相应的子系统、模块和对应的功能进行简要的说明，一般来说，先给出系统软件总体结构（子系统和模块）的简要说明，然后从总体上给出系统所涉及到的业务数据基本模型说明，最后针对所划分的子系统、模块进行说明，说明的内容就是对于业务数据的处理要求和处理能力的说明。</w:t>
      </w:r>
      <w:r>
        <w:rPr>
          <w:rFonts w:hint="eastAsia"/>
        </w:rPr>
        <w:t>】</w:t>
      </w:r>
    </w:p>
    <w:p w14:paraId="217E2B4B" w14:textId="7F2DE0EE" w:rsidR="005341B4" w:rsidRDefault="00D4239B" w:rsidP="00D4239B">
      <w:pPr>
        <w:pStyle w:val="2"/>
      </w:pPr>
      <w:r>
        <w:rPr>
          <w:rFonts w:hint="eastAsia"/>
        </w:rPr>
        <w:t>业务数据内容说明</w:t>
      </w:r>
      <w:bookmarkEnd w:id="5"/>
    </w:p>
    <w:p w14:paraId="6D99A6C9" w14:textId="77777777" w:rsidR="0069288E" w:rsidRDefault="0069288E" w:rsidP="0069288E">
      <w:pPr>
        <w:ind w:firstLine="440"/>
      </w:pPr>
      <w:bookmarkStart w:id="6" w:name="_Toc95839090"/>
      <w:r>
        <w:rPr>
          <w:rFonts w:hint="eastAsia"/>
        </w:rPr>
        <w:t>【</w:t>
      </w:r>
      <w:r w:rsidRPr="00C809F9">
        <w:rPr>
          <w:rFonts w:hint="eastAsia"/>
          <w:color w:val="00B0F0"/>
        </w:rPr>
        <w:t>编制说明：这部分</w:t>
      </w:r>
      <w:r>
        <w:rPr>
          <w:rFonts w:hint="eastAsia"/>
          <w:color w:val="00B0F0"/>
        </w:rPr>
        <w:t>的说明是基于之前的总体的开发内容来分析的，分析的成果，并非一次完</w:t>
      </w:r>
      <w:r>
        <w:rPr>
          <w:rFonts w:hint="eastAsia"/>
          <w:color w:val="00B0F0"/>
        </w:rPr>
        <w:lastRenderedPageBreak/>
        <w:t>成，在分析的过程中，存在多个迭代，因此，需要在一个独立的材料里保存逐次分析的成果。</w:t>
      </w:r>
      <w:r>
        <w:rPr>
          <w:rFonts w:hint="eastAsia"/>
        </w:rPr>
        <w:t>】</w:t>
      </w:r>
    </w:p>
    <w:p w14:paraId="2F78BBAE" w14:textId="26AB10F9" w:rsidR="00740827" w:rsidRDefault="00D4239B" w:rsidP="00540AC8">
      <w:pPr>
        <w:pStyle w:val="2"/>
      </w:pPr>
      <w:r>
        <w:t>…</w:t>
      </w:r>
      <w:r>
        <w:rPr>
          <w:rFonts w:hint="eastAsia"/>
        </w:rPr>
        <w:t>子</w:t>
      </w:r>
      <w:r w:rsidR="00110C91">
        <w:rPr>
          <w:rFonts w:hint="eastAsia"/>
        </w:rPr>
        <w:t>系统</w:t>
      </w:r>
      <w:bookmarkEnd w:id="6"/>
    </w:p>
    <w:p w14:paraId="01214DB1" w14:textId="77777777" w:rsidR="0069288E" w:rsidRDefault="0069288E" w:rsidP="0069288E">
      <w:pPr>
        <w:ind w:firstLine="440"/>
      </w:pPr>
      <w:bookmarkStart w:id="7" w:name="_Toc95839091"/>
      <w:r>
        <w:rPr>
          <w:rFonts w:hint="eastAsia"/>
        </w:rPr>
        <w:t>【</w:t>
      </w:r>
      <w:r w:rsidRPr="00C238C6">
        <w:rPr>
          <w:rFonts w:hint="eastAsia"/>
          <w:color w:val="00B0F0"/>
        </w:rPr>
        <w:t>编制说明：简要说明子系统的作用或者责任。</w:t>
      </w:r>
      <w:r>
        <w:rPr>
          <w:rFonts w:hint="eastAsia"/>
        </w:rPr>
        <w:t>】</w:t>
      </w:r>
    </w:p>
    <w:p w14:paraId="1259B9ED" w14:textId="25C4B538" w:rsidR="00A23853" w:rsidRPr="00157138" w:rsidRDefault="00D4239B" w:rsidP="00157138">
      <w:pPr>
        <w:pStyle w:val="3"/>
      </w:pPr>
      <w:r>
        <w:t>…</w:t>
      </w:r>
      <w:r>
        <w:rPr>
          <w:rFonts w:hint="eastAsia"/>
        </w:rPr>
        <w:t>模块</w:t>
      </w:r>
      <w:bookmarkEnd w:id="7"/>
    </w:p>
    <w:p w14:paraId="4FFF2497" w14:textId="77777777" w:rsidR="0069288E" w:rsidRDefault="0069288E" w:rsidP="0069288E">
      <w:pPr>
        <w:ind w:firstLine="440"/>
      </w:pPr>
      <w:r>
        <w:rPr>
          <w:rFonts w:hint="eastAsia"/>
        </w:rPr>
        <w:t>【</w:t>
      </w:r>
      <w:r w:rsidRPr="00C238C6">
        <w:rPr>
          <w:rFonts w:hint="eastAsia"/>
          <w:color w:val="00B0F0"/>
        </w:rPr>
        <w:t>编制说明：一般来说，模块的名称可以大致地约束了其中内容的数据、数据处理和相关的软件因素，这个部分的说明只是具体化即可</w:t>
      </w:r>
      <w:r w:rsidRPr="005F5D16">
        <w:rPr>
          <w:rFonts w:hint="eastAsia"/>
          <w:color w:val="00B0F0"/>
        </w:rPr>
        <w:t>，原则上，这个部分的说明完成后，大致上可以开始代码编写，也可能在编写了一些代码之后，回头重新编写。</w:t>
      </w:r>
      <w:r>
        <w:rPr>
          <w:rFonts w:hint="eastAsia"/>
        </w:rPr>
        <w:t>】</w:t>
      </w:r>
    </w:p>
    <w:p w14:paraId="2BEEDAF8" w14:textId="77777777" w:rsidR="00D4239B" w:rsidRPr="0008103F" w:rsidRDefault="00D4239B" w:rsidP="00A23853">
      <w:pPr>
        <w:ind w:firstLine="440"/>
      </w:pPr>
    </w:p>
    <w:p w14:paraId="39002A2E" w14:textId="43AD1CF6" w:rsidR="00605A3B" w:rsidRDefault="00D4239B" w:rsidP="00121BA3">
      <w:pPr>
        <w:pStyle w:val="1"/>
      </w:pPr>
      <w:bookmarkStart w:id="8" w:name="_Toc95839092"/>
      <w:r>
        <w:rPr>
          <w:rFonts w:hint="eastAsia"/>
        </w:rPr>
        <w:t>课题软件</w:t>
      </w:r>
      <w:r w:rsidR="00A754D7">
        <w:rPr>
          <w:rFonts w:hint="eastAsia"/>
        </w:rPr>
        <w:t>技术</w:t>
      </w:r>
      <w:r w:rsidR="00121BA3">
        <w:rPr>
          <w:rFonts w:hint="eastAsia"/>
        </w:rPr>
        <w:t>应用规划</w:t>
      </w:r>
      <w:bookmarkEnd w:id="8"/>
    </w:p>
    <w:p w14:paraId="633CE48E" w14:textId="12C94EDA" w:rsidR="0069288E" w:rsidRPr="0069288E" w:rsidRDefault="0069288E" w:rsidP="0069288E">
      <w:pPr>
        <w:ind w:firstLine="440"/>
        <w:rPr>
          <w:rFonts w:hint="eastAsia"/>
        </w:rPr>
      </w:pPr>
      <w:r>
        <w:rPr>
          <w:rFonts w:hint="eastAsia"/>
        </w:rPr>
        <w:t>【</w:t>
      </w:r>
      <w:r w:rsidRPr="00A30D34">
        <w:rPr>
          <w:rFonts w:hint="eastAsia"/>
          <w:color w:val="00B0F0"/>
        </w:rPr>
        <w:t>编制说明：本节用于描述在课题软件开发的过程中，计划使用的开发技术、部署方式以及应用软件的一些常规如安全、性能方面的计划和要求。</w:t>
      </w:r>
      <w:r>
        <w:rPr>
          <w:rFonts w:hint="eastAsia"/>
          <w:color w:val="00B0F0"/>
        </w:rPr>
        <w:t>这一节的描述基本上是类似的，同学在学习的时候，可以根据课程的总体要求和个人的特点，进行合理的剪裁。</w:t>
      </w:r>
      <w:r>
        <w:rPr>
          <w:rFonts w:hint="eastAsia"/>
        </w:rPr>
        <w:t>】</w:t>
      </w:r>
    </w:p>
    <w:p w14:paraId="4FDEB2A4" w14:textId="77777777" w:rsidR="00A642EF" w:rsidRPr="00A642EF" w:rsidRDefault="00A642EF" w:rsidP="00A642EF">
      <w:pPr>
        <w:ind w:firstLine="440"/>
      </w:pPr>
    </w:p>
    <w:p w14:paraId="7A34E8EE" w14:textId="26CE22A1" w:rsidR="00B2244E" w:rsidRDefault="00D4239B" w:rsidP="00D45014">
      <w:pPr>
        <w:pStyle w:val="1"/>
      </w:pPr>
      <w:bookmarkStart w:id="9" w:name="_Toc95839102"/>
      <w:r>
        <w:rPr>
          <w:rFonts w:hint="eastAsia"/>
        </w:rPr>
        <w:t>课题</w:t>
      </w:r>
      <w:r w:rsidR="00B2244E">
        <w:rPr>
          <w:rFonts w:hint="eastAsia"/>
        </w:rPr>
        <w:t>实施</w:t>
      </w:r>
      <w:r>
        <w:rPr>
          <w:rFonts w:hint="eastAsia"/>
        </w:rPr>
        <w:t>规划</w:t>
      </w:r>
      <w:bookmarkEnd w:id="9"/>
    </w:p>
    <w:p w14:paraId="414769FC" w14:textId="77777777" w:rsidR="0069288E" w:rsidRPr="00A42722" w:rsidRDefault="0069288E" w:rsidP="0069288E">
      <w:pPr>
        <w:ind w:firstLine="440"/>
      </w:pPr>
      <w:r>
        <w:rPr>
          <w:rFonts w:hint="eastAsia"/>
        </w:rPr>
        <w:t>【</w:t>
      </w:r>
      <w:r w:rsidRPr="00193FBF">
        <w:rPr>
          <w:rFonts w:hint="eastAsia"/>
          <w:color w:val="00B0F0"/>
        </w:rPr>
        <w:t>编制说明：本节用于约束一个学习周期（例如一个学期或者更长）的阶段安排，同学在规划学习周期的时候，需要考虑到一个学期这样的实际因素，但从本质上说，更需要重视的是学习的知识栈的相对完整性，不应该限于具体的某个学期或者某种应用开发技术。</w:t>
      </w:r>
      <w:r>
        <w:rPr>
          <w:rFonts w:hint="eastAsia"/>
        </w:rPr>
        <w:t>】</w:t>
      </w:r>
    </w:p>
    <w:p w14:paraId="6540286D" w14:textId="77777777" w:rsidR="0069288E" w:rsidRDefault="0069288E" w:rsidP="00A95E7A">
      <w:pPr>
        <w:ind w:firstLine="440"/>
      </w:pPr>
    </w:p>
    <w:p w14:paraId="536BE99E" w14:textId="1C0DEE98" w:rsidR="00D4239B" w:rsidRDefault="0069288E" w:rsidP="0069288E">
      <w:pPr>
        <w:pStyle w:val="1"/>
      </w:pPr>
      <w:r>
        <w:rPr>
          <w:rFonts w:hint="eastAsia"/>
        </w:rPr>
        <w:t>课程课题软件 UI</w:t>
      </w:r>
      <w:r>
        <w:t xml:space="preserve"> </w:t>
      </w:r>
      <w:r>
        <w:rPr>
          <w:rFonts w:hint="eastAsia"/>
        </w:rPr>
        <w:t>参考说明</w:t>
      </w:r>
    </w:p>
    <w:p w14:paraId="111961D7" w14:textId="77777777" w:rsidR="0069288E" w:rsidRPr="00A42722" w:rsidRDefault="0069288E" w:rsidP="0069288E">
      <w:pPr>
        <w:ind w:firstLine="440"/>
      </w:pPr>
      <w:r>
        <w:rPr>
          <w:rFonts w:hint="eastAsia"/>
        </w:rPr>
        <w:t>【</w:t>
      </w:r>
      <w:r w:rsidRPr="00A27F0D">
        <w:rPr>
          <w:rFonts w:hint="eastAsia"/>
          <w:color w:val="00B0F0"/>
        </w:rPr>
        <w:t>编制说明：本节可以采用尽可能方便的方式来展现课题软件，这个阶段的</w:t>
      </w:r>
      <w:r w:rsidRPr="00A27F0D">
        <w:rPr>
          <w:rFonts w:hint="eastAsia"/>
          <w:color w:val="00B0F0"/>
        </w:rPr>
        <w:t>UI</w:t>
      </w:r>
      <w:r w:rsidRPr="00A27F0D">
        <w:rPr>
          <w:rFonts w:hint="eastAsia"/>
          <w:color w:val="00B0F0"/>
        </w:rPr>
        <w:t>重点在于说明清楚</w:t>
      </w:r>
      <w:r w:rsidRPr="00A27F0D">
        <w:rPr>
          <w:rFonts w:hint="eastAsia"/>
          <w:color w:val="00B0F0"/>
        </w:rPr>
        <w:t xml:space="preserve"> UI</w:t>
      </w:r>
      <w:r w:rsidRPr="00A27F0D">
        <w:rPr>
          <w:color w:val="00B0F0"/>
        </w:rPr>
        <w:t xml:space="preserve"> </w:t>
      </w:r>
      <w:r w:rsidRPr="00A27F0D">
        <w:rPr>
          <w:rFonts w:hint="eastAsia"/>
          <w:color w:val="00B0F0"/>
        </w:rPr>
        <w:t>上包含的内容、通过一些相应的按钮、导航等，呈现</w:t>
      </w:r>
      <w:r w:rsidRPr="00A27F0D">
        <w:rPr>
          <w:rFonts w:hint="eastAsia"/>
          <w:color w:val="00B0F0"/>
        </w:rPr>
        <w:t>UI</w:t>
      </w:r>
      <w:r w:rsidRPr="00A27F0D">
        <w:rPr>
          <w:color w:val="00B0F0"/>
        </w:rPr>
        <w:t xml:space="preserve"> </w:t>
      </w:r>
      <w:r w:rsidRPr="00A27F0D">
        <w:rPr>
          <w:rFonts w:hint="eastAsia"/>
          <w:color w:val="00B0F0"/>
        </w:rPr>
        <w:t>上课能提供的功能操作和大致需要展示的业务数据即可。</w:t>
      </w:r>
      <w:r>
        <w:rPr>
          <w:rFonts w:hint="eastAsia"/>
        </w:rPr>
        <w:t>】</w:t>
      </w:r>
    </w:p>
    <w:p w14:paraId="5D86FE7B" w14:textId="6530394E" w:rsidR="0069288E" w:rsidRDefault="0069288E" w:rsidP="0069288E">
      <w:pPr>
        <w:ind w:firstLine="440"/>
      </w:pPr>
    </w:p>
    <w:p w14:paraId="06135AFA" w14:textId="77777777" w:rsidR="0069288E" w:rsidRPr="0069288E" w:rsidRDefault="0069288E" w:rsidP="0069288E">
      <w:pPr>
        <w:ind w:firstLine="440"/>
        <w:rPr>
          <w:rFonts w:hint="eastAsia"/>
        </w:rPr>
      </w:pPr>
    </w:p>
    <w:p w14:paraId="7537AEF3" w14:textId="4099A8C1" w:rsidR="000547BC" w:rsidRDefault="0069288E" w:rsidP="006A35DE">
      <w:pPr>
        <w:pStyle w:val="1"/>
      </w:pPr>
      <w:r>
        <w:rPr>
          <w:rFonts w:hint="eastAsia"/>
        </w:rPr>
        <w:t>其他</w:t>
      </w:r>
    </w:p>
    <w:p w14:paraId="0B860DF2" w14:textId="6F6C9225" w:rsidR="000547BC" w:rsidRPr="00E10DE9" w:rsidRDefault="000547BC" w:rsidP="00E10DE9">
      <w:pPr>
        <w:ind w:firstLine="440"/>
      </w:pPr>
    </w:p>
    <w:sectPr w:rsidR="000547BC" w:rsidRPr="00E10DE9" w:rsidSect="00396504">
      <w:pgSz w:w="11906" w:h="16838"/>
      <w:pgMar w:top="1424" w:right="1133" w:bottom="1440" w:left="1361" w:header="468" w:footer="562" w:gutter="5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383A" w14:textId="77777777" w:rsidR="00020095" w:rsidRDefault="00020095" w:rsidP="00882843">
      <w:pPr>
        <w:ind w:firstLine="440"/>
      </w:pPr>
      <w:r>
        <w:separator/>
      </w:r>
    </w:p>
  </w:endnote>
  <w:endnote w:type="continuationSeparator" w:id="0">
    <w:p w14:paraId="127CA68F" w14:textId="77777777" w:rsidR="00020095" w:rsidRDefault="00020095" w:rsidP="00882843">
      <w:pPr>
        <w:ind w:firstLine="440"/>
      </w:pPr>
      <w:r>
        <w:continuationSeparator/>
      </w:r>
    </w:p>
  </w:endnote>
  <w:endnote w:type="continuationNotice" w:id="1">
    <w:p w14:paraId="6C28D684" w14:textId="77777777" w:rsidR="00020095" w:rsidRDefault="00020095">
      <w:pPr>
        <w:spacing w:line="240" w:lineRule="auto"/>
        <w:ind w:firstLine="4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75DE" w14:textId="77777777" w:rsidR="00FF6949" w:rsidRDefault="00FF6949" w:rsidP="007D6E9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0A7B" w14:textId="77777777" w:rsidR="00FF6949" w:rsidRDefault="00FF6949" w:rsidP="007D6E9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D478E" w14:textId="77777777" w:rsidR="00FF6949" w:rsidRDefault="00FF6949" w:rsidP="007D6E9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Borders>
        <w:top w:val="single" w:sz="4" w:space="0" w:color="auto"/>
      </w:tblBorders>
      <w:tblLook w:val="0000" w:firstRow="0" w:lastRow="0" w:firstColumn="0" w:lastColumn="0" w:noHBand="0" w:noVBand="0"/>
    </w:tblPr>
    <w:tblGrid>
      <w:gridCol w:w="3780"/>
      <w:gridCol w:w="1998"/>
      <w:gridCol w:w="3686"/>
    </w:tblGrid>
    <w:tr w:rsidR="00FF6949" w:rsidRPr="00243E3A" w14:paraId="4F5900DC" w14:textId="77777777" w:rsidTr="00DF3247">
      <w:trPr>
        <w:cantSplit/>
      </w:trPr>
      <w:tc>
        <w:tcPr>
          <w:tcW w:w="3780" w:type="dxa"/>
          <w:vAlign w:val="bottom"/>
        </w:tcPr>
        <w:p w14:paraId="6E4FCF7A"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地址：</w:t>
          </w:r>
        </w:p>
      </w:tc>
      <w:tc>
        <w:tcPr>
          <w:tcW w:w="1998" w:type="dxa"/>
          <w:vAlign w:val="bottom"/>
        </w:tcPr>
        <w:p w14:paraId="06D7777B"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E-mail：</w:t>
          </w:r>
        </w:p>
      </w:tc>
      <w:tc>
        <w:tcPr>
          <w:tcW w:w="3686" w:type="dxa"/>
          <w:vAlign w:val="bottom"/>
        </w:tcPr>
        <w:p w14:paraId="130F5C6A" w14:textId="77777777" w:rsidR="00FF6949" w:rsidRPr="00243E3A" w:rsidRDefault="00FF6949" w:rsidP="00DF3247">
          <w:pPr>
            <w:pStyle w:val="af"/>
            <w:ind w:firstLine="480"/>
            <w:jc w:val="both"/>
            <w:rPr>
              <w:rFonts w:ascii="微软雅黑" w:eastAsia="微软雅黑" w:hAnsi="微软雅黑"/>
            </w:rPr>
          </w:pPr>
          <w:r w:rsidRPr="00243E3A">
            <w:rPr>
              <w:rFonts w:ascii="微软雅黑" w:eastAsia="微软雅黑" w:hAnsi="微软雅黑" w:hint="eastAsia"/>
            </w:rPr>
            <w:t>密级：</w:t>
          </w:r>
        </w:p>
      </w:tc>
    </w:tr>
    <w:tr w:rsidR="00FF6949" w:rsidRPr="00243E3A" w14:paraId="31DEB2E6" w14:textId="77777777" w:rsidTr="00DF3247">
      <w:trPr>
        <w:cantSplit/>
        <w:trHeight w:val="335"/>
      </w:trPr>
      <w:tc>
        <w:tcPr>
          <w:tcW w:w="3780" w:type="dxa"/>
          <w:vAlign w:val="bottom"/>
        </w:tcPr>
        <w:p w14:paraId="2482D429"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电话：</w:t>
          </w:r>
        </w:p>
      </w:tc>
      <w:tc>
        <w:tcPr>
          <w:tcW w:w="1998" w:type="dxa"/>
          <w:vAlign w:val="bottom"/>
        </w:tcPr>
        <w:p w14:paraId="4A11F35F" w14:textId="77777777" w:rsidR="00FF6949" w:rsidRPr="00243E3A" w:rsidRDefault="00FF6949" w:rsidP="00DF3247">
          <w:pPr>
            <w:pStyle w:val="ae"/>
            <w:jc w:val="both"/>
            <w:rPr>
              <w:rFonts w:ascii="微软雅黑" w:eastAsia="微软雅黑" w:hAnsi="微软雅黑"/>
            </w:rPr>
          </w:pPr>
          <w:r w:rsidRPr="00243E3A">
            <w:rPr>
              <w:rFonts w:ascii="微软雅黑" w:eastAsia="微软雅黑" w:hAnsi="微软雅黑" w:hint="eastAsia"/>
            </w:rPr>
            <w:t>传真：</w:t>
          </w:r>
        </w:p>
      </w:tc>
      <w:tc>
        <w:tcPr>
          <w:tcW w:w="3686" w:type="dxa"/>
          <w:vAlign w:val="bottom"/>
        </w:tcPr>
        <w:p w14:paraId="2DB2727B" w14:textId="37BED6F5" w:rsidR="00FF6949" w:rsidRPr="00243E3A" w:rsidRDefault="00FF6949" w:rsidP="00DF3247">
          <w:pPr>
            <w:pStyle w:val="af0"/>
            <w:ind w:firstLine="480"/>
            <w:jc w:val="both"/>
            <w:rPr>
              <w:rFonts w:ascii="微软雅黑" w:eastAsia="微软雅黑" w:hAnsi="微软雅黑"/>
            </w:rPr>
          </w:pPr>
          <w:r w:rsidRPr="00243E3A">
            <w:rPr>
              <w:rFonts w:ascii="微软雅黑" w:eastAsia="微软雅黑" w:hAnsi="微软雅黑" w:hint="eastAsia"/>
            </w:rPr>
            <w:t xml:space="preserve">第 </w:t>
          </w:r>
          <w:r w:rsidRPr="00243E3A">
            <w:rPr>
              <w:rFonts w:ascii="微软雅黑" w:eastAsia="微软雅黑" w:hAnsi="微软雅黑"/>
            </w:rPr>
            <w:fldChar w:fldCharType="begin"/>
          </w:r>
          <w:r w:rsidRPr="00243E3A">
            <w:rPr>
              <w:rFonts w:ascii="微软雅黑" w:eastAsia="微软雅黑" w:hAnsi="微软雅黑"/>
            </w:rPr>
            <w:instrText xml:space="preserve"> PAGE  \* Arabic  \* MERGEFORMAT </w:instrText>
          </w:r>
          <w:r w:rsidRPr="00243E3A">
            <w:rPr>
              <w:rFonts w:ascii="微软雅黑" w:eastAsia="微软雅黑" w:hAnsi="微软雅黑"/>
            </w:rPr>
            <w:fldChar w:fldCharType="separate"/>
          </w:r>
          <w:r>
            <w:rPr>
              <w:rFonts w:ascii="微软雅黑" w:eastAsia="微软雅黑" w:hAnsi="微软雅黑"/>
              <w:noProof/>
            </w:rPr>
            <w:t>1</w:t>
          </w:r>
          <w:r w:rsidRPr="00243E3A">
            <w:rPr>
              <w:rFonts w:ascii="微软雅黑" w:eastAsia="微软雅黑" w:hAnsi="微软雅黑"/>
              <w:noProof/>
            </w:rPr>
            <w:fldChar w:fldCharType="end"/>
          </w:r>
          <w:r w:rsidRPr="00243E3A">
            <w:rPr>
              <w:rFonts w:ascii="微软雅黑" w:eastAsia="微软雅黑" w:hAnsi="微软雅黑" w:hint="eastAsia"/>
            </w:rPr>
            <w:t xml:space="preserve"> 页 共 </w:t>
          </w:r>
          <w:fldSimple w:instr=" SECTIONPAGES  \* MERGEFORMAT ">
            <w:r w:rsidR="0069288E">
              <w:rPr>
                <w:noProof/>
              </w:rPr>
              <w:t>2</w:t>
            </w:r>
          </w:fldSimple>
          <w:r w:rsidRPr="00243E3A">
            <w:rPr>
              <w:rFonts w:ascii="微软雅黑" w:eastAsia="微软雅黑" w:hAnsi="微软雅黑" w:hint="eastAsia"/>
            </w:rPr>
            <w:t xml:space="preserve"> 页</w:t>
          </w:r>
        </w:p>
      </w:tc>
    </w:tr>
  </w:tbl>
  <w:p w14:paraId="4781EFB4" w14:textId="77777777" w:rsidR="00FF6949" w:rsidRDefault="00FF6949" w:rsidP="00B97056">
    <w:pPr>
      <w:pStyle w:val="a4"/>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6ED3" w14:textId="77777777" w:rsidR="00020095" w:rsidRDefault="00020095" w:rsidP="00882843">
      <w:pPr>
        <w:ind w:firstLine="440"/>
      </w:pPr>
      <w:r>
        <w:separator/>
      </w:r>
    </w:p>
  </w:footnote>
  <w:footnote w:type="continuationSeparator" w:id="0">
    <w:p w14:paraId="615EF042" w14:textId="77777777" w:rsidR="00020095" w:rsidRDefault="00020095" w:rsidP="00882843">
      <w:pPr>
        <w:ind w:firstLine="440"/>
      </w:pPr>
      <w:r>
        <w:continuationSeparator/>
      </w:r>
    </w:p>
  </w:footnote>
  <w:footnote w:type="continuationNotice" w:id="1">
    <w:p w14:paraId="6D2E9CFC" w14:textId="77777777" w:rsidR="00020095" w:rsidRDefault="00020095">
      <w:pPr>
        <w:spacing w:line="240" w:lineRule="auto"/>
        <w:ind w:firstLine="4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C6E5" w14:textId="77777777" w:rsidR="00FF6949" w:rsidRDefault="00FF6949" w:rsidP="007D6E9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ACCE" w14:textId="77777777" w:rsidR="00FF6949" w:rsidRDefault="00FF6949" w:rsidP="007D6E9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B8F44" w14:textId="77777777" w:rsidR="00FF6949" w:rsidRDefault="00FF6949" w:rsidP="007D6E9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2EE9" w14:textId="303FF8D3" w:rsidR="00FF6949" w:rsidRDefault="00FF6949">
    <w:pPr>
      <w:pStyle w:val="Logo"/>
    </w:pPr>
    <w:r>
      <w:rPr>
        <w:noProof/>
      </w:rPr>
      <mc:AlternateContent>
        <mc:Choice Requires="wps">
          <w:drawing>
            <wp:anchor distT="0" distB="0" distL="114300" distR="114300" simplePos="0" relativeHeight="251658241" behindDoc="0" locked="0" layoutInCell="1" allowOverlap="1" wp14:anchorId="6AA5181A" wp14:editId="707E3764">
              <wp:simplePos x="0" y="0"/>
              <wp:positionH relativeFrom="column">
                <wp:posOffset>1017270</wp:posOffset>
              </wp:positionH>
              <wp:positionV relativeFrom="paragraph">
                <wp:posOffset>-49530</wp:posOffset>
              </wp:positionV>
              <wp:extent cx="4940935" cy="5334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533400"/>
                      </a:xfrm>
                      <a:prstGeom prst="rect">
                        <a:avLst/>
                      </a:prstGeom>
                      <a:noFill/>
                      <a:ln>
                        <a:noFill/>
                      </a:ln>
                    </wps:spPr>
                    <wps:txbx>
                      <w:txbxContent>
                        <w:p w14:paraId="3E33EDAB" w14:textId="77777777" w:rsidR="003D2D89" w:rsidRDefault="003D2D89" w:rsidP="002428ED">
                          <w:pPr>
                            <w:spacing w:line="240" w:lineRule="auto"/>
                            <w:ind w:firstLine="440"/>
                            <w:jc w:val="right"/>
                          </w:pPr>
                          <w:r w:rsidRPr="003D2D89">
                            <w:rPr>
                              <w:rFonts w:hint="eastAsia"/>
                            </w:rPr>
                            <w:t>跨平台前端应用开发课程</w:t>
                          </w:r>
                          <w:r w:rsidRPr="003D2D89">
                            <w:rPr>
                              <w:rFonts w:hint="eastAsia"/>
                            </w:rPr>
                            <w:t>.</w:t>
                          </w:r>
                          <w:r w:rsidRPr="003D2D89">
                            <w:rPr>
                              <w:rFonts w:hint="eastAsia"/>
                            </w:rPr>
                            <w:t>学生课程课题规格说明书</w:t>
                          </w:r>
                        </w:p>
                        <w:p w14:paraId="420072E7" w14:textId="358ED971" w:rsidR="00FF6949" w:rsidRDefault="003D2D89" w:rsidP="002428ED">
                          <w:pPr>
                            <w:spacing w:line="240" w:lineRule="auto"/>
                            <w:ind w:firstLine="440"/>
                            <w:jc w:val="right"/>
                          </w:pPr>
                          <w:r>
                            <w:rPr>
                              <w:rFonts w:hint="eastAsia"/>
                            </w:rPr>
                            <w:t>课题名称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181A" id="_x0000_t202" coordsize="21600,21600" o:spt="202" path="m,l,21600r21600,l21600,xe">
              <v:stroke joinstyle="miter"/>
              <v:path gradientshapeok="t" o:connecttype="rect"/>
            </v:shapetype>
            <v:shape id="Text Box 3" o:spid="_x0000_s1026" type="#_x0000_t202" style="position:absolute;margin-left:80.1pt;margin-top:-3.9pt;width:389.05pt;height:4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" filled="f" stroked="f">
              <v:textbox>
                <w:txbxContent>
                  <w:p w14:paraId="3E33EDAB" w14:textId="77777777" w:rsidR="003D2D89" w:rsidRDefault="003D2D89" w:rsidP="002428ED">
                    <w:pPr>
                      <w:spacing w:line="240" w:lineRule="auto"/>
                      <w:ind w:firstLine="440"/>
                      <w:jc w:val="right"/>
                    </w:pPr>
                    <w:r w:rsidRPr="003D2D89">
                      <w:rPr>
                        <w:rFonts w:hint="eastAsia"/>
                      </w:rPr>
                      <w:t>跨平台前端应用开发课程</w:t>
                    </w:r>
                    <w:r w:rsidRPr="003D2D89">
                      <w:rPr>
                        <w:rFonts w:hint="eastAsia"/>
                      </w:rPr>
                      <w:t>.</w:t>
                    </w:r>
                    <w:r w:rsidRPr="003D2D89">
                      <w:rPr>
                        <w:rFonts w:hint="eastAsia"/>
                      </w:rPr>
                      <w:t>学生课程课题规格说明书</w:t>
                    </w:r>
                  </w:p>
                  <w:p w14:paraId="420072E7" w14:textId="358ED971" w:rsidR="00FF6949" w:rsidRDefault="003D2D89" w:rsidP="002428ED">
                    <w:pPr>
                      <w:spacing w:line="240" w:lineRule="auto"/>
                      <w:ind w:firstLine="440"/>
                      <w:jc w:val="right"/>
                    </w:pPr>
                    <w:r>
                      <w:rPr>
                        <w:rFonts w:hint="eastAsia"/>
                      </w:rPr>
                      <w:t>课题名称</w:t>
                    </w:r>
                  </w:p>
                </w:txbxContent>
              </v:textbox>
            </v:shape>
          </w:pict>
        </mc:Fallback>
      </mc:AlternateContent>
    </w:r>
    <w:r>
      <w:rPr>
        <w:noProof/>
      </w:rPr>
      <mc:AlternateContent>
        <mc:Choice Requires="wps">
          <w:drawing>
            <wp:anchor distT="4294967295" distB="4294967295" distL="114300" distR="114300" simplePos="0" relativeHeight="251658240" behindDoc="0" locked="0" layoutInCell="1" allowOverlap="1" wp14:anchorId="762097AF" wp14:editId="5B680E7B">
              <wp:simplePos x="0" y="0"/>
              <wp:positionH relativeFrom="column">
                <wp:posOffset>0</wp:posOffset>
              </wp:positionH>
              <wp:positionV relativeFrom="paragraph">
                <wp:posOffset>512444</wp:posOffset>
              </wp:positionV>
              <wp:extent cx="5928995" cy="0"/>
              <wp:effectExtent l="0" t="0" r="14605"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DD34DF1" id="Line 2"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0.35pt" to="466.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F93B" w14:textId="77777777" w:rsidR="00FF6949" w:rsidRDefault="00FF6949" w:rsidP="007D6E9E">
    <w:pPr>
      <w:pStyle w:val="a3"/>
      <w:ind w:firstLine="360"/>
      <w:jc w:val="both"/>
    </w:pPr>
    <w:r>
      <w:rPr>
        <w:rFonts w:hint="eastAsia"/>
      </w:rPr>
      <w:t>项目名称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85"/>
    <w:multiLevelType w:val="hybridMultilevel"/>
    <w:tmpl w:val="E66E90F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15:restartNumberingAfterBreak="0">
    <w:nsid w:val="00476388"/>
    <w:multiLevelType w:val="hybridMultilevel"/>
    <w:tmpl w:val="67A241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477AEA"/>
    <w:multiLevelType w:val="hybridMultilevel"/>
    <w:tmpl w:val="613E18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1145A"/>
    <w:multiLevelType w:val="hybridMultilevel"/>
    <w:tmpl w:val="ED2436B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0D413398"/>
    <w:multiLevelType w:val="hybridMultilevel"/>
    <w:tmpl w:val="F934C2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5D2614"/>
    <w:multiLevelType w:val="hybridMultilevel"/>
    <w:tmpl w:val="210C273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FF434B9"/>
    <w:multiLevelType w:val="hybridMultilevel"/>
    <w:tmpl w:val="AF167C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3B702B"/>
    <w:multiLevelType w:val="hybridMultilevel"/>
    <w:tmpl w:val="CE8C5A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28211B"/>
    <w:multiLevelType w:val="multilevel"/>
    <w:tmpl w:val="48F08A9C"/>
    <w:lvl w:ilvl="0">
      <w:start w:val="1"/>
      <w:numFmt w:val="decimal"/>
      <w:pStyle w:val="1"/>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pStyle w:val="3"/>
      <w:lvlText w:val="%1.%2.%3"/>
      <w:lvlJc w:val="left"/>
      <w:pPr>
        <w:tabs>
          <w:tab w:val="num" w:pos="662"/>
        </w:tabs>
        <w:ind w:left="651"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9" w15:restartNumberingAfterBreak="0">
    <w:nsid w:val="255C7215"/>
    <w:multiLevelType w:val="hybridMultilevel"/>
    <w:tmpl w:val="CB0403A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F7F5702"/>
    <w:multiLevelType w:val="hybridMultilevel"/>
    <w:tmpl w:val="3C22465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34804D97"/>
    <w:multiLevelType w:val="hybridMultilevel"/>
    <w:tmpl w:val="C452FD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34E26D1B"/>
    <w:multiLevelType w:val="hybridMultilevel"/>
    <w:tmpl w:val="0A84D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C55328"/>
    <w:multiLevelType w:val="hybridMultilevel"/>
    <w:tmpl w:val="E4DC54C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293180"/>
    <w:multiLevelType w:val="hybridMultilevel"/>
    <w:tmpl w:val="7A6A9CD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AAB5490"/>
    <w:multiLevelType w:val="hybridMultilevel"/>
    <w:tmpl w:val="9E2EE0D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32200AA"/>
    <w:multiLevelType w:val="hybridMultilevel"/>
    <w:tmpl w:val="F93E88C8"/>
    <w:lvl w:ilvl="0" w:tplc="EB665032">
      <w:start w:val="1"/>
      <w:numFmt w:val="bullet"/>
      <w:pStyle w:val="DefaultParagraphFontParaChar"/>
      <w:lvlText w:val=""/>
      <w:lvlJc w:val="left"/>
      <w:pPr>
        <w:tabs>
          <w:tab w:val="num" w:pos="840"/>
        </w:tabs>
        <w:ind w:left="840" w:hanging="420"/>
      </w:pPr>
      <w:rPr>
        <w:rFonts w:ascii="Symbol" w:hAnsi="Symbol" w:hint="default"/>
        <w:color w:val="auto"/>
      </w:rPr>
    </w:lvl>
    <w:lvl w:ilvl="1" w:tplc="0409000F">
      <w:start w:val="1"/>
      <w:numFmt w:val="decimal"/>
      <w:lvlText w:val="%2."/>
      <w:lvlJc w:val="left"/>
      <w:pPr>
        <w:tabs>
          <w:tab w:val="num" w:pos="1260"/>
        </w:tabs>
        <w:ind w:left="1260" w:hanging="420"/>
      </w:pPr>
      <w:rPr>
        <w:rFonts w:hint="default"/>
        <w:color w:val="auto"/>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562B06C4"/>
    <w:multiLevelType w:val="hybridMultilevel"/>
    <w:tmpl w:val="58F87B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0A592D"/>
    <w:multiLevelType w:val="hybridMultilevel"/>
    <w:tmpl w:val="990CDB4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643926C1"/>
    <w:multiLevelType w:val="hybridMultilevel"/>
    <w:tmpl w:val="F0AEEF7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65373290"/>
    <w:multiLevelType w:val="hybridMultilevel"/>
    <w:tmpl w:val="FD8EBD26"/>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610532F"/>
    <w:multiLevelType w:val="hybridMultilevel"/>
    <w:tmpl w:val="D92862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AA7C59"/>
    <w:multiLevelType w:val="hybridMultilevel"/>
    <w:tmpl w:val="84400AEA"/>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0FC45A7"/>
    <w:multiLevelType w:val="hybridMultilevel"/>
    <w:tmpl w:val="A7D887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B919E6"/>
    <w:multiLevelType w:val="hybridMultilevel"/>
    <w:tmpl w:val="A50433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642A53"/>
    <w:multiLevelType w:val="hybridMultilevel"/>
    <w:tmpl w:val="BC30F3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6D75773"/>
    <w:multiLevelType w:val="hybridMultilevel"/>
    <w:tmpl w:val="181AE6D0"/>
    <w:lvl w:ilvl="0" w:tplc="04090011">
      <w:start w:val="1"/>
      <w:numFmt w:val="decimal"/>
      <w:lvlText w:val="%1)"/>
      <w:lvlJc w:val="lef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6FB54AB"/>
    <w:multiLevelType w:val="hybridMultilevel"/>
    <w:tmpl w:val="DB782E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A41C53"/>
    <w:multiLevelType w:val="hybridMultilevel"/>
    <w:tmpl w:val="C9323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D77900"/>
    <w:multiLevelType w:val="hybridMultilevel"/>
    <w:tmpl w:val="B060F422"/>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E6A0F73"/>
    <w:multiLevelType w:val="hybridMultilevel"/>
    <w:tmpl w:val="D254686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1" w15:restartNumberingAfterBreak="0">
    <w:nsid w:val="7E80486E"/>
    <w:multiLevelType w:val="hybridMultilevel"/>
    <w:tmpl w:val="EADCB234"/>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EEF5F22"/>
    <w:multiLevelType w:val="hybridMultilevel"/>
    <w:tmpl w:val="EADEF16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8"/>
  </w:num>
  <w:num w:numId="2">
    <w:abstractNumId w:val="16"/>
  </w:num>
  <w:num w:numId="3">
    <w:abstractNumId w:val="15"/>
  </w:num>
  <w:num w:numId="4">
    <w:abstractNumId w:val="12"/>
  </w:num>
  <w:num w:numId="5">
    <w:abstractNumId w:val="7"/>
  </w:num>
  <w:num w:numId="6">
    <w:abstractNumId w:val="1"/>
  </w:num>
  <w:num w:numId="7">
    <w:abstractNumId w:val="21"/>
  </w:num>
  <w:num w:numId="8">
    <w:abstractNumId w:val="17"/>
  </w:num>
  <w:num w:numId="9">
    <w:abstractNumId w:val="6"/>
  </w:num>
  <w:num w:numId="10">
    <w:abstractNumId w:val="23"/>
  </w:num>
  <w:num w:numId="11">
    <w:abstractNumId w:val="27"/>
  </w:num>
  <w:num w:numId="12">
    <w:abstractNumId w:val="28"/>
  </w:num>
  <w:num w:numId="13">
    <w:abstractNumId w:val="13"/>
  </w:num>
  <w:num w:numId="14">
    <w:abstractNumId w:val="2"/>
  </w:num>
  <w:num w:numId="15">
    <w:abstractNumId w:val="25"/>
  </w:num>
  <w:num w:numId="16">
    <w:abstractNumId w:val="4"/>
  </w:num>
  <w:num w:numId="17">
    <w:abstractNumId w:val="24"/>
  </w:num>
  <w:num w:numId="18">
    <w:abstractNumId w:val="5"/>
  </w:num>
  <w:num w:numId="19">
    <w:abstractNumId w:val="31"/>
  </w:num>
  <w:num w:numId="20">
    <w:abstractNumId w:val="0"/>
  </w:num>
  <w:num w:numId="21">
    <w:abstractNumId w:val="10"/>
  </w:num>
  <w:num w:numId="22">
    <w:abstractNumId w:val="32"/>
  </w:num>
  <w:num w:numId="23">
    <w:abstractNumId w:val="14"/>
  </w:num>
  <w:num w:numId="24">
    <w:abstractNumId w:val="19"/>
  </w:num>
  <w:num w:numId="25">
    <w:abstractNumId w:val="9"/>
  </w:num>
  <w:num w:numId="26">
    <w:abstractNumId w:val="30"/>
  </w:num>
  <w:num w:numId="27">
    <w:abstractNumId w:val="29"/>
  </w:num>
  <w:num w:numId="28">
    <w:abstractNumId w:val="20"/>
  </w:num>
  <w:num w:numId="29">
    <w:abstractNumId w:val="3"/>
  </w:num>
  <w:num w:numId="30">
    <w:abstractNumId w:val="18"/>
  </w:num>
  <w:num w:numId="31">
    <w:abstractNumId w:val="11"/>
  </w:num>
  <w:num w:numId="32">
    <w:abstractNumId w:val="22"/>
  </w:num>
  <w:num w:numId="33">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1A"/>
    <w:rsid w:val="000001CA"/>
    <w:rsid w:val="0000055E"/>
    <w:rsid w:val="0000096C"/>
    <w:rsid w:val="0000124A"/>
    <w:rsid w:val="000014EF"/>
    <w:rsid w:val="000015E1"/>
    <w:rsid w:val="0000173B"/>
    <w:rsid w:val="00001815"/>
    <w:rsid w:val="000021A7"/>
    <w:rsid w:val="0000232E"/>
    <w:rsid w:val="00002A5A"/>
    <w:rsid w:val="00002EA7"/>
    <w:rsid w:val="0000313C"/>
    <w:rsid w:val="000033F3"/>
    <w:rsid w:val="000036E0"/>
    <w:rsid w:val="000039F6"/>
    <w:rsid w:val="000041D3"/>
    <w:rsid w:val="00004D62"/>
    <w:rsid w:val="000056EF"/>
    <w:rsid w:val="00006991"/>
    <w:rsid w:val="000102CA"/>
    <w:rsid w:val="00010902"/>
    <w:rsid w:val="0001235F"/>
    <w:rsid w:val="0001255F"/>
    <w:rsid w:val="00013282"/>
    <w:rsid w:val="00013A09"/>
    <w:rsid w:val="00014273"/>
    <w:rsid w:val="00014AFB"/>
    <w:rsid w:val="00014BAB"/>
    <w:rsid w:val="0001501A"/>
    <w:rsid w:val="0001505D"/>
    <w:rsid w:val="000151A1"/>
    <w:rsid w:val="000155DC"/>
    <w:rsid w:val="00015D1D"/>
    <w:rsid w:val="00016106"/>
    <w:rsid w:val="000170F3"/>
    <w:rsid w:val="00020095"/>
    <w:rsid w:val="00020A92"/>
    <w:rsid w:val="00020E2E"/>
    <w:rsid w:val="00021124"/>
    <w:rsid w:val="00021607"/>
    <w:rsid w:val="000216D9"/>
    <w:rsid w:val="00022383"/>
    <w:rsid w:val="00022AC6"/>
    <w:rsid w:val="00022CBB"/>
    <w:rsid w:val="00023360"/>
    <w:rsid w:val="000246E4"/>
    <w:rsid w:val="00024C26"/>
    <w:rsid w:val="00024D8B"/>
    <w:rsid w:val="00025106"/>
    <w:rsid w:val="00025144"/>
    <w:rsid w:val="00025A54"/>
    <w:rsid w:val="00025DA4"/>
    <w:rsid w:val="00025DF3"/>
    <w:rsid w:val="00025F28"/>
    <w:rsid w:val="00025FA1"/>
    <w:rsid w:val="00025FF6"/>
    <w:rsid w:val="00026335"/>
    <w:rsid w:val="0002681B"/>
    <w:rsid w:val="00026A05"/>
    <w:rsid w:val="000278D9"/>
    <w:rsid w:val="00027AF3"/>
    <w:rsid w:val="00027B13"/>
    <w:rsid w:val="00027F97"/>
    <w:rsid w:val="000301CA"/>
    <w:rsid w:val="000306DC"/>
    <w:rsid w:val="00030DD6"/>
    <w:rsid w:val="00031212"/>
    <w:rsid w:val="00031DF8"/>
    <w:rsid w:val="000323ED"/>
    <w:rsid w:val="0003264B"/>
    <w:rsid w:val="00032CEF"/>
    <w:rsid w:val="00034072"/>
    <w:rsid w:val="00034093"/>
    <w:rsid w:val="0003422E"/>
    <w:rsid w:val="0003439B"/>
    <w:rsid w:val="00034CD9"/>
    <w:rsid w:val="000352A3"/>
    <w:rsid w:val="000354A5"/>
    <w:rsid w:val="000357F8"/>
    <w:rsid w:val="00035813"/>
    <w:rsid w:val="00035871"/>
    <w:rsid w:val="00035E1A"/>
    <w:rsid w:val="000366BE"/>
    <w:rsid w:val="00037198"/>
    <w:rsid w:val="00037721"/>
    <w:rsid w:val="000377F5"/>
    <w:rsid w:val="00037F01"/>
    <w:rsid w:val="000403E6"/>
    <w:rsid w:val="00040914"/>
    <w:rsid w:val="00040CC3"/>
    <w:rsid w:val="0004199D"/>
    <w:rsid w:val="00041D80"/>
    <w:rsid w:val="0004276A"/>
    <w:rsid w:val="00042919"/>
    <w:rsid w:val="00042D84"/>
    <w:rsid w:val="00042F49"/>
    <w:rsid w:val="0004323B"/>
    <w:rsid w:val="00043DC0"/>
    <w:rsid w:val="000443CB"/>
    <w:rsid w:val="0004468A"/>
    <w:rsid w:val="00044D58"/>
    <w:rsid w:val="0004516D"/>
    <w:rsid w:val="000453D7"/>
    <w:rsid w:val="00045403"/>
    <w:rsid w:val="000455E5"/>
    <w:rsid w:val="000456C4"/>
    <w:rsid w:val="00045AFF"/>
    <w:rsid w:val="00045CD1"/>
    <w:rsid w:val="00046039"/>
    <w:rsid w:val="0004645A"/>
    <w:rsid w:val="000464C4"/>
    <w:rsid w:val="00046B78"/>
    <w:rsid w:val="00046F0F"/>
    <w:rsid w:val="000470EA"/>
    <w:rsid w:val="0004791A"/>
    <w:rsid w:val="00050208"/>
    <w:rsid w:val="000502B3"/>
    <w:rsid w:val="00050EF8"/>
    <w:rsid w:val="000515A5"/>
    <w:rsid w:val="000515EE"/>
    <w:rsid w:val="000518C0"/>
    <w:rsid w:val="00051F38"/>
    <w:rsid w:val="00052A76"/>
    <w:rsid w:val="00052F80"/>
    <w:rsid w:val="00053E02"/>
    <w:rsid w:val="00053FAF"/>
    <w:rsid w:val="00054322"/>
    <w:rsid w:val="00054637"/>
    <w:rsid w:val="000547BC"/>
    <w:rsid w:val="00054B19"/>
    <w:rsid w:val="00055020"/>
    <w:rsid w:val="0005568E"/>
    <w:rsid w:val="0005583F"/>
    <w:rsid w:val="0005606A"/>
    <w:rsid w:val="00056646"/>
    <w:rsid w:val="00056E44"/>
    <w:rsid w:val="000576C1"/>
    <w:rsid w:val="00057D53"/>
    <w:rsid w:val="00057FE1"/>
    <w:rsid w:val="00060709"/>
    <w:rsid w:val="00060853"/>
    <w:rsid w:val="000624AC"/>
    <w:rsid w:val="00063ACD"/>
    <w:rsid w:val="00063F0E"/>
    <w:rsid w:val="00064172"/>
    <w:rsid w:val="00064362"/>
    <w:rsid w:val="00064A61"/>
    <w:rsid w:val="00064BC0"/>
    <w:rsid w:val="000657C4"/>
    <w:rsid w:val="000657F8"/>
    <w:rsid w:val="00065FD1"/>
    <w:rsid w:val="000668CA"/>
    <w:rsid w:val="00066934"/>
    <w:rsid w:val="00066AFA"/>
    <w:rsid w:val="0006709E"/>
    <w:rsid w:val="0007002D"/>
    <w:rsid w:val="000701D6"/>
    <w:rsid w:val="00070C51"/>
    <w:rsid w:val="00071413"/>
    <w:rsid w:val="00071D5B"/>
    <w:rsid w:val="0007227B"/>
    <w:rsid w:val="00073279"/>
    <w:rsid w:val="00073402"/>
    <w:rsid w:val="000734C5"/>
    <w:rsid w:val="000739B8"/>
    <w:rsid w:val="00073B1C"/>
    <w:rsid w:val="00073BB4"/>
    <w:rsid w:val="00074610"/>
    <w:rsid w:val="000746A0"/>
    <w:rsid w:val="00074793"/>
    <w:rsid w:val="0007545F"/>
    <w:rsid w:val="000761C9"/>
    <w:rsid w:val="00076BB2"/>
    <w:rsid w:val="00076D02"/>
    <w:rsid w:val="00076FF2"/>
    <w:rsid w:val="000772BF"/>
    <w:rsid w:val="000807A4"/>
    <w:rsid w:val="000807B5"/>
    <w:rsid w:val="000807F9"/>
    <w:rsid w:val="00080BA1"/>
    <w:rsid w:val="00080D20"/>
    <w:rsid w:val="0008103F"/>
    <w:rsid w:val="0008196D"/>
    <w:rsid w:val="00081BC2"/>
    <w:rsid w:val="00081EB0"/>
    <w:rsid w:val="00083435"/>
    <w:rsid w:val="000834D4"/>
    <w:rsid w:val="00083513"/>
    <w:rsid w:val="00083806"/>
    <w:rsid w:val="00083AD8"/>
    <w:rsid w:val="00083D17"/>
    <w:rsid w:val="000841A2"/>
    <w:rsid w:val="000842DF"/>
    <w:rsid w:val="000845E2"/>
    <w:rsid w:val="000849D0"/>
    <w:rsid w:val="00084CFF"/>
    <w:rsid w:val="00084D90"/>
    <w:rsid w:val="00085018"/>
    <w:rsid w:val="0008599A"/>
    <w:rsid w:val="00085D70"/>
    <w:rsid w:val="00086D61"/>
    <w:rsid w:val="00087ADC"/>
    <w:rsid w:val="00087F0D"/>
    <w:rsid w:val="00087F13"/>
    <w:rsid w:val="0009052F"/>
    <w:rsid w:val="000916E1"/>
    <w:rsid w:val="0009246B"/>
    <w:rsid w:val="00092791"/>
    <w:rsid w:val="00092ABC"/>
    <w:rsid w:val="00093401"/>
    <w:rsid w:val="00093C58"/>
    <w:rsid w:val="00094027"/>
    <w:rsid w:val="0009405C"/>
    <w:rsid w:val="0009440D"/>
    <w:rsid w:val="00094509"/>
    <w:rsid w:val="00094C1F"/>
    <w:rsid w:val="00095139"/>
    <w:rsid w:val="000953A5"/>
    <w:rsid w:val="00095740"/>
    <w:rsid w:val="000957AF"/>
    <w:rsid w:val="000957EC"/>
    <w:rsid w:val="0009632C"/>
    <w:rsid w:val="00096588"/>
    <w:rsid w:val="00096C3C"/>
    <w:rsid w:val="00096CFF"/>
    <w:rsid w:val="00096E1E"/>
    <w:rsid w:val="000976F0"/>
    <w:rsid w:val="00097D42"/>
    <w:rsid w:val="00097D93"/>
    <w:rsid w:val="000A0592"/>
    <w:rsid w:val="000A0C8E"/>
    <w:rsid w:val="000A0C96"/>
    <w:rsid w:val="000A1F95"/>
    <w:rsid w:val="000A215A"/>
    <w:rsid w:val="000A2515"/>
    <w:rsid w:val="000A2A9D"/>
    <w:rsid w:val="000A2BFB"/>
    <w:rsid w:val="000A3267"/>
    <w:rsid w:val="000A3A83"/>
    <w:rsid w:val="000A3AC0"/>
    <w:rsid w:val="000A3E79"/>
    <w:rsid w:val="000A486A"/>
    <w:rsid w:val="000A4C69"/>
    <w:rsid w:val="000A4C84"/>
    <w:rsid w:val="000A5A6F"/>
    <w:rsid w:val="000A64C8"/>
    <w:rsid w:val="000A68FF"/>
    <w:rsid w:val="000A6C9C"/>
    <w:rsid w:val="000A7881"/>
    <w:rsid w:val="000A7A70"/>
    <w:rsid w:val="000A7E5C"/>
    <w:rsid w:val="000B04AD"/>
    <w:rsid w:val="000B0590"/>
    <w:rsid w:val="000B0936"/>
    <w:rsid w:val="000B0D22"/>
    <w:rsid w:val="000B113B"/>
    <w:rsid w:val="000B120A"/>
    <w:rsid w:val="000B1299"/>
    <w:rsid w:val="000B16EA"/>
    <w:rsid w:val="000B1EB4"/>
    <w:rsid w:val="000B2625"/>
    <w:rsid w:val="000B2BF3"/>
    <w:rsid w:val="000B3601"/>
    <w:rsid w:val="000B3780"/>
    <w:rsid w:val="000B3B7D"/>
    <w:rsid w:val="000B3B82"/>
    <w:rsid w:val="000B476A"/>
    <w:rsid w:val="000B4D80"/>
    <w:rsid w:val="000B5034"/>
    <w:rsid w:val="000B523F"/>
    <w:rsid w:val="000B595C"/>
    <w:rsid w:val="000B5B60"/>
    <w:rsid w:val="000B6D48"/>
    <w:rsid w:val="000B718A"/>
    <w:rsid w:val="000B76E1"/>
    <w:rsid w:val="000B76F9"/>
    <w:rsid w:val="000B770F"/>
    <w:rsid w:val="000B788A"/>
    <w:rsid w:val="000C08BD"/>
    <w:rsid w:val="000C0C32"/>
    <w:rsid w:val="000C0E31"/>
    <w:rsid w:val="000C0FFA"/>
    <w:rsid w:val="000C1047"/>
    <w:rsid w:val="000C10BE"/>
    <w:rsid w:val="000C10EF"/>
    <w:rsid w:val="000C130B"/>
    <w:rsid w:val="000C189A"/>
    <w:rsid w:val="000C18A1"/>
    <w:rsid w:val="000C21D6"/>
    <w:rsid w:val="000C33AB"/>
    <w:rsid w:val="000C33C6"/>
    <w:rsid w:val="000C3412"/>
    <w:rsid w:val="000C40F2"/>
    <w:rsid w:val="000C43CD"/>
    <w:rsid w:val="000C4738"/>
    <w:rsid w:val="000C4A49"/>
    <w:rsid w:val="000C4B4F"/>
    <w:rsid w:val="000C5458"/>
    <w:rsid w:val="000C55CF"/>
    <w:rsid w:val="000C56F4"/>
    <w:rsid w:val="000C5CB2"/>
    <w:rsid w:val="000C65A4"/>
    <w:rsid w:val="000C703A"/>
    <w:rsid w:val="000C7360"/>
    <w:rsid w:val="000C754F"/>
    <w:rsid w:val="000D0020"/>
    <w:rsid w:val="000D0360"/>
    <w:rsid w:val="000D050E"/>
    <w:rsid w:val="000D0E5B"/>
    <w:rsid w:val="000D1151"/>
    <w:rsid w:val="000D134C"/>
    <w:rsid w:val="000D1C0B"/>
    <w:rsid w:val="000D1C7F"/>
    <w:rsid w:val="000D1EDE"/>
    <w:rsid w:val="000D2878"/>
    <w:rsid w:val="000D2D99"/>
    <w:rsid w:val="000D2F27"/>
    <w:rsid w:val="000D3153"/>
    <w:rsid w:val="000D351C"/>
    <w:rsid w:val="000D3955"/>
    <w:rsid w:val="000D3C23"/>
    <w:rsid w:val="000D4767"/>
    <w:rsid w:val="000D4B51"/>
    <w:rsid w:val="000D573D"/>
    <w:rsid w:val="000D5932"/>
    <w:rsid w:val="000D5C15"/>
    <w:rsid w:val="000D6063"/>
    <w:rsid w:val="000D6572"/>
    <w:rsid w:val="000D669A"/>
    <w:rsid w:val="000D67B7"/>
    <w:rsid w:val="000D6E44"/>
    <w:rsid w:val="000D70E1"/>
    <w:rsid w:val="000D7A18"/>
    <w:rsid w:val="000E09C8"/>
    <w:rsid w:val="000E0C14"/>
    <w:rsid w:val="000E120A"/>
    <w:rsid w:val="000E28BB"/>
    <w:rsid w:val="000E2DBE"/>
    <w:rsid w:val="000E2E6F"/>
    <w:rsid w:val="000E31F8"/>
    <w:rsid w:val="000E3B0D"/>
    <w:rsid w:val="000E42BE"/>
    <w:rsid w:val="000E4331"/>
    <w:rsid w:val="000E4714"/>
    <w:rsid w:val="000E4894"/>
    <w:rsid w:val="000E4B86"/>
    <w:rsid w:val="000E6703"/>
    <w:rsid w:val="000E6BC0"/>
    <w:rsid w:val="000E7ABD"/>
    <w:rsid w:val="000E7CB4"/>
    <w:rsid w:val="000F01A1"/>
    <w:rsid w:val="000F01D6"/>
    <w:rsid w:val="000F0527"/>
    <w:rsid w:val="000F0E31"/>
    <w:rsid w:val="000F0F07"/>
    <w:rsid w:val="000F121B"/>
    <w:rsid w:val="000F1383"/>
    <w:rsid w:val="000F1FBC"/>
    <w:rsid w:val="000F2410"/>
    <w:rsid w:val="000F277E"/>
    <w:rsid w:val="000F28A1"/>
    <w:rsid w:val="000F3526"/>
    <w:rsid w:val="000F41F4"/>
    <w:rsid w:val="000F4518"/>
    <w:rsid w:val="000F4877"/>
    <w:rsid w:val="000F58C1"/>
    <w:rsid w:val="000F5DB5"/>
    <w:rsid w:val="000F615E"/>
    <w:rsid w:val="000F6266"/>
    <w:rsid w:val="000F626C"/>
    <w:rsid w:val="000F647D"/>
    <w:rsid w:val="000F67E8"/>
    <w:rsid w:val="000F7A4C"/>
    <w:rsid w:val="00100316"/>
    <w:rsid w:val="00100A9E"/>
    <w:rsid w:val="00100C63"/>
    <w:rsid w:val="001012DD"/>
    <w:rsid w:val="001015B5"/>
    <w:rsid w:val="00101724"/>
    <w:rsid w:val="00102A04"/>
    <w:rsid w:val="00102A20"/>
    <w:rsid w:val="0010355A"/>
    <w:rsid w:val="00103697"/>
    <w:rsid w:val="001037F0"/>
    <w:rsid w:val="00103955"/>
    <w:rsid w:val="00103C83"/>
    <w:rsid w:val="00103D98"/>
    <w:rsid w:val="00103E39"/>
    <w:rsid w:val="0010404A"/>
    <w:rsid w:val="001040F0"/>
    <w:rsid w:val="001042CA"/>
    <w:rsid w:val="00104C90"/>
    <w:rsid w:val="00104DEA"/>
    <w:rsid w:val="001050FD"/>
    <w:rsid w:val="001051DA"/>
    <w:rsid w:val="00105524"/>
    <w:rsid w:val="00105DAE"/>
    <w:rsid w:val="001060F3"/>
    <w:rsid w:val="00106374"/>
    <w:rsid w:val="0010686C"/>
    <w:rsid w:val="0010763E"/>
    <w:rsid w:val="001076EB"/>
    <w:rsid w:val="00107C57"/>
    <w:rsid w:val="001105C2"/>
    <w:rsid w:val="001107FF"/>
    <w:rsid w:val="0011088F"/>
    <w:rsid w:val="001109E9"/>
    <w:rsid w:val="00110C91"/>
    <w:rsid w:val="00110C95"/>
    <w:rsid w:val="00110F35"/>
    <w:rsid w:val="00110F39"/>
    <w:rsid w:val="001112D1"/>
    <w:rsid w:val="0011136D"/>
    <w:rsid w:val="001117DD"/>
    <w:rsid w:val="00111C3E"/>
    <w:rsid w:val="001129F4"/>
    <w:rsid w:val="00112B49"/>
    <w:rsid w:val="00112DA5"/>
    <w:rsid w:val="00113163"/>
    <w:rsid w:val="0011352C"/>
    <w:rsid w:val="00113B57"/>
    <w:rsid w:val="00114D27"/>
    <w:rsid w:val="00114D2B"/>
    <w:rsid w:val="00114E30"/>
    <w:rsid w:val="001150C2"/>
    <w:rsid w:val="001156BB"/>
    <w:rsid w:val="00115811"/>
    <w:rsid w:val="00115B30"/>
    <w:rsid w:val="00115DA6"/>
    <w:rsid w:val="0011676F"/>
    <w:rsid w:val="0011690A"/>
    <w:rsid w:val="00116C9F"/>
    <w:rsid w:val="00117076"/>
    <w:rsid w:val="001170C1"/>
    <w:rsid w:val="00117981"/>
    <w:rsid w:val="00117B8F"/>
    <w:rsid w:val="00117FAE"/>
    <w:rsid w:val="00120090"/>
    <w:rsid w:val="001206BF"/>
    <w:rsid w:val="00120871"/>
    <w:rsid w:val="00120AC4"/>
    <w:rsid w:val="00121BA3"/>
    <w:rsid w:val="00122099"/>
    <w:rsid w:val="0012297D"/>
    <w:rsid w:val="00122D53"/>
    <w:rsid w:val="00123165"/>
    <w:rsid w:val="00123862"/>
    <w:rsid w:val="00123FE5"/>
    <w:rsid w:val="00124346"/>
    <w:rsid w:val="0012440C"/>
    <w:rsid w:val="001248FF"/>
    <w:rsid w:val="0012635C"/>
    <w:rsid w:val="00126AA0"/>
    <w:rsid w:val="00126C50"/>
    <w:rsid w:val="0012759B"/>
    <w:rsid w:val="001275AA"/>
    <w:rsid w:val="001276CB"/>
    <w:rsid w:val="00127753"/>
    <w:rsid w:val="001278E8"/>
    <w:rsid w:val="00127EE4"/>
    <w:rsid w:val="00127F66"/>
    <w:rsid w:val="0013066C"/>
    <w:rsid w:val="001307F9"/>
    <w:rsid w:val="0013081F"/>
    <w:rsid w:val="001311EB"/>
    <w:rsid w:val="00131362"/>
    <w:rsid w:val="0013166D"/>
    <w:rsid w:val="00131B7E"/>
    <w:rsid w:val="00131E63"/>
    <w:rsid w:val="001321A5"/>
    <w:rsid w:val="0013329D"/>
    <w:rsid w:val="00133717"/>
    <w:rsid w:val="001339B9"/>
    <w:rsid w:val="00133D09"/>
    <w:rsid w:val="00133F7D"/>
    <w:rsid w:val="00134438"/>
    <w:rsid w:val="00134E51"/>
    <w:rsid w:val="00135B1C"/>
    <w:rsid w:val="00135B63"/>
    <w:rsid w:val="00135DD0"/>
    <w:rsid w:val="00136311"/>
    <w:rsid w:val="001363B8"/>
    <w:rsid w:val="00136694"/>
    <w:rsid w:val="00136A2E"/>
    <w:rsid w:val="00136A7D"/>
    <w:rsid w:val="001373B7"/>
    <w:rsid w:val="00137768"/>
    <w:rsid w:val="00137E5B"/>
    <w:rsid w:val="00140279"/>
    <w:rsid w:val="00140EA2"/>
    <w:rsid w:val="001413CA"/>
    <w:rsid w:val="00141641"/>
    <w:rsid w:val="00141AC5"/>
    <w:rsid w:val="0014227C"/>
    <w:rsid w:val="001425C4"/>
    <w:rsid w:val="0014285C"/>
    <w:rsid w:val="00143035"/>
    <w:rsid w:val="0014361B"/>
    <w:rsid w:val="00143842"/>
    <w:rsid w:val="00143D7C"/>
    <w:rsid w:val="001441DC"/>
    <w:rsid w:val="00144D64"/>
    <w:rsid w:val="00145234"/>
    <w:rsid w:val="00145D6A"/>
    <w:rsid w:val="001460A1"/>
    <w:rsid w:val="001462A5"/>
    <w:rsid w:val="0014657C"/>
    <w:rsid w:val="0014659A"/>
    <w:rsid w:val="001466A5"/>
    <w:rsid w:val="00146F1E"/>
    <w:rsid w:val="001471DE"/>
    <w:rsid w:val="0015038B"/>
    <w:rsid w:val="001504DF"/>
    <w:rsid w:val="001507C7"/>
    <w:rsid w:val="00150A51"/>
    <w:rsid w:val="00150A6A"/>
    <w:rsid w:val="00151014"/>
    <w:rsid w:val="00151354"/>
    <w:rsid w:val="00151980"/>
    <w:rsid w:val="00152093"/>
    <w:rsid w:val="0015258A"/>
    <w:rsid w:val="00152686"/>
    <w:rsid w:val="00152AD0"/>
    <w:rsid w:val="00152C6D"/>
    <w:rsid w:val="00152F99"/>
    <w:rsid w:val="00152F9C"/>
    <w:rsid w:val="001531CD"/>
    <w:rsid w:val="001533CF"/>
    <w:rsid w:val="00153410"/>
    <w:rsid w:val="0015409A"/>
    <w:rsid w:val="001544AC"/>
    <w:rsid w:val="00155E58"/>
    <w:rsid w:val="00155EE9"/>
    <w:rsid w:val="00156494"/>
    <w:rsid w:val="00156B5A"/>
    <w:rsid w:val="00157138"/>
    <w:rsid w:val="001574F4"/>
    <w:rsid w:val="00157AE4"/>
    <w:rsid w:val="00157E6F"/>
    <w:rsid w:val="0016028E"/>
    <w:rsid w:val="0016041E"/>
    <w:rsid w:val="0016073A"/>
    <w:rsid w:val="001608D7"/>
    <w:rsid w:val="00160E3F"/>
    <w:rsid w:val="00160E7A"/>
    <w:rsid w:val="00160E87"/>
    <w:rsid w:val="00160E9C"/>
    <w:rsid w:val="00161B1F"/>
    <w:rsid w:val="00161BC1"/>
    <w:rsid w:val="00162583"/>
    <w:rsid w:val="001625F2"/>
    <w:rsid w:val="0016269E"/>
    <w:rsid w:val="00163100"/>
    <w:rsid w:val="00163225"/>
    <w:rsid w:val="00163A32"/>
    <w:rsid w:val="00164512"/>
    <w:rsid w:val="0016483B"/>
    <w:rsid w:val="00164B8B"/>
    <w:rsid w:val="00164C64"/>
    <w:rsid w:val="00164CF4"/>
    <w:rsid w:val="00165846"/>
    <w:rsid w:val="0016591A"/>
    <w:rsid w:val="00166E0A"/>
    <w:rsid w:val="00167481"/>
    <w:rsid w:val="001700BC"/>
    <w:rsid w:val="001703F2"/>
    <w:rsid w:val="001703F6"/>
    <w:rsid w:val="001707A9"/>
    <w:rsid w:val="00170B0E"/>
    <w:rsid w:val="00171159"/>
    <w:rsid w:val="00171742"/>
    <w:rsid w:val="00171C89"/>
    <w:rsid w:val="00171E9A"/>
    <w:rsid w:val="001729AE"/>
    <w:rsid w:val="00172A4A"/>
    <w:rsid w:val="00172D0A"/>
    <w:rsid w:val="001733B5"/>
    <w:rsid w:val="001734AD"/>
    <w:rsid w:val="00173520"/>
    <w:rsid w:val="001735EB"/>
    <w:rsid w:val="00174766"/>
    <w:rsid w:val="00174F63"/>
    <w:rsid w:val="00175359"/>
    <w:rsid w:val="001754EE"/>
    <w:rsid w:val="00175792"/>
    <w:rsid w:val="00175935"/>
    <w:rsid w:val="001759FD"/>
    <w:rsid w:val="00175F05"/>
    <w:rsid w:val="001764E4"/>
    <w:rsid w:val="00176695"/>
    <w:rsid w:val="00176AB2"/>
    <w:rsid w:val="00176D88"/>
    <w:rsid w:val="00176E18"/>
    <w:rsid w:val="0017703F"/>
    <w:rsid w:val="001772E2"/>
    <w:rsid w:val="00177370"/>
    <w:rsid w:val="00180520"/>
    <w:rsid w:val="0018076F"/>
    <w:rsid w:val="00181831"/>
    <w:rsid w:val="00181AA5"/>
    <w:rsid w:val="0018211A"/>
    <w:rsid w:val="00182594"/>
    <w:rsid w:val="001828E0"/>
    <w:rsid w:val="00182B74"/>
    <w:rsid w:val="0018318A"/>
    <w:rsid w:val="00183A14"/>
    <w:rsid w:val="00183CD7"/>
    <w:rsid w:val="00184049"/>
    <w:rsid w:val="001846C2"/>
    <w:rsid w:val="00184FA8"/>
    <w:rsid w:val="001857C5"/>
    <w:rsid w:val="00186D09"/>
    <w:rsid w:val="00187AFC"/>
    <w:rsid w:val="00187B47"/>
    <w:rsid w:val="00187C54"/>
    <w:rsid w:val="00187EB5"/>
    <w:rsid w:val="00190094"/>
    <w:rsid w:val="001907BA"/>
    <w:rsid w:val="0019085D"/>
    <w:rsid w:val="001909FD"/>
    <w:rsid w:val="00190A21"/>
    <w:rsid w:val="001915B3"/>
    <w:rsid w:val="00191D19"/>
    <w:rsid w:val="00192679"/>
    <w:rsid w:val="00192C85"/>
    <w:rsid w:val="00192F75"/>
    <w:rsid w:val="00192FF0"/>
    <w:rsid w:val="00193416"/>
    <w:rsid w:val="001939ED"/>
    <w:rsid w:val="001940E9"/>
    <w:rsid w:val="0019455C"/>
    <w:rsid w:val="001946A2"/>
    <w:rsid w:val="00194C87"/>
    <w:rsid w:val="00195537"/>
    <w:rsid w:val="00195734"/>
    <w:rsid w:val="00195B47"/>
    <w:rsid w:val="00195BD6"/>
    <w:rsid w:val="00196907"/>
    <w:rsid w:val="0019742F"/>
    <w:rsid w:val="001978BE"/>
    <w:rsid w:val="001979F3"/>
    <w:rsid w:val="00197D2C"/>
    <w:rsid w:val="001A08E0"/>
    <w:rsid w:val="001A0C15"/>
    <w:rsid w:val="001A0E73"/>
    <w:rsid w:val="001A118F"/>
    <w:rsid w:val="001A1676"/>
    <w:rsid w:val="001A22D3"/>
    <w:rsid w:val="001A2B69"/>
    <w:rsid w:val="001A45BB"/>
    <w:rsid w:val="001A5174"/>
    <w:rsid w:val="001A52BA"/>
    <w:rsid w:val="001A5363"/>
    <w:rsid w:val="001A56E0"/>
    <w:rsid w:val="001A574C"/>
    <w:rsid w:val="001A5C9F"/>
    <w:rsid w:val="001A5EE3"/>
    <w:rsid w:val="001A6334"/>
    <w:rsid w:val="001A6349"/>
    <w:rsid w:val="001A69F1"/>
    <w:rsid w:val="001A703D"/>
    <w:rsid w:val="001A712E"/>
    <w:rsid w:val="001A7322"/>
    <w:rsid w:val="001A7D0F"/>
    <w:rsid w:val="001B0253"/>
    <w:rsid w:val="001B052F"/>
    <w:rsid w:val="001B09C2"/>
    <w:rsid w:val="001B0B78"/>
    <w:rsid w:val="001B16A9"/>
    <w:rsid w:val="001B1E81"/>
    <w:rsid w:val="001B293E"/>
    <w:rsid w:val="001B2B06"/>
    <w:rsid w:val="001B2CBC"/>
    <w:rsid w:val="001B2CF7"/>
    <w:rsid w:val="001B2F2C"/>
    <w:rsid w:val="001B36C1"/>
    <w:rsid w:val="001B36C4"/>
    <w:rsid w:val="001B4949"/>
    <w:rsid w:val="001B4D4E"/>
    <w:rsid w:val="001B4FA5"/>
    <w:rsid w:val="001B513A"/>
    <w:rsid w:val="001B59E7"/>
    <w:rsid w:val="001B6007"/>
    <w:rsid w:val="001B6455"/>
    <w:rsid w:val="001B6B10"/>
    <w:rsid w:val="001B719F"/>
    <w:rsid w:val="001B78A1"/>
    <w:rsid w:val="001C025C"/>
    <w:rsid w:val="001C04B7"/>
    <w:rsid w:val="001C0A24"/>
    <w:rsid w:val="001C1041"/>
    <w:rsid w:val="001C2802"/>
    <w:rsid w:val="001C282F"/>
    <w:rsid w:val="001C28ED"/>
    <w:rsid w:val="001C3763"/>
    <w:rsid w:val="001C43DC"/>
    <w:rsid w:val="001C43ED"/>
    <w:rsid w:val="001C44DA"/>
    <w:rsid w:val="001C5951"/>
    <w:rsid w:val="001C5AF7"/>
    <w:rsid w:val="001C5CCB"/>
    <w:rsid w:val="001C5D02"/>
    <w:rsid w:val="001C5FB2"/>
    <w:rsid w:val="001C65EF"/>
    <w:rsid w:val="001C66DE"/>
    <w:rsid w:val="001C6B24"/>
    <w:rsid w:val="001C6F97"/>
    <w:rsid w:val="001C749E"/>
    <w:rsid w:val="001C7D9F"/>
    <w:rsid w:val="001D005D"/>
    <w:rsid w:val="001D0471"/>
    <w:rsid w:val="001D0983"/>
    <w:rsid w:val="001D0A32"/>
    <w:rsid w:val="001D0A4B"/>
    <w:rsid w:val="001D0A77"/>
    <w:rsid w:val="001D0B2C"/>
    <w:rsid w:val="001D0C2F"/>
    <w:rsid w:val="001D0CB5"/>
    <w:rsid w:val="001D1660"/>
    <w:rsid w:val="001D18CE"/>
    <w:rsid w:val="001D1911"/>
    <w:rsid w:val="001D1A0E"/>
    <w:rsid w:val="001D21A5"/>
    <w:rsid w:val="001D256A"/>
    <w:rsid w:val="001D2B1A"/>
    <w:rsid w:val="001D2B3A"/>
    <w:rsid w:val="001D2CE1"/>
    <w:rsid w:val="001D2D7F"/>
    <w:rsid w:val="001D3387"/>
    <w:rsid w:val="001D3EFB"/>
    <w:rsid w:val="001D4479"/>
    <w:rsid w:val="001D4597"/>
    <w:rsid w:val="001D4818"/>
    <w:rsid w:val="001D4972"/>
    <w:rsid w:val="001D54C5"/>
    <w:rsid w:val="001D5540"/>
    <w:rsid w:val="001D56FC"/>
    <w:rsid w:val="001D58F1"/>
    <w:rsid w:val="001D6978"/>
    <w:rsid w:val="001D6DAD"/>
    <w:rsid w:val="001D75C7"/>
    <w:rsid w:val="001D77D9"/>
    <w:rsid w:val="001D78CC"/>
    <w:rsid w:val="001D7FBA"/>
    <w:rsid w:val="001E0E1A"/>
    <w:rsid w:val="001E10A5"/>
    <w:rsid w:val="001E2502"/>
    <w:rsid w:val="001E2E23"/>
    <w:rsid w:val="001E3A63"/>
    <w:rsid w:val="001E4265"/>
    <w:rsid w:val="001E4A43"/>
    <w:rsid w:val="001E4BB8"/>
    <w:rsid w:val="001E4E1D"/>
    <w:rsid w:val="001E598A"/>
    <w:rsid w:val="001E5E72"/>
    <w:rsid w:val="001E600A"/>
    <w:rsid w:val="001E6247"/>
    <w:rsid w:val="001E6BFA"/>
    <w:rsid w:val="001E77E8"/>
    <w:rsid w:val="001E77F8"/>
    <w:rsid w:val="001E798B"/>
    <w:rsid w:val="001F0A0B"/>
    <w:rsid w:val="001F0FB2"/>
    <w:rsid w:val="001F132C"/>
    <w:rsid w:val="001F2375"/>
    <w:rsid w:val="001F23A7"/>
    <w:rsid w:val="001F29AE"/>
    <w:rsid w:val="001F2A60"/>
    <w:rsid w:val="001F3286"/>
    <w:rsid w:val="001F3E96"/>
    <w:rsid w:val="001F3FF3"/>
    <w:rsid w:val="001F4765"/>
    <w:rsid w:val="001F4C2E"/>
    <w:rsid w:val="001F5488"/>
    <w:rsid w:val="001F612A"/>
    <w:rsid w:val="001F64C5"/>
    <w:rsid w:val="001F65B0"/>
    <w:rsid w:val="001F6D95"/>
    <w:rsid w:val="001F7136"/>
    <w:rsid w:val="001F751E"/>
    <w:rsid w:val="001F781B"/>
    <w:rsid w:val="001F7925"/>
    <w:rsid w:val="001F7B2C"/>
    <w:rsid w:val="00200CE0"/>
    <w:rsid w:val="00200D40"/>
    <w:rsid w:val="00200FAA"/>
    <w:rsid w:val="0020178A"/>
    <w:rsid w:val="0020225C"/>
    <w:rsid w:val="002027B2"/>
    <w:rsid w:val="00202A8C"/>
    <w:rsid w:val="00202EFA"/>
    <w:rsid w:val="00203120"/>
    <w:rsid w:val="00203159"/>
    <w:rsid w:val="0020327E"/>
    <w:rsid w:val="0020331C"/>
    <w:rsid w:val="002033A3"/>
    <w:rsid w:val="0020399F"/>
    <w:rsid w:val="002039FD"/>
    <w:rsid w:val="00203B7B"/>
    <w:rsid w:val="0020444E"/>
    <w:rsid w:val="00204508"/>
    <w:rsid w:val="00204529"/>
    <w:rsid w:val="00204775"/>
    <w:rsid w:val="00204EFE"/>
    <w:rsid w:val="00205586"/>
    <w:rsid w:val="0020566D"/>
    <w:rsid w:val="0020566E"/>
    <w:rsid w:val="00205C92"/>
    <w:rsid w:val="00206169"/>
    <w:rsid w:val="0020631E"/>
    <w:rsid w:val="002064E1"/>
    <w:rsid w:val="002069AC"/>
    <w:rsid w:val="00207531"/>
    <w:rsid w:val="0020775C"/>
    <w:rsid w:val="00207B90"/>
    <w:rsid w:val="00207CF5"/>
    <w:rsid w:val="00207EA8"/>
    <w:rsid w:val="002109C6"/>
    <w:rsid w:val="0021138A"/>
    <w:rsid w:val="00211797"/>
    <w:rsid w:val="00211A6B"/>
    <w:rsid w:val="00211ABD"/>
    <w:rsid w:val="00211E5C"/>
    <w:rsid w:val="00211EB4"/>
    <w:rsid w:val="00212033"/>
    <w:rsid w:val="0021288F"/>
    <w:rsid w:val="00212DD4"/>
    <w:rsid w:val="00213257"/>
    <w:rsid w:val="002135DA"/>
    <w:rsid w:val="002146A1"/>
    <w:rsid w:val="002152CD"/>
    <w:rsid w:val="002153A8"/>
    <w:rsid w:val="002153D4"/>
    <w:rsid w:val="00215C61"/>
    <w:rsid w:val="00216245"/>
    <w:rsid w:val="002167A5"/>
    <w:rsid w:val="00217395"/>
    <w:rsid w:val="002174BE"/>
    <w:rsid w:val="00217937"/>
    <w:rsid w:val="00217CCE"/>
    <w:rsid w:val="00220300"/>
    <w:rsid w:val="00221023"/>
    <w:rsid w:val="002212A7"/>
    <w:rsid w:val="00222258"/>
    <w:rsid w:val="002224AC"/>
    <w:rsid w:val="00223810"/>
    <w:rsid w:val="00223B5C"/>
    <w:rsid w:val="002247E9"/>
    <w:rsid w:val="002252F7"/>
    <w:rsid w:val="002256FE"/>
    <w:rsid w:val="00225A61"/>
    <w:rsid w:val="00225B86"/>
    <w:rsid w:val="002262BB"/>
    <w:rsid w:val="00226799"/>
    <w:rsid w:val="0022682F"/>
    <w:rsid w:val="00227D3A"/>
    <w:rsid w:val="00230161"/>
    <w:rsid w:val="00230381"/>
    <w:rsid w:val="002306B6"/>
    <w:rsid w:val="0023079B"/>
    <w:rsid w:val="00231399"/>
    <w:rsid w:val="002317CA"/>
    <w:rsid w:val="00231C37"/>
    <w:rsid w:val="00232005"/>
    <w:rsid w:val="0023291F"/>
    <w:rsid w:val="00233450"/>
    <w:rsid w:val="002334D6"/>
    <w:rsid w:val="002334DB"/>
    <w:rsid w:val="00234EA3"/>
    <w:rsid w:val="002354CD"/>
    <w:rsid w:val="002355EE"/>
    <w:rsid w:val="0023643A"/>
    <w:rsid w:val="00236CF9"/>
    <w:rsid w:val="00236D66"/>
    <w:rsid w:val="00237198"/>
    <w:rsid w:val="002371B7"/>
    <w:rsid w:val="00237664"/>
    <w:rsid w:val="00237BBA"/>
    <w:rsid w:val="00237DBE"/>
    <w:rsid w:val="00237E8E"/>
    <w:rsid w:val="00237ECC"/>
    <w:rsid w:val="002403FF"/>
    <w:rsid w:val="00240AB6"/>
    <w:rsid w:val="00240AF4"/>
    <w:rsid w:val="00240C6F"/>
    <w:rsid w:val="00241022"/>
    <w:rsid w:val="002412D4"/>
    <w:rsid w:val="002414AD"/>
    <w:rsid w:val="002416FD"/>
    <w:rsid w:val="00241FA8"/>
    <w:rsid w:val="00241FDE"/>
    <w:rsid w:val="00242003"/>
    <w:rsid w:val="00242287"/>
    <w:rsid w:val="00242867"/>
    <w:rsid w:val="002428ED"/>
    <w:rsid w:val="00242C70"/>
    <w:rsid w:val="00243092"/>
    <w:rsid w:val="00243E3A"/>
    <w:rsid w:val="0024422D"/>
    <w:rsid w:val="00244545"/>
    <w:rsid w:val="00244764"/>
    <w:rsid w:val="00244A78"/>
    <w:rsid w:val="002451C1"/>
    <w:rsid w:val="00245450"/>
    <w:rsid w:val="00245A73"/>
    <w:rsid w:val="00245ACC"/>
    <w:rsid w:val="00245DB0"/>
    <w:rsid w:val="0024624B"/>
    <w:rsid w:val="00246287"/>
    <w:rsid w:val="00246579"/>
    <w:rsid w:val="002467D8"/>
    <w:rsid w:val="002470A8"/>
    <w:rsid w:val="002474EE"/>
    <w:rsid w:val="002477FF"/>
    <w:rsid w:val="00247F3D"/>
    <w:rsid w:val="002500B7"/>
    <w:rsid w:val="00250D46"/>
    <w:rsid w:val="002510B2"/>
    <w:rsid w:val="002513D7"/>
    <w:rsid w:val="00251DAD"/>
    <w:rsid w:val="00251F5A"/>
    <w:rsid w:val="002520B5"/>
    <w:rsid w:val="0025225D"/>
    <w:rsid w:val="00252513"/>
    <w:rsid w:val="00253178"/>
    <w:rsid w:val="002532E1"/>
    <w:rsid w:val="0025373D"/>
    <w:rsid w:val="0025375F"/>
    <w:rsid w:val="002541D6"/>
    <w:rsid w:val="0025432C"/>
    <w:rsid w:val="00254F8F"/>
    <w:rsid w:val="00255601"/>
    <w:rsid w:val="00255667"/>
    <w:rsid w:val="0025588E"/>
    <w:rsid w:val="00255C69"/>
    <w:rsid w:val="00256D7A"/>
    <w:rsid w:val="00257C62"/>
    <w:rsid w:val="002604C3"/>
    <w:rsid w:val="002606EF"/>
    <w:rsid w:val="00260937"/>
    <w:rsid w:val="00260C7E"/>
    <w:rsid w:val="0026103C"/>
    <w:rsid w:val="002610FC"/>
    <w:rsid w:val="002611C8"/>
    <w:rsid w:val="00261749"/>
    <w:rsid w:val="00261AA8"/>
    <w:rsid w:val="00261CDE"/>
    <w:rsid w:val="0026211F"/>
    <w:rsid w:val="00262745"/>
    <w:rsid w:val="002628A5"/>
    <w:rsid w:val="00262C2B"/>
    <w:rsid w:val="002631D7"/>
    <w:rsid w:val="0026337F"/>
    <w:rsid w:val="0026391D"/>
    <w:rsid w:val="00263BA5"/>
    <w:rsid w:val="00263CFF"/>
    <w:rsid w:val="0026421C"/>
    <w:rsid w:val="00264592"/>
    <w:rsid w:val="00264A2E"/>
    <w:rsid w:val="00264AFA"/>
    <w:rsid w:val="0026511D"/>
    <w:rsid w:val="0026545F"/>
    <w:rsid w:val="00266286"/>
    <w:rsid w:val="00266773"/>
    <w:rsid w:val="00266D28"/>
    <w:rsid w:val="00266E65"/>
    <w:rsid w:val="0026704C"/>
    <w:rsid w:val="0026735F"/>
    <w:rsid w:val="002679A6"/>
    <w:rsid w:val="00267E0A"/>
    <w:rsid w:val="002704CE"/>
    <w:rsid w:val="002708E7"/>
    <w:rsid w:val="00270BDD"/>
    <w:rsid w:val="00270DA4"/>
    <w:rsid w:val="00270DCE"/>
    <w:rsid w:val="002710B1"/>
    <w:rsid w:val="00271318"/>
    <w:rsid w:val="00271D2B"/>
    <w:rsid w:val="00272F08"/>
    <w:rsid w:val="00272F47"/>
    <w:rsid w:val="00273282"/>
    <w:rsid w:val="002732F1"/>
    <w:rsid w:val="002743EC"/>
    <w:rsid w:val="00274477"/>
    <w:rsid w:val="00274786"/>
    <w:rsid w:val="00274C98"/>
    <w:rsid w:val="002750B7"/>
    <w:rsid w:val="0027535C"/>
    <w:rsid w:val="00276712"/>
    <w:rsid w:val="002767A8"/>
    <w:rsid w:val="00276FCC"/>
    <w:rsid w:val="002775B3"/>
    <w:rsid w:val="002779B8"/>
    <w:rsid w:val="00277F88"/>
    <w:rsid w:val="00280716"/>
    <w:rsid w:val="00280924"/>
    <w:rsid w:val="00280F4F"/>
    <w:rsid w:val="002812CE"/>
    <w:rsid w:val="00281301"/>
    <w:rsid w:val="00281385"/>
    <w:rsid w:val="002814E4"/>
    <w:rsid w:val="002816BD"/>
    <w:rsid w:val="00281A78"/>
    <w:rsid w:val="00281F79"/>
    <w:rsid w:val="002820F4"/>
    <w:rsid w:val="0028299E"/>
    <w:rsid w:val="00283669"/>
    <w:rsid w:val="002839D9"/>
    <w:rsid w:val="0028432C"/>
    <w:rsid w:val="00284436"/>
    <w:rsid w:val="00284528"/>
    <w:rsid w:val="002848E9"/>
    <w:rsid w:val="00284B86"/>
    <w:rsid w:val="00285EB3"/>
    <w:rsid w:val="00285FAD"/>
    <w:rsid w:val="00286185"/>
    <w:rsid w:val="0028663C"/>
    <w:rsid w:val="0028665A"/>
    <w:rsid w:val="00286EA1"/>
    <w:rsid w:val="00287174"/>
    <w:rsid w:val="002872FF"/>
    <w:rsid w:val="002875FD"/>
    <w:rsid w:val="0028786E"/>
    <w:rsid w:val="00287A44"/>
    <w:rsid w:val="0029012C"/>
    <w:rsid w:val="00290142"/>
    <w:rsid w:val="002902F7"/>
    <w:rsid w:val="00290A74"/>
    <w:rsid w:val="002911AC"/>
    <w:rsid w:val="002919B7"/>
    <w:rsid w:val="002920CC"/>
    <w:rsid w:val="00292934"/>
    <w:rsid w:val="00292A4C"/>
    <w:rsid w:val="00293603"/>
    <w:rsid w:val="0029384C"/>
    <w:rsid w:val="00293A61"/>
    <w:rsid w:val="0029416C"/>
    <w:rsid w:val="0029457A"/>
    <w:rsid w:val="00294929"/>
    <w:rsid w:val="00294AA0"/>
    <w:rsid w:val="00294F64"/>
    <w:rsid w:val="00294FDD"/>
    <w:rsid w:val="00295100"/>
    <w:rsid w:val="00295874"/>
    <w:rsid w:val="002960C4"/>
    <w:rsid w:val="00296455"/>
    <w:rsid w:val="00296C28"/>
    <w:rsid w:val="002A0002"/>
    <w:rsid w:val="002A00CE"/>
    <w:rsid w:val="002A0939"/>
    <w:rsid w:val="002A0BEC"/>
    <w:rsid w:val="002A0C74"/>
    <w:rsid w:val="002A0F46"/>
    <w:rsid w:val="002A16BA"/>
    <w:rsid w:val="002A1AC0"/>
    <w:rsid w:val="002A1B87"/>
    <w:rsid w:val="002A2165"/>
    <w:rsid w:val="002A23C0"/>
    <w:rsid w:val="002A2410"/>
    <w:rsid w:val="002A27AE"/>
    <w:rsid w:val="002A2821"/>
    <w:rsid w:val="002A282F"/>
    <w:rsid w:val="002A2F9E"/>
    <w:rsid w:val="002A373C"/>
    <w:rsid w:val="002A3DEB"/>
    <w:rsid w:val="002A3F91"/>
    <w:rsid w:val="002A429A"/>
    <w:rsid w:val="002A45DD"/>
    <w:rsid w:val="002A4658"/>
    <w:rsid w:val="002A4BC5"/>
    <w:rsid w:val="002A4DAF"/>
    <w:rsid w:val="002A5095"/>
    <w:rsid w:val="002A51AB"/>
    <w:rsid w:val="002A5314"/>
    <w:rsid w:val="002A5361"/>
    <w:rsid w:val="002A5E78"/>
    <w:rsid w:val="002A5FF0"/>
    <w:rsid w:val="002A673F"/>
    <w:rsid w:val="002A6877"/>
    <w:rsid w:val="002A69C9"/>
    <w:rsid w:val="002A69DB"/>
    <w:rsid w:val="002A6D90"/>
    <w:rsid w:val="002A7387"/>
    <w:rsid w:val="002B0C0E"/>
    <w:rsid w:val="002B1625"/>
    <w:rsid w:val="002B19E3"/>
    <w:rsid w:val="002B1ACB"/>
    <w:rsid w:val="002B1F2C"/>
    <w:rsid w:val="002B2004"/>
    <w:rsid w:val="002B227E"/>
    <w:rsid w:val="002B24BD"/>
    <w:rsid w:val="002B24D5"/>
    <w:rsid w:val="002B2523"/>
    <w:rsid w:val="002B2C9D"/>
    <w:rsid w:val="002B2D77"/>
    <w:rsid w:val="002B31DF"/>
    <w:rsid w:val="002B3849"/>
    <w:rsid w:val="002B43AD"/>
    <w:rsid w:val="002B46EC"/>
    <w:rsid w:val="002B4AA6"/>
    <w:rsid w:val="002B4F72"/>
    <w:rsid w:val="002B5742"/>
    <w:rsid w:val="002B5CF4"/>
    <w:rsid w:val="002B661D"/>
    <w:rsid w:val="002B6820"/>
    <w:rsid w:val="002B6889"/>
    <w:rsid w:val="002B6A1A"/>
    <w:rsid w:val="002B6AFB"/>
    <w:rsid w:val="002B72AC"/>
    <w:rsid w:val="002B7434"/>
    <w:rsid w:val="002B7551"/>
    <w:rsid w:val="002B7B27"/>
    <w:rsid w:val="002B7C47"/>
    <w:rsid w:val="002B7FB8"/>
    <w:rsid w:val="002C01B0"/>
    <w:rsid w:val="002C043E"/>
    <w:rsid w:val="002C0515"/>
    <w:rsid w:val="002C06D8"/>
    <w:rsid w:val="002C0874"/>
    <w:rsid w:val="002C0CD6"/>
    <w:rsid w:val="002C1422"/>
    <w:rsid w:val="002C16D7"/>
    <w:rsid w:val="002C1737"/>
    <w:rsid w:val="002C2A79"/>
    <w:rsid w:val="002C2F92"/>
    <w:rsid w:val="002C32E5"/>
    <w:rsid w:val="002C342E"/>
    <w:rsid w:val="002C3ABC"/>
    <w:rsid w:val="002C3C74"/>
    <w:rsid w:val="002C3F52"/>
    <w:rsid w:val="002C4D2B"/>
    <w:rsid w:val="002C5D88"/>
    <w:rsid w:val="002C5DA2"/>
    <w:rsid w:val="002C5FF1"/>
    <w:rsid w:val="002C63C8"/>
    <w:rsid w:val="002C6536"/>
    <w:rsid w:val="002C6C79"/>
    <w:rsid w:val="002C71B4"/>
    <w:rsid w:val="002C76C7"/>
    <w:rsid w:val="002C7BE7"/>
    <w:rsid w:val="002C7E61"/>
    <w:rsid w:val="002C7F3B"/>
    <w:rsid w:val="002D0961"/>
    <w:rsid w:val="002D0CE6"/>
    <w:rsid w:val="002D104B"/>
    <w:rsid w:val="002D15DE"/>
    <w:rsid w:val="002D1714"/>
    <w:rsid w:val="002D18D8"/>
    <w:rsid w:val="002D19E2"/>
    <w:rsid w:val="002D1B43"/>
    <w:rsid w:val="002D1BE5"/>
    <w:rsid w:val="002D1DD5"/>
    <w:rsid w:val="002D29EE"/>
    <w:rsid w:val="002D2B48"/>
    <w:rsid w:val="002D31DF"/>
    <w:rsid w:val="002D3EA4"/>
    <w:rsid w:val="002D41B8"/>
    <w:rsid w:val="002D47C6"/>
    <w:rsid w:val="002D535D"/>
    <w:rsid w:val="002D5725"/>
    <w:rsid w:val="002D5DC7"/>
    <w:rsid w:val="002D5F08"/>
    <w:rsid w:val="002D6088"/>
    <w:rsid w:val="002D6540"/>
    <w:rsid w:val="002D6997"/>
    <w:rsid w:val="002D7351"/>
    <w:rsid w:val="002D7EA9"/>
    <w:rsid w:val="002E0098"/>
    <w:rsid w:val="002E012D"/>
    <w:rsid w:val="002E0D51"/>
    <w:rsid w:val="002E0E20"/>
    <w:rsid w:val="002E10FF"/>
    <w:rsid w:val="002E1A71"/>
    <w:rsid w:val="002E2086"/>
    <w:rsid w:val="002E2574"/>
    <w:rsid w:val="002E3166"/>
    <w:rsid w:val="002E3DC3"/>
    <w:rsid w:val="002E3DEF"/>
    <w:rsid w:val="002E410C"/>
    <w:rsid w:val="002E4438"/>
    <w:rsid w:val="002E4B06"/>
    <w:rsid w:val="002E5018"/>
    <w:rsid w:val="002E5339"/>
    <w:rsid w:val="002E576B"/>
    <w:rsid w:val="002E5C73"/>
    <w:rsid w:val="002E6593"/>
    <w:rsid w:val="002F0196"/>
    <w:rsid w:val="002F05B3"/>
    <w:rsid w:val="002F0DC4"/>
    <w:rsid w:val="002F0F2C"/>
    <w:rsid w:val="002F185A"/>
    <w:rsid w:val="002F18A2"/>
    <w:rsid w:val="002F1A2E"/>
    <w:rsid w:val="002F1E8B"/>
    <w:rsid w:val="002F2527"/>
    <w:rsid w:val="002F259A"/>
    <w:rsid w:val="002F2B56"/>
    <w:rsid w:val="002F2FFF"/>
    <w:rsid w:val="002F30D2"/>
    <w:rsid w:val="002F389B"/>
    <w:rsid w:val="002F4350"/>
    <w:rsid w:val="002F4591"/>
    <w:rsid w:val="002F4630"/>
    <w:rsid w:val="002F4809"/>
    <w:rsid w:val="002F4F50"/>
    <w:rsid w:val="002F5183"/>
    <w:rsid w:val="002F57BB"/>
    <w:rsid w:val="002F615B"/>
    <w:rsid w:val="002F66E4"/>
    <w:rsid w:val="002F6CF9"/>
    <w:rsid w:val="002F734E"/>
    <w:rsid w:val="002F7EFF"/>
    <w:rsid w:val="003001D3"/>
    <w:rsid w:val="003001F7"/>
    <w:rsid w:val="00300E5C"/>
    <w:rsid w:val="00301A0B"/>
    <w:rsid w:val="00301D73"/>
    <w:rsid w:val="003021B3"/>
    <w:rsid w:val="00302BDB"/>
    <w:rsid w:val="00302E97"/>
    <w:rsid w:val="0030331E"/>
    <w:rsid w:val="003035CD"/>
    <w:rsid w:val="0030397E"/>
    <w:rsid w:val="00303BA8"/>
    <w:rsid w:val="00303BAC"/>
    <w:rsid w:val="00303C95"/>
    <w:rsid w:val="00303FE0"/>
    <w:rsid w:val="0030535B"/>
    <w:rsid w:val="00305648"/>
    <w:rsid w:val="00305DB8"/>
    <w:rsid w:val="003063DC"/>
    <w:rsid w:val="0030683D"/>
    <w:rsid w:val="00306A65"/>
    <w:rsid w:val="00306A6C"/>
    <w:rsid w:val="00307205"/>
    <w:rsid w:val="00307653"/>
    <w:rsid w:val="003076B9"/>
    <w:rsid w:val="00307F5F"/>
    <w:rsid w:val="00310865"/>
    <w:rsid w:val="00311B34"/>
    <w:rsid w:val="003134AC"/>
    <w:rsid w:val="003144D7"/>
    <w:rsid w:val="00314825"/>
    <w:rsid w:val="00314E09"/>
    <w:rsid w:val="00315219"/>
    <w:rsid w:val="00315381"/>
    <w:rsid w:val="003153B9"/>
    <w:rsid w:val="00315610"/>
    <w:rsid w:val="0031564A"/>
    <w:rsid w:val="00315952"/>
    <w:rsid w:val="00315DD1"/>
    <w:rsid w:val="00315E0B"/>
    <w:rsid w:val="0031628D"/>
    <w:rsid w:val="0031653B"/>
    <w:rsid w:val="003165A2"/>
    <w:rsid w:val="0031663D"/>
    <w:rsid w:val="00316869"/>
    <w:rsid w:val="00316926"/>
    <w:rsid w:val="0031712A"/>
    <w:rsid w:val="0031722A"/>
    <w:rsid w:val="00317696"/>
    <w:rsid w:val="003178B5"/>
    <w:rsid w:val="00317AEB"/>
    <w:rsid w:val="00317B8D"/>
    <w:rsid w:val="00317FC1"/>
    <w:rsid w:val="00320207"/>
    <w:rsid w:val="00320519"/>
    <w:rsid w:val="00320675"/>
    <w:rsid w:val="0032083E"/>
    <w:rsid w:val="0032104D"/>
    <w:rsid w:val="00321C0D"/>
    <w:rsid w:val="00321DB6"/>
    <w:rsid w:val="003222AD"/>
    <w:rsid w:val="00322C45"/>
    <w:rsid w:val="00322F38"/>
    <w:rsid w:val="00323AAA"/>
    <w:rsid w:val="00323B07"/>
    <w:rsid w:val="00324619"/>
    <w:rsid w:val="0032500F"/>
    <w:rsid w:val="00325021"/>
    <w:rsid w:val="00325390"/>
    <w:rsid w:val="0032579F"/>
    <w:rsid w:val="00325DDB"/>
    <w:rsid w:val="00326E32"/>
    <w:rsid w:val="00327264"/>
    <w:rsid w:val="00327837"/>
    <w:rsid w:val="00327A98"/>
    <w:rsid w:val="00327B77"/>
    <w:rsid w:val="0033034A"/>
    <w:rsid w:val="00330D9D"/>
    <w:rsid w:val="003310EC"/>
    <w:rsid w:val="00331B77"/>
    <w:rsid w:val="00331D92"/>
    <w:rsid w:val="003326A0"/>
    <w:rsid w:val="003328C6"/>
    <w:rsid w:val="003329D4"/>
    <w:rsid w:val="00332C1D"/>
    <w:rsid w:val="00332C81"/>
    <w:rsid w:val="00334134"/>
    <w:rsid w:val="0033443E"/>
    <w:rsid w:val="003345A4"/>
    <w:rsid w:val="003351EA"/>
    <w:rsid w:val="00335330"/>
    <w:rsid w:val="003354D6"/>
    <w:rsid w:val="00335629"/>
    <w:rsid w:val="003359B0"/>
    <w:rsid w:val="00335AAF"/>
    <w:rsid w:val="00335C26"/>
    <w:rsid w:val="00335CD8"/>
    <w:rsid w:val="00335DBA"/>
    <w:rsid w:val="00335F14"/>
    <w:rsid w:val="00340606"/>
    <w:rsid w:val="0034079D"/>
    <w:rsid w:val="003407DB"/>
    <w:rsid w:val="00340F17"/>
    <w:rsid w:val="00340F2C"/>
    <w:rsid w:val="003410EC"/>
    <w:rsid w:val="003416F3"/>
    <w:rsid w:val="003418B2"/>
    <w:rsid w:val="00342380"/>
    <w:rsid w:val="003429DA"/>
    <w:rsid w:val="00342D4B"/>
    <w:rsid w:val="00342D6D"/>
    <w:rsid w:val="00343757"/>
    <w:rsid w:val="00343855"/>
    <w:rsid w:val="00343992"/>
    <w:rsid w:val="00344DFC"/>
    <w:rsid w:val="00345594"/>
    <w:rsid w:val="003456BE"/>
    <w:rsid w:val="0034572A"/>
    <w:rsid w:val="003462C6"/>
    <w:rsid w:val="003464E2"/>
    <w:rsid w:val="00346D79"/>
    <w:rsid w:val="00347118"/>
    <w:rsid w:val="00350394"/>
    <w:rsid w:val="00350881"/>
    <w:rsid w:val="003508A9"/>
    <w:rsid w:val="003508B9"/>
    <w:rsid w:val="00350EE9"/>
    <w:rsid w:val="00351755"/>
    <w:rsid w:val="00351765"/>
    <w:rsid w:val="00351E6C"/>
    <w:rsid w:val="0035231E"/>
    <w:rsid w:val="00352555"/>
    <w:rsid w:val="00352889"/>
    <w:rsid w:val="003529BC"/>
    <w:rsid w:val="0035373D"/>
    <w:rsid w:val="0035396D"/>
    <w:rsid w:val="00353EA7"/>
    <w:rsid w:val="0035427B"/>
    <w:rsid w:val="00355231"/>
    <w:rsid w:val="00355E89"/>
    <w:rsid w:val="003560CE"/>
    <w:rsid w:val="003564A5"/>
    <w:rsid w:val="003566C8"/>
    <w:rsid w:val="00356893"/>
    <w:rsid w:val="003569F4"/>
    <w:rsid w:val="003573BB"/>
    <w:rsid w:val="0035792E"/>
    <w:rsid w:val="00357973"/>
    <w:rsid w:val="00357EE0"/>
    <w:rsid w:val="00357F20"/>
    <w:rsid w:val="00360A2F"/>
    <w:rsid w:val="00360DF7"/>
    <w:rsid w:val="0036156B"/>
    <w:rsid w:val="003622AD"/>
    <w:rsid w:val="003625FB"/>
    <w:rsid w:val="00362ACE"/>
    <w:rsid w:val="00362C3E"/>
    <w:rsid w:val="00362F9C"/>
    <w:rsid w:val="00363522"/>
    <w:rsid w:val="00363618"/>
    <w:rsid w:val="00363699"/>
    <w:rsid w:val="003637BD"/>
    <w:rsid w:val="0036575B"/>
    <w:rsid w:val="00366284"/>
    <w:rsid w:val="003666D9"/>
    <w:rsid w:val="0036752D"/>
    <w:rsid w:val="00367AFF"/>
    <w:rsid w:val="0037014D"/>
    <w:rsid w:val="0037025F"/>
    <w:rsid w:val="003703AD"/>
    <w:rsid w:val="00370445"/>
    <w:rsid w:val="0037060C"/>
    <w:rsid w:val="003707BF"/>
    <w:rsid w:val="0037155B"/>
    <w:rsid w:val="00371784"/>
    <w:rsid w:val="00371AC5"/>
    <w:rsid w:val="00371C00"/>
    <w:rsid w:val="003721BA"/>
    <w:rsid w:val="00372278"/>
    <w:rsid w:val="003722F5"/>
    <w:rsid w:val="00372622"/>
    <w:rsid w:val="0037280A"/>
    <w:rsid w:val="00372BDA"/>
    <w:rsid w:val="003731DB"/>
    <w:rsid w:val="003737E2"/>
    <w:rsid w:val="00373C68"/>
    <w:rsid w:val="003747CA"/>
    <w:rsid w:val="00374B6B"/>
    <w:rsid w:val="00374DD6"/>
    <w:rsid w:val="0037545A"/>
    <w:rsid w:val="00375C13"/>
    <w:rsid w:val="0037629D"/>
    <w:rsid w:val="003766F5"/>
    <w:rsid w:val="003769D5"/>
    <w:rsid w:val="00376BA6"/>
    <w:rsid w:val="00377769"/>
    <w:rsid w:val="00380111"/>
    <w:rsid w:val="00380134"/>
    <w:rsid w:val="003801A1"/>
    <w:rsid w:val="00380B9C"/>
    <w:rsid w:val="00381218"/>
    <w:rsid w:val="00381505"/>
    <w:rsid w:val="003817C9"/>
    <w:rsid w:val="00381CEB"/>
    <w:rsid w:val="00381D03"/>
    <w:rsid w:val="00381E4D"/>
    <w:rsid w:val="0038200A"/>
    <w:rsid w:val="003824CF"/>
    <w:rsid w:val="00382C56"/>
    <w:rsid w:val="00382D8A"/>
    <w:rsid w:val="00382DD5"/>
    <w:rsid w:val="00382FB0"/>
    <w:rsid w:val="003830F0"/>
    <w:rsid w:val="003831F9"/>
    <w:rsid w:val="003838EC"/>
    <w:rsid w:val="0038392E"/>
    <w:rsid w:val="00383939"/>
    <w:rsid w:val="00383C5A"/>
    <w:rsid w:val="003844F0"/>
    <w:rsid w:val="00384A1C"/>
    <w:rsid w:val="00385320"/>
    <w:rsid w:val="003854D8"/>
    <w:rsid w:val="003856B5"/>
    <w:rsid w:val="00385992"/>
    <w:rsid w:val="00385EEF"/>
    <w:rsid w:val="00386298"/>
    <w:rsid w:val="003864C3"/>
    <w:rsid w:val="003864EC"/>
    <w:rsid w:val="0038679B"/>
    <w:rsid w:val="00386F33"/>
    <w:rsid w:val="00387032"/>
    <w:rsid w:val="003878FA"/>
    <w:rsid w:val="00387A87"/>
    <w:rsid w:val="00387CA9"/>
    <w:rsid w:val="00387E96"/>
    <w:rsid w:val="00390020"/>
    <w:rsid w:val="003909D0"/>
    <w:rsid w:val="00390C59"/>
    <w:rsid w:val="0039183A"/>
    <w:rsid w:val="003919D7"/>
    <w:rsid w:val="00391B49"/>
    <w:rsid w:val="00391D0B"/>
    <w:rsid w:val="00391F43"/>
    <w:rsid w:val="00392283"/>
    <w:rsid w:val="00393C3F"/>
    <w:rsid w:val="0039428B"/>
    <w:rsid w:val="00394EEB"/>
    <w:rsid w:val="00395D5A"/>
    <w:rsid w:val="003961CC"/>
    <w:rsid w:val="00396318"/>
    <w:rsid w:val="0039635F"/>
    <w:rsid w:val="00396373"/>
    <w:rsid w:val="00396504"/>
    <w:rsid w:val="00396AA6"/>
    <w:rsid w:val="00396EEC"/>
    <w:rsid w:val="0039711C"/>
    <w:rsid w:val="003975DA"/>
    <w:rsid w:val="00397AD8"/>
    <w:rsid w:val="00397C93"/>
    <w:rsid w:val="003A15B6"/>
    <w:rsid w:val="003A1692"/>
    <w:rsid w:val="003A16D3"/>
    <w:rsid w:val="003A1738"/>
    <w:rsid w:val="003A22B9"/>
    <w:rsid w:val="003A2434"/>
    <w:rsid w:val="003A2494"/>
    <w:rsid w:val="003A2B47"/>
    <w:rsid w:val="003A3A29"/>
    <w:rsid w:val="003A3C0B"/>
    <w:rsid w:val="003A3CFE"/>
    <w:rsid w:val="003A49E7"/>
    <w:rsid w:val="003A4CD2"/>
    <w:rsid w:val="003A53CA"/>
    <w:rsid w:val="003A576E"/>
    <w:rsid w:val="003A6161"/>
    <w:rsid w:val="003A65C1"/>
    <w:rsid w:val="003A6815"/>
    <w:rsid w:val="003A68E7"/>
    <w:rsid w:val="003A6C00"/>
    <w:rsid w:val="003A6FA9"/>
    <w:rsid w:val="003A720E"/>
    <w:rsid w:val="003A7B05"/>
    <w:rsid w:val="003A7DB8"/>
    <w:rsid w:val="003B0169"/>
    <w:rsid w:val="003B0A12"/>
    <w:rsid w:val="003B108B"/>
    <w:rsid w:val="003B14DA"/>
    <w:rsid w:val="003B1924"/>
    <w:rsid w:val="003B1F83"/>
    <w:rsid w:val="003B2C21"/>
    <w:rsid w:val="003B33A3"/>
    <w:rsid w:val="003B3BBA"/>
    <w:rsid w:val="003B3F35"/>
    <w:rsid w:val="003B3FB5"/>
    <w:rsid w:val="003B41CA"/>
    <w:rsid w:val="003B4662"/>
    <w:rsid w:val="003B47E3"/>
    <w:rsid w:val="003B5302"/>
    <w:rsid w:val="003B7251"/>
    <w:rsid w:val="003B74BE"/>
    <w:rsid w:val="003B75CD"/>
    <w:rsid w:val="003B7BDF"/>
    <w:rsid w:val="003C0134"/>
    <w:rsid w:val="003C0471"/>
    <w:rsid w:val="003C0817"/>
    <w:rsid w:val="003C08C3"/>
    <w:rsid w:val="003C0DEE"/>
    <w:rsid w:val="003C0E37"/>
    <w:rsid w:val="003C16D7"/>
    <w:rsid w:val="003C19A3"/>
    <w:rsid w:val="003C1B4A"/>
    <w:rsid w:val="003C2DC9"/>
    <w:rsid w:val="003C313D"/>
    <w:rsid w:val="003C31BC"/>
    <w:rsid w:val="003C3F47"/>
    <w:rsid w:val="003C405E"/>
    <w:rsid w:val="003C4337"/>
    <w:rsid w:val="003C45EF"/>
    <w:rsid w:val="003C4C4E"/>
    <w:rsid w:val="003C4DC4"/>
    <w:rsid w:val="003C5CA9"/>
    <w:rsid w:val="003C60B4"/>
    <w:rsid w:val="003C623A"/>
    <w:rsid w:val="003C62C3"/>
    <w:rsid w:val="003C62E8"/>
    <w:rsid w:val="003C66AB"/>
    <w:rsid w:val="003C694F"/>
    <w:rsid w:val="003C7128"/>
    <w:rsid w:val="003C727F"/>
    <w:rsid w:val="003C72A0"/>
    <w:rsid w:val="003C7EDC"/>
    <w:rsid w:val="003D0361"/>
    <w:rsid w:val="003D039E"/>
    <w:rsid w:val="003D06C4"/>
    <w:rsid w:val="003D0B74"/>
    <w:rsid w:val="003D0F16"/>
    <w:rsid w:val="003D15CE"/>
    <w:rsid w:val="003D24E4"/>
    <w:rsid w:val="003D28BF"/>
    <w:rsid w:val="003D2C20"/>
    <w:rsid w:val="003D2D1D"/>
    <w:rsid w:val="003D2D89"/>
    <w:rsid w:val="003D2DAF"/>
    <w:rsid w:val="003D3188"/>
    <w:rsid w:val="003D36F9"/>
    <w:rsid w:val="003D3722"/>
    <w:rsid w:val="003D3C8E"/>
    <w:rsid w:val="003D4763"/>
    <w:rsid w:val="003D489A"/>
    <w:rsid w:val="003D49B1"/>
    <w:rsid w:val="003D4AA0"/>
    <w:rsid w:val="003D4B2C"/>
    <w:rsid w:val="003D4B33"/>
    <w:rsid w:val="003D4B39"/>
    <w:rsid w:val="003D581F"/>
    <w:rsid w:val="003D587E"/>
    <w:rsid w:val="003D5AA3"/>
    <w:rsid w:val="003D5C42"/>
    <w:rsid w:val="003D605E"/>
    <w:rsid w:val="003D6802"/>
    <w:rsid w:val="003D713E"/>
    <w:rsid w:val="003D7175"/>
    <w:rsid w:val="003D7323"/>
    <w:rsid w:val="003D75A9"/>
    <w:rsid w:val="003D7C61"/>
    <w:rsid w:val="003D7DDA"/>
    <w:rsid w:val="003D7FA6"/>
    <w:rsid w:val="003E0255"/>
    <w:rsid w:val="003E02DD"/>
    <w:rsid w:val="003E03BD"/>
    <w:rsid w:val="003E07FC"/>
    <w:rsid w:val="003E0999"/>
    <w:rsid w:val="003E0C28"/>
    <w:rsid w:val="003E1076"/>
    <w:rsid w:val="003E1166"/>
    <w:rsid w:val="003E1CC1"/>
    <w:rsid w:val="003E23FE"/>
    <w:rsid w:val="003E2AB5"/>
    <w:rsid w:val="003E2B14"/>
    <w:rsid w:val="003E2C91"/>
    <w:rsid w:val="003E2EDD"/>
    <w:rsid w:val="003E2F2F"/>
    <w:rsid w:val="003E33BF"/>
    <w:rsid w:val="003E356B"/>
    <w:rsid w:val="003E3893"/>
    <w:rsid w:val="003E3FC4"/>
    <w:rsid w:val="003E42FC"/>
    <w:rsid w:val="003E47BC"/>
    <w:rsid w:val="003E4C81"/>
    <w:rsid w:val="003E55A4"/>
    <w:rsid w:val="003E5609"/>
    <w:rsid w:val="003E5A3A"/>
    <w:rsid w:val="003E6127"/>
    <w:rsid w:val="003E642A"/>
    <w:rsid w:val="003E6F00"/>
    <w:rsid w:val="003E6F58"/>
    <w:rsid w:val="003E7472"/>
    <w:rsid w:val="003F002E"/>
    <w:rsid w:val="003F0906"/>
    <w:rsid w:val="003F12D0"/>
    <w:rsid w:val="003F1830"/>
    <w:rsid w:val="003F1838"/>
    <w:rsid w:val="003F1BB0"/>
    <w:rsid w:val="003F1F42"/>
    <w:rsid w:val="003F2340"/>
    <w:rsid w:val="003F2783"/>
    <w:rsid w:val="003F293C"/>
    <w:rsid w:val="003F2D4F"/>
    <w:rsid w:val="003F39A8"/>
    <w:rsid w:val="003F3D7F"/>
    <w:rsid w:val="003F3F63"/>
    <w:rsid w:val="003F459E"/>
    <w:rsid w:val="003F4FDD"/>
    <w:rsid w:val="003F5B5C"/>
    <w:rsid w:val="003F5E38"/>
    <w:rsid w:val="003F5EE7"/>
    <w:rsid w:val="003F5F13"/>
    <w:rsid w:val="003F626C"/>
    <w:rsid w:val="003F673A"/>
    <w:rsid w:val="003F6E75"/>
    <w:rsid w:val="0040008C"/>
    <w:rsid w:val="00400560"/>
    <w:rsid w:val="00400A94"/>
    <w:rsid w:val="00400EA3"/>
    <w:rsid w:val="00401238"/>
    <w:rsid w:val="004014B6"/>
    <w:rsid w:val="00401504"/>
    <w:rsid w:val="00401975"/>
    <w:rsid w:val="004019D4"/>
    <w:rsid w:val="00401A29"/>
    <w:rsid w:val="00401DDB"/>
    <w:rsid w:val="00401EAC"/>
    <w:rsid w:val="004025A3"/>
    <w:rsid w:val="0040264E"/>
    <w:rsid w:val="00402B29"/>
    <w:rsid w:val="004030A5"/>
    <w:rsid w:val="004032F7"/>
    <w:rsid w:val="00403644"/>
    <w:rsid w:val="0040412B"/>
    <w:rsid w:val="0040435F"/>
    <w:rsid w:val="00404493"/>
    <w:rsid w:val="0040453C"/>
    <w:rsid w:val="00404AD8"/>
    <w:rsid w:val="00404B96"/>
    <w:rsid w:val="00405515"/>
    <w:rsid w:val="0040564A"/>
    <w:rsid w:val="0040598F"/>
    <w:rsid w:val="004059D0"/>
    <w:rsid w:val="00405E7F"/>
    <w:rsid w:val="004063F1"/>
    <w:rsid w:val="00406419"/>
    <w:rsid w:val="00406C05"/>
    <w:rsid w:val="00406D26"/>
    <w:rsid w:val="00407323"/>
    <w:rsid w:val="0040749A"/>
    <w:rsid w:val="00407565"/>
    <w:rsid w:val="00407E07"/>
    <w:rsid w:val="004108C5"/>
    <w:rsid w:val="00411713"/>
    <w:rsid w:val="00411C78"/>
    <w:rsid w:val="00411CB4"/>
    <w:rsid w:val="00411E2F"/>
    <w:rsid w:val="0041308B"/>
    <w:rsid w:val="0041396D"/>
    <w:rsid w:val="00413BE8"/>
    <w:rsid w:val="00413C5C"/>
    <w:rsid w:val="00413D72"/>
    <w:rsid w:val="00413F0B"/>
    <w:rsid w:val="00414389"/>
    <w:rsid w:val="004145AE"/>
    <w:rsid w:val="004146B3"/>
    <w:rsid w:val="004149CD"/>
    <w:rsid w:val="00414DD3"/>
    <w:rsid w:val="00415F90"/>
    <w:rsid w:val="00416131"/>
    <w:rsid w:val="004163E0"/>
    <w:rsid w:val="004165F8"/>
    <w:rsid w:val="00416A57"/>
    <w:rsid w:val="00416E9E"/>
    <w:rsid w:val="004172BA"/>
    <w:rsid w:val="00417312"/>
    <w:rsid w:val="00417428"/>
    <w:rsid w:val="00417448"/>
    <w:rsid w:val="0041776C"/>
    <w:rsid w:val="00417823"/>
    <w:rsid w:val="004179F8"/>
    <w:rsid w:val="00417C78"/>
    <w:rsid w:val="00417E14"/>
    <w:rsid w:val="00417F5C"/>
    <w:rsid w:val="0042053D"/>
    <w:rsid w:val="00420ECA"/>
    <w:rsid w:val="00420F26"/>
    <w:rsid w:val="004213BC"/>
    <w:rsid w:val="00421416"/>
    <w:rsid w:val="00421842"/>
    <w:rsid w:val="0042185D"/>
    <w:rsid w:val="00422166"/>
    <w:rsid w:val="0042267B"/>
    <w:rsid w:val="004226B7"/>
    <w:rsid w:val="004228D8"/>
    <w:rsid w:val="00422F1F"/>
    <w:rsid w:val="0042372C"/>
    <w:rsid w:val="0042403F"/>
    <w:rsid w:val="00424094"/>
    <w:rsid w:val="0042418C"/>
    <w:rsid w:val="0042463D"/>
    <w:rsid w:val="00424F9E"/>
    <w:rsid w:val="00425060"/>
    <w:rsid w:val="0042555D"/>
    <w:rsid w:val="00425563"/>
    <w:rsid w:val="0042578E"/>
    <w:rsid w:val="00426581"/>
    <w:rsid w:val="0042672F"/>
    <w:rsid w:val="00426BE8"/>
    <w:rsid w:val="00427657"/>
    <w:rsid w:val="00427F8A"/>
    <w:rsid w:val="004304EF"/>
    <w:rsid w:val="0043122B"/>
    <w:rsid w:val="00431973"/>
    <w:rsid w:val="004329CB"/>
    <w:rsid w:val="00432B55"/>
    <w:rsid w:val="00432BA6"/>
    <w:rsid w:val="00433304"/>
    <w:rsid w:val="0043346B"/>
    <w:rsid w:val="00433CE4"/>
    <w:rsid w:val="00433CF0"/>
    <w:rsid w:val="00433D3C"/>
    <w:rsid w:val="00433FAC"/>
    <w:rsid w:val="0043422C"/>
    <w:rsid w:val="00435194"/>
    <w:rsid w:val="00435533"/>
    <w:rsid w:val="004369B5"/>
    <w:rsid w:val="004369F4"/>
    <w:rsid w:val="00436FAF"/>
    <w:rsid w:val="0043771B"/>
    <w:rsid w:val="00437ADF"/>
    <w:rsid w:val="004405B1"/>
    <w:rsid w:val="0044077E"/>
    <w:rsid w:val="004407CC"/>
    <w:rsid w:val="004409C0"/>
    <w:rsid w:val="00440C70"/>
    <w:rsid w:val="00440D08"/>
    <w:rsid w:val="00441256"/>
    <w:rsid w:val="0044150E"/>
    <w:rsid w:val="00441865"/>
    <w:rsid w:val="00441A6A"/>
    <w:rsid w:val="00441EB8"/>
    <w:rsid w:val="004420B8"/>
    <w:rsid w:val="00442430"/>
    <w:rsid w:val="0044283D"/>
    <w:rsid w:val="00442B1B"/>
    <w:rsid w:val="004433A5"/>
    <w:rsid w:val="004438CE"/>
    <w:rsid w:val="00443ADB"/>
    <w:rsid w:val="00443E82"/>
    <w:rsid w:val="00444188"/>
    <w:rsid w:val="00444687"/>
    <w:rsid w:val="0044473E"/>
    <w:rsid w:val="00444E92"/>
    <w:rsid w:val="0044545E"/>
    <w:rsid w:val="00445FD7"/>
    <w:rsid w:val="0044608F"/>
    <w:rsid w:val="00446736"/>
    <w:rsid w:val="00447465"/>
    <w:rsid w:val="00447B6E"/>
    <w:rsid w:val="00450713"/>
    <w:rsid w:val="004511F8"/>
    <w:rsid w:val="0045127F"/>
    <w:rsid w:val="004513D2"/>
    <w:rsid w:val="004513F0"/>
    <w:rsid w:val="00451E2E"/>
    <w:rsid w:val="00452374"/>
    <w:rsid w:val="00452877"/>
    <w:rsid w:val="00452F69"/>
    <w:rsid w:val="004537E5"/>
    <w:rsid w:val="00453927"/>
    <w:rsid w:val="00453973"/>
    <w:rsid w:val="00454EF4"/>
    <w:rsid w:val="00455216"/>
    <w:rsid w:val="004556AE"/>
    <w:rsid w:val="00456412"/>
    <w:rsid w:val="00456559"/>
    <w:rsid w:val="004565BD"/>
    <w:rsid w:val="00456A2A"/>
    <w:rsid w:val="0045723C"/>
    <w:rsid w:val="00457E23"/>
    <w:rsid w:val="00460328"/>
    <w:rsid w:val="004603A6"/>
    <w:rsid w:val="004608E8"/>
    <w:rsid w:val="00460A4B"/>
    <w:rsid w:val="00460E71"/>
    <w:rsid w:val="0046121E"/>
    <w:rsid w:val="004612C9"/>
    <w:rsid w:val="004628F1"/>
    <w:rsid w:val="00462D75"/>
    <w:rsid w:val="00462FB8"/>
    <w:rsid w:val="00463031"/>
    <w:rsid w:val="004632F7"/>
    <w:rsid w:val="00463647"/>
    <w:rsid w:val="0046364E"/>
    <w:rsid w:val="00463896"/>
    <w:rsid w:val="00463A18"/>
    <w:rsid w:val="004647C8"/>
    <w:rsid w:val="004648FA"/>
    <w:rsid w:val="004649B4"/>
    <w:rsid w:val="00464B8D"/>
    <w:rsid w:val="004652ED"/>
    <w:rsid w:val="00465A86"/>
    <w:rsid w:val="00465B71"/>
    <w:rsid w:val="00465DDF"/>
    <w:rsid w:val="00465FA9"/>
    <w:rsid w:val="0046622A"/>
    <w:rsid w:val="00466252"/>
    <w:rsid w:val="004666C7"/>
    <w:rsid w:val="00466A4F"/>
    <w:rsid w:val="004673B9"/>
    <w:rsid w:val="004675A7"/>
    <w:rsid w:val="0046773A"/>
    <w:rsid w:val="00467A4F"/>
    <w:rsid w:val="00467DEA"/>
    <w:rsid w:val="0047019D"/>
    <w:rsid w:val="004701A6"/>
    <w:rsid w:val="00470808"/>
    <w:rsid w:val="00470BF1"/>
    <w:rsid w:val="00470E0C"/>
    <w:rsid w:val="00470F41"/>
    <w:rsid w:val="00470F6D"/>
    <w:rsid w:val="00471BE3"/>
    <w:rsid w:val="004722E0"/>
    <w:rsid w:val="00472C39"/>
    <w:rsid w:val="004733E4"/>
    <w:rsid w:val="00473CA8"/>
    <w:rsid w:val="00473EB2"/>
    <w:rsid w:val="00473F0C"/>
    <w:rsid w:val="00474159"/>
    <w:rsid w:val="004741F0"/>
    <w:rsid w:val="0047450E"/>
    <w:rsid w:val="00474E49"/>
    <w:rsid w:val="00475595"/>
    <w:rsid w:val="00475654"/>
    <w:rsid w:val="00475CEE"/>
    <w:rsid w:val="0047614D"/>
    <w:rsid w:val="0047614F"/>
    <w:rsid w:val="004771EC"/>
    <w:rsid w:val="004776A2"/>
    <w:rsid w:val="00477BC4"/>
    <w:rsid w:val="0048074D"/>
    <w:rsid w:val="0048076F"/>
    <w:rsid w:val="004808E4"/>
    <w:rsid w:val="00480B58"/>
    <w:rsid w:val="0048129D"/>
    <w:rsid w:val="004815C6"/>
    <w:rsid w:val="00481A80"/>
    <w:rsid w:val="00481CD6"/>
    <w:rsid w:val="00482AD7"/>
    <w:rsid w:val="00483109"/>
    <w:rsid w:val="00483CBE"/>
    <w:rsid w:val="00483D56"/>
    <w:rsid w:val="00483F0A"/>
    <w:rsid w:val="0048409F"/>
    <w:rsid w:val="00484105"/>
    <w:rsid w:val="004845B3"/>
    <w:rsid w:val="00484DE0"/>
    <w:rsid w:val="00485A49"/>
    <w:rsid w:val="00486354"/>
    <w:rsid w:val="0048707F"/>
    <w:rsid w:val="0048749A"/>
    <w:rsid w:val="004878E6"/>
    <w:rsid w:val="00490DA0"/>
    <w:rsid w:val="00490EC2"/>
    <w:rsid w:val="0049105C"/>
    <w:rsid w:val="00491137"/>
    <w:rsid w:val="00491511"/>
    <w:rsid w:val="00491621"/>
    <w:rsid w:val="00491E28"/>
    <w:rsid w:val="004926B4"/>
    <w:rsid w:val="00492721"/>
    <w:rsid w:val="00492C69"/>
    <w:rsid w:val="004932C1"/>
    <w:rsid w:val="00493905"/>
    <w:rsid w:val="00493AC2"/>
    <w:rsid w:val="00493E5B"/>
    <w:rsid w:val="004940C5"/>
    <w:rsid w:val="00494BFD"/>
    <w:rsid w:val="00495051"/>
    <w:rsid w:val="004950F3"/>
    <w:rsid w:val="00495640"/>
    <w:rsid w:val="0049615E"/>
    <w:rsid w:val="004968A2"/>
    <w:rsid w:val="0049707D"/>
    <w:rsid w:val="004970FB"/>
    <w:rsid w:val="00497BDF"/>
    <w:rsid w:val="00497DAB"/>
    <w:rsid w:val="004A02EB"/>
    <w:rsid w:val="004A04F6"/>
    <w:rsid w:val="004A05C7"/>
    <w:rsid w:val="004A0DDE"/>
    <w:rsid w:val="004A0E17"/>
    <w:rsid w:val="004A0E46"/>
    <w:rsid w:val="004A1092"/>
    <w:rsid w:val="004A1E01"/>
    <w:rsid w:val="004A28EE"/>
    <w:rsid w:val="004A2A29"/>
    <w:rsid w:val="004A2B09"/>
    <w:rsid w:val="004A2E56"/>
    <w:rsid w:val="004A374F"/>
    <w:rsid w:val="004A37D4"/>
    <w:rsid w:val="004A3B35"/>
    <w:rsid w:val="004A48C8"/>
    <w:rsid w:val="004A49EF"/>
    <w:rsid w:val="004A50FC"/>
    <w:rsid w:val="004A59B4"/>
    <w:rsid w:val="004A5E27"/>
    <w:rsid w:val="004A6389"/>
    <w:rsid w:val="004A655C"/>
    <w:rsid w:val="004A65B4"/>
    <w:rsid w:val="004A7126"/>
    <w:rsid w:val="004A71D4"/>
    <w:rsid w:val="004A7766"/>
    <w:rsid w:val="004A7CA4"/>
    <w:rsid w:val="004B02E4"/>
    <w:rsid w:val="004B0B4E"/>
    <w:rsid w:val="004B0F48"/>
    <w:rsid w:val="004B1321"/>
    <w:rsid w:val="004B2443"/>
    <w:rsid w:val="004B267D"/>
    <w:rsid w:val="004B3286"/>
    <w:rsid w:val="004B34DC"/>
    <w:rsid w:val="004B3AC2"/>
    <w:rsid w:val="004B4CC3"/>
    <w:rsid w:val="004B4FB2"/>
    <w:rsid w:val="004B506C"/>
    <w:rsid w:val="004B50B4"/>
    <w:rsid w:val="004B51B0"/>
    <w:rsid w:val="004B5967"/>
    <w:rsid w:val="004B5E9F"/>
    <w:rsid w:val="004B63EE"/>
    <w:rsid w:val="004B6B13"/>
    <w:rsid w:val="004B71A2"/>
    <w:rsid w:val="004B75AC"/>
    <w:rsid w:val="004B75ED"/>
    <w:rsid w:val="004B7767"/>
    <w:rsid w:val="004B7DFF"/>
    <w:rsid w:val="004B7E5E"/>
    <w:rsid w:val="004C09D5"/>
    <w:rsid w:val="004C09E2"/>
    <w:rsid w:val="004C0DBD"/>
    <w:rsid w:val="004C11A8"/>
    <w:rsid w:val="004C1282"/>
    <w:rsid w:val="004C137A"/>
    <w:rsid w:val="004C1557"/>
    <w:rsid w:val="004C2398"/>
    <w:rsid w:val="004C250D"/>
    <w:rsid w:val="004C2B9A"/>
    <w:rsid w:val="004C3264"/>
    <w:rsid w:val="004C34FC"/>
    <w:rsid w:val="004C3ACD"/>
    <w:rsid w:val="004C3B06"/>
    <w:rsid w:val="004C41EC"/>
    <w:rsid w:val="004C47D0"/>
    <w:rsid w:val="004C4912"/>
    <w:rsid w:val="004C4D82"/>
    <w:rsid w:val="004C4D8E"/>
    <w:rsid w:val="004C590F"/>
    <w:rsid w:val="004C5E3C"/>
    <w:rsid w:val="004C612A"/>
    <w:rsid w:val="004C635C"/>
    <w:rsid w:val="004C6387"/>
    <w:rsid w:val="004C6727"/>
    <w:rsid w:val="004C6744"/>
    <w:rsid w:val="004C693E"/>
    <w:rsid w:val="004C7FFD"/>
    <w:rsid w:val="004D019B"/>
    <w:rsid w:val="004D0527"/>
    <w:rsid w:val="004D10BC"/>
    <w:rsid w:val="004D18CA"/>
    <w:rsid w:val="004D1DD2"/>
    <w:rsid w:val="004D231A"/>
    <w:rsid w:val="004D260C"/>
    <w:rsid w:val="004D3004"/>
    <w:rsid w:val="004D30D9"/>
    <w:rsid w:val="004D4254"/>
    <w:rsid w:val="004D4BA7"/>
    <w:rsid w:val="004D4D33"/>
    <w:rsid w:val="004D4D35"/>
    <w:rsid w:val="004D4EC2"/>
    <w:rsid w:val="004D561F"/>
    <w:rsid w:val="004D57B5"/>
    <w:rsid w:val="004D5CF1"/>
    <w:rsid w:val="004D6084"/>
    <w:rsid w:val="004D6A47"/>
    <w:rsid w:val="004D6CF8"/>
    <w:rsid w:val="004D6D94"/>
    <w:rsid w:val="004D6F6D"/>
    <w:rsid w:val="004D701A"/>
    <w:rsid w:val="004D71BE"/>
    <w:rsid w:val="004D71EE"/>
    <w:rsid w:val="004D79F5"/>
    <w:rsid w:val="004D7F35"/>
    <w:rsid w:val="004D7F6F"/>
    <w:rsid w:val="004E00AC"/>
    <w:rsid w:val="004E0393"/>
    <w:rsid w:val="004E077F"/>
    <w:rsid w:val="004E15A7"/>
    <w:rsid w:val="004E1C89"/>
    <w:rsid w:val="004E1D4A"/>
    <w:rsid w:val="004E279A"/>
    <w:rsid w:val="004E2E92"/>
    <w:rsid w:val="004E2EB0"/>
    <w:rsid w:val="004E3808"/>
    <w:rsid w:val="004E427D"/>
    <w:rsid w:val="004E441E"/>
    <w:rsid w:val="004E496E"/>
    <w:rsid w:val="004E49E0"/>
    <w:rsid w:val="004E4ED3"/>
    <w:rsid w:val="004E504F"/>
    <w:rsid w:val="004E54CC"/>
    <w:rsid w:val="004E5939"/>
    <w:rsid w:val="004E5BA9"/>
    <w:rsid w:val="004E6020"/>
    <w:rsid w:val="004E628C"/>
    <w:rsid w:val="004E67B3"/>
    <w:rsid w:val="004E67F2"/>
    <w:rsid w:val="004E701A"/>
    <w:rsid w:val="004E7084"/>
    <w:rsid w:val="004E7085"/>
    <w:rsid w:val="004E7242"/>
    <w:rsid w:val="004E773F"/>
    <w:rsid w:val="004E79CB"/>
    <w:rsid w:val="004E7DDE"/>
    <w:rsid w:val="004F0095"/>
    <w:rsid w:val="004F0504"/>
    <w:rsid w:val="004F0637"/>
    <w:rsid w:val="004F095A"/>
    <w:rsid w:val="004F0C6F"/>
    <w:rsid w:val="004F0DB2"/>
    <w:rsid w:val="004F1239"/>
    <w:rsid w:val="004F1B3B"/>
    <w:rsid w:val="004F1C49"/>
    <w:rsid w:val="004F1FB1"/>
    <w:rsid w:val="004F1FFC"/>
    <w:rsid w:val="004F2055"/>
    <w:rsid w:val="004F2A87"/>
    <w:rsid w:val="004F2AEA"/>
    <w:rsid w:val="004F2DE7"/>
    <w:rsid w:val="004F2EFC"/>
    <w:rsid w:val="004F3226"/>
    <w:rsid w:val="004F4111"/>
    <w:rsid w:val="004F4397"/>
    <w:rsid w:val="004F4588"/>
    <w:rsid w:val="004F4FBB"/>
    <w:rsid w:val="004F57D6"/>
    <w:rsid w:val="004F6464"/>
    <w:rsid w:val="004F68A1"/>
    <w:rsid w:val="004F69E8"/>
    <w:rsid w:val="004F77C0"/>
    <w:rsid w:val="004F7C06"/>
    <w:rsid w:val="004F7C65"/>
    <w:rsid w:val="005008C7"/>
    <w:rsid w:val="00500ADA"/>
    <w:rsid w:val="00501301"/>
    <w:rsid w:val="00501429"/>
    <w:rsid w:val="005014CF"/>
    <w:rsid w:val="00501600"/>
    <w:rsid w:val="00501868"/>
    <w:rsid w:val="005018DE"/>
    <w:rsid w:val="005019C9"/>
    <w:rsid w:val="00501DAC"/>
    <w:rsid w:val="00502774"/>
    <w:rsid w:val="005029F3"/>
    <w:rsid w:val="005031FF"/>
    <w:rsid w:val="0050344A"/>
    <w:rsid w:val="005035BE"/>
    <w:rsid w:val="005035CB"/>
    <w:rsid w:val="005038CC"/>
    <w:rsid w:val="00503ED1"/>
    <w:rsid w:val="00503FC2"/>
    <w:rsid w:val="005047F7"/>
    <w:rsid w:val="00504AA0"/>
    <w:rsid w:val="00504D53"/>
    <w:rsid w:val="00504FA1"/>
    <w:rsid w:val="005052B2"/>
    <w:rsid w:val="005054B6"/>
    <w:rsid w:val="005056EB"/>
    <w:rsid w:val="005060A6"/>
    <w:rsid w:val="0050614B"/>
    <w:rsid w:val="0050648C"/>
    <w:rsid w:val="00506A21"/>
    <w:rsid w:val="00506A81"/>
    <w:rsid w:val="00506B15"/>
    <w:rsid w:val="00507272"/>
    <w:rsid w:val="00507EED"/>
    <w:rsid w:val="005100A0"/>
    <w:rsid w:val="0051026C"/>
    <w:rsid w:val="00510D39"/>
    <w:rsid w:val="0051175B"/>
    <w:rsid w:val="005125AD"/>
    <w:rsid w:val="00512EAA"/>
    <w:rsid w:val="00513143"/>
    <w:rsid w:val="005132E0"/>
    <w:rsid w:val="00513464"/>
    <w:rsid w:val="00513871"/>
    <w:rsid w:val="00513874"/>
    <w:rsid w:val="005138F7"/>
    <w:rsid w:val="00513CD4"/>
    <w:rsid w:val="00513CF1"/>
    <w:rsid w:val="00513F7A"/>
    <w:rsid w:val="00514231"/>
    <w:rsid w:val="0051491C"/>
    <w:rsid w:val="00515BB7"/>
    <w:rsid w:val="00515EB5"/>
    <w:rsid w:val="00515F4C"/>
    <w:rsid w:val="0051626E"/>
    <w:rsid w:val="005167C7"/>
    <w:rsid w:val="005168D9"/>
    <w:rsid w:val="00516B8F"/>
    <w:rsid w:val="00516F91"/>
    <w:rsid w:val="00517355"/>
    <w:rsid w:val="00517689"/>
    <w:rsid w:val="00517C9C"/>
    <w:rsid w:val="00520528"/>
    <w:rsid w:val="005207DE"/>
    <w:rsid w:val="00520DA8"/>
    <w:rsid w:val="005212DA"/>
    <w:rsid w:val="00521A28"/>
    <w:rsid w:val="00521CEE"/>
    <w:rsid w:val="005222A2"/>
    <w:rsid w:val="005229AA"/>
    <w:rsid w:val="005229AB"/>
    <w:rsid w:val="005230C5"/>
    <w:rsid w:val="005233D0"/>
    <w:rsid w:val="005233D2"/>
    <w:rsid w:val="005234B4"/>
    <w:rsid w:val="00523ECF"/>
    <w:rsid w:val="00524749"/>
    <w:rsid w:val="00524B64"/>
    <w:rsid w:val="00525048"/>
    <w:rsid w:val="005252E4"/>
    <w:rsid w:val="00525305"/>
    <w:rsid w:val="005253E3"/>
    <w:rsid w:val="005255B0"/>
    <w:rsid w:val="005258C1"/>
    <w:rsid w:val="0052594E"/>
    <w:rsid w:val="00525EBD"/>
    <w:rsid w:val="00526629"/>
    <w:rsid w:val="00526923"/>
    <w:rsid w:val="0052734F"/>
    <w:rsid w:val="005273A2"/>
    <w:rsid w:val="00527B9E"/>
    <w:rsid w:val="005300D7"/>
    <w:rsid w:val="005301CE"/>
    <w:rsid w:val="00530365"/>
    <w:rsid w:val="00530A63"/>
    <w:rsid w:val="00530AEA"/>
    <w:rsid w:val="005315F0"/>
    <w:rsid w:val="00531F1A"/>
    <w:rsid w:val="005321BB"/>
    <w:rsid w:val="005321C4"/>
    <w:rsid w:val="00532201"/>
    <w:rsid w:val="0053278C"/>
    <w:rsid w:val="00532A54"/>
    <w:rsid w:val="00532A95"/>
    <w:rsid w:val="00532DDE"/>
    <w:rsid w:val="00533922"/>
    <w:rsid w:val="00533AFE"/>
    <w:rsid w:val="00533B94"/>
    <w:rsid w:val="00533D30"/>
    <w:rsid w:val="0053412D"/>
    <w:rsid w:val="005341B4"/>
    <w:rsid w:val="00534E07"/>
    <w:rsid w:val="005350F6"/>
    <w:rsid w:val="0053607D"/>
    <w:rsid w:val="00536371"/>
    <w:rsid w:val="005369CC"/>
    <w:rsid w:val="00536C9C"/>
    <w:rsid w:val="00536CE8"/>
    <w:rsid w:val="00536FE5"/>
    <w:rsid w:val="00537D0D"/>
    <w:rsid w:val="0054031A"/>
    <w:rsid w:val="00540AC8"/>
    <w:rsid w:val="00540B33"/>
    <w:rsid w:val="00540D0D"/>
    <w:rsid w:val="00540D3F"/>
    <w:rsid w:val="005410E6"/>
    <w:rsid w:val="00541709"/>
    <w:rsid w:val="00542084"/>
    <w:rsid w:val="005420CE"/>
    <w:rsid w:val="0054244A"/>
    <w:rsid w:val="00542652"/>
    <w:rsid w:val="00542C4C"/>
    <w:rsid w:val="00542D58"/>
    <w:rsid w:val="005432E1"/>
    <w:rsid w:val="005435E1"/>
    <w:rsid w:val="005441A3"/>
    <w:rsid w:val="00544222"/>
    <w:rsid w:val="0054432E"/>
    <w:rsid w:val="00544674"/>
    <w:rsid w:val="00544CFD"/>
    <w:rsid w:val="00544D87"/>
    <w:rsid w:val="005450BE"/>
    <w:rsid w:val="005451F7"/>
    <w:rsid w:val="00545C31"/>
    <w:rsid w:val="005462E6"/>
    <w:rsid w:val="00546B44"/>
    <w:rsid w:val="005471C7"/>
    <w:rsid w:val="00547A1D"/>
    <w:rsid w:val="00550126"/>
    <w:rsid w:val="00551044"/>
    <w:rsid w:val="005511FB"/>
    <w:rsid w:val="00551951"/>
    <w:rsid w:val="00552819"/>
    <w:rsid w:val="00552AB7"/>
    <w:rsid w:val="00552EC5"/>
    <w:rsid w:val="005534D7"/>
    <w:rsid w:val="00553820"/>
    <w:rsid w:val="00553F39"/>
    <w:rsid w:val="00554428"/>
    <w:rsid w:val="00554619"/>
    <w:rsid w:val="005550E9"/>
    <w:rsid w:val="0055511F"/>
    <w:rsid w:val="00555980"/>
    <w:rsid w:val="005559D2"/>
    <w:rsid w:val="00555D90"/>
    <w:rsid w:val="00555DD5"/>
    <w:rsid w:val="005568FA"/>
    <w:rsid w:val="00557248"/>
    <w:rsid w:val="0055742B"/>
    <w:rsid w:val="00557F9A"/>
    <w:rsid w:val="00560272"/>
    <w:rsid w:val="0056157E"/>
    <w:rsid w:val="00562335"/>
    <w:rsid w:val="005624D4"/>
    <w:rsid w:val="005628B1"/>
    <w:rsid w:val="0056479C"/>
    <w:rsid w:val="00564FFF"/>
    <w:rsid w:val="0056569A"/>
    <w:rsid w:val="00565942"/>
    <w:rsid w:val="00565A20"/>
    <w:rsid w:val="005661CA"/>
    <w:rsid w:val="00566A7C"/>
    <w:rsid w:val="00567349"/>
    <w:rsid w:val="00567590"/>
    <w:rsid w:val="00567A42"/>
    <w:rsid w:val="0057065F"/>
    <w:rsid w:val="005707BC"/>
    <w:rsid w:val="005712F4"/>
    <w:rsid w:val="0057165D"/>
    <w:rsid w:val="00571BC4"/>
    <w:rsid w:val="00571EC4"/>
    <w:rsid w:val="005720B8"/>
    <w:rsid w:val="00572567"/>
    <w:rsid w:val="00572825"/>
    <w:rsid w:val="005730A4"/>
    <w:rsid w:val="00573178"/>
    <w:rsid w:val="00573D83"/>
    <w:rsid w:val="005740FA"/>
    <w:rsid w:val="00574129"/>
    <w:rsid w:val="005741FD"/>
    <w:rsid w:val="0057434C"/>
    <w:rsid w:val="00574558"/>
    <w:rsid w:val="005745FE"/>
    <w:rsid w:val="00574717"/>
    <w:rsid w:val="005748B2"/>
    <w:rsid w:val="00574BB9"/>
    <w:rsid w:val="005753F3"/>
    <w:rsid w:val="005758FA"/>
    <w:rsid w:val="00575C2E"/>
    <w:rsid w:val="00575C7E"/>
    <w:rsid w:val="00576096"/>
    <w:rsid w:val="0057616B"/>
    <w:rsid w:val="005763B8"/>
    <w:rsid w:val="00576A17"/>
    <w:rsid w:val="005773F1"/>
    <w:rsid w:val="0057743F"/>
    <w:rsid w:val="0057753E"/>
    <w:rsid w:val="00577A71"/>
    <w:rsid w:val="005801CD"/>
    <w:rsid w:val="00580BF6"/>
    <w:rsid w:val="00580CDA"/>
    <w:rsid w:val="005814C8"/>
    <w:rsid w:val="00581656"/>
    <w:rsid w:val="005816EC"/>
    <w:rsid w:val="00581F08"/>
    <w:rsid w:val="00581FCC"/>
    <w:rsid w:val="00581FEA"/>
    <w:rsid w:val="005820D2"/>
    <w:rsid w:val="005822E4"/>
    <w:rsid w:val="0058299D"/>
    <w:rsid w:val="005829A5"/>
    <w:rsid w:val="00582BE3"/>
    <w:rsid w:val="00582EB8"/>
    <w:rsid w:val="00583A06"/>
    <w:rsid w:val="005842B4"/>
    <w:rsid w:val="00584AFD"/>
    <w:rsid w:val="00584CD9"/>
    <w:rsid w:val="00584CFB"/>
    <w:rsid w:val="00584F8A"/>
    <w:rsid w:val="00585547"/>
    <w:rsid w:val="005857E7"/>
    <w:rsid w:val="005866FB"/>
    <w:rsid w:val="005867BB"/>
    <w:rsid w:val="00586BA9"/>
    <w:rsid w:val="0058729F"/>
    <w:rsid w:val="00587F60"/>
    <w:rsid w:val="00590079"/>
    <w:rsid w:val="00590280"/>
    <w:rsid w:val="00590697"/>
    <w:rsid w:val="005909BF"/>
    <w:rsid w:val="00590B02"/>
    <w:rsid w:val="00591752"/>
    <w:rsid w:val="00591761"/>
    <w:rsid w:val="00591E73"/>
    <w:rsid w:val="005926C9"/>
    <w:rsid w:val="005927B4"/>
    <w:rsid w:val="0059283E"/>
    <w:rsid w:val="0059285B"/>
    <w:rsid w:val="00592B97"/>
    <w:rsid w:val="00592C67"/>
    <w:rsid w:val="00592F7E"/>
    <w:rsid w:val="00592F96"/>
    <w:rsid w:val="0059343F"/>
    <w:rsid w:val="00593707"/>
    <w:rsid w:val="005938BB"/>
    <w:rsid w:val="00593A98"/>
    <w:rsid w:val="00593F2D"/>
    <w:rsid w:val="005951B9"/>
    <w:rsid w:val="005951EF"/>
    <w:rsid w:val="00595449"/>
    <w:rsid w:val="00595CAB"/>
    <w:rsid w:val="00595F36"/>
    <w:rsid w:val="00596589"/>
    <w:rsid w:val="00596C77"/>
    <w:rsid w:val="00597173"/>
    <w:rsid w:val="00597272"/>
    <w:rsid w:val="00597652"/>
    <w:rsid w:val="005A059F"/>
    <w:rsid w:val="005A0BD0"/>
    <w:rsid w:val="005A101C"/>
    <w:rsid w:val="005A1394"/>
    <w:rsid w:val="005A308A"/>
    <w:rsid w:val="005A3383"/>
    <w:rsid w:val="005A3652"/>
    <w:rsid w:val="005A37B2"/>
    <w:rsid w:val="005A3CD4"/>
    <w:rsid w:val="005A3E24"/>
    <w:rsid w:val="005A4464"/>
    <w:rsid w:val="005A4863"/>
    <w:rsid w:val="005A4CAD"/>
    <w:rsid w:val="005A520E"/>
    <w:rsid w:val="005A5454"/>
    <w:rsid w:val="005A5547"/>
    <w:rsid w:val="005A5B51"/>
    <w:rsid w:val="005A5C56"/>
    <w:rsid w:val="005A6ABB"/>
    <w:rsid w:val="005A7177"/>
    <w:rsid w:val="005A7340"/>
    <w:rsid w:val="005A7689"/>
    <w:rsid w:val="005A77CB"/>
    <w:rsid w:val="005A7BB2"/>
    <w:rsid w:val="005B01F7"/>
    <w:rsid w:val="005B0BB0"/>
    <w:rsid w:val="005B0D44"/>
    <w:rsid w:val="005B12A6"/>
    <w:rsid w:val="005B13D7"/>
    <w:rsid w:val="005B1792"/>
    <w:rsid w:val="005B243A"/>
    <w:rsid w:val="005B2481"/>
    <w:rsid w:val="005B2564"/>
    <w:rsid w:val="005B327D"/>
    <w:rsid w:val="005B367D"/>
    <w:rsid w:val="005B396D"/>
    <w:rsid w:val="005B39BB"/>
    <w:rsid w:val="005B3CAB"/>
    <w:rsid w:val="005B3F91"/>
    <w:rsid w:val="005B4187"/>
    <w:rsid w:val="005B428D"/>
    <w:rsid w:val="005B48C2"/>
    <w:rsid w:val="005B4DCD"/>
    <w:rsid w:val="005B664F"/>
    <w:rsid w:val="005B6A10"/>
    <w:rsid w:val="005B6BE5"/>
    <w:rsid w:val="005B7186"/>
    <w:rsid w:val="005B72E8"/>
    <w:rsid w:val="005B7300"/>
    <w:rsid w:val="005B7470"/>
    <w:rsid w:val="005B778A"/>
    <w:rsid w:val="005B7984"/>
    <w:rsid w:val="005B7A86"/>
    <w:rsid w:val="005C005B"/>
    <w:rsid w:val="005C0324"/>
    <w:rsid w:val="005C044A"/>
    <w:rsid w:val="005C0464"/>
    <w:rsid w:val="005C0ADE"/>
    <w:rsid w:val="005C0CF5"/>
    <w:rsid w:val="005C0E55"/>
    <w:rsid w:val="005C0E78"/>
    <w:rsid w:val="005C24BC"/>
    <w:rsid w:val="005C28DF"/>
    <w:rsid w:val="005C309A"/>
    <w:rsid w:val="005C33B5"/>
    <w:rsid w:val="005C3C55"/>
    <w:rsid w:val="005C3DAE"/>
    <w:rsid w:val="005C3E93"/>
    <w:rsid w:val="005C41D6"/>
    <w:rsid w:val="005C425D"/>
    <w:rsid w:val="005C4650"/>
    <w:rsid w:val="005C4C38"/>
    <w:rsid w:val="005C4D44"/>
    <w:rsid w:val="005C53E9"/>
    <w:rsid w:val="005C5437"/>
    <w:rsid w:val="005C5CA5"/>
    <w:rsid w:val="005C684D"/>
    <w:rsid w:val="005C6875"/>
    <w:rsid w:val="005C698B"/>
    <w:rsid w:val="005C7804"/>
    <w:rsid w:val="005D07FD"/>
    <w:rsid w:val="005D10DD"/>
    <w:rsid w:val="005D1A01"/>
    <w:rsid w:val="005D1A7E"/>
    <w:rsid w:val="005D2047"/>
    <w:rsid w:val="005D28C3"/>
    <w:rsid w:val="005D293C"/>
    <w:rsid w:val="005D320F"/>
    <w:rsid w:val="005D3418"/>
    <w:rsid w:val="005D389A"/>
    <w:rsid w:val="005D4181"/>
    <w:rsid w:val="005D42FE"/>
    <w:rsid w:val="005D4B84"/>
    <w:rsid w:val="005D55FC"/>
    <w:rsid w:val="005D6310"/>
    <w:rsid w:val="005D6E03"/>
    <w:rsid w:val="005D6E15"/>
    <w:rsid w:val="005D7D81"/>
    <w:rsid w:val="005E0BB1"/>
    <w:rsid w:val="005E19AF"/>
    <w:rsid w:val="005E1C07"/>
    <w:rsid w:val="005E1E9F"/>
    <w:rsid w:val="005E1F1C"/>
    <w:rsid w:val="005E2690"/>
    <w:rsid w:val="005E2948"/>
    <w:rsid w:val="005E2E11"/>
    <w:rsid w:val="005E3067"/>
    <w:rsid w:val="005E33E9"/>
    <w:rsid w:val="005E3A63"/>
    <w:rsid w:val="005E4653"/>
    <w:rsid w:val="005E533E"/>
    <w:rsid w:val="005E5350"/>
    <w:rsid w:val="005E5C32"/>
    <w:rsid w:val="005E60EE"/>
    <w:rsid w:val="005E6125"/>
    <w:rsid w:val="005E65D9"/>
    <w:rsid w:val="005E6613"/>
    <w:rsid w:val="005E6A9B"/>
    <w:rsid w:val="005E7E80"/>
    <w:rsid w:val="005F0976"/>
    <w:rsid w:val="005F1A9D"/>
    <w:rsid w:val="005F2028"/>
    <w:rsid w:val="005F24E4"/>
    <w:rsid w:val="005F2CE0"/>
    <w:rsid w:val="005F2E18"/>
    <w:rsid w:val="005F3104"/>
    <w:rsid w:val="005F328A"/>
    <w:rsid w:val="005F36A1"/>
    <w:rsid w:val="005F3B9C"/>
    <w:rsid w:val="005F3E6E"/>
    <w:rsid w:val="005F4980"/>
    <w:rsid w:val="005F498C"/>
    <w:rsid w:val="005F4E86"/>
    <w:rsid w:val="005F4EEF"/>
    <w:rsid w:val="005F5217"/>
    <w:rsid w:val="005F5828"/>
    <w:rsid w:val="005F5AC4"/>
    <w:rsid w:val="005F5F2E"/>
    <w:rsid w:val="005F624E"/>
    <w:rsid w:val="005F6720"/>
    <w:rsid w:val="005F71E3"/>
    <w:rsid w:val="005F7413"/>
    <w:rsid w:val="005F7C11"/>
    <w:rsid w:val="0060002D"/>
    <w:rsid w:val="00600351"/>
    <w:rsid w:val="00600971"/>
    <w:rsid w:val="00600E99"/>
    <w:rsid w:val="0060104F"/>
    <w:rsid w:val="006013FD"/>
    <w:rsid w:val="0060189A"/>
    <w:rsid w:val="006019B6"/>
    <w:rsid w:val="00602175"/>
    <w:rsid w:val="00603851"/>
    <w:rsid w:val="00603A84"/>
    <w:rsid w:val="00604221"/>
    <w:rsid w:val="0060436C"/>
    <w:rsid w:val="00604621"/>
    <w:rsid w:val="00604924"/>
    <w:rsid w:val="00604B92"/>
    <w:rsid w:val="006059F8"/>
    <w:rsid w:val="00605A3B"/>
    <w:rsid w:val="0060655E"/>
    <w:rsid w:val="00606B7C"/>
    <w:rsid w:val="00606BFC"/>
    <w:rsid w:val="00606F92"/>
    <w:rsid w:val="00607653"/>
    <w:rsid w:val="00607D7D"/>
    <w:rsid w:val="00610F44"/>
    <w:rsid w:val="00611031"/>
    <w:rsid w:val="00611597"/>
    <w:rsid w:val="006119F8"/>
    <w:rsid w:val="00611C88"/>
    <w:rsid w:val="00613449"/>
    <w:rsid w:val="0061361F"/>
    <w:rsid w:val="00613B1B"/>
    <w:rsid w:val="00614502"/>
    <w:rsid w:val="00614D15"/>
    <w:rsid w:val="00615177"/>
    <w:rsid w:val="0061560B"/>
    <w:rsid w:val="0061598A"/>
    <w:rsid w:val="00615A08"/>
    <w:rsid w:val="00616002"/>
    <w:rsid w:val="00616114"/>
    <w:rsid w:val="006162D7"/>
    <w:rsid w:val="0061651F"/>
    <w:rsid w:val="00616A6B"/>
    <w:rsid w:val="0061726A"/>
    <w:rsid w:val="00617898"/>
    <w:rsid w:val="00617D59"/>
    <w:rsid w:val="00620278"/>
    <w:rsid w:val="00620916"/>
    <w:rsid w:val="006209CD"/>
    <w:rsid w:val="006214B4"/>
    <w:rsid w:val="00621877"/>
    <w:rsid w:val="00621896"/>
    <w:rsid w:val="00621A46"/>
    <w:rsid w:val="00621E18"/>
    <w:rsid w:val="0062233F"/>
    <w:rsid w:val="00622A54"/>
    <w:rsid w:val="00623110"/>
    <w:rsid w:val="006238E0"/>
    <w:rsid w:val="00624047"/>
    <w:rsid w:val="0062419C"/>
    <w:rsid w:val="006244DE"/>
    <w:rsid w:val="00625115"/>
    <w:rsid w:val="006255DE"/>
    <w:rsid w:val="00625B5B"/>
    <w:rsid w:val="006263C1"/>
    <w:rsid w:val="00626414"/>
    <w:rsid w:val="006268A7"/>
    <w:rsid w:val="00626EF5"/>
    <w:rsid w:val="0062714A"/>
    <w:rsid w:val="00630EBE"/>
    <w:rsid w:val="006310FB"/>
    <w:rsid w:val="006311B6"/>
    <w:rsid w:val="0063133F"/>
    <w:rsid w:val="006316FB"/>
    <w:rsid w:val="00631B1F"/>
    <w:rsid w:val="006324F1"/>
    <w:rsid w:val="006325CA"/>
    <w:rsid w:val="0063299C"/>
    <w:rsid w:val="00632C55"/>
    <w:rsid w:val="00632CB8"/>
    <w:rsid w:val="00633364"/>
    <w:rsid w:val="00633B2B"/>
    <w:rsid w:val="00633C22"/>
    <w:rsid w:val="00633DA1"/>
    <w:rsid w:val="00633EB1"/>
    <w:rsid w:val="00634026"/>
    <w:rsid w:val="0063411B"/>
    <w:rsid w:val="006342B7"/>
    <w:rsid w:val="00634AF9"/>
    <w:rsid w:val="00634B4D"/>
    <w:rsid w:val="00634B9B"/>
    <w:rsid w:val="0063551A"/>
    <w:rsid w:val="0063565F"/>
    <w:rsid w:val="0063597C"/>
    <w:rsid w:val="00635F7D"/>
    <w:rsid w:val="00635F7F"/>
    <w:rsid w:val="0063654C"/>
    <w:rsid w:val="006368D0"/>
    <w:rsid w:val="00636E6A"/>
    <w:rsid w:val="00636FBF"/>
    <w:rsid w:val="00637047"/>
    <w:rsid w:val="00637391"/>
    <w:rsid w:val="00637394"/>
    <w:rsid w:val="006376B0"/>
    <w:rsid w:val="006378C8"/>
    <w:rsid w:val="00640820"/>
    <w:rsid w:val="00640C0A"/>
    <w:rsid w:val="00640D78"/>
    <w:rsid w:val="0064111D"/>
    <w:rsid w:val="00641892"/>
    <w:rsid w:val="00642061"/>
    <w:rsid w:val="0064273B"/>
    <w:rsid w:val="00642771"/>
    <w:rsid w:val="00643639"/>
    <w:rsid w:val="006436F6"/>
    <w:rsid w:val="00643ECD"/>
    <w:rsid w:val="0064430E"/>
    <w:rsid w:val="00645458"/>
    <w:rsid w:val="00645860"/>
    <w:rsid w:val="00645AD6"/>
    <w:rsid w:val="00645E84"/>
    <w:rsid w:val="00646809"/>
    <w:rsid w:val="00646A09"/>
    <w:rsid w:val="00647277"/>
    <w:rsid w:val="006472E0"/>
    <w:rsid w:val="006477EE"/>
    <w:rsid w:val="00647BB4"/>
    <w:rsid w:val="00647C0C"/>
    <w:rsid w:val="00647F42"/>
    <w:rsid w:val="00647F8B"/>
    <w:rsid w:val="00647FA0"/>
    <w:rsid w:val="00650196"/>
    <w:rsid w:val="00650283"/>
    <w:rsid w:val="00650667"/>
    <w:rsid w:val="0065080A"/>
    <w:rsid w:val="006508D3"/>
    <w:rsid w:val="00651801"/>
    <w:rsid w:val="00651839"/>
    <w:rsid w:val="00651967"/>
    <w:rsid w:val="00651BA2"/>
    <w:rsid w:val="006520A8"/>
    <w:rsid w:val="006524AC"/>
    <w:rsid w:val="00652B6F"/>
    <w:rsid w:val="006532A6"/>
    <w:rsid w:val="0065362D"/>
    <w:rsid w:val="0065368E"/>
    <w:rsid w:val="006538C5"/>
    <w:rsid w:val="0065434F"/>
    <w:rsid w:val="00654444"/>
    <w:rsid w:val="00654531"/>
    <w:rsid w:val="00654575"/>
    <w:rsid w:val="00654763"/>
    <w:rsid w:val="0065484A"/>
    <w:rsid w:val="00654A36"/>
    <w:rsid w:val="00655B17"/>
    <w:rsid w:val="00655B7E"/>
    <w:rsid w:val="00655C4F"/>
    <w:rsid w:val="006561DF"/>
    <w:rsid w:val="006562AB"/>
    <w:rsid w:val="0065635B"/>
    <w:rsid w:val="006563A0"/>
    <w:rsid w:val="00656837"/>
    <w:rsid w:val="00656A28"/>
    <w:rsid w:val="00657A26"/>
    <w:rsid w:val="0066106A"/>
    <w:rsid w:val="006612D1"/>
    <w:rsid w:val="0066173B"/>
    <w:rsid w:val="0066189D"/>
    <w:rsid w:val="00661945"/>
    <w:rsid w:val="00661C1E"/>
    <w:rsid w:val="00661D6C"/>
    <w:rsid w:val="00661E18"/>
    <w:rsid w:val="0066248C"/>
    <w:rsid w:val="00662C8B"/>
    <w:rsid w:val="006635A5"/>
    <w:rsid w:val="0066380E"/>
    <w:rsid w:val="00663876"/>
    <w:rsid w:val="006638E3"/>
    <w:rsid w:val="0066400E"/>
    <w:rsid w:val="006642B1"/>
    <w:rsid w:val="006653E2"/>
    <w:rsid w:val="006654BA"/>
    <w:rsid w:val="0066583C"/>
    <w:rsid w:val="00665998"/>
    <w:rsid w:val="006666D9"/>
    <w:rsid w:val="00666772"/>
    <w:rsid w:val="00667160"/>
    <w:rsid w:val="006676A6"/>
    <w:rsid w:val="006704B0"/>
    <w:rsid w:val="00670819"/>
    <w:rsid w:val="006715E3"/>
    <w:rsid w:val="0067195B"/>
    <w:rsid w:val="00671C99"/>
    <w:rsid w:val="00671DD1"/>
    <w:rsid w:val="0067242C"/>
    <w:rsid w:val="006724AC"/>
    <w:rsid w:val="00672942"/>
    <w:rsid w:val="00672CC7"/>
    <w:rsid w:val="00672D61"/>
    <w:rsid w:val="00672E88"/>
    <w:rsid w:val="00673124"/>
    <w:rsid w:val="00673165"/>
    <w:rsid w:val="00673557"/>
    <w:rsid w:val="006735DB"/>
    <w:rsid w:val="006738F6"/>
    <w:rsid w:val="00673F05"/>
    <w:rsid w:val="006746B0"/>
    <w:rsid w:val="00674CFF"/>
    <w:rsid w:val="00674E4E"/>
    <w:rsid w:val="00675383"/>
    <w:rsid w:val="006754FA"/>
    <w:rsid w:val="00675D98"/>
    <w:rsid w:val="00676426"/>
    <w:rsid w:val="006765A5"/>
    <w:rsid w:val="00676B93"/>
    <w:rsid w:val="00676E9B"/>
    <w:rsid w:val="00677808"/>
    <w:rsid w:val="006778D8"/>
    <w:rsid w:val="00677A29"/>
    <w:rsid w:val="00677D81"/>
    <w:rsid w:val="00680E08"/>
    <w:rsid w:val="00680FCC"/>
    <w:rsid w:val="00681DB6"/>
    <w:rsid w:val="00682329"/>
    <w:rsid w:val="00682A19"/>
    <w:rsid w:val="00682DFA"/>
    <w:rsid w:val="00682EFF"/>
    <w:rsid w:val="00683204"/>
    <w:rsid w:val="00683246"/>
    <w:rsid w:val="00683494"/>
    <w:rsid w:val="006847E2"/>
    <w:rsid w:val="00684972"/>
    <w:rsid w:val="00684A88"/>
    <w:rsid w:val="00684BBA"/>
    <w:rsid w:val="00684F47"/>
    <w:rsid w:val="006854B9"/>
    <w:rsid w:val="00686289"/>
    <w:rsid w:val="006862BF"/>
    <w:rsid w:val="006874B5"/>
    <w:rsid w:val="006874B7"/>
    <w:rsid w:val="00687D9A"/>
    <w:rsid w:val="00687DB0"/>
    <w:rsid w:val="00690077"/>
    <w:rsid w:val="006903D1"/>
    <w:rsid w:val="00691474"/>
    <w:rsid w:val="0069163D"/>
    <w:rsid w:val="00691806"/>
    <w:rsid w:val="00691A9A"/>
    <w:rsid w:val="00691CF6"/>
    <w:rsid w:val="00691D0E"/>
    <w:rsid w:val="006924B9"/>
    <w:rsid w:val="0069288E"/>
    <w:rsid w:val="006928F9"/>
    <w:rsid w:val="00692A70"/>
    <w:rsid w:val="00692FDC"/>
    <w:rsid w:val="00693192"/>
    <w:rsid w:val="006931B8"/>
    <w:rsid w:val="00693516"/>
    <w:rsid w:val="006939EF"/>
    <w:rsid w:val="006945B4"/>
    <w:rsid w:val="006946C2"/>
    <w:rsid w:val="00694E02"/>
    <w:rsid w:val="0069509D"/>
    <w:rsid w:val="0069559E"/>
    <w:rsid w:val="006955C7"/>
    <w:rsid w:val="006956D7"/>
    <w:rsid w:val="00695FAC"/>
    <w:rsid w:val="00696B07"/>
    <w:rsid w:val="00696B78"/>
    <w:rsid w:val="006974FC"/>
    <w:rsid w:val="00697526"/>
    <w:rsid w:val="00697796"/>
    <w:rsid w:val="00697ACE"/>
    <w:rsid w:val="00697C13"/>
    <w:rsid w:val="006A0F1D"/>
    <w:rsid w:val="006A181E"/>
    <w:rsid w:val="006A183E"/>
    <w:rsid w:val="006A230A"/>
    <w:rsid w:val="006A2732"/>
    <w:rsid w:val="006A2D50"/>
    <w:rsid w:val="006A2D66"/>
    <w:rsid w:val="006A35DE"/>
    <w:rsid w:val="006A3965"/>
    <w:rsid w:val="006A3C33"/>
    <w:rsid w:val="006A3E95"/>
    <w:rsid w:val="006A3F89"/>
    <w:rsid w:val="006A44A9"/>
    <w:rsid w:val="006A44EA"/>
    <w:rsid w:val="006A479C"/>
    <w:rsid w:val="006A4858"/>
    <w:rsid w:val="006A4CF0"/>
    <w:rsid w:val="006A4D37"/>
    <w:rsid w:val="006A546B"/>
    <w:rsid w:val="006A5BB9"/>
    <w:rsid w:val="006A6330"/>
    <w:rsid w:val="006A6335"/>
    <w:rsid w:val="006A66E8"/>
    <w:rsid w:val="006A673D"/>
    <w:rsid w:val="006A684B"/>
    <w:rsid w:val="006A68FD"/>
    <w:rsid w:val="006A6D77"/>
    <w:rsid w:val="006A7298"/>
    <w:rsid w:val="006A7479"/>
    <w:rsid w:val="006A793B"/>
    <w:rsid w:val="006A7B23"/>
    <w:rsid w:val="006B0328"/>
    <w:rsid w:val="006B0430"/>
    <w:rsid w:val="006B106C"/>
    <w:rsid w:val="006B1440"/>
    <w:rsid w:val="006B1544"/>
    <w:rsid w:val="006B17DC"/>
    <w:rsid w:val="006B186C"/>
    <w:rsid w:val="006B1B0E"/>
    <w:rsid w:val="006B1B4E"/>
    <w:rsid w:val="006B2237"/>
    <w:rsid w:val="006B244D"/>
    <w:rsid w:val="006B2DFA"/>
    <w:rsid w:val="006B3A41"/>
    <w:rsid w:val="006B3DD8"/>
    <w:rsid w:val="006B3EA3"/>
    <w:rsid w:val="006B4E12"/>
    <w:rsid w:val="006B4F0C"/>
    <w:rsid w:val="006B5032"/>
    <w:rsid w:val="006B5209"/>
    <w:rsid w:val="006B537E"/>
    <w:rsid w:val="006B59AD"/>
    <w:rsid w:val="006B5F29"/>
    <w:rsid w:val="006B6E4D"/>
    <w:rsid w:val="006B78C9"/>
    <w:rsid w:val="006B7CEF"/>
    <w:rsid w:val="006C0469"/>
    <w:rsid w:val="006C0516"/>
    <w:rsid w:val="006C0AA5"/>
    <w:rsid w:val="006C1B01"/>
    <w:rsid w:val="006C1D06"/>
    <w:rsid w:val="006C26D4"/>
    <w:rsid w:val="006C281C"/>
    <w:rsid w:val="006C3279"/>
    <w:rsid w:val="006C356A"/>
    <w:rsid w:val="006C39F4"/>
    <w:rsid w:val="006C41A8"/>
    <w:rsid w:val="006C4827"/>
    <w:rsid w:val="006C4AC9"/>
    <w:rsid w:val="006C504B"/>
    <w:rsid w:val="006C50A5"/>
    <w:rsid w:val="006C5158"/>
    <w:rsid w:val="006C5788"/>
    <w:rsid w:val="006C5904"/>
    <w:rsid w:val="006C5F02"/>
    <w:rsid w:val="006C5FF9"/>
    <w:rsid w:val="006C6369"/>
    <w:rsid w:val="006C63D3"/>
    <w:rsid w:val="006C74B6"/>
    <w:rsid w:val="006C79E5"/>
    <w:rsid w:val="006D074F"/>
    <w:rsid w:val="006D11A9"/>
    <w:rsid w:val="006D1759"/>
    <w:rsid w:val="006D19AA"/>
    <w:rsid w:val="006D26E0"/>
    <w:rsid w:val="006D274B"/>
    <w:rsid w:val="006D275B"/>
    <w:rsid w:val="006D33C1"/>
    <w:rsid w:val="006D3BD1"/>
    <w:rsid w:val="006D4503"/>
    <w:rsid w:val="006D48FC"/>
    <w:rsid w:val="006D5178"/>
    <w:rsid w:val="006D559D"/>
    <w:rsid w:val="006D59B0"/>
    <w:rsid w:val="006D5FE1"/>
    <w:rsid w:val="006D613C"/>
    <w:rsid w:val="006D722C"/>
    <w:rsid w:val="006D72AC"/>
    <w:rsid w:val="006D7848"/>
    <w:rsid w:val="006D7BD8"/>
    <w:rsid w:val="006E01BF"/>
    <w:rsid w:val="006E0451"/>
    <w:rsid w:val="006E091B"/>
    <w:rsid w:val="006E10E1"/>
    <w:rsid w:val="006E10E9"/>
    <w:rsid w:val="006E1923"/>
    <w:rsid w:val="006E1DBC"/>
    <w:rsid w:val="006E29FA"/>
    <w:rsid w:val="006E32B7"/>
    <w:rsid w:val="006E380F"/>
    <w:rsid w:val="006E429B"/>
    <w:rsid w:val="006E472B"/>
    <w:rsid w:val="006E47C1"/>
    <w:rsid w:val="006E4E2A"/>
    <w:rsid w:val="006E55BD"/>
    <w:rsid w:val="006E56D9"/>
    <w:rsid w:val="006E5DFE"/>
    <w:rsid w:val="006E60B8"/>
    <w:rsid w:val="006E677D"/>
    <w:rsid w:val="006E6E15"/>
    <w:rsid w:val="006E752A"/>
    <w:rsid w:val="006E766F"/>
    <w:rsid w:val="006E7747"/>
    <w:rsid w:val="006E78C5"/>
    <w:rsid w:val="006F02F9"/>
    <w:rsid w:val="006F0464"/>
    <w:rsid w:val="006F0768"/>
    <w:rsid w:val="006F08BC"/>
    <w:rsid w:val="006F0B62"/>
    <w:rsid w:val="006F0D76"/>
    <w:rsid w:val="006F0D88"/>
    <w:rsid w:val="006F0E08"/>
    <w:rsid w:val="006F0E6B"/>
    <w:rsid w:val="006F10EA"/>
    <w:rsid w:val="006F116D"/>
    <w:rsid w:val="006F28BC"/>
    <w:rsid w:val="006F2E67"/>
    <w:rsid w:val="006F32E2"/>
    <w:rsid w:val="006F3DC3"/>
    <w:rsid w:val="006F446B"/>
    <w:rsid w:val="006F45D4"/>
    <w:rsid w:val="006F4C30"/>
    <w:rsid w:val="006F4E51"/>
    <w:rsid w:val="006F5142"/>
    <w:rsid w:val="006F54D1"/>
    <w:rsid w:val="006F575F"/>
    <w:rsid w:val="006F5B92"/>
    <w:rsid w:val="006F6A59"/>
    <w:rsid w:val="006F6E03"/>
    <w:rsid w:val="006F7018"/>
    <w:rsid w:val="006F713D"/>
    <w:rsid w:val="0070048D"/>
    <w:rsid w:val="0070072B"/>
    <w:rsid w:val="00700C51"/>
    <w:rsid w:val="00700E48"/>
    <w:rsid w:val="007010E6"/>
    <w:rsid w:val="007012E7"/>
    <w:rsid w:val="00701C3F"/>
    <w:rsid w:val="00701D49"/>
    <w:rsid w:val="00701E49"/>
    <w:rsid w:val="00701F5F"/>
    <w:rsid w:val="00702904"/>
    <w:rsid w:val="00702D04"/>
    <w:rsid w:val="00702D7F"/>
    <w:rsid w:val="0070305C"/>
    <w:rsid w:val="007035E9"/>
    <w:rsid w:val="00703609"/>
    <w:rsid w:val="007036D0"/>
    <w:rsid w:val="00703ABE"/>
    <w:rsid w:val="007045E6"/>
    <w:rsid w:val="00704B0D"/>
    <w:rsid w:val="00704CA2"/>
    <w:rsid w:val="00705046"/>
    <w:rsid w:val="00705095"/>
    <w:rsid w:val="007051D6"/>
    <w:rsid w:val="00705D97"/>
    <w:rsid w:val="007068D4"/>
    <w:rsid w:val="007068EB"/>
    <w:rsid w:val="00706EDB"/>
    <w:rsid w:val="0070788C"/>
    <w:rsid w:val="00707A91"/>
    <w:rsid w:val="00710A9D"/>
    <w:rsid w:val="0071119C"/>
    <w:rsid w:val="0071128E"/>
    <w:rsid w:val="007113F0"/>
    <w:rsid w:val="00711546"/>
    <w:rsid w:val="007115DE"/>
    <w:rsid w:val="0071176A"/>
    <w:rsid w:val="00711CF5"/>
    <w:rsid w:val="007125E8"/>
    <w:rsid w:val="007127C3"/>
    <w:rsid w:val="007134B2"/>
    <w:rsid w:val="00713774"/>
    <w:rsid w:val="0071395B"/>
    <w:rsid w:val="00713FC3"/>
    <w:rsid w:val="007140E0"/>
    <w:rsid w:val="00714594"/>
    <w:rsid w:val="0071489D"/>
    <w:rsid w:val="00714A2E"/>
    <w:rsid w:val="00714CEE"/>
    <w:rsid w:val="007158B1"/>
    <w:rsid w:val="00715BF5"/>
    <w:rsid w:val="00715EA7"/>
    <w:rsid w:val="0071608B"/>
    <w:rsid w:val="007161A4"/>
    <w:rsid w:val="00716A6F"/>
    <w:rsid w:val="00717B0C"/>
    <w:rsid w:val="0072004F"/>
    <w:rsid w:val="007206D3"/>
    <w:rsid w:val="007210C6"/>
    <w:rsid w:val="007210D3"/>
    <w:rsid w:val="007215CE"/>
    <w:rsid w:val="007216DA"/>
    <w:rsid w:val="00721C5C"/>
    <w:rsid w:val="00721C93"/>
    <w:rsid w:val="00721CDD"/>
    <w:rsid w:val="00721E3E"/>
    <w:rsid w:val="007221A1"/>
    <w:rsid w:val="00723054"/>
    <w:rsid w:val="007230BE"/>
    <w:rsid w:val="00723487"/>
    <w:rsid w:val="007234D4"/>
    <w:rsid w:val="00723604"/>
    <w:rsid w:val="00723716"/>
    <w:rsid w:val="00723A47"/>
    <w:rsid w:val="00723B03"/>
    <w:rsid w:val="00723CB9"/>
    <w:rsid w:val="00724377"/>
    <w:rsid w:val="007247C6"/>
    <w:rsid w:val="00724DC5"/>
    <w:rsid w:val="007256D1"/>
    <w:rsid w:val="00725AA2"/>
    <w:rsid w:val="00726412"/>
    <w:rsid w:val="00727294"/>
    <w:rsid w:val="0073007B"/>
    <w:rsid w:val="00730764"/>
    <w:rsid w:val="007307A9"/>
    <w:rsid w:val="00730B61"/>
    <w:rsid w:val="00731393"/>
    <w:rsid w:val="0073143D"/>
    <w:rsid w:val="00731570"/>
    <w:rsid w:val="00731741"/>
    <w:rsid w:val="00731995"/>
    <w:rsid w:val="00732067"/>
    <w:rsid w:val="00732258"/>
    <w:rsid w:val="00732654"/>
    <w:rsid w:val="00732756"/>
    <w:rsid w:val="00732C69"/>
    <w:rsid w:val="00733175"/>
    <w:rsid w:val="00733412"/>
    <w:rsid w:val="00733A9D"/>
    <w:rsid w:val="00733B2A"/>
    <w:rsid w:val="00733B4A"/>
    <w:rsid w:val="00733DD3"/>
    <w:rsid w:val="00734278"/>
    <w:rsid w:val="00734375"/>
    <w:rsid w:val="0073482C"/>
    <w:rsid w:val="00734BEC"/>
    <w:rsid w:val="00734FA4"/>
    <w:rsid w:val="00734FCA"/>
    <w:rsid w:val="0073547E"/>
    <w:rsid w:val="007359C4"/>
    <w:rsid w:val="00735D06"/>
    <w:rsid w:val="00735E91"/>
    <w:rsid w:val="00735EB4"/>
    <w:rsid w:val="00736057"/>
    <w:rsid w:val="00736266"/>
    <w:rsid w:val="00736783"/>
    <w:rsid w:val="00736CEB"/>
    <w:rsid w:val="007371AF"/>
    <w:rsid w:val="007371EF"/>
    <w:rsid w:val="007374FA"/>
    <w:rsid w:val="00737AD6"/>
    <w:rsid w:val="007404EA"/>
    <w:rsid w:val="0074053C"/>
    <w:rsid w:val="007406DF"/>
    <w:rsid w:val="00740827"/>
    <w:rsid w:val="0074099F"/>
    <w:rsid w:val="00740A84"/>
    <w:rsid w:val="00740D4D"/>
    <w:rsid w:val="0074112D"/>
    <w:rsid w:val="00741220"/>
    <w:rsid w:val="007413FC"/>
    <w:rsid w:val="00741780"/>
    <w:rsid w:val="007419B0"/>
    <w:rsid w:val="00741F31"/>
    <w:rsid w:val="0074222E"/>
    <w:rsid w:val="0074299D"/>
    <w:rsid w:val="00742E11"/>
    <w:rsid w:val="00742E46"/>
    <w:rsid w:val="00742FD7"/>
    <w:rsid w:val="00743AE0"/>
    <w:rsid w:val="007443A5"/>
    <w:rsid w:val="007445BF"/>
    <w:rsid w:val="00744608"/>
    <w:rsid w:val="00744B99"/>
    <w:rsid w:val="00744F6A"/>
    <w:rsid w:val="00745220"/>
    <w:rsid w:val="00745246"/>
    <w:rsid w:val="0074527C"/>
    <w:rsid w:val="0074630D"/>
    <w:rsid w:val="00746456"/>
    <w:rsid w:val="0074673A"/>
    <w:rsid w:val="00746D1B"/>
    <w:rsid w:val="00747384"/>
    <w:rsid w:val="00747620"/>
    <w:rsid w:val="00747B16"/>
    <w:rsid w:val="007503F8"/>
    <w:rsid w:val="00750594"/>
    <w:rsid w:val="0075093D"/>
    <w:rsid w:val="00750980"/>
    <w:rsid w:val="00750B29"/>
    <w:rsid w:val="00751309"/>
    <w:rsid w:val="007515B2"/>
    <w:rsid w:val="007519F4"/>
    <w:rsid w:val="00751B13"/>
    <w:rsid w:val="00751BC7"/>
    <w:rsid w:val="00751E7D"/>
    <w:rsid w:val="007521DC"/>
    <w:rsid w:val="0075261C"/>
    <w:rsid w:val="00752991"/>
    <w:rsid w:val="00752B4C"/>
    <w:rsid w:val="00752BB4"/>
    <w:rsid w:val="00752D7A"/>
    <w:rsid w:val="007533B1"/>
    <w:rsid w:val="007535EA"/>
    <w:rsid w:val="00753F55"/>
    <w:rsid w:val="00754E3A"/>
    <w:rsid w:val="00754FDE"/>
    <w:rsid w:val="00756927"/>
    <w:rsid w:val="0075788C"/>
    <w:rsid w:val="00757C8F"/>
    <w:rsid w:val="00760706"/>
    <w:rsid w:val="007610FC"/>
    <w:rsid w:val="0076113B"/>
    <w:rsid w:val="00761207"/>
    <w:rsid w:val="0076171F"/>
    <w:rsid w:val="00761933"/>
    <w:rsid w:val="00761AF9"/>
    <w:rsid w:val="00761B18"/>
    <w:rsid w:val="007621A6"/>
    <w:rsid w:val="007632F5"/>
    <w:rsid w:val="00763695"/>
    <w:rsid w:val="0076409C"/>
    <w:rsid w:val="00764BA6"/>
    <w:rsid w:val="00765031"/>
    <w:rsid w:val="0076506D"/>
    <w:rsid w:val="00765DB6"/>
    <w:rsid w:val="00767096"/>
    <w:rsid w:val="0077084A"/>
    <w:rsid w:val="00770C3A"/>
    <w:rsid w:val="00770EB1"/>
    <w:rsid w:val="00770F4E"/>
    <w:rsid w:val="00771089"/>
    <w:rsid w:val="00771505"/>
    <w:rsid w:val="00771DBE"/>
    <w:rsid w:val="00771EBA"/>
    <w:rsid w:val="0077243A"/>
    <w:rsid w:val="007724E4"/>
    <w:rsid w:val="00772B8B"/>
    <w:rsid w:val="00772C1F"/>
    <w:rsid w:val="00772F7F"/>
    <w:rsid w:val="00773077"/>
    <w:rsid w:val="007731F5"/>
    <w:rsid w:val="007732D1"/>
    <w:rsid w:val="00773C30"/>
    <w:rsid w:val="00773DDB"/>
    <w:rsid w:val="00773E01"/>
    <w:rsid w:val="00774177"/>
    <w:rsid w:val="00774DE0"/>
    <w:rsid w:val="0077502D"/>
    <w:rsid w:val="00775366"/>
    <w:rsid w:val="007758DF"/>
    <w:rsid w:val="00775C62"/>
    <w:rsid w:val="00776241"/>
    <w:rsid w:val="007765AB"/>
    <w:rsid w:val="007767E8"/>
    <w:rsid w:val="00777000"/>
    <w:rsid w:val="0077731A"/>
    <w:rsid w:val="00777952"/>
    <w:rsid w:val="007779D6"/>
    <w:rsid w:val="00777D9E"/>
    <w:rsid w:val="00777FD3"/>
    <w:rsid w:val="007801DC"/>
    <w:rsid w:val="007804C4"/>
    <w:rsid w:val="00780C11"/>
    <w:rsid w:val="007817E7"/>
    <w:rsid w:val="007817F1"/>
    <w:rsid w:val="00781F0E"/>
    <w:rsid w:val="0078251D"/>
    <w:rsid w:val="007826DA"/>
    <w:rsid w:val="007830E8"/>
    <w:rsid w:val="00783310"/>
    <w:rsid w:val="00783539"/>
    <w:rsid w:val="00783B99"/>
    <w:rsid w:val="007843D9"/>
    <w:rsid w:val="00784D57"/>
    <w:rsid w:val="0078529C"/>
    <w:rsid w:val="0078565E"/>
    <w:rsid w:val="0078620E"/>
    <w:rsid w:val="00786E9A"/>
    <w:rsid w:val="00787091"/>
    <w:rsid w:val="00787525"/>
    <w:rsid w:val="00787639"/>
    <w:rsid w:val="00787A8C"/>
    <w:rsid w:val="00790452"/>
    <w:rsid w:val="00790518"/>
    <w:rsid w:val="00791058"/>
    <w:rsid w:val="007912DD"/>
    <w:rsid w:val="00791C82"/>
    <w:rsid w:val="00791CB2"/>
    <w:rsid w:val="00792256"/>
    <w:rsid w:val="007926ED"/>
    <w:rsid w:val="0079297E"/>
    <w:rsid w:val="00792B2B"/>
    <w:rsid w:val="007930D6"/>
    <w:rsid w:val="007934B4"/>
    <w:rsid w:val="00794EEB"/>
    <w:rsid w:val="007951A7"/>
    <w:rsid w:val="00795450"/>
    <w:rsid w:val="007962FC"/>
    <w:rsid w:val="0079654A"/>
    <w:rsid w:val="007967EF"/>
    <w:rsid w:val="00796A5A"/>
    <w:rsid w:val="00796B7B"/>
    <w:rsid w:val="007970E8"/>
    <w:rsid w:val="00797524"/>
    <w:rsid w:val="007975C6"/>
    <w:rsid w:val="007977B1"/>
    <w:rsid w:val="007977F1"/>
    <w:rsid w:val="00797A55"/>
    <w:rsid w:val="00797C1D"/>
    <w:rsid w:val="00797E1F"/>
    <w:rsid w:val="00797FBD"/>
    <w:rsid w:val="00797FE3"/>
    <w:rsid w:val="007A0210"/>
    <w:rsid w:val="007A02E4"/>
    <w:rsid w:val="007A067E"/>
    <w:rsid w:val="007A1256"/>
    <w:rsid w:val="007A162B"/>
    <w:rsid w:val="007A177A"/>
    <w:rsid w:val="007A1DAD"/>
    <w:rsid w:val="007A1DAE"/>
    <w:rsid w:val="007A2C50"/>
    <w:rsid w:val="007A2CC6"/>
    <w:rsid w:val="007A30D0"/>
    <w:rsid w:val="007A3148"/>
    <w:rsid w:val="007A32C2"/>
    <w:rsid w:val="007A34F5"/>
    <w:rsid w:val="007A377B"/>
    <w:rsid w:val="007A3809"/>
    <w:rsid w:val="007A3CB5"/>
    <w:rsid w:val="007A3D11"/>
    <w:rsid w:val="007A3D77"/>
    <w:rsid w:val="007A4856"/>
    <w:rsid w:val="007A4870"/>
    <w:rsid w:val="007A533C"/>
    <w:rsid w:val="007A5C9C"/>
    <w:rsid w:val="007A5E22"/>
    <w:rsid w:val="007A5E3D"/>
    <w:rsid w:val="007A65CF"/>
    <w:rsid w:val="007A6626"/>
    <w:rsid w:val="007A66AF"/>
    <w:rsid w:val="007A6786"/>
    <w:rsid w:val="007A6979"/>
    <w:rsid w:val="007A77B0"/>
    <w:rsid w:val="007A7CB7"/>
    <w:rsid w:val="007B037F"/>
    <w:rsid w:val="007B057A"/>
    <w:rsid w:val="007B064D"/>
    <w:rsid w:val="007B072B"/>
    <w:rsid w:val="007B0CC3"/>
    <w:rsid w:val="007B0FC3"/>
    <w:rsid w:val="007B11CE"/>
    <w:rsid w:val="007B142C"/>
    <w:rsid w:val="007B26CF"/>
    <w:rsid w:val="007B2AAF"/>
    <w:rsid w:val="007B2DFF"/>
    <w:rsid w:val="007B329F"/>
    <w:rsid w:val="007B347E"/>
    <w:rsid w:val="007B4C46"/>
    <w:rsid w:val="007B4CC0"/>
    <w:rsid w:val="007B4EE5"/>
    <w:rsid w:val="007B4FA0"/>
    <w:rsid w:val="007B5344"/>
    <w:rsid w:val="007B5E1D"/>
    <w:rsid w:val="007B6167"/>
    <w:rsid w:val="007B64D4"/>
    <w:rsid w:val="007B66BB"/>
    <w:rsid w:val="007B693E"/>
    <w:rsid w:val="007B753B"/>
    <w:rsid w:val="007B7958"/>
    <w:rsid w:val="007B7EBB"/>
    <w:rsid w:val="007B7F9C"/>
    <w:rsid w:val="007C0496"/>
    <w:rsid w:val="007C06DB"/>
    <w:rsid w:val="007C0C98"/>
    <w:rsid w:val="007C0F3B"/>
    <w:rsid w:val="007C157D"/>
    <w:rsid w:val="007C16A7"/>
    <w:rsid w:val="007C1CF3"/>
    <w:rsid w:val="007C2A16"/>
    <w:rsid w:val="007C2A32"/>
    <w:rsid w:val="007C4B20"/>
    <w:rsid w:val="007C4CDD"/>
    <w:rsid w:val="007C51F5"/>
    <w:rsid w:val="007C5846"/>
    <w:rsid w:val="007C6828"/>
    <w:rsid w:val="007C6F6D"/>
    <w:rsid w:val="007C70BE"/>
    <w:rsid w:val="007C77D7"/>
    <w:rsid w:val="007C7A7D"/>
    <w:rsid w:val="007C7AD7"/>
    <w:rsid w:val="007C7B67"/>
    <w:rsid w:val="007D0754"/>
    <w:rsid w:val="007D09C2"/>
    <w:rsid w:val="007D1617"/>
    <w:rsid w:val="007D1AC8"/>
    <w:rsid w:val="007D1D12"/>
    <w:rsid w:val="007D206B"/>
    <w:rsid w:val="007D23B1"/>
    <w:rsid w:val="007D23FC"/>
    <w:rsid w:val="007D2C07"/>
    <w:rsid w:val="007D2E2B"/>
    <w:rsid w:val="007D357A"/>
    <w:rsid w:val="007D3A91"/>
    <w:rsid w:val="007D3B14"/>
    <w:rsid w:val="007D3B42"/>
    <w:rsid w:val="007D3C1A"/>
    <w:rsid w:val="007D4DA2"/>
    <w:rsid w:val="007D51DF"/>
    <w:rsid w:val="007D543D"/>
    <w:rsid w:val="007D55EF"/>
    <w:rsid w:val="007D5CC5"/>
    <w:rsid w:val="007D66F3"/>
    <w:rsid w:val="007D68B1"/>
    <w:rsid w:val="007D6DC6"/>
    <w:rsid w:val="007D6E9E"/>
    <w:rsid w:val="007D7614"/>
    <w:rsid w:val="007E0026"/>
    <w:rsid w:val="007E0432"/>
    <w:rsid w:val="007E0629"/>
    <w:rsid w:val="007E08AC"/>
    <w:rsid w:val="007E0CB9"/>
    <w:rsid w:val="007E1007"/>
    <w:rsid w:val="007E1205"/>
    <w:rsid w:val="007E15C8"/>
    <w:rsid w:val="007E1629"/>
    <w:rsid w:val="007E18C4"/>
    <w:rsid w:val="007E1954"/>
    <w:rsid w:val="007E1C75"/>
    <w:rsid w:val="007E212F"/>
    <w:rsid w:val="007E2B6F"/>
    <w:rsid w:val="007E2F21"/>
    <w:rsid w:val="007E3E16"/>
    <w:rsid w:val="007E413C"/>
    <w:rsid w:val="007E41A4"/>
    <w:rsid w:val="007E473F"/>
    <w:rsid w:val="007E4D18"/>
    <w:rsid w:val="007E4F8F"/>
    <w:rsid w:val="007E55A1"/>
    <w:rsid w:val="007E5991"/>
    <w:rsid w:val="007E5A51"/>
    <w:rsid w:val="007E5B28"/>
    <w:rsid w:val="007E630B"/>
    <w:rsid w:val="007E6586"/>
    <w:rsid w:val="007E6790"/>
    <w:rsid w:val="007E6D5F"/>
    <w:rsid w:val="007E74EB"/>
    <w:rsid w:val="007E7625"/>
    <w:rsid w:val="007E77B7"/>
    <w:rsid w:val="007E7C3A"/>
    <w:rsid w:val="007F0AE4"/>
    <w:rsid w:val="007F11BC"/>
    <w:rsid w:val="007F22A6"/>
    <w:rsid w:val="007F235E"/>
    <w:rsid w:val="007F29BD"/>
    <w:rsid w:val="007F3279"/>
    <w:rsid w:val="007F46E6"/>
    <w:rsid w:val="007F4AD7"/>
    <w:rsid w:val="007F4B66"/>
    <w:rsid w:val="007F5007"/>
    <w:rsid w:val="007F5582"/>
    <w:rsid w:val="007F5C84"/>
    <w:rsid w:val="007F615A"/>
    <w:rsid w:val="007F6301"/>
    <w:rsid w:val="007F6379"/>
    <w:rsid w:val="007F671D"/>
    <w:rsid w:val="007F67E6"/>
    <w:rsid w:val="007F7086"/>
    <w:rsid w:val="007F766F"/>
    <w:rsid w:val="007F7D02"/>
    <w:rsid w:val="00800061"/>
    <w:rsid w:val="008006F0"/>
    <w:rsid w:val="00800B64"/>
    <w:rsid w:val="008010D1"/>
    <w:rsid w:val="0080173D"/>
    <w:rsid w:val="008019D7"/>
    <w:rsid w:val="00801D12"/>
    <w:rsid w:val="00802457"/>
    <w:rsid w:val="00802724"/>
    <w:rsid w:val="00802965"/>
    <w:rsid w:val="00803236"/>
    <w:rsid w:val="0080392E"/>
    <w:rsid w:val="00803A37"/>
    <w:rsid w:val="00803E93"/>
    <w:rsid w:val="0080405F"/>
    <w:rsid w:val="008042FB"/>
    <w:rsid w:val="00804EBA"/>
    <w:rsid w:val="008051A1"/>
    <w:rsid w:val="008058D0"/>
    <w:rsid w:val="00805C45"/>
    <w:rsid w:val="008062CE"/>
    <w:rsid w:val="00806434"/>
    <w:rsid w:val="0080667B"/>
    <w:rsid w:val="00806844"/>
    <w:rsid w:val="00807440"/>
    <w:rsid w:val="00807570"/>
    <w:rsid w:val="00807C6F"/>
    <w:rsid w:val="00807C80"/>
    <w:rsid w:val="00807E0B"/>
    <w:rsid w:val="0081015D"/>
    <w:rsid w:val="00810214"/>
    <w:rsid w:val="0081033B"/>
    <w:rsid w:val="008103CE"/>
    <w:rsid w:val="008104C1"/>
    <w:rsid w:val="0081081E"/>
    <w:rsid w:val="00810C97"/>
    <w:rsid w:val="0081187F"/>
    <w:rsid w:val="00811E6E"/>
    <w:rsid w:val="0081226C"/>
    <w:rsid w:val="00812407"/>
    <w:rsid w:val="00812434"/>
    <w:rsid w:val="00812AE7"/>
    <w:rsid w:val="00812E28"/>
    <w:rsid w:val="00813A9B"/>
    <w:rsid w:val="00814157"/>
    <w:rsid w:val="00814C1A"/>
    <w:rsid w:val="00815138"/>
    <w:rsid w:val="008153EE"/>
    <w:rsid w:val="00815D5C"/>
    <w:rsid w:val="0081624A"/>
    <w:rsid w:val="008167A7"/>
    <w:rsid w:val="008167B5"/>
    <w:rsid w:val="00816A53"/>
    <w:rsid w:val="00816CBF"/>
    <w:rsid w:val="008176F0"/>
    <w:rsid w:val="0081783B"/>
    <w:rsid w:val="008178BB"/>
    <w:rsid w:val="00820268"/>
    <w:rsid w:val="008211D6"/>
    <w:rsid w:val="0082190A"/>
    <w:rsid w:val="00821A15"/>
    <w:rsid w:val="008221F5"/>
    <w:rsid w:val="008227D6"/>
    <w:rsid w:val="00822C0B"/>
    <w:rsid w:val="00822E07"/>
    <w:rsid w:val="00822F31"/>
    <w:rsid w:val="0082306A"/>
    <w:rsid w:val="00823294"/>
    <w:rsid w:val="00823401"/>
    <w:rsid w:val="00823E8C"/>
    <w:rsid w:val="008240A7"/>
    <w:rsid w:val="008243BC"/>
    <w:rsid w:val="00824933"/>
    <w:rsid w:val="0082497D"/>
    <w:rsid w:val="00824C53"/>
    <w:rsid w:val="00825395"/>
    <w:rsid w:val="008259C4"/>
    <w:rsid w:val="00825EC6"/>
    <w:rsid w:val="00826E86"/>
    <w:rsid w:val="00827071"/>
    <w:rsid w:val="008273EA"/>
    <w:rsid w:val="00827F0C"/>
    <w:rsid w:val="00830018"/>
    <w:rsid w:val="00830E01"/>
    <w:rsid w:val="00830F01"/>
    <w:rsid w:val="00831CC2"/>
    <w:rsid w:val="00832387"/>
    <w:rsid w:val="00833323"/>
    <w:rsid w:val="008334EB"/>
    <w:rsid w:val="00833C27"/>
    <w:rsid w:val="00833CF3"/>
    <w:rsid w:val="00833DB7"/>
    <w:rsid w:val="0083473C"/>
    <w:rsid w:val="00835AD1"/>
    <w:rsid w:val="008365C2"/>
    <w:rsid w:val="00836A3F"/>
    <w:rsid w:val="00837072"/>
    <w:rsid w:val="008371DF"/>
    <w:rsid w:val="0083723F"/>
    <w:rsid w:val="00837A03"/>
    <w:rsid w:val="008401AA"/>
    <w:rsid w:val="00840AB0"/>
    <w:rsid w:val="00841299"/>
    <w:rsid w:val="0084260D"/>
    <w:rsid w:val="0084282C"/>
    <w:rsid w:val="00842CD2"/>
    <w:rsid w:val="0084368B"/>
    <w:rsid w:val="00843806"/>
    <w:rsid w:val="00843A9C"/>
    <w:rsid w:val="00843DEE"/>
    <w:rsid w:val="00843E58"/>
    <w:rsid w:val="00844A32"/>
    <w:rsid w:val="00844D0E"/>
    <w:rsid w:val="00844DE6"/>
    <w:rsid w:val="00844EB2"/>
    <w:rsid w:val="008458D1"/>
    <w:rsid w:val="00845B06"/>
    <w:rsid w:val="00845D2F"/>
    <w:rsid w:val="00846205"/>
    <w:rsid w:val="008464DF"/>
    <w:rsid w:val="008466BC"/>
    <w:rsid w:val="00846747"/>
    <w:rsid w:val="00847481"/>
    <w:rsid w:val="00847D61"/>
    <w:rsid w:val="0085022B"/>
    <w:rsid w:val="008502AF"/>
    <w:rsid w:val="00850F05"/>
    <w:rsid w:val="0085330E"/>
    <w:rsid w:val="008537FD"/>
    <w:rsid w:val="008540AF"/>
    <w:rsid w:val="008543C6"/>
    <w:rsid w:val="00854A9D"/>
    <w:rsid w:val="00855058"/>
    <w:rsid w:val="0085533D"/>
    <w:rsid w:val="0085551E"/>
    <w:rsid w:val="00855ACF"/>
    <w:rsid w:val="00855E74"/>
    <w:rsid w:val="008570E8"/>
    <w:rsid w:val="00857617"/>
    <w:rsid w:val="00857BEA"/>
    <w:rsid w:val="00860503"/>
    <w:rsid w:val="008607BB"/>
    <w:rsid w:val="0086085C"/>
    <w:rsid w:val="00860FD2"/>
    <w:rsid w:val="00860FE1"/>
    <w:rsid w:val="008610F3"/>
    <w:rsid w:val="00861120"/>
    <w:rsid w:val="0086118B"/>
    <w:rsid w:val="008611A6"/>
    <w:rsid w:val="008616B7"/>
    <w:rsid w:val="00861729"/>
    <w:rsid w:val="0086238B"/>
    <w:rsid w:val="0086265A"/>
    <w:rsid w:val="00863549"/>
    <w:rsid w:val="0086358B"/>
    <w:rsid w:val="0086367E"/>
    <w:rsid w:val="00863BAE"/>
    <w:rsid w:val="00863E58"/>
    <w:rsid w:val="00863E73"/>
    <w:rsid w:val="008640D1"/>
    <w:rsid w:val="00865172"/>
    <w:rsid w:val="008656CB"/>
    <w:rsid w:val="00865879"/>
    <w:rsid w:val="00865BBB"/>
    <w:rsid w:val="008663D9"/>
    <w:rsid w:val="0086651A"/>
    <w:rsid w:val="00866886"/>
    <w:rsid w:val="00866CA3"/>
    <w:rsid w:val="00866DA3"/>
    <w:rsid w:val="00867043"/>
    <w:rsid w:val="008673EF"/>
    <w:rsid w:val="008676B3"/>
    <w:rsid w:val="00867888"/>
    <w:rsid w:val="008700B9"/>
    <w:rsid w:val="00870262"/>
    <w:rsid w:val="00870269"/>
    <w:rsid w:val="008708EC"/>
    <w:rsid w:val="00870DA2"/>
    <w:rsid w:val="008716AB"/>
    <w:rsid w:val="00871F6E"/>
    <w:rsid w:val="0087245C"/>
    <w:rsid w:val="00872542"/>
    <w:rsid w:val="008725FC"/>
    <w:rsid w:val="00872F62"/>
    <w:rsid w:val="0087337B"/>
    <w:rsid w:val="00873774"/>
    <w:rsid w:val="00874201"/>
    <w:rsid w:val="00874D36"/>
    <w:rsid w:val="00874D39"/>
    <w:rsid w:val="00875536"/>
    <w:rsid w:val="00875828"/>
    <w:rsid w:val="00875D21"/>
    <w:rsid w:val="00876023"/>
    <w:rsid w:val="008765FF"/>
    <w:rsid w:val="00876926"/>
    <w:rsid w:val="00876A89"/>
    <w:rsid w:val="00876B38"/>
    <w:rsid w:val="008774F5"/>
    <w:rsid w:val="0087789F"/>
    <w:rsid w:val="00877A26"/>
    <w:rsid w:val="00877B17"/>
    <w:rsid w:val="00877C2E"/>
    <w:rsid w:val="008801A3"/>
    <w:rsid w:val="008802F0"/>
    <w:rsid w:val="00880ACE"/>
    <w:rsid w:val="00880E50"/>
    <w:rsid w:val="00881714"/>
    <w:rsid w:val="00882170"/>
    <w:rsid w:val="00882257"/>
    <w:rsid w:val="00882341"/>
    <w:rsid w:val="008823F9"/>
    <w:rsid w:val="008824FE"/>
    <w:rsid w:val="00882843"/>
    <w:rsid w:val="008833AF"/>
    <w:rsid w:val="00883B69"/>
    <w:rsid w:val="00883ED4"/>
    <w:rsid w:val="00884798"/>
    <w:rsid w:val="00885276"/>
    <w:rsid w:val="00886045"/>
    <w:rsid w:val="0088606D"/>
    <w:rsid w:val="008861BD"/>
    <w:rsid w:val="00886377"/>
    <w:rsid w:val="0088678A"/>
    <w:rsid w:val="00886951"/>
    <w:rsid w:val="00886DAE"/>
    <w:rsid w:val="00886E87"/>
    <w:rsid w:val="0088751E"/>
    <w:rsid w:val="00887C06"/>
    <w:rsid w:val="00887C22"/>
    <w:rsid w:val="00890153"/>
    <w:rsid w:val="0089076B"/>
    <w:rsid w:val="00891148"/>
    <w:rsid w:val="00891326"/>
    <w:rsid w:val="0089133A"/>
    <w:rsid w:val="00891371"/>
    <w:rsid w:val="00891DE7"/>
    <w:rsid w:val="0089212E"/>
    <w:rsid w:val="00892445"/>
    <w:rsid w:val="008924E4"/>
    <w:rsid w:val="00892661"/>
    <w:rsid w:val="00892828"/>
    <w:rsid w:val="0089408F"/>
    <w:rsid w:val="008940E5"/>
    <w:rsid w:val="0089478E"/>
    <w:rsid w:val="0089488C"/>
    <w:rsid w:val="00894A9B"/>
    <w:rsid w:val="00894E9F"/>
    <w:rsid w:val="008952A5"/>
    <w:rsid w:val="008954D8"/>
    <w:rsid w:val="00895DC6"/>
    <w:rsid w:val="00895E69"/>
    <w:rsid w:val="00896831"/>
    <w:rsid w:val="00896855"/>
    <w:rsid w:val="008968A1"/>
    <w:rsid w:val="008968C2"/>
    <w:rsid w:val="0089706A"/>
    <w:rsid w:val="008978A8"/>
    <w:rsid w:val="008A0037"/>
    <w:rsid w:val="008A01D1"/>
    <w:rsid w:val="008A04A9"/>
    <w:rsid w:val="008A0576"/>
    <w:rsid w:val="008A08ED"/>
    <w:rsid w:val="008A0CF3"/>
    <w:rsid w:val="008A12DD"/>
    <w:rsid w:val="008A1A1C"/>
    <w:rsid w:val="008A2025"/>
    <w:rsid w:val="008A25AF"/>
    <w:rsid w:val="008A2603"/>
    <w:rsid w:val="008A32B2"/>
    <w:rsid w:val="008A3443"/>
    <w:rsid w:val="008A4178"/>
    <w:rsid w:val="008A468C"/>
    <w:rsid w:val="008A4C0D"/>
    <w:rsid w:val="008A501B"/>
    <w:rsid w:val="008A5179"/>
    <w:rsid w:val="008A5DB8"/>
    <w:rsid w:val="008A5DF4"/>
    <w:rsid w:val="008A641E"/>
    <w:rsid w:val="008A650B"/>
    <w:rsid w:val="008A68F2"/>
    <w:rsid w:val="008A6B16"/>
    <w:rsid w:val="008A6E0F"/>
    <w:rsid w:val="008A6E1C"/>
    <w:rsid w:val="008A6E7D"/>
    <w:rsid w:val="008A71F4"/>
    <w:rsid w:val="008A7461"/>
    <w:rsid w:val="008A78AC"/>
    <w:rsid w:val="008A790B"/>
    <w:rsid w:val="008A792C"/>
    <w:rsid w:val="008A7A1A"/>
    <w:rsid w:val="008A7BF8"/>
    <w:rsid w:val="008A7EDB"/>
    <w:rsid w:val="008B042C"/>
    <w:rsid w:val="008B07CB"/>
    <w:rsid w:val="008B0DAD"/>
    <w:rsid w:val="008B112B"/>
    <w:rsid w:val="008B1264"/>
    <w:rsid w:val="008B198D"/>
    <w:rsid w:val="008B1C87"/>
    <w:rsid w:val="008B2599"/>
    <w:rsid w:val="008B2953"/>
    <w:rsid w:val="008B2A40"/>
    <w:rsid w:val="008B2AF7"/>
    <w:rsid w:val="008B2C31"/>
    <w:rsid w:val="008B303C"/>
    <w:rsid w:val="008B3844"/>
    <w:rsid w:val="008B3A08"/>
    <w:rsid w:val="008B3C85"/>
    <w:rsid w:val="008B4679"/>
    <w:rsid w:val="008B4C52"/>
    <w:rsid w:val="008B4CBC"/>
    <w:rsid w:val="008B51A5"/>
    <w:rsid w:val="008B5589"/>
    <w:rsid w:val="008B5745"/>
    <w:rsid w:val="008B5A15"/>
    <w:rsid w:val="008B6E5B"/>
    <w:rsid w:val="008B6EEC"/>
    <w:rsid w:val="008B7BBD"/>
    <w:rsid w:val="008B7CAD"/>
    <w:rsid w:val="008C0367"/>
    <w:rsid w:val="008C076F"/>
    <w:rsid w:val="008C082E"/>
    <w:rsid w:val="008C0E21"/>
    <w:rsid w:val="008C1369"/>
    <w:rsid w:val="008C15C4"/>
    <w:rsid w:val="008C1A59"/>
    <w:rsid w:val="008C2656"/>
    <w:rsid w:val="008C286D"/>
    <w:rsid w:val="008C3126"/>
    <w:rsid w:val="008C354C"/>
    <w:rsid w:val="008C3652"/>
    <w:rsid w:val="008C3F11"/>
    <w:rsid w:val="008C4508"/>
    <w:rsid w:val="008C4973"/>
    <w:rsid w:val="008C4CB5"/>
    <w:rsid w:val="008C4D8C"/>
    <w:rsid w:val="008C5186"/>
    <w:rsid w:val="008C60C7"/>
    <w:rsid w:val="008C61DA"/>
    <w:rsid w:val="008C627D"/>
    <w:rsid w:val="008C63E8"/>
    <w:rsid w:val="008C69C0"/>
    <w:rsid w:val="008C69C8"/>
    <w:rsid w:val="008C6A3C"/>
    <w:rsid w:val="008C778F"/>
    <w:rsid w:val="008C785D"/>
    <w:rsid w:val="008C79E5"/>
    <w:rsid w:val="008C7D4B"/>
    <w:rsid w:val="008D0043"/>
    <w:rsid w:val="008D00D4"/>
    <w:rsid w:val="008D00E8"/>
    <w:rsid w:val="008D015E"/>
    <w:rsid w:val="008D0307"/>
    <w:rsid w:val="008D033D"/>
    <w:rsid w:val="008D0A6F"/>
    <w:rsid w:val="008D0C32"/>
    <w:rsid w:val="008D0D66"/>
    <w:rsid w:val="008D0F59"/>
    <w:rsid w:val="008D23FB"/>
    <w:rsid w:val="008D2749"/>
    <w:rsid w:val="008D329C"/>
    <w:rsid w:val="008D3450"/>
    <w:rsid w:val="008D351E"/>
    <w:rsid w:val="008D379B"/>
    <w:rsid w:val="008D3A81"/>
    <w:rsid w:val="008D4206"/>
    <w:rsid w:val="008D4276"/>
    <w:rsid w:val="008D427E"/>
    <w:rsid w:val="008D4296"/>
    <w:rsid w:val="008D538A"/>
    <w:rsid w:val="008D5895"/>
    <w:rsid w:val="008D5BA5"/>
    <w:rsid w:val="008D6930"/>
    <w:rsid w:val="008D6E8D"/>
    <w:rsid w:val="008D6F65"/>
    <w:rsid w:val="008D705B"/>
    <w:rsid w:val="008D7B05"/>
    <w:rsid w:val="008E050B"/>
    <w:rsid w:val="008E0A77"/>
    <w:rsid w:val="008E12C8"/>
    <w:rsid w:val="008E1368"/>
    <w:rsid w:val="008E1769"/>
    <w:rsid w:val="008E17B0"/>
    <w:rsid w:val="008E1B1A"/>
    <w:rsid w:val="008E223F"/>
    <w:rsid w:val="008E26B3"/>
    <w:rsid w:val="008E2862"/>
    <w:rsid w:val="008E2C31"/>
    <w:rsid w:val="008E2F65"/>
    <w:rsid w:val="008E3069"/>
    <w:rsid w:val="008E3B72"/>
    <w:rsid w:val="008E3F02"/>
    <w:rsid w:val="008E4751"/>
    <w:rsid w:val="008E4C0E"/>
    <w:rsid w:val="008E5490"/>
    <w:rsid w:val="008E5768"/>
    <w:rsid w:val="008E5D54"/>
    <w:rsid w:val="008E66FB"/>
    <w:rsid w:val="008E6B43"/>
    <w:rsid w:val="008E6D11"/>
    <w:rsid w:val="008E6D63"/>
    <w:rsid w:val="008E6E09"/>
    <w:rsid w:val="008E742C"/>
    <w:rsid w:val="008E74C3"/>
    <w:rsid w:val="008E74F3"/>
    <w:rsid w:val="008E7E16"/>
    <w:rsid w:val="008F0B82"/>
    <w:rsid w:val="008F0BEE"/>
    <w:rsid w:val="008F0C26"/>
    <w:rsid w:val="008F0F3D"/>
    <w:rsid w:val="008F10FD"/>
    <w:rsid w:val="008F2795"/>
    <w:rsid w:val="008F27C4"/>
    <w:rsid w:val="008F2E80"/>
    <w:rsid w:val="008F3767"/>
    <w:rsid w:val="008F3DD6"/>
    <w:rsid w:val="008F41A9"/>
    <w:rsid w:val="008F4D80"/>
    <w:rsid w:val="008F52FE"/>
    <w:rsid w:val="008F5756"/>
    <w:rsid w:val="008F5927"/>
    <w:rsid w:val="008F5A60"/>
    <w:rsid w:val="008F6415"/>
    <w:rsid w:val="008F7C2A"/>
    <w:rsid w:val="0090073B"/>
    <w:rsid w:val="00900CBC"/>
    <w:rsid w:val="00900DDE"/>
    <w:rsid w:val="00900EE2"/>
    <w:rsid w:val="00901002"/>
    <w:rsid w:val="00901008"/>
    <w:rsid w:val="009017D1"/>
    <w:rsid w:val="00901F79"/>
    <w:rsid w:val="009020D2"/>
    <w:rsid w:val="009025D7"/>
    <w:rsid w:val="00902639"/>
    <w:rsid w:val="00903095"/>
    <w:rsid w:val="0090322E"/>
    <w:rsid w:val="009051D9"/>
    <w:rsid w:val="00905F01"/>
    <w:rsid w:val="009062E6"/>
    <w:rsid w:val="00906574"/>
    <w:rsid w:val="009065F3"/>
    <w:rsid w:val="00906628"/>
    <w:rsid w:val="00906A42"/>
    <w:rsid w:val="00907909"/>
    <w:rsid w:val="00907B8D"/>
    <w:rsid w:val="00907CF9"/>
    <w:rsid w:val="00907EDD"/>
    <w:rsid w:val="0091017E"/>
    <w:rsid w:val="00910530"/>
    <w:rsid w:val="00910DCF"/>
    <w:rsid w:val="0091132A"/>
    <w:rsid w:val="0091193A"/>
    <w:rsid w:val="00911E67"/>
    <w:rsid w:val="00911F75"/>
    <w:rsid w:val="00912038"/>
    <w:rsid w:val="0091206C"/>
    <w:rsid w:val="009125AF"/>
    <w:rsid w:val="0091299F"/>
    <w:rsid w:val="0091355E"/>
    <w:rsid w:val="009139A0"/>
    <w:rsid w:val="009140B6"/>
    <w:rsid w:val="00914119"/>
    <w:rsid w:val="0091461F"/>
    <w:rsid w:val="00914B1C"/>
    <w:rsid w:val="00914BC4"/>
    <w:rsid w:val="00914CDF"/>
    <w:rsid w:val="00914E1A"/>
    <w:rsid w:val="009167F4"/>
    <w:rsid w:val="009167F9"/>
    <w:rsid w:val="009168CC"/>
    <w:rsid w:val="00916B82"/>
    <w:rsid w:val="00916CFC"/>
    <w:rsid w:val="009200A1"/>
    <w:rsid w:val="00921B39"/>
    <w:rsid w:val="009222BC"/>
    <w:rsid w:val="009222FE"/>
    <w:rsid w:val="00922A76"/>
    <w:rsid w:val="00922B9B"/>
    <w:rsid w:val="00922EFA"/>
    <w:rsid w:val="009237A7"/>
    <w:rsid w:val="00923882"/>
    <w:rsid w:val="00923935"/>
    <w:rsid w:val="00923C66"/>
    <w:rsid w:val="009248CD"/>
    <w:rsid w:val="009252C3"/>
    <w:rsid w:val="009253F4"/>
    <w:rsid w:val="0092569A"/>
    <w:rsid w:val="00925B62"/>
    <w:rsid w:val="00925EBA"/>
    <w:rsid w:val="009261DD"/>
    <w:rsid w:val="00926AF4"/>
    <w:rsid w:val="00926DD5"/>
    <w:rsid w:val="00927935"/>
    <w:rsid w:val="009302F6"/>
    <w:rsid w:val="009309E9"/>
    <w:rsid w:val="00931441"/>
    <w:rsid w:val="009316DF"/>
    <w:rsid w:val="00931A27"/>
    <w:rsid w:val="00931A7D"/>
    <w:rsid w:val="00932979"/>
    <w:rsid w:val="009333CE"/>
    <w:rsid w:val="00933BB4"/>
    <w:rsid w:val="00933EDA"/>
    <w:rsid w:val="009341C7"/>
    <w:rsid w:val="00934CB4"/>
    <w:rsid w:val="00934FAF"/>
    <w:rsid w:val="00935171"/>
    <w:rsid w:val="009366A3"/>
    <w:rsid w:val="00936C10"/>
    <w:rsid w:val="00936C15"/>
    <w:rsid w:val="00937705"/>
    <w:rsid w:val="0093776E"/>
    <w:rsid w:val="00937CFD"/>
    <w:rsid w:val="009409C0"/>
    <w:rsid w:val="00941313"/>
    <w:rsid w:val="00941C11"/>
    <w:rsid w:val="00941DD5"/>
    <w:rsid w:val="00941E56"/>
    <w:rsid w:val="009424C4"/>
    <w:rsid w:val="00942EDB"/>
    <w:rsid w:val="00942FC5"/>
    <w:rsid w:val="00943107"/>
    <w:rsid w:val="00943A02"/>
    <w:rsid w:val="00943CB0"/>
    <w:rsid w:val="00943EB1"/>
    <w:rsid w:val="00943F09"/>
    <w:rsid w:val="009440E2"/>
    <w:rsid w:val="009456DD"/>
    <w:rsid w:val="00945A15"/>
    <w:rsid w:val="00945E9C"/>
    <w:rsid w:val="00945F73"/>
    <w:rsid w:val="00946D4E"/>
    <w:rsid w:val="009503C8"/>
    <w:rsid w:val="009506A9"/>
    <w:rsid w:val="009508B7"/>
    <w:rsid w:val="00950945"/>
    <w:rsid w:val="00950C93"/>
    <w:rsid w:val="009517CC"/>
    <w:rsid w:val="009519C6"/>
    <w:rsid w:val="0095217E"/>
    <w:rsid w:val="00952FA6"/>
    <w:rsid w:val="00953267"/>
    <w:rsid w:val="0095328B"/>
    <w:rsid w:val="009534D0"/>
    <w:rsid w:val="00953BBA"/>
    <w:rsid w:val="00953C57"/>
    <w:rsid w:val="00953D4E"/>
    <w:rsid w:val="00954335"/>
    <w:rsid w:val="00954F1E"/>
    <w:rsid w:val="009551E3"/>
    <w:rsid w:val="009556CB"/>
    <w:rsid w:val="00955D0A"/>
    <w:rsid w:val="00955D43"/>
    <w:rsid w:val="00955EF8"/>
    <w:rsid w:val="00955F9A"/>
    <w:rsid w:val="009561B4"/>
    <w:rsid w:val="00956776"/>
    <w:rsid w:val="00956B54"/>
    <w:rsid w:val="00956C0A"/>
    <w:rsid w:val="0095744A"/>
    <w:rsid w:val="009600FC"/>
    <w:rsid w:val="00961034"/>
    <w:rsid w:val="009610A1"/>
    <w:rsid w:val="009613F1"/>
    <w:rsid w:val="0096144F"/>
    <w:rsid w:val="00961CBB"/>
    <w:rsid w:val="00961CEE"/>
    <w:rsid w:val="009621F7"/>
    <w:rsid w:val="009628BB"/>
    <w:rsid w:val="00962A3C"/>
    <w:rsid w:val="00962F14"/>
    <w:rsid w:val="0096367F"/>
    <w:rsid w:val="00963E71"/>
    <w:rsid w:val="009652BA"/>
    <w:rsid w:val="00965509"/>
    <w:rsid w:val="00965C0D"/>
    <w:rsid w:val="009662B1"/>
    <w:rsid w:val="00966864"/>
    <w:rsid w:val="00966A78"/>
    <w:rsid w:val="00966A81"/>
    <w:rsid w:val="009670DB"/>
    <w:rsid w:val="0096767F"/>
    <w:rsid w:val="009706D8"/>
    <w:rsid w:val="0097076D"/>
    <w:rsid w:val="00970AC1"/>
    <w:rsid w:val="00970C47"/>
    <w:rsid w:val="00970D6D"/>
    <w:rsid w:val="00970DB5"/>
    <w:rsid w:val="00971400"/>
    <w:rsid w:val="00971685"/>
    <w:rsid w:val="009719AF"/>
    <w:rsid w:val="009719E4"/>
    <w:rsid w:val="00971AB8"/>
    <w:rsid w:val="00972410"/>
    <w:rsid w:val="009725F2"/>
    <w:rsid w:val="00972D57"/>
    <w:rsid w:val="00972E5B"/>
    <w:rsid w:val="00973668"/>
    <w:rsid w:val="009736E3"/>
    <w:rsid w:val="00974009"/>
    <w:rsid w:val="009744E5"/>
    <w:rsid w:val="00975093"/>
    <w:rsid w:val="00975841"/>
    <w:rsid w:val="00975DE4"/>
    <w:rsid w:val="0097608A"/>
    <w:rsid w:val="009761EB"/>
    <w:rsid w:val="009763F9"/>
    <w:rsid w:val="009766D6"/>
    <w:rsid w:val="00976EF8"/>
    <w:rsid w:val="009775DF"/>
    <w:rsid w:val="009776FF"/>
    <w:rsid w:val="00977711"/>
    <w:rsid w:val="00977927"/>
    <w:rsid w:val="00977C5C"/>
    <w:rsid w:val="00977C8B"/>
    <w:rsid w:val="00977E17"/>
    <w:rsid w:val="00977E2E"/>
    <w:rsid w:val="00977F4C"/>
    <w:rsid w:val="009805C2"/>
    <w:rsid w:val="00980795"/>
    <w:rsid w:val="00980C8B"/>
    <w:rsid w:val="0098161C"/>
    <w:rsid w:val="00981D4F"/>
    <w:rsid w:val="0098207B"/>
    <w:rsid w:val="00982211"/>
    <w:rsid w:val="00983C8C"/>
    <w:rsid w:val="00983E2E"/>
    <w:rsid w:val="00984150"/>
    <w:rsid w:val="009844F7"/>
    <w:rsid w:val="00984558"/>
    <w:rsid w:val="00985302"/>
    <w:rsid w:val="0098577A"/>
    <w:rsid w:val="009858CB"/>
    <w:rsid w:val="0098690A"/>
    <w:rsid w:val="00986924"/>
    <w:rsid w:val="00986B52"/>
    <w:rsid w:val="00986BD7"/>
    <w:rsid w:val="0098737D"/>
    <w:rsid w:val="0098770C"/>
    <w:rsid w:val="00987915"/>
    <w:rsid w:val="00987DAD"/>
    <w:rsid w:val="00990072"/>
    <w:rsid w:val="00990392"/>
    <w:rsid w:val="00990583"/>
    <w:rsid w:val="009906E4"/>
    <w:rsid w:val="00990A85"/>
    <w:rsid w:val="00990B98"/>
    <w:rsid w:val="00990EFA"/>
    <w:rsid w:val="00990FEB"/>
    <w:rsid w:val="009915BC"/>
    <w:rsid w:val="00991A22"/>
    <w:rsid w:val="00991F60"/>
    <w:rsid w:val="009920D6"/>
    <w:rsid w:val="00992579"/>
    <w:rsid w:val="009926C6"/>
    <w:rsid w:val="009926F0"/>
    <w:rsid w:val="00992DA2"/>
    <w:rsid w:val="0099300B"/>
    <w:rsid w:val="009936A7"/>
    <w:rsid w:val="009943D5"/>
    <w:rsid w:val="009946E4"/>
    <w:rsid w:val="009954E3"/>
    <w:rsid w:val="00995563"/>
    <w:rsid w:val="0099653B"/>
    <w:rsid w:val="009969E8"/>
    <w:rsid w:val="00996A5F"/>
    <w:rsid w:val="009976CB"/>
    <w:rsid w:val="009A0183"/>
    <w:rsid w:val="009A01E5"/>
    <w:rsid w:val="009A0665"/>
    <w:rsid w:val="009A06B8"/>
    <w:rsid w:val="009A0707"/>
    <w:rsid w:val="009A0A34"/>
    <w:rsid w:val="009A0A7C"/>
    <w:rsid w:val="009A0D6A"/>
    <w:rsid w:val="009A1711"/>
    <w:rsid w:val="009A1E50"/>
    <w:rsid w:val="009A2295"/>
    <w:rsid w:val="009A22BC"/>
    <w:rsid w:val="009A239D"/>
    <w:rsid w:val="009A2751"/>
    <w:rsid w:val="009A2AB6"/>
    <w:rsid w:val="009A4121"/>
    <w:rsid w:val="009A424A"/>
    <w:rsid w:val="009A434D"/>
    <w:rsid w:val="009A43A2"/>
    <w:rsid w:val="009A4442"/>
    <w:rsid w:val="009A57F2"/>
    <w:rsid w:val="009A5830"/>
    <w:rsid w:val="009A685C"/>
    <w:rsid w:val="009A6905"/>
    <w:rsid w:val="009A7854"/>
    <w:rsid w:val="009A7930"/>
    <w:rsid w:val="009B080B"/>
    <w:rsid w:val="009B0B9F"/>
    <w:rsid w:val="009B0E82"/>
    <w:rsid w:val="009B1121"/>
    <w:rsid w:val="009B1393"/>
    <w:rsid w:val="009B22DE"/>
    <w:rsid w:val="009B23C9"/>
    <w:rsid w:val="009B2691"/>
    <w:rsid w:val="009B2A63"/>
    <w:rsid w:val="009B2B9B"/>
    <w:rsid w:val="009B2D1D"/>
    <w:rsid w:val="009B2FBB"/>
    <w:rsid w:val="009B306D"/>
    <w:rsid w:val="009B3645"/>
    <w:rsid w:val="009B3BE8"/>
    <w:rsid w:val="009B43BD"/>
    <w:rsid w:val="009B44E5"/>
    <w:rsid w:val="009B4A09"/>
    <w:rsid w:val="009B4D5A"/>
    <w:rsid w:val="009B4F91"/>
    <w:rsid w:val="009B50CF"/>
    <w:rsid w:val="009B5368"/>
    <w:rsid w:val="009B57B3"/>
    <w:rsid w:val="009B5E20"/>
    <w:rsid w:val="009B5E76"/>
    <w:rsid w:val="009B61C4"/>
    <w:rsid w:val="009B6C75"/>
    <w:rsid w:val="009B6C88"/>
    <w:rsid w:val="009B7274"/>
    <w:rsid w:val="009B74A5"/>
    <w:rsid w:val="009B798F"/>
    <w:rsid w:val="009B7D60"/>
    <w:rsid w:val="009B7D61"/>
    <w:rsid w:val="009B7E52"/>
    <w:rsid w:val="009C0D7C"/>
    <w:rsid w:val="009C0F51"/>
    <w:rsid w:val="009C1655"/>
    <w:rsid w:val="009C1EBA"/>
    <w:rsid w:val="009C27C8"/>
    <w:rsid w:val="009C2D27"/>
    <w:rsid w:val="009C2EF3"/>
    <w:rsid w:val="009C2FC2"/>
    <w:rsid w:val="009C376C"/>
    <w:rsid w:val="009C3C37"/>
    <w:rsid w:val="009C3C80"/>
    <w:rsid w:val="009C3D19"/>
    <w:rsid w:val="009C4088"/>
    <w:rsid w:val="009C4618"/>
    <w:rsid w:val="009C4FDC"/>
    <w:rsid w:val="009C56C4"/>
    <w:rsid w:val="009C5824"/>
    <w:rsid w:val="009C66F3"/>
    <w:rsid w:val="009C68F7"/>
    <w:rsid w:val="009C7343"/>
    <w:rsid w:val="009C7404"/>
    <w:rsid w:val="009C740B"/>
    <w:rsid w:val="009C75A3"/>
    <w:rsid w:val="009C7ADB"/>
    <w:rsid w:val="009D0C69"/>
    <w:rsid w:val="009D0DC8"/>
    <w:rsid w:val="009D1EB3"/>
    <w:rsid w:val="009D2946"/>
    <w:rsid w:val="009D2F96"/>
    <w:rsid w:val="009D304B"/>
    <w:rsid w:val="009D321F"/>
    <w:rsid w:val="009D4B6B"/>
    <w:rsid w:val="009D4E29"/>
    <w:rsid w:val="009D4F8B"/>
    <w:rsid w:val="009D500C"/>
    <w:rsid w:val="009D5A5D"/>
    <w:rsid w:val="009D5C68"/>
    <w:rsid w:val="009D5D5B"/>
    <w:rsid w:val="009D6A42"/>
    <w:rsid w:val="009D72C8"/>
    <w:rsid w:val="009D74F1"/>
    <w:rsid w:val="009E0228"/>
    <w:rsid w:val="009E0876"/>
    <w:rsid w:val="009E08EF"/>
    <w:rsid w:val="009E0DEE"/>
    <w:rsid w:val="009E0E96"/>
    <w:rsid w:val="009E0F02"/>
    <w:rsid w:val="009E195D"/>
    <w:rsid w:val="009E1D9E"/>
    <w:rsid w:val="009E2B21"/>
    <w:rsid w:val="009E2E0D"/>
    <w:rsid w:val="009E2E5A"/>
    <w:rsid w:val="009E305D"/>
    <w:rsid w:val="009E309F"/>
    <w:rsid w:val="009E31EB"/>
    <w:rsid w:val="009E3870"/>
    <w:rsid w:val="009E3A22"/>
    <w:rsid w:val="009E3CA3"/>
    <w:rsid w:val="009E43D0"/>
    <w:rsid w:val="009E4849"/>
    <w:rsid w:val="009E4C40"/>
    <w:rsid w:val="009E53A6"/>
    <w:rsid w:val="009E5747"/>
    <w:rsid w:val="009E5CCB"/>
    <w:rsid w:val="009E5FE1"/>
    <w:rsid w:val="009E6B18"/>
    <w:rsid w:val="009E6EDE"/>
    <w:rsid w:val="009E6FA6"/>
    <w:rsid w:val="009E73AD"/>
    <w:rsid w:val="009E7A9B"/>
    <w:rsid w:val="009E7E0E"/>
    <w:rsid w:val="009E7EEF"/>
    <w:rsid w:val="009F0032"/>
    <w:rsid w:val="009F04C0"/>
    <w:rsid w:val="009F06EA"/>
    <w:rsid w:val="009F0F5C"/>
    <w:rsid w:val="009F2163"/>
    <w:rsid w:val="009F26E0"/>
    <w:rsid w:val="009F29BA"/>
    <w:rsid w:val="009F2D78"/>
    <w:rsid w:val="009F33C3"/>
    <w:rsid w:val="009F47A5"/>
    <w:rsid w:val="009F5337"/>
    <w:rsid w:val="009F5604"/>
    <w:rsid w:val="009F57A7"/>
    <w:rsid w:val="009F6223"/>
    <w:rsid w:val="009F6540"/>
    <w:rsid w:val="009F6AC8"/>
    <w:rsid w:val="009F6C18"/>
    <w:rsid w:val="009F6C67"/>
    <w:rsid w:val="009F6FF5"/>
    <w:rsid w:val="009F7621"/>
    <w:rsid w:val="009F76C4"/>
    <w:rsid w:val="00A00060"/>
    <w:rsid w:val="00A001DF"/>
    <w:rsid w:val="00A00448"/>
    <w:rsid w:val="00A00DB0"/>
    <w:rsid w:val="00A00ECA"/>
    <w:rsid w:val="00A0125A"/>
    <w:rsid w:val="00A01B6B"/>
    <w:rsid w:val="00A0231E"/>
    <w:rsid w:val="00A02EAC"/>
    <w:rsid w:val="00A03454"/>
    <w:rsid w:val="00A03B63"/>
    <w:rsid w:val="00A04318"/>
    <w:rsid w:val="00A049D9"/>
    <w:rsid w:val="00A0500B"/>
    <w:rsid w:val="00A050FC"/>
    <w:rsid w:val="00A05268"/>
    <w:rsid w:val="00A05651"/>
    <w:rsid w:val="00A056C4"/>
    <w:rsid w:val="00A05CCB"/>
    <w:rsid w:val="00A0608A"/>
    <w:rsid w:val="00A06316"/>
    <w:rsid w:val="00A0638D"/>
    <w:rsid w:val="00A064FC"/>
    <w:rsid w:val="00A065C4"/>
    <w:rsid w:val="00A065E5"/>
    <w:rsid w:val="00A06D6D"/>
    <w:rsid w:val="00A07108"/>
    <w:rsid w:val="00A07162"/>
    <w:rsid w:val="00A072F3"/>
    <w:rsid w:val="00A07370"/>
    <w:rsid w:val="00A077C2"/>
    <w:rsid w:val="00A07884"/>
    <w:rsid w:val="00A07B89"/>
    <w:rsid w:val="00A1137F"/>
    <w:rsid w:val="00A11737"/>
    <w:rsid w:val="00A11C57"/>
    <w:rsid w:val="00A12105"/>
    <w:rsid w:val="00A128D6"/>
    <w:rsid w:val="00A129D9"/>
    <w:rsid w:val="00A132EC"/>
    <w:rsid w:val="00A13883"/>
    <w:rsid w:val="00A140C2"/>
    <w:rsid w:val="00A143F2"/>
    <w:rsid w:val="00A14F01"/>
    <w:rsid w:val="00A14FCD"/>
    <w:rsid w:val="00A153A9"/>
    <w:rsid w:val="00A1569A"/>
    <w:rsid w:val="00A15B29"/>
    <w:rsid w:val="00A15C77"/>
    <w:rsid w:val="00A15DDD"/>
    <w:rsid w:val="00A1662C"/>
    <w:rsid w:val="00A16689"/>
    <w:rsid w:val="00A16CE5"/>
    <w:rsid w:val="00A16EA6"/>
    <w:rsid w:val="00A170D4"/>
    <w:rsid w:val="00A172F1"/>
    <w:rsid w:val="00A17F4F"/>
    <w:rsid w:val="00A20427"/>
    <w:rsid w:val="00A20594"/>
    <w:rsid w:val="00A2136A"/>
    <w:rsid w:val="00A216CA"/>
    <w:rsid w:val="00A218F4"/>
    <w:rsid w:val="00A21994"/>
    <w:rsid w:val="00A21B47"/>
    <w:rsid w:val="00A22B2F"/>
    <w:rsid w:val="00A22CD1"/>
    <w:rsid w:val="00A22D5D"/>
    <w:rsid w:val="00A22DDA"/>
    <w:rsid w:val="00A23853"/>
    <w:rsid w:val="00A2500C"/>
    <w:rsid w:val="00A253D8"/>
    <w:rsid w:val="00A26299"/>
    <w:rsid w:val="00A263F9"/>
    <w:rsid w:val="00A269BB"/>
    <w:rsid w:val="00A26A38"/>
    <w:rsid w:val="00A26CC8"/>
    <w:rsid w:val="00A275C7"/>
    <w:rsid w:val="00A30379"/>
    <w:rsid w:val="00A3074E"/>
    <w:rsid w:val="00A30E31"/>
    <w:rsid w:val="00A30EF0"/>
    <w:rsid w:val="00A3126A"/>
    <w:rsid w:val="00A320C1"/>
    <w:rsid w:val="00A328B2"/>
    <w:rsid w:val="00A32E0E"/>
    <w:rsid w:val="00A3352A"/>
    <w:rsid w:val="00A33F05"/>
    <w:rsid w:val="00A342D2"/>
    <w:rsid w:val="00A34840"/>
    <w:rsid w:val="00A34CEE"/>
    <w:rsid w:val="00A34D62"/>
    <w:rsid w:val="00A34D8D"/>
    <w:rsid w:val="00A3539D"/>
    <w:rsid w:val="00A36EC9"/>
    <w:rsid w:val="00A36F50"/>
    <w:rsid w:val="00A401B1"/>
    <w:rsid w:val="00A40AB9"/>
    <w:rsid w:val="00A40C94"/>
    <w:rsid w:val="00A40E4E"/>
    <w:rsid w:val="00A415AC"/>
    <w:rsid w:val="00A41E41"/>
    <w:rsid w:val="00A41F36"/>
    <w:rsid w:val="00A41F87"/>
    <w:rsid w:val="00A423B7"/>
    <w:rsid w:val="00A42E7A"/>
    <w:rsid w:val="00A43934"/>
    <w:rsid w:val="00A43E19"/>
    <w:rsid w:val="00A443DD"/>
    <w:rsid w:val="00A450B1"/>
    <w:rsid w:val="00A454B6"/>
    <w:rsid w:val="00A45574"/>
    <w:rsid w:val="00A45938"/>
    <w:rsid w:val="00A45EB8"/>
    <w:rsid w:val="00A46ACC"/>
    <w:rsid w:val="00A47476"/>
    <w:rsid w:val="00A476A3"/>
    <w:rsid w:val="00A4777B"/>
    <w:rsid w:val="00A47A18"/>
    <w:rsid w:val="00A5001D"/>
    <w:rsid w:val="00A5063D"/>
    <w:rsid w:val="00A5179E"/>
    <w:rsid w:val="00A5185F"/>
    <w:rsid w:val="00A51CD6"/>
    <w:rsid w:val="00A51FB9"/>
    <w:rsid w:val="00A529AA"/>
    <w:rsid w:val="00A52A58"/>
    <w:rsid w:val="00A530DF"/>
    <w:rsid w:val="00A53C2F"/>
    <w:rsid w:val="00A542B4"/>
    <w:rsid w:val="00A5481C"/>
    <w:rsid w:val="00A54D17"/>
    <w:rsid w:val="00A550A2"/>
    <w:rsid w:val="00A55163"/>
    <w:rsid w:val="00A55175"/>
    <w:rsid w:val="00A552D7"/>
    <w:rsid w:val="00A5580A"/>
    <w:rsid w:val="00A55A1A"/>
    <w:rsid w:val="00A561EA"/>
    <w:rsid w:val="00A561EB"/>
    <w:rsid w:val="00A5624A"/>
    <w:rsid w:val="00A56251"/>
    <w:rsid w:val="00A567CF"/>
    <w:rsid w:val="00A56D93"/>
    <w:rsid w:val="00A56F53"/>
    <w:rsid w:val="00A57123"/>
    <w:rsid w:val="00A5718F"/>
    <w:rsid w:val="00A57798"/>
    <w:rsid w:val="00A579ED"/>
    <w:rsid w:val="00A57A9B"/>
    <w:rsid w:val="00A602EB"/>
    <w:rsid w:val="00A602F4"/>
    <w:rsid w:val="00A6030E"/>
    <w:rsid w:val="00A603C3"/>
    <w:rsid w:val="00A6042A"/>
    <w:rsid w:val="00A60664"/>
    <w:rsid w:val="00A60743"/>
    <w:rsid w:val="00A607DC"/>
    <w:rsid w:val="00A607FE"/>
    <w:rsid w:val="00A609AA"/>
    <w:rsid w:val="00A60BA3"/>
    <w:rsid w:val="00A6108E"/>
    <w:rsid w:val="00A6126A"/>
    <w:rsid w:val="00A61D2F"/>
    <w:rsid w:val="00A62493"/>
    <w:rsid w:val="00A627AA"/>
    <w:rsid w:val="00A62B13"/>
    <w:rsid w:val="00A62E83"/>
    <w:rsid w:val="00A63375"/>
    <w:rsid w:val="00A63532"/>
    <w:rsid w:val="00A63692"/>
    <w:rsid w:val="00A6377C"/>
    <w:rsid w:val="00A63CE4"/>
    <w:rsid w:val="00A63E15"/>
    <w:rsid w:val="00A63F9B"/>
    <w:rsid w:val="00A640CA"/>
    <w:rsid w:val="00A640EE"/>
    <w:rsid w:val="00A642EF"/>
    <w:rsid w:val="00A64A5F"/>
    <w:rsid w:val="00A64B4F"/>
    <w:rsid w:val="00A64DC6"/>
    <w:rsid w:val="00A6514F"/>
    <w:rsid w:val="00A651AE"/>
    <w:rsid w:val="00A651DB"/>
    <w:rsid w:val="00A65514"/>
    <w:rsid w:val="00A6559F"/>
    <w:rsid w:val="00A6726C"/>
    <w:rsid w:val="00A674E9"/>
    <w:rsid w:val="00A67786"/>
    <w:rsid w:val="00A70308"/>
    <w:rsid w:val="00A70A07"/>
    <w:rsid w:val="00A70D15"/>
    <w:rsid w:val="00A70D45"/>
    <w:rsid w:val="00A70D8E"/>
    <w:rsid w:val="00A710D5"/>
    <w:rsid w:val="00A71B40"/>
    <w:rsid w:val="00A71C89"/>
    <w:rsid w:val="00A7205A"/>
    <w:rsid w:val="00A72EEF"/>
    <w:rsid w:val="00A73126"/>
    <w:rsid w:val="00A732DD"/>
    <w:rsid w:val="00A73780"/>
    <w:rsid w:val="00A73E26"/>
    <w:rsid w:val="00A74301"/>
    <w:rsid w:val="00A743B0"/>
    <w:rsid w:val="00A7440C"/>
    <w:rsid w:val="00A747BA"/>
    <w:rsid w:val="00A74812"/>
    <w:rsid w:val="00A74969"/>
    <w:rsid w:val="00A74B30"/>
    <w:rsid w:val="00A74D74"/>
    <w:rsid w:val="00A750F7"/>
    <w:rsid w:val="00A754D7"/>
    <w:rsid w:val="00A76128"/>
    <w:rsid w:val="00A7624F"/>
    <w:rsid w:val="00A76448"/>
    <w:rsid w:val="00A7678C"/>
    <w:rsid w:val="00A76B2A"/>
    <w:rsid w:val="00A76F04"/>
    <w:rsid w:val="00A771BB"/>
    <w:rsid w:val="00A77485"/>
    <w:rsid w:val="00A77572"/>
    <w:rsid w:val="00A77F0B"/>
    <w:rsid w:val="00A804D2"/>
    <w:rsid w:val="00A80B53"/>
    <w:rsid w:val="00A80BF3"/>
    <w:rsid w:val="00A8147F"/>
    <w:rsid w:val="00A814EA"/>
    <w:rsid w:val="00A817FC"/>
    <w:rsid w:val="00A8189C"/>
    <w:rsid w:val="00A8212D"/>
    <w:rsid w:val="00A82158"/>
    <w:rsid w:val="00A82327"/>
    <w:rsid w:val="00A824C2"/>
    <w:rsid w:val="00A826D5"/>
    <w:rsid w:val="00A829AB"/>
    <w:rsid w:val="00A82C55"/>
    <w:rsid w:val="00A82CEA"/>
    <w:rsid w:val="00A82FCB"/>
    <w:rsid w:val="00A83400"/>
    <w:rsid w:val="00A8356E"/>
    <w:rsid w:val="00A84318"/>
    <w:rsid w:val="00A84476"/>
    <w:rsid w:val="00A84641"/>
    <w:rsid w:val="00A8479B"/>
    <w:rsid w:val="00A8490C"/>
    <w:rsid w:val="00A849C9"/>
    <w:rsid w:val="00A8521E"/>
    <w:rsid w:val="00A85A46"/>
    <w:rsid w:val="00A85AAC"/>
    <w:rsid w:val="00A861F5"/>
    <w:rsid w:val="00A86842"/>
    <w:rsid w:val="00A868E0"/>
    <w:rsid w:val="00A8690E"/>
    <w:rsid w:val="00A86A70"/>
    <w:rsid w:val="00A86EE8"/>
    <w:rsid w:val="00A87149"/>
    <w:rsid w:val="00A87256"/>
    <w:rsid w:val="00A876D5"/>
    <w:rsid w:val="00A901C1"/>
    <w:rsid w:val="00A902FA"/>
    <w:rsid w:val="00A90DF9"/>
    <w:rsid w:val="00A90F2E"/>
    <w:rsid w:val="00A91398"/>
    <w:rsid w:val="00A913C1"/>
    <w:rsid w:val="00A913F1"/>
    <w:rsid w:val="00A92352"/>
    <w:rsid w:val="00A92529"/>
    <w:rsid w:val="00A9283D"/>
    <w:rsid w:val="00A92956"/>
    <w:rsid w:val="00A92D90"/>
    <w:rsid w:val="00A9376B"/>
    <w:rsid w:val="00A937C4"/>
    <w:rsid w:val="00A937CF"/>
    <w:rsid w:val="00A938F3"/>
    <w:rsid w:val="00A93ECC"/>
    <w:rsid w:val="00A94169"/>
    <w:rsid w:val="00A94380"/>
    <w:rsid w:val="00A9460B"/>
    <w:rsid w:val="00A946E8"/>
    <w:rsid w:val="00A94959"/>
    <w:rsid w:val="00A953DF"/>
    <w:rsid w:val="00A955BC"/>
    <w:rsid w:val="00A95695"/>
    <w:rsid w:val="00A956BB"/>
    <w:rsid w:val="00A95A3D"/>
    <w:rsid w:val="00A95E7A"/>
    <w:rsid w:val="00A95F18"/>
    <w:rsid w:val="00A96B34"/>
    <w:rsid w:val="00A973B5"/>
    <w:rsid w:val="00A976A1"/>
    <w:rsid w:val="00A97769"/>
    <w:rsid w:val="00A97AE5"/>
    <w:rsid w:val="00A97B82"/>
    <w:rsid w:val="00AA038B"/>
    <w:rsid w:val="00AA08FF"/>
    <w:rsid w:val="00AA0BB9"/>
    <w:rsid w:val="00AA0C8C"/>
    <w:rsid w:val="00AA108E"/>
    <w:rsid w:val="00AA10B9"/>
    <w:rsid w:val="00AA1AAC"/>
    <w:rsid w:val="00AA210D"/>
    <w:rsid w:val="00AA250F"/>
    <w:rsid w:val="00AA2B36"/>
    <w:rsid w:val="00AA2D59"/>
    <w:rsid w:val="00AA307A"/>
    <w:rsid w:val="00AA34C1"/>
    <w:rsid w:val="00AA3F62"/>
    <w:rsid w:val="00AA426A"/>
    <w:rsid w:val="00AA4557"/>
    <w:rsid w:val="00AA45B7"/>
    <w:rsid w:val="00AA4817"/>
    <w:rsid w:val="00AA4BA0"/>
    <w:rsid w:val="00AA5369"/>
    <w:rsid w:val="00AA54E0"/>
    <w:rsid w:val="00AA5542"/>
    <w:rsid w:val="00AA603E"/>
    <w:rsid w:val="00AA68E9"/>
    <w:rsid w:val="00AA718E"/>
    <w:rsid w:val="00AA7401"/>
    <w:rsid w:val="00AA7C88"/>
    <w:rsid w:val="00AA7D49"/>
    <w:rsid w:val="00AA7EA5"/>
    <w:rsid w:val="00AB0230"/>
    <w:rsid w:val="00AB0578"/>
    <w:rsid w:val="00AB0A75"/>
    <w:rsid w:val="00AB0CE6"/>
    <w:rsid w:val="00AB0DFE"/>
    <w:rsid w:val="00AB0EF9"/>
    <w:rsid w:val="00AB10E5"/>
    <w:rsid w:val="00AB1909"/>
    <w:rsid w:val="00AB26D1"/>
    <w:rsid w:val="00AB2707"/>
    <w:rsid w:val="00AB28A8"/>
    <w:rsid w:val="00AB28DA"/>
    <w:rsid w:val="00AB2FDF"/>
    <w:rsid w:val="00AB33D0"/>
    <w:rsid w:val="00AB33E8"/>
    <w:rsid w:val="00AB3471"/>
    <w:rsid w:val="00AB389B"/>
    <w:rsid w:val="00AB3F81"/>
    <w:rsid w:val="00AB3F96"/>
    <w:rsid w:val="00AB46EE"/>
    <w:rsid w:val="00AB4D11"/>
    <w:rsid w:val="00AB4FDF"/>
    <w:rsid w:val="00AB59DF"/>
    <w:rsid w:val="00AB5BDE"/>
    <w:rsid w:val="00AB5F4D"/>
    <w:rsid w:val="00AB68ED"/>
    <w:rsid w:val="00AB6AAF"/>
    <w:rsid w:val="00AB6F40"/>
    <w:rsid w:val="00AB71CA"/>
    <w:rsid w:val="00AB7EF1"/>
    <w:rsid w:val="00AC051C"/>
    <w:rsid w:val="00AC0BA1"/>
    <w:rsid w:val="00AC0ECA"/>
    <w:rsid w:val="00AC0F19"/>
    <w:rsid w:val="00AC1278"/>
    <w:rsid w:val="00AC1288"/>
    <w:rsid w:val="00AC172D"/>
    <w:rsid w:val="00AC1EC8"/>
    <w:rsid w:val="00AC20F7"/>
    <w:rsid w:val="00AC21C6"/>
    <w:rsid w:val="00AC21FA"/>
    <w:rsid w:val="00AC3709"/>
    <w:rsid w:val="00AC3D98"/>
    <w:rsid w:val="00AC4934"/>
    <w:rsid w:val="00AC4FBC"/>
    <w:rsid w:val="00AC58DE"/>
    <w:rsid w:val="00AC6A13"/>
    <w:rsid w:val="00AC6C1E"/>
    <w:rsid w:val="00AC6F2A"/>
    <w:rsid w:val="00AC714B"/>
    <w:rsid w:val="00AC73C2"/>
    <w:rsid w:val="00AC75E3"/>
    <w:rsid w:val="00AC75F6"/>
    <w:rsid w:val="00AD018D"/>
    <w:rsid w:val="00AD01F2"/>
    <w:rsid w:val="00AD03EB"/>
    <w:rsid w:val="00AD0638"/>
    <w:rsid w:val="00AD08C7"/>
    <w:rsid w:val="00AD0AEE"/>
    <w:rsid w:val="00AD0C84"/>
    <w:rsid w:val="00AD13F9"/>
    <w:rsid w:val="00AD15C7"/>
    <w:rsid w:val="00AD1DFB"/>
    <w:rsid w:val="00AD200E"/>
    <w:rsid w:val="00AD2805"/>
    <w:rsid w:val="00AD28EA"/>
    <w:rsid w:val="00AD298F"/>
    <w:rsid w:val="00AD2C48"/>
    <w:rsid w:val="00AD3694"/>
    <w:rsid w:val="00AD49D2"/>
    <w:rsid w:val="00AD4CD0"/>
    <w:rsid w:val="00AD4ECE"/>
    <w:rsid w:val="00AD5118"/>
    <w:rsid w:val="00AD5485"/>
    <w:rsid w:val="00AD54FC"/>
    <w:rsid w:val="00AD5847"/>
    <w:rsid w:val="00AD5E03"/>
    <w:rsid w:val="00AD5E67"/>
    <w:rsid w:val="00AD5E8E"/>
    <w:rsid w:val="00AD61BE"/>
    <w:rsid w:val="00AD656D"/>
    <w:rsid w:val="00AD66EF"/>
    <w:rsid w:val="00AD6CD4"/>
    <w:rsid w:val="00AD6E28"/>
    <w:rsid w:val="00AD720E"/>
    <w:rsid w:val="00AD7C6D"/>
    <w:rsid w:val="00AE04B7"/>
    <w:rsid w:val="00AE0694"/>
    <w:rsid w:val="00AE0CA3"/>
    <w:rsid w:val="00AE0F35"/>
    <w:rsid w:val="00AE18C3"/>
    <w:rsid w:val="00AE22DF"/>
    <w:rsid w:val="00AE241D"/>
    <w:rsid w:val="00AE25B9"/>
    <w:rsid w:val="00AE2922"/>
    <w:rsid w:val="00AE3109"/>
    <w:rsid w:val="00AE32C6"/>
    <w:rsid w:val="00AE343A"/>
    <w:rsid w:val="00AE43A7"/>
    <w:rsid w:val="00AE4494"/>
    <w:rsid w:val="00AE460F"/>
    <w:rsid w:val="00AE561B"/>
    <w:rsid w:val="00AE621E"/>
    <w:rsid w:val="00AE63B6"/>
    <w:rsid w:val="00AE6972"/>
    <w:rsid w:val="00AE6A1E"/>
    <w:rsid w:val="00AE6A99"/>
    <w:rsid w:val="00AE702A"/>
    <w:rsid w:val="00AE72C1"/>
    <w:rsid w:val="00AE7E2F"/>
    <w:rsid w:val="00AF0344"/>
    <w:rsid w:val="00AF10D9"/>
    <w:rsid w:val="00AF1CFA"/>
    <w:rsid w:val="00AF21C3"/>
    <w:rsid w:val="00AF2250"/>
    <w:rsid w:val="00AF2624"/>
    <w:rsid w:val="00AF27C7"/>
    <w:rsid w:val="00AF3FF9"/>
    <w:rsid w:val="00AF47F8"/>
    <w:rsid w:val="00AF5258"/>
    <w:rsid w:val="00AF5759"/>
    <w:rsid w:val="00AF575F"/>
    <w:rsid w:val="00AF7A61"/>
    <w:rsid w:val="00B0009B"/>
    <w:rsid w:val="00B00523"/>
    <w:rsid w:val="00B005D1"/>
    <w:rsid w:val="00B00785"/>
    <w:rsid w:val="00B0084D"/>
    <w:rsid w:val="00B008FD"/>
    <w:rsid w:val="00B00C63"/>
    <w:rsid w:val="00B00C82"/>
    <w:rsid w:val="00B00EFD"/>
    <w:rsid w:val="00B01026"/>
    <w:rsid w:val="00B01105"/>
    <w:rsid w:val="00B01174"/>
    <w:rsid w:val="00B01ED7"/>
    <w:rsid w:val="00B025A4"/>
    <w:rsid w:val="00B0293C"/>
    <w:rsid w:val="00B02E64"/>
    <w:rsid w:val="00B033C1"/>
    <w:rsid w:val="00B0354C"/>
    <w:rsid w:val="00B0387A"/>
    <w:rsid w:val="00B0398F"/>
    <w:rsid w:val="00B04546"/>
    <w:rsid w:val="00B046AD"/>
    <w:rsid w:val="00B04CFA"/>
    <w:rsid w:val="00B04F50"/>
    <w:rsid w:val="00B054C3"/>
    <w:rsid w:val="00B05DFB"/>
    <w:rsid w:val="00B06133"/>
    <w:rsid w:val="00B0684A"/>
    <w:rsid w:val="00B06AB4"/>
    <w:rsid w:val="00B06E4D"/>
    <w:rsid w:val="00B06F3A"/>
    <w:rsid w:val="00B07B03"/>
    <w:rsid w:val="00B10B40"/>
    <w:rsid w:val="00B10DBA"/>
    <w:rsid w:val="00B10DC6"/>
    <w:rsid w:val="00B11057"/>
    <w:rsid w:val="00B1125E"/>
    <w:rsid w:val="00B112B2"/>
    <w:rsid w:val="00B11B51"/>
    <w:rsid w:val="00B11E35"/>
    <w:rsid w:val="00B1205F"/>
    <w:rsid w:val="00B126F3"/>
    <w:rsid w:val="00B12C5E"/>
    <w:rsid w:val="00B12CDC"/>
    <w:rsid w:val="00B12FE1"/>
    <w:rsid w:val="00B13638"/>
    <w:rsid w:val="00B1378E"/>
    <w:rsid w:val="00B138E4"/>
    <w:rsid w:val="00B1495A"/>
    <w:rsid w:val="00B14978"/>
    <w:rsid w:val="00B14AF6"/>
    <w:rsid w:val="00B14D76"/>
    <w:rsid w:val="00B153B4"/>
    <w:rsid w:val="00B15E04"/>
    <w:rsid w:val="00B16136"/>
    <w:rsid w:val="00B16855"/>
    <w:rsid w:val="00B16A22"/>
    <w:rsid w:val="00B16C15"/>
    <w:rsid w:val="00B16C23"/>
    <w:rsid w:val="00B20809"/>
    <w:rsid w:val="00B20BA8"/>
    <w:rsid w:val="00B21250"/>
    <w:rsid w:val="00B2138B"/>
    <w:rsid w:val="00B21A4B"/>
    <w:rsid w:val="00B21D9F"/>
    <w:rsid w:val="00B21EA4"/>
    <w:rsid w:val="00B2209F"/>
    <w:rsid w:val="00B221BF"/>
    <w:rsid w:val="00B22200"/>
    <w:rsid w:val="00B2244E"/>
    <w:rsid w:val="00B22797"/>
    <w:rsid w:val="00B2282E"/>
    <w:rsid w:val="00B22FEB"/>
    <w:rsid w:val="00B2353C"/>
    <w:rsid w:val="00B23CBC"/>
    <w:rsid w:val="00B23F19"/>
    <w:rsid w:val="00B243A5"/>
    <w:rsid w:val="00B24E27"/>
    <w:rsid w:val="00B2558E"/>
    <w:rsid w:val="00B25A13"/>
    <w:rsid w:val="00B2756E"/>
    <w:rsid w:val="00B278C2"/>
    <w:rsid w:val="00B27C2C"/>
    <w:rsid w:val="00B27D10"/>
    <w:rsid w:val="00B30535"/>
    <w:rsid w:val="00B30767"/>
    <w:rsid w:val="00B307B4"/>
    <w:rsid w:val="00B308FE"/>
    <w:rsid w:val="00B30CE0"/>
    <w:rsid w:val="00B30D0D"/>
    <w:rsid w:val="00B310CD"/>
    <w:rsid w:val="00B31432"/>
    <w:rsid w:val="00B3153F"/>
    <w:rsid w:val="00B32223"/>
    <w:rsid w:val="00B3272B"/>
    <w:rsid w:val="00B32ACF"/>
    <w:rsid w:val="00B330C2"/>
    <w:rsid w:val="00B33195"/>
    <w:rsid w:val="00B33948"/>
    <w:rsid w:val="00B3395D"/>
    <w:rsid w:val="00B33BA3"/>
    <w:rsid w:val="00B33BED"/>
    <w:rsid w:val="00B33D47"/>
    <w:rsid w:val="00B341FF"/>
    <w:rsid w:val="00B34850"/>
    <w:rsid w:val="00B356C2"/>
    <w:rsid w:val="00B36450"/>
    <w:rsid w:val="00B36495"/>
    <w:rsid w:val="00B36F85"/>
    <w:rsid w:val="00B37027"/>
    <w:rsid w:val="00B3709B"/>
    <w:rsid w:val="00B375CD"/>
    <w:rsid w:val="00B37D80"/>
    <w:rsid w:val="00B413A4"/>
    <w:rsid w:val="00B41651"/>
    <w:rsid w:val="00B419E9"/>
    <w:rsid w:val="00B41BAC"/>
    <w:rsid w:val="00B42501"/>
    <w:rsid w:val="00B4274F"/>
    <w:rsid w:val="00B42818"/>
    <w:rsid w:val="00B429F2"/>
    <w:rsid w:val="00B42DA7"/>
    <w:rsid w:val="00B43038"/>
    <w:rsid w:val="00B43247"/>
    <w:rsid w:val="00B433EB"/>
    <w:rsid w:val="00B4344A"/>
    <w:rsid w:val="00B439F6"/>
    <w:rsid w:val="00B44444"/>
    <w:rsid w:val="00B44D0C"/>
    <w:rsid w:val="00B45AA3"/>
    <w:rsid w:val="00B45D52"/>
    <w:rsid w:val="00B45E23"/>
    <w:rsid w:val="00B46D77"/>
    <w:rsid w:val="00B471E7"/>
    <w:rsid w:val="00B47701"/>
    <w:rsid w:val="00B47BBF"/>
    <w:rsid w:val="00B503C1"/>
    <w:rsid w:val="00B50744"/>
    <w:rsid w:val="00B507C8"/>
    <w:rsid w:val="00B50DCF"/>
    <w:rsid w:val="00B51C83"/>
    <w:rsid w:val="00B51E76"/>
    <w:rsid w:val="00B51EA7"/>
    <w:rsid w:val="00B525B2"/>
    <w:rsid w:val="00B52A7B"/>
    <w:rsid w:val="00B53058"/>
    <w:rsid w:val="00B53240"/>
    <w:rsid w:val="00B53303"/>
    <w:rsid w:val="00B53820"/>
    <w:rsid w:val="00B53CE2"/>
    <w:rsid w:val="00B53DC3"/>
    <w:rsid w:val="00B55D28"/>
    <w:rsid w:val="00B567CC"/>
    <w:rsid w:val="00B57402"/>
    <w:rsid w:val="00B57537"/>
    <w:rsid w:val="00B57EAE"/>
    <w:rsid w:val="00B60077"/>
    <w:rsid w:val="00B603CD"/>
    <w:rsid w:val="00B608FE"/>
    <w:rsid w:val="00B61407"/>
    <w:rsid w:val="00B616EB"/>
    <w:rsid w:val="00B61851"/>
    <w:rsid w:val="00B61E1A"/>
    <w:rsid w:val="00B62DFB"/>
    <w:rsid w:val="00B62F01"/>
    <w:rsid w:val="00B630F5"/>
    <w:rsid w:val="00B631D9"/>
    <w:rsid w:val="00B63271"/>
    <w:rsid w:val="00B63497"/>
    <w:rsid w:val="00B6350C"/>
    <w:rsid w:val="00B63D68"/>
    <w:rsid w:val="00B6401D"/>
    <w:rsid w:val="00B64079"/>
    <w:rsid w:val="00B64C8D"/>
    <w:rsid w:val="00B64D92"/>
    <w:rsid w:val="00B6505D"/>
    <w:rsid w:val="00B654C8"/>
    <w:rsid w:val="00B65CFD"/>
    <w:rsid w:val="00B66386"/>
    <w:rsid w:val="00B66A7C"/>
    <w:rsid w:val="00B66E1D"/>
    <w:rsid w:val="00B66FF0"/>
    <w:rsid w:val="00B67479"/>
    <w:rsid w:val="00B67810"/>
    <w:rsid w:val="00B70079"/>
    <w:rsid w:val="00B70572"/>
    <w:rsid w:val="00B70744"/>
    <w:rsid w:val="00B70A6E"/>
    <w:rsid w:val="00B70F11"/>
    <w:rsid w:val="00B710A4"/>
    <w:rsid w:val="00B71C5A"/>
    <w:rsid w:val="00B726E5"/>
    <w:rsid w:val="00B7279F"/>
    <w:rsid w:val="00B72A48"/>
    <w:rsid w:val="00B7381E"/>
    <w:rsid w:val="00B73AD8"/>
    <w:rsid w:val="00B73F27"/>
    <w:rsid w:val="00B74116"/>
    <w:rsid w:val="00B741E4"/>
    <w:rsid w:val="00B74324"/>
    <w:rsid w:val="00B75559"/>
    <w:rsid w:val="00B762A5"/>
    <w:rsid w:val="00B763C0"/>
    <w:rsid w:val="00B767FA"/>
    <w:rsid w:val="00B7766B"/>
    <w:rsid w:val="00B77694"/>
    <w:rsid w:val="00B77859"/>
    <w:rsid w:val="00B77CF4"/>
    <w:rsid w:val="00B77E12"/>
    <w:rsid w:val="00B800DF"/>
    <w:rsid w:val="00B80108"/>
    <w:rsid w:val="00B80380"/>
    <w:rsid w:val="00B80741"/>
    <w:rsid w:val="00B80ADC"/>
    <w:rsid w:val="00B80CDA"/>
    <w:rsid w:val="00B80DDA"/>
    <w:rsid w:val="00B80F60"/>
    <w:rsid w:val="00B81179"/>
    <w:rsid w:val="00B81245"/>
    <w:rsid w:val="00B81582"/>
    <w:rsid w:val="00B8194E"/>
    <w:rsid w:val="00B819B9"/>
    <w:rsid w:val="00B824ED"/>
    <w:rsid w:val="00B8253C"/>
    <w:rsid w:val="00B82BB3"/>
    <w:rsid w:val="00B837A7"/>
    <w:rsid w:val="00B83960"/>
    <w:rsid w:val="00B83BC7"/>
    <w:rsid w:val="00B83E64"/>
    <w:rsid w:val="00B84657"/>
    <w:rsid w:val="00B846BE"/>
    <w:rsid w:val="00B848E9"/>
    <w:rsid w:val="00B854C5"/>
    <w:rsid w:val="00B856B3"/>
    <w:rsid w:val="00B857D5"/>
    <w:rsid w:val="00B85819"/>
    <w:rsid w:val="00B859C4"/>
    <w:rsid w:val="00B85A8C"/>
    <w:rsid w:val="00B85B6A"/>
    <w:rsid w:val="00B85DB7"/>
    <w:rsid w:val="00B8609B"/>
    <w:rsid w:val="00B869F2"/>
    <w:rsid w:val="00B869F9"/>
    <w:rsid w:val="00B86DD9"/>
    <w:rsid w:val="00B87ECD"/>
    <w:rsid w:val="00B9026B"/>
    <w:rsid w:val="00B9039D"/>
    <w:rsid w:val="00B90682"/>
    <w:rsid w:val="00B906D3"/>
    <w:rsid w:val="00B90808"/>
    <w:rsid w:val="00B90AFC"/>
    <w:rsid w:val="00B912D5"/>
    <w:rsid w:val="00B91826"/>
    <w:rsid w:val="00B91860"/>
    <w:rsid w:val="00B91B54"/>
    <w:rsid w:val="00B91B7C"/>
    <w:rsid w:val="00B91B88"/>
    <w:rsid w:val="00B92037"/>
    <w:rsid w:val="00B92108"/>
    <w:rsid w:val="00B9244F"/>
    <w:rsid w:val="00B92EAC"/>
    <w:rsid w:val="00B939DC"/>
    <w:rsid w:val="00B93DF1"/>
    <w:rsid w:val="00B94423"/>
    <w:rsid w:val="00B952D9"/>
    <w:rsid w:val="00B955F4"/>
    <w:rsid w:val="00B95849"/>
    <w:rsid w:val="00B95A68"/>
    <w:rsid w:val="00B95FAF"/>
    <w:rsid w:val="00B96D7A"/>
    <w:rsid w:val="00B96D94"/>
    <w:rsid w:val="00B96DE9"/>
    <w:rsid w:val="00B97056"/>
    <w:rsid w:val="00B976FB"/>
    <w:rsid w:val="00B97B0B"/>
    <w:rsid w:val="00BA03A6"/>
    <w:rsid w:val="00BA0A80"/>
    <w:rsid w:val="00BA0C9A"/>
    <w:rsid w:val="00BA0FFA"/>
    <w:rsid w:val="00BA12B5"/>
    <w:rsid w:val="00BA1325"/>
    <w:rsid w:val="00BA1F8D"/>
    <w:rsid w:val="00BA22A5"/>
    <w:rsid w:val="00BA3021"/>
    <w:rsid w:val="00BA3AF7"/>
    <w:rsid w:val="00BA4351"/>
    <w:rsid w:val="00BA437C"/>
    <w:rsid w:val="00BA4AFB"/>
    <w:rsid w:val="00BA4B13"/>
    <w:rsid w:val="00BA4BB2"/>
    <w:rsid w:val="00BA5665"/>
    <w:rsid w:val="00BA567B"/>
    <w:rsid w:val="00BA5D2B"/>
    <w:rsid w:val="00BA64F8"/>
    <w:rsid w:val="00BA67BB"/>
    <w:rsid w:val="00BA6B60"/>
    <w:rsid w:val="00BA7955"/>
    <w:rsid w:val="00BA795D"/>
    <w:rsid w:val="00BA7C01"/>
    <w:rsid w:val="00BB0075"/>
    <w:rsid w:val="00BB0181"/>
    <w:rsid w:val="00BB01F3"/>
    <w:rsid w:val="00BB0F80"/>
    <w:rsid w:val="00BB105C"/>
    <w:rsid w:val="00BB21C5"/>
    <w:rsid w:val="00BB2239"/>
    <w:rsid w:val="00BB247C"/>
    <w:rsid w:val="00BB2721"/>
    <w:rsid w:val="00BB2B1B"/>
    <w:rsid w:val="00BB317B"/>
    <w:rsid w:val="00BB3E8B"/>
    <w:rsid w:val="00BB4280"/>
    <w:rsid w:val="00BB533F"/>
    <w:rsid w:val="00BB596D"/>
    <w:rsid w:val="00BB5B92"/>
    <w:rsid w:val="00BB689A"/>
    <w:rsid w:val="00BB6A57"/>
    <w:rsid w:val="00BB6E37"/>
    <w:rsid w:val="00BB6E93"/>
    <w:rsid w:val="00BB700D"/>
    <w:rsid w:val="00BB7395"/>
    <w:rsid w:val="00BB7827"/>
    <w:rsid w:val="00BB7B16"/>
    <w:rsid w:val="00BB7C5A"/>
    <w:rsid w:val="00BC076F"/>
    <w:rsid w:val="00BC0862"/>
    <w:rsid w:val="00BC0899"/>
    <w:rsid w:val="00BC0D73"/>
    <w:rsid w:val="00BC1279"/>
    <w:rsid w:val="00BC1904"/>
    <w:rsid w:val="00BC2551"/>
    <w:rsid w:val="00BC2561"/>
    <w:rsid w:val="00BC2927"/>
    <w:rsid w:val="00BC3672"/>
    <w:rsid w:val="00BC3B7A"/>
    <w:rsid w:val="00BC47D1"/>
    <w:rsid w:val="00BC4E46"/>
    <w:rsid w:val="00BC540B"/>
    <w:rsid w:val="00BC5D8A"/>
    <w:rsid w:val="00BC6614"/>
    <w:rsid w:val="00BC66EF"/>
    <w:rsid w:val="00BC69C2"/>
    <w:rsid w:val="00BC6C64"/>
    <w:rsid w:val="00BC6F61"/>
    <w:rsid w:val="00BC72E4"/>
    <w:rsid w:val="00BC73C5"/>
    <w:rsid w:val="00BC75CC"/>
    <w:rsid w:val="00BC7818"/>
    <w:rsid w:val="00BD15F1"/>
    <w:rsid w:val="00BD176C"/>
    <w:rsid w:val="00BD1903"/>
    <w:rsid w:val="00BD1A7D"/>
    <w:rsid w:val="00BD1AEE"/>
    <w:rsid w:val="00BD21FC"/>
    <w:rsid w:val="00BD2630"/>
    <w:rsid w:val="00BD2704"/>
    <w:rsid w:val="00BD3EE0"/>
    <w:rsid w:val="00BD40C8"/>
    <w:rsid w:val="00BD4439"/>
    <w:rsid w:val="00BD470B"/>
    <w:rsid w:val="00BD5F99"/>
    <w:rsid w:val="00BD682C"/>
    <w:rsid w:val="00BD6A15"/>
    <w:rsid w:val="00BD6E95"/>
    <w:rsid w:val="00BD6F80"/>
    <w:rsid w:val="00BD70D6"/>
    <w:rsid w:val="00BD74A2"/>
    <w:rsid w:val="00BE0DE7"/>
    <w:rsid w:val="00BE1302"/>
    <w:rsid w:val="00BE1D90"/>
    <w:rsid w:val="00BE25A9"/>
    <w:rsid w:val="00BE2BA2"/>
    <w:rsid w:val="00BE2C11"/>
    <w:rsid w:val="00BE3F89"/>
    <w:rsid w:val="00BE432D"/>
    <w:rsid w:val="00BE481F"/>
    <w:rsid w:val="00BE48B0"/>
    <w:rsid w:val="00BE51A4"/>
    <w:rsid w:val="00BE53E5"/>
    <w:rsid w:val="00BE5A0B"/>
    <w:rsid w:val="00BE5FA6"/>
    <w:rsid w:val="00BE60D8"/>
    <w:rsid w:val="00BE6270"/>
    <w:rsid w:val="00BE63E3"/>
    <w:rsid w:val="00BE64BB"/>
    <w:rsid w:val="00BE6500"/>
    <w:rsid w:val="00BE6905"/>
    <w:rsid w:val="00BE6D46"/>
    <w:rsid w:val="00BE7E72"/>
    <w:rsid w:val="00BF0CEF"/>
    <w:rsid w:val="00BF1A07"/>
    <w:rsid w:val="00BF1AA0"/>
    <w:rsid w:val="00BF1EC2"/>
    <w:rsid w:val="00BF2A10"/>
    <w:rsid w:val="00BF3051"/>
    <w:rsid w:val="00BF3BC8"/>
    <w:rsid w:val="00BF3C5F"/>
    <w:rsid w:val="00BF42B5"/>
    <w:rsid w:val="00BF46C9"/>
    <w:rsid w:val="00BF4941"/>
    <w:rsid w:val="00BF4F6D"/>
    <w:rsid w:val="00BF5CD3"/>
    <w:rsid w:val="00BF5D48"/>
    <w:rsid w:val="00BF673D"/>
    <w:rsid w:val="00BF7076"/>
    <w:rsid w:val="00BF721C"/>
    <w:rsid w:val="00BF73F6"/>
    <w:rsid w:val="00BF765A"/>
    <w:rsid w:val="00BF7B87"/>
    <w:rsid w:val="00BF7CF8"/>
    <w:rsid w:val="00BF7EC8"/>
    <w:rsid w:val="00C004D1"/>
    <w:rsid w:val="00C00934"/>
    <w:rsid w:val="00C010C1"/>
    <w:rsid w:val="00C0189C"/>
    <w:rsid w:val="00C01AA9"/>
    <w:rsid w:val="00C01C5B"/>
    <w:rsid w:val="00C020A3"/>
    <w:rsid w:val="00C021B1"/>
    <w:rsid w:val="00C028D4"/>
    <w:rsid w:val="00C037E4"/>
    <w:rsid w:val="00C03C03"/>
    <w:rsid w:val="00C04359"/>
    <w:rsid w:val="00C04C3A"/>
    <w:rsid w:val="00C05108"/>
    <w:rsid w:val="00C0541C"/>
    <w:rsid w:val="00C05B49"/>
    <w:rsid w:val="00C06959"/>
    <w:rsid w:val="00C06DF6"/>
    <w:rsid w:val="00C0774B"/>
    <w:rsid w:val="00C077EB"/>
    <w:rsid w:val="00C07A33"/>
    <w:rsid w:val="00C07B2C"/>
    <w:rsid w:val="00C103C1"/>
    <w:rsid w:val="00C1043B"/>
    <w:rsid w:val="00C1067F"/>
    <w:rsid w:val="00C10699"/>
    <w:rsid w:val="00C107EE"/>
    <w:rsid w:val="00C10998"/>
    <w:rsid w:val="00C10F97"/>
    <w:rsid w:val="00C1153C"/>
    <w:rsid w:val="00C11AB6"/>
    <w:rsid w:val="00C11CBE"/>
    <w:rsid w:val="00C14362"/>
    <w:rsid w:val="00C1536D"/>
    <w:rsid w:val="00C15445"/>
    <w:rsid w:val="00C15695"/>
    <w:rsid w:val="00C15842"/>
    <w:rsid w:val="00C15BF1"/>
    <w:rsid w:val="00C164E9"/>
    <w:rsid w:val="00C16640"/>
    <w:rsid w:val="00C16A0B"/>
    <w:rsid w:val="00C16A91"/>
    <w:rsid w:val="00C172B9"/>
    <w:rsid w:val="00C17529"/>
    <w:rsid w:val="00C20210"/>
    <w:rsid w:val="00C20871"/>
    <w:rsid w:val="00C219E8"/>
    <w:rsid w:val="00C219F2"/>
    <w:rsid w:val="00C21DEE"/>
    <w:rsid w:val="00C221CD"/>
    <w:rsid w:val="00C22250"/>
    <w:rsid w:val="00C22F22"/>
    <w:rsid w:val="00C230A2"/>
    <w:rsid w:val="00C2423D"/>
    <w:rsid w:val="00C243F0"/>
    <w:rsid w:val="00C2499A"/>
    <w:rsid w:val="00C24C9F"/>
    <w:rsid w:val="00C25575"/>
    <w:rsid w:val="00C25991"/>
    <w:rsid w:val="00C25BEB"/>
    <w:rsid w:val="00C25CA8"/>
    <w:rsid w:val="00C25D2C"/>
    <w:rsid w:val="00C25EA7"/>
    <w:rsid w:val="00C25EB3"/>
    <w:rsid w:val="00C2660E"/>
    <w:rsid w:val="00C2696B"/>
    <w:rsid w:val="00C27DB9"/>
    <w:rsid w:val="00C27E5E"/>
    <w:rsid w:val="00C27E96"/>
    <w:rsid w:val="00C30CAA"/>
    <w:rsid w:val="00C315A4"/>
    <w:rsid w:val="00C317F6"/>
    <w:rsid w:val="00C31D86"/>
    <w:rsid w:val="00C326A5"/>
    <w:rsid w:val="00C32DCB"/>
    <w:rsid w:val="00C33045"/>
    <w:rsid w:val="00C330A8"/>
    <w:rsid w:val="00C33410"/>
    <w:rsid w:val="00C3385C"/>
    <w:rsid w:val="00C33E00"/>
    <w:rsid w:val="00C33FC1"/>
    <w:rsid w:val="00C33FE1"/>
    <w:rsid w:val="00C34AAB"/>
    <w:rsid w:val="00C34C1D"/>
    <w:rsid w:val="00C35713"/>
    <w:rsid w:val="00C3574A"/>
    <w:rsid w:val="00C35ACD"/>
    <w:rsid w:val="00C35D5D"/>
    <w:rsid w:val="00C36164"/>
    <w:rsid w:val="00C36442"/>
    <w:rsid w:val="00C36A42"/>
    <w:rsid w:val="00C36E13"/>
    <w:rsid w:val="00C370C3"/>
    <w:rsid w:val="00C37607"/>
    <w:rsid w:val="00C37746"/>
    <w:rsid w:val="00C400CF"/>
    <w:rsid w:val="00C4034B"/>
    <w:rsid w:val="00C4040C"/>
    <w:rsid w:val="00C405AA"/>
    <w:rsid w:val="00C408AF"/>
    <w:rsid w:val="00C40986"/>
    <w:rsid w:val="00C40AD1"/>
    <w:rsid w:val="00C40B5B"/>
    <w:rsid w:val="00C40D08"/>
    <w:rsid w:val="00C4126B"/>
    <w:rsid w:val="00C413F2"/>
    <w:rsid w:val="00C4195B"/>
    <w:rsid w:val="00C41B96"/>
    <w:rsid w:val="00C41C97"/>
    <w:rsid w:val="00C41FD0"/>
    <w:rsid w:val="00C423C0"/>
    <w:rsid w:val="00C423ED"/>
    <w:rsid w:val="00C423F0"/>
    <w:rsid w:val="00C4333D"/>
    <w:rsid w:val="00C43888"/>
    <w:rsid w:val="00C44BF7"/>
    <w:rsid w:val="00C450C8"/>
    <w:rsid w:val="00C453EB"/>
    <w:rsid w:val="00C45C3A"/>
    <w:rsid w:val="00C45F6B"/>
    <w:rsid w:val="00C47AAD"/>
    <w:rsid w:val="00C47ACB"/>
    <w:rsid w:val="00C47D24"/>
    <w:rsid w:val="00C50733"/>
    <w:rsid w:val="00C509AB"/>
    <w:rsid w:val="00C509EC"/>
    <w:rsid w:val="00C50BA9"/>
    <w:rsid w:val="00C50D0A"/>
    <w:rsid w:val="00C5167E"/>
    <w:rsid w:val="00C51E09"/>
    <w:rsid w:val="00C52393"/>
    <w:rsid w:val="00C52705"/>
    <w:rsid w:val="00C52B3C"/>
    <w:rsid w:val="00C52E68"/>
    <w:rsid w:val="00C5301E"/>
    <w:rsid w:val="00C53049"/>
    <w:rsid w:val="00C5308C"/>
    <w:rsid w:val="00C534E5"/>
    <w:rsid w:val="00C53B07"/>
    <w:rsid w:val="00C5457E"/>
    <w:rsid w:val="00C547AB"/>
    <w:rsid w:val="00C5499A"/>
    <w:rsid w:val="00C55A04"/>
    <w:rsid w:val="00C56391"/>
    <w:rsid w:val="00C56776"/>
    <w:rsid w:val="00C56ABF"/>
    <w:rsid w:val="00C570C1"/>
    <w:rsid w:val="00C576C6"/>
    <w:rsid w:val="00C57789"/>
    <w:rsid w:val="00C57AB0"/>
    <w:rsid w:val="00C57DB6"/>
    <w:rsid w:val="00C57F7B"/>
    <w:rsid w:val="00C60249"/>
    <w:rsid w:val="00C611F4"/>
    <w:rsid w:val="00C615E0"/>
    <w:rsid w:val="00C61B8B"/>
    <w:rsid w:val="00C61BBC"/>
    <w:rsid w:val="00C61D20"/>
    <w:rsid w:val="00C625C0"/>
    <w:rsid w:val="00C626CD"/>
    <w:rsid w:val="00C6271E"/>
    <w:rsid w:val="00C62DFE"/>
    <w:rsid w:val="00C631F9"/>
    <w:rsid w:val="00C63252"/>
    <w:rsid w:val="00C6352C"/>
    <w:rsid w:val="00C635EA"/>
    <w:rsid w:val="00C63612"/>
    <w:rsid w:val="00C6377A"/>
    <w:rsid w:val="00C6398A"/>
    <w:rsid w:val="00C63BB3"/>
    <w:rsid w:val="00C63D1B"/>
    <w:rsid w:val="00C64004"/>
    <w:rsid w:val="00C656D7"/>
    <w:rsid w:val="00C659C9"/>
    <w:rsid w:val="00C660F0"/>
    <w:rsid w:val="00C664AA"/>
    <w:rsid w:val="00C66511"/>
    <w:rsid w:val="00C66695"/>
    <w:rsid w:val="00C66C03"/>
    <w:rsid w:val="00C66CCA"/>
    <w:rsid w:val="00C66FE4"/>
    <w:rsid w:val="00C67030"/>
    <w:rsid w:val="00C67441"/>
    <w:rsid w:val="00C67F90"/>
    <w:rsid w:val="00C70223"/>
    <w:rsid w:val="00C702DA"/>
    <w:rsid w:val="00C708C6"/>
    <w:rsid w:val="00C711E1"/>
    <w:rsid w:val="00C71831"/>
    <w:rsid w:val="00C71C65"/>
    <w:rsid w:val="00C72493"/>
    <w:rsid w:val="00C728DC"/>
    <w:rsid w:val="00C72C6C"/>
    <w:rsid w:val="00C72FD6"/>
    <w:rsid w:val="00C733AB"/>
    <w:rsid w:val="00C73D26"/>
    <w:rsid w:val="00C7402B"/>
    <w:rsid w:val="00C74797"/>
    <w:rsid w:val="00C7548E"/>
    <w:rsid w:val="00C7557B"/>
    <w:rsid w:val="00C75CD8"/>
    <w:rsid w:val="00C75CF6"/>
    <w:rsid w:val="00C76684"/>
    <w:rsid w:val="00C76CC2"/>
    <w:rsid w:val="00C76D9F"/>
    <w:rsid w:val="00C76FF9"/>
    <w:rsid w:val="00C77634"/>
    <w:rsid w:val="00C777FA"/>
    <w:rsid w:val="00C77978"/>
    <w:rsid w:val="00C77DE1"/>
    <w:rsid w:val="00C80504"/>
    <w:rsid w:val="00C80B9A"/>
    <w:rsid w:val="00C81062"/>
    <w:rsid w:val="00C8118D"/>
    <w:rsid w:val="00C81285"/>
    <w:rsid w:val="00C813DF"/>
    <w:rsid w:val="00C81C05"/>
    <w:rsid w:val="00C82275"/>
    <w:rsid w:val="00C823BA"/>
    <w:rsid w:val="00C82BFC"/>
    <w:rsid w:val="00C838E0"/>
    <w:rsid w:val="00C83D2F"/>
    <w:rsid w:val="00C83DF3"/>
    <w:rsid w:val="00C83E38"/>
    <w:rsid w:val="00C84111"/>
    <w:rsid w:val="00C84D2D"/>
    <w:rsid w:val="00C84DDB"/>
    <w:rsid w:val="00C84F97"/>
    <w:rsid w:val="00C850CF"/>
    <w:rsid w:val="00C85A16"/>
    <w:rsid w:val="00C85DE0"/>
    <w:rsid w:val="00C86572"/>
    <w:rsid w:val="00C86847"/>
    <w:rsid w:val="00C86900"/>
    <w:rsid w:val="00C86B20"/>
    <w:rsid w:val="00C86E32"/>
    <w:rsid w:val="00C87146"/>
    <w:rsid w:val="00C876ED"/>
    <w:rsid w:val="00C90410"/>
    <w:rsid w:val="00C90DDA"/>
    <w:rsid w:val="00C9114C"/>
    <w:rsid w:val="00C918D6"/>
    <w:rsid w:val="00C91AF0"/>
    <w:rsid w:val="00C91B0E"/>
    <w:rsid w:val="00C9214D"/>
    <w:rsid w:val="00C921D7"/>
    <w:rsid w:val="00C922BA"/>
    <w:rsid w:val="00C922DC"/>
    <w:rsid w:val="00C92E2D"/>
    <w:rsid w:val="00C93162"/>
    <w:rsid w:val="00C93524"/>
    <w:rsid w:val="00C938C1"/>
    <w:rsid w:val="00C93AD2"/>
    <w:rsid w:val="00C93E0A"/>
    <w:rsid w:val="00C943F3"/>
    <w:rsid w:val="00C949BF"/>
    <w:rsid w:val="00C94ACF"/>
    <w:rsid w:val="00C95A6B"/>
    <w:rsid w:val="00C95AC1"/>
    <w:rsid w:val="00C95BB9"/>
    <w:rsid w:val="00C95EFB"/>
    <w:rsid w:val="00C960EA"/>
    <w:rsid w:val="00C96544"/>
    <w:rsid w:val="00C974E7"/>
    <w:rsid w:val="00C97CC3"/>
    <w:rsid w:val="00CA02FE"/>
    <w:rsid w:val="00CA0A19"/>
    <w:rsid w:val="00CA0EBD"/>
    <w:rsid w:val="00CA12F1"/>
    <w:rsid w:val="00CA205F"/>
    <w:rsid w:val="00CA20CE"/>
    <w:rsid w:val="00CA29B5"/>
    <w:rsid w:val="00CA332F"/>
    <w:rsid w:val="00CA346B"/>
    <w:rsid w:val="00CA35EA"/>
    <w:rsid w:val="00CA36CA"/>
    <w:rsid w:val="00CA3788"/>
    <w:rsid w:val="00CA40C6"/>
    <w:rsid w:val="00CA5258"/>
    <w:rsid w:val="00CA5576"/>
    <w:rsid w:val="00CA57D1"/>
    <w:rsid w:val="00CA5F18"/>
    <w:rsid w:val="00CA6237"/>
    <w:rsid w:val="00CA6458"/>
    <w:rsid w:val="00CA66D0"/>
    <w:rsid w:val="00CA6AA4"/>
    <w:rsid w:val="00CA6BAD"/>
    <w:rsid w:val="00CA6FA5"/>
    <w:rsid w:val="00CA7871"/>
    <w:rsid w:val="00CB0675"/>
    <w:rsid w:val="00CB0A7C"/>
    <w:rsid w:val="00CB0CB0"/>
    <w:rsid w:val="00CB1979"/>
    <w:rsid w:val="00CB1C4B"/>
    <w:rsid w:val="00CB1EFE"/>
    <w:rsid w:val="00CB27C7"/>
    <w:rsid w:val="00CB2883"/>
    <w:rsid w:val="00CB2FFA"/>
    <w:rsid w:val="00CB3024"/>
    <w:rsid w:val="00CB31F8"/>
    <w:rsid w:val="00CB3877"/>
    <w:rsid w:val="00CB3A8A"/>
    <w:rsid w:val="00CB41FB"/>
    <w:rsid w:val="00CB4A59"/>
    <w:rsid w:val="00CB4DB8"/>
    <w:rsid w:val="00CB6223"/>
    <w:rsid w:val="00CB627B"/>
    <w:rsid w:val="00CB66EC"/>
    <w:rsid w:val="00CB69B3"/>
    <w:rsid w:val="00CB6F43"/>
    <w:rsid w:val="00CB7846"/>
    <w:rsid w:val="00CC0189"/>
    <w:rsid w:val="00CC0C84"/>
    <w:rsid w:val="00CC0CEB"/>
    <w:rsid w:val="00CC0F90"/>
    <w:rsid w:val="00CC1B5A"/>
    <w:rsid w:val="00CC1C1F"/>
    <w:rsid w:val="00CC1C93"/>
    <w:rsid w:val="00CC1DC3"/>
    <w:rsid w:val="00CC1E2D"/>
    <w:rsid w:val="00CC2439"/>
    <w:rsid w:val="00CC271E"/>
    <w:rsid w:val="00CC296F"/>
    <w:rsid w:val="00CC2B00"/>
    <w:rsid w:val="00CC2C96"/>
    <w:rsid w:val="00CC3A2B"/>
    <w:rsid w:val="00CC45B8"/>
    <w:rsid w:val="00CC4A98"/>
    <w:rsid w:val="00CC4B36"/>
    <w:rsid w:val="00CC4D9E"/>
    <w:rsid w:val="00CC55A2"/>
    <w:rsid w:val="00CC55EB"/>
    <w:rsid w:val="00CC5D75"/>
    <w:rsid w:val="00CC6530"/>
    <w:rsid w:val="00CC6695"/>
    <w:rsid w:val="00CC67B4"/>
    <w:rsid w:val="00CC69F6"/>
    <w:rsid w:val="00CC6CFA"/>
    <w:rsid w:val="00CC6EC6"/>
    <w:rsid w:val="00CC6F16"/>
    <w:rsid w:val="00CC7037"/>
    <w:rsid w:val="00CC70DF"/>
    <w:rsid w:val="00CC76F8"/>
    <w:rsid w:val="00CC7805"/>
    <w:rsid w:val="00CD0109"/>
    <w:rsid w:val="00CD026B"/>
    <w:rsid w:val="00CD0A87"/>
    <w:rsid w:val="00CD0D9F"/>
    <w:rsid w:val="00CD1D96"/>
    <w:rsid w:val="00CD2143"/>
    <w:rsid w:val="00CD3AB5"/>
    <w:rsid w:val="00CD450C"/>
    <w:rsid w:val="00CD4928"/>
    <w:rsid w:val="00CD4D85"/>
    <w:rsid w:val="00CD4E61"/>
    <w:rsid w:val="00CD5106"/>
    <w:rsid w:val="00CD57AE"/>
    <w:rsid w:val="00CD5FEC"/>
    <w:rsid w:val="00CD62CC"/>
    <w:rsid w:val="00CD6340"/>
    <w:rsid w:val="00CD67E0"/>
    <w:rsid w:val="00CD6EFC"/>
    <w:rsid w:val="00CD7046"/>
    <w:rsid w:val="00CD75F3"/>
    <w:rsid w:val="00CD781F"/>
    <w:rsid w:val="00CD7847"/>
    <w:rsid w:val="00CD794E"/>
    <w:rsid w:val="00CD7CA6"/>
    <w:rsid w:val="00CD7CFF"/>
    <w:rsid w:val="00CD7D6F"/>
    <w:rsid w:val="00CE0181"/>
    <w:rsid w:val="00CE06BD"/>
    <w:rsid w:val="00CE06CC"/>
    <w:rsid w:val="00CE0794"/>
    <w:rsid w:val="00CE0CF1"/>
    <w:rsid w:val="00CE1288"/>
    <w:rsid w:val="00CE2646"/>
    <w:rsid w:val="00CE26F6"/>
    <w:rsid w:val="00CE3126"/>
    <w:rsid w:val="00CE3259"/>
    <w:rsid w:val="00CE3349"/>
    <w:rsid w:val="00CE3439"/>
    <w:rsid w:val="00CE3443"/>
    <w:rsid w:val="00CE3C95"/>
    <w:rsid w:val="00CE43C0"/>
    <w:rsid w:val="00CE45C6"/>
    <w:rsid w:val="00CE45D6"/>
    <w:rsid w:val="00CE4730"/>
    <w:rsid w:val="00CE4F23"/>
    <w:rsid w:val="00CE52DD"/>
    <w:rsid w:val="00CE553D"/>
    <w:rsid w:val="00CE5DFB"/>
    <w:rsid w:val="00CE62E9"/>
    <w:rsid w:val="00CE6564"/>
    <w:rsid w:val="00CE65D7"/>
    <w:rsid w:val="00CE6730"/>
    <w:rsid w:val="00CE691D"/>
    <w:rsid w:val="00CE6AA3"/>
    <w:rsid w:val="00CE6CF6"/>
    <w:rsid w:val="00CE6FC1"/>
    <w:rsid w:val="00CE7B3B"/>
    <w:rsid w:val="00CF026B"/>
    <w:rsid w:val="00CF0792"/>
    <w:rsid w:val="00CF0AFA"/>
    <w:rsid w:val="00CF0E8A"/>
    <w:rsid w:val="00CF12D1"/>
    <w:rsid w:val="00CF148A"/>
    <w:rsid w:val="00CF17D4"/>
    <w:rsid w:val="00CF1866"/>
    <w:rsid w:val="00CF1970"/>
    <w:rsid w:val="00CF1B26"/>
    <w:rsid w:val="00CF2130"/>
    <w:rsid w:val="00CF27B1"/>
    <w:rsid w:val="00CF29C3"/>
    <w:rsid w:val="00CF3132"/>
    <w:rsid w:val="00CF3EE0"/>
    <w:rsid w:val="00CF3F13"/>
    <w:rsid w:val="00CF446F"/>
    <w:rsid w:val="00CF48BD"/>
    <w:rsid w:val="00CF4BDA"/>
    <w:rsid w:val="00CF4DF1"/>
    <w:rsid w:val="00CF4E30"/>
    <w:rsid w:val="00CF54B0"/>
    <w:rsid w:val="00CF61D8"/>
    <w:rsid w:val="00CF6383"/>
    <w:rsid w:val="00CF72AD"/>
    <w:rsid w:val="00CF7327"/>
    <w:rsid w:val="00CF73BB"/>
    <w:rsid w:val="00CF7414"/>
    <w:rsid w:val="00CF7457"/>
    <w:rsid w:val="00CF7CF3"/>
    <w:rsid w:val="00D003C3"/>
    <w:rsid w:val="00D00AA0"/>
    <w:rsid w:val="00D00BE4"/>
    <w:rsid w:val="00D00E0C"/>
    <w:rsid w:val="00D00F37"/>
    <w:rsid w:val="00D0118D"/>
    <w:rsid w:val="00D011A5"/>
    <w:rsid w:val="00D0155E"/>
    <w:rsid w:val="00D01827"/>
    <w:rsid w:val="00D01A21"/>
    <w:rsid w:val="00D01B84"/>
    <w:rsid w:val="00D01C5D"/>
    <w:rsid w:val="00D01CAA"/>
    <w:rsid w:val="00D02A8D"/>
    <w:rsid w:val="00D02B94"/>
    <w:rsid w:val="00D02C5B"/>
    <w:rsid w:val="00D0303B"/>
    <w:rsid w:val="00D0330D"/>
    <w:rsid w:val="00D039C4"/>
    <w:rsid w:val="00D03CF4"/>
    <w:rsid w:val="00D04CA7"/>
    <w:rsid w:val="00D04D5F"/>
    <w:rsid w:val="00D0554A"/>
    <w:rsid w:val="00D05A31"/>
    <w:rsid w:val="00D05B67"/>
    <w:rsid w:val="00D067D6"/>
    <w:rsid w:val="00D06AFC"/>
    <w:rsid w:val="00D0705F"/>
    <w:rsid w:val="00D07364"/>
    <w:rsid w:val="00D07BF1"/>
    <w:rsid w:val="00D07D54"/>
    <w:rsid w:val="00D1052E"/>
    <w:rsid w:val="00D10773"/>
    <w:rsid w:val="00D10A4A"/>
    <w:rsid w:val="00D10C59"/>
    <w:rsid w:val="00D112F9"/>
    <w:rsid w:val="00D1131A"/>
    <w:rsid w:val="00D1180C"/>
    <w:rsid w:val="00D12195"/>
    <w:rsid w:val="00D13031"/>
    <w:rsid w:val="00D1306B"/>
    <w:rsid w:val="00D1322E"/>
    <w:rsid w:val="00D132FD"/>
    <w:rsid w:val="00D14092"/>
    <w:rsid w:val="00D143ED"/>
    <w:rsid w:val="00D146F6"/>
    <w:rsid w:val="00D14F16"/>
    <w:rsid w:val="00D14F6C"/>
    <w:rsid w:val="00D15025"/>
    <w:rsid w:val="00D154DA"/>
    <w:rsid w:val="00D154FF"/>
    <w:rsid w:val="00D1587C"/>
    <w:rsid w:val="00D15896"/>
    <w:rsid w:val="00D15AAF"/>
    <w:rsid w:val="00D15FFA"/>
    <w:rsid w:val="00D16050"/>
    <w:rsid w:val="00D168DD"/>
    <w:rsid w:val="00D17117"/>
    <w:rsid w:val="00D17207"/>
    <w:rsid w:val="00D17430"/>
    <w:rsid w:val="00D1764D"/>
    <w:rsid w:val="00D178C9"/>
    <w:rsid w:val="00D20150"/>
    <w:rsid w:val="00D201A9"/>
    <w:rsid w:val="00D20309"/>
    <w:rsid w:val="00D20453"/>
    <w:rsid w:val="00D209A6"/>
    <w:rsid w:val="00D2268D"/>
    <w:rsid w:val="00D229B8"/>
    <w:rsid w:val="00D22B1A"/>
    <w:rsid w:val="00D22E59"/>
    <w:rsid w:val="00D232FE"/>
    <w:rsid w:val="00D2336D"/>
    <w:rsid w:val="00D234BF"/>
    <w:rsid w:val="00D237EF"/>
    <w:rsid w:val="00D23A23"/>
    <w:rsid w:val="00D23BAC"/>
    <w:rsid w:val="00D23DC9"/>
    <w:rsid w:val="00D24B7D"/>
    <w:rsid w:val="00D24BBF"/>
    <w:rsid w:val="00D254B9"/>
    <w:rsid w:val="00D25659"/>
    <w:rsid w:val="00D25998"/>
    <w:rsid w:val="00D25B3E"/>
    <w:rsid w:val="00D26595"/>
    <w:rsid w:val="00D27622"/>
    <w:rsid w:val="00D27997"/>
    <w:rsid w:val="00D27A92"/>
    <w:rsid w:val="00D300EA"/>
    <w:rsid w:val="00D302C1"/>
    <w:rsid w:val="00D308E0"/>
    <w:rsid w:val="00D309FC"/>
    <w:rsid w:val="00D30D5C"/>
    <w:rsid w:val="00D3131E"/>
    <w:rsid w:val="00D3200D"/>
    <w:rsid w:val="00D32672"/>
    <w:rsid w:val="00D32D13"/>
    <w:rsid w:val="00D33133"/>
    <w:rsid w:val="00D33137"/>
    <w:rsid w:val="00D3327B"/>
    <w:rsid w:val="00D333B0"/>
    <w:rsid w:val="00D33460"/>
    <w:rsid w:val="00D3387F"/>
    <w:rsid w:val="00D33FD0"/>
    <w:rsid w:val="00D342CA"/>
    <w:rsid w:val="00D3463F"/>
    <w:rsid w:val="00D34917"/>
    <w:rsid w:val="00D34C84"/>
    <w:rsid w:val="00D34FAE"/>
    <w:rsid w:val="00D35F2B"/>
    <w:rsid w:val="00D3617B"/>
    <w:rsid w:val="00D36298"/>
    <w:rsid w:val="00D36529"/>
    <w:rsid w:val="00D36A00"/>
    <w:rsid w:val="00D36F0C"/>
    <w:rsid w:val="00D3781C"/>
    <w:rsid w:val="00D4006C"/>
    <w:rsid w:val="00D4014F"/>
    <w:rsid w:val="00D40AC1"/>
    <w:rsid w:val="00D41257"/>
    <w:rsid w:val="00D412E6"/>
    <w:rsid w:val="00D41746"/>
    <w:rsid w:val="00D41842"/>
    <w:rsid w:val="00D418C8"/>
    <w:rsid w:val="00D41B0A"/>
    <w:rsid w:val="00D4239B"/>
    <w:rsid w:val="00D4239F"/>
    <w:rsid w:val="00D44296"/>
    <w:rsid w:val="00D446D0"/>
    <w:rsid w:val="00D447F4"/>
    <w:rsid w:val="00D4495A"/>
    <w:rsid w:val="00D44997"/>
    <w:rsid w:val="00D449EC"/>
    <w:rsid w:val="00D44C16"/>
    <w:rsid w:val="00D44EA4"/>
    <w:rsid w:val="00D45014"/>
    <w:rsid w:val="00D453EE"/>
    <w:rsid w:val="00D45688"/>
    <w:rsid w:val="00D45A35"/>
    <w:rsid w:val="00D45A59"/>
    <w:rsid w:val="00D45D22"/>
    <w:rsid w:val="00D45D54"/>
    <w:rsid w:val="00D45D70"/>
    <w:rsid w:val="00D465B8"/>
    <w:rsid w:val="00D47793"/>
    <w:rsid w:val="00D47D81"/>
    <w:rsid w:val="00D5016C"/>
    <w:rsid w:val="00D501BB"/>
    <w:rsid w:val="00D50291"/>
    <w:rsid w:val="00D50CE3"/>
    <w:rsid w:val="00D510CD"/>
    <w:rsid w:val="00D51521"/>
    <w:rsid w:val="00D51F84"/>
    <w:rsid w:val="00D52846"/>
    <w:rsid w:val="00D52A1E"/>
    <w:rsid w:val="00D52A96"/>
    <w:rsid w:val="00D52D2A"/>
    <w:rsid w:val="00D52ECD"/>
    <w:rsid w:val="00D5318E"/>
    <w:rsid w:val="00D53359"/>
    <w:rsid w:val="00D53364"/>
    <w:rsid w:val="00D535CE"/>
    <w:rsid w:val="00D53B52"/>
    <w:rsid w:val="00D53B59"/>
    <w:rsid w:val="00D53B8E"/>
    <w:rsid w:val="00D5407D"/>
    <w:rsid w:val="00D543E9"/>
    <w:rsid w:val="00D54C98"/>
    <w:rsid w:val="00D557C2"/>
    <w:rsid w:val="00D55A49"/>
    <w:rsid w:val="00D55DD1"/>
    <w:rsid w:val="00D5608A"/>
    <w:rsid w:val="00D5626C"/>
    <w:rsid w:val="00D56565"/>
    <w:rsid w:val="00D56D17"/>
    <w:rsid w:val="00D570F5"/>
    <w:rsid w:val="00D57B07"/>
    <w:rsid w:val="00D57C9E"/>
    <w:rsid w:val="00D603CD"/>
    <w:rsid w:val="00D60891"/>
    <w:rsid w:val="00D60959"/>
    <w:rsid w:val="00D613EA"/>
    <w:rsid w:val="00D61880"/>
    <w:rsid w:val="00D61883"/>
    <w:rsid w:val="00D619CE"/>
    <w:rsid w:val="00D61BDA"/>
    <w:rsid w:val="00D61BEF"/>
    <w:rsid w:val="00D61DF8"/>
    <w:rsid w:val="00D62CDE"/>
    <w:rsid w:val="00D62D2C"/>
    <w:rsid w:val="00D62D2F"/>
    <w:rsid w:val="00D62F3D"/>
    <w:rsid w:val="00D632B2"/>
    <w:rsid w:val="00D6361E"/>
    <w:rsid w:val="00D63778"/>
    <w:rsid w:val="00D63803"/>
    <w:rsid w:val="00D639DC"/>
    <w:rsid w:val="00D6419E"/>
    <w:rsid w:val="00D64274"/>
    <w:rsid w:val="00D64E43"/>
    <w:rsid w:val="00D652DD"/>
    <w:rsid w:val="00D667FA"/>
    <w:rsid w:val="00D672DA"/>
    <w:rsid w:val="00D674EF"/>
    <w:rsid w:val="00D677D5"/>
    <w:rsid w:val="00D67B9C"/>
    <w:rsid w:val="00D67C63"/>
    <w:rsid w:val="00D704ED"/>
    <w:rsid w:val="00D70521"/>
    <w:rsid w:val="00D7144C"/>
    <w:rsid w:val="00D71722"/>
    <w:rsid w:val="00D71741"/>
    <w:rsid w:val="00D71FED"/>
    <w:rsid w:val="00D72463"/>
    <w:rsid w:val="00D72F51"/>
    <w:rsid w:val="00D73443"/>
    <w:rsid w:val="00D7352F"/>
    <w:rsid w:val="00D735E7"/>
    <w:rsid w:val="00D738E8"/>
    <w:rsid w:val="00D73B0F"/>
    <w:rsid w:val="00D74B86"/>
    <w:rsid w:val="00D75189"/>
    <w:rsid w:val="00D75375"/>
    <w:rsid w:val="00D756B5"/>
    <w:rsid w:val="00D7620A"/>
    <w:rsid w:val="00D7695F"/>
    <w:rsid w:val="00D76D4B"/>
    <w:rsid w:val="00D773C6"/>
    <w:rsid w:val="00D8095C"/>
    <w:rsid w:val="00D80986"/>
    <w:rsid w:val="00D80C25"/>
    <w:rsid w:val="00D80C83"/>
    <w:rsid w:val="00D80E44"/>
    <w:rsid w:val="00D815EF"/>
    <w:rsid w:val="00D81705"/>
    <w:rsid w:val="00D81C4A"/>
    <w:rsid w:val="00D82157"/>
    <w:rsid w:val="00D8248F"/>
    <w:rsid w:val="00D82939"/>
    <w:rsid w:val="00D82AC3"/>
    <w:rsid w:val="00D82D07"/>
    <w:rsid w:val="00D83053"/>
    <w:rsid w:val="00D83217"/>
    <w:rsid w:val="00D83CE5"/>
    <w:rsid w:val="00D844DB"/>
    <w:rsid w:val="00D845A6"/>
    <w:rsid w:val="00D84628"/>
    <w:rsid w:val="00D84BAA"/>
    <w:rsid w:val="00D85133"/>
    <w:rsid w:val="00D86003"/>
    <w:rsid w:val="00D864B9"/>
    <w:rsid w:val="00D8695F"/>
    <w:rsid w:val="00D8724B"/>
    <w:rsid w:val="00D877D8"/>
    <w:rsid w:val="00D87A3F"/>
    <w:rsid w:val="00D90030"/>
    <w:rsid w:val="00D9044C"/>
    <w:rsid w:val="00D90B93"/>
    <w:rsid w:val="00D90C9D"/>
    <w:rsid w:val="00D90FB4"/>
    <w:rsid w:val="00D9182B"/>
    <w:rsid w:val="00D919E8"/>
    <w:rsid w:val="00D91CAE"/>
    <w:rsid w:val="00D923FB"/>
    <w:rsid w:val="00D9258F"/>
    <w:rsid w:val="00D942FC"/>
    <w:rsid w:val="00D94B74"/>
    <w:rsid w:val="00D94BCF"/>
    <w:rsid w:val="00D95437"/>
    <w:rsid w:val="00D958C8"/>
    <w:rsid w:val="00D95D7C"/>
    <w:rsid w:val="00D95F73"/>
    <w:rsid w:val="00D960F9"/>
    <w:rsid w:val="00D96140"/>
    <w:rsid w:val="00D96BAB"/>
    <w:rsid w:val="00D96E3C"/>
    <w:rsid w:val="00D9700B"/>
    <w:rsid w:val="00D9717F"/>
    <w:rsid w:val="00D97261"/>
    <w:rsid w:val="00D9741F"/>
    <w:rsid w:val="00D976B2"/>
    <w:rsid w:val="00D9784C"/>
    <w:rsid w:val="00DA013C"/>
    <w:rsid w:val="00DA03C1"/>
    <w:rsid w:val="00DA03CC"/>
    <w:rsid w:val="00DA11CF"/>
    <w:rsid w:val="00DA1357"/>
    <w:rsid w:val="00DA1EBE"/>
    <w:rsid w:val="00DA212D"/>
    <w:rsid w:val="00DA236C"/>
    <w:rsid w:val="00DA2522"/>
    <w:rsid w:val="00DA29A4"/>
    <w:rsid w:val="00DA2EC5"/>
    <w:rsid w:val="00DA3153"/>
    <w:rsid w:val="00DA3172"/>
    <w:rsid w:val="00DA3F4F"/>
    <w:rsid w:val="00DA42B5"/>
    <w:rsid w:val="00DA45D4"/>
    <w:rsid w:val="00DA48BB"/>
    <w:rsid w:val="00DA4BB5"/>
    <w:rsid w:val="00DA5278"/>
    <w:rsid w:val="00DA54BB"/>
    <w:rsid w:val="00DA57D5"/>
    <w:rsid w:val="00DA5872"/>
    <w:rsid w:val="00DA6192"/>
    <w:rsid w:val="00DA6291"/>
    <w:rsid w:val="00DA79AD"/>
    <w:rsid w:val="00DA7A8C"/>
    <w:rsid w:val="00DA7B56"/>
    <w:rsid w:val="00DA7DDC"/>
    <w:rsid w:val="00DA7E2E"/>
    <w:rsid w:val="00DB089B"/>
    <w:rsid w:val="00DB099C"/>
    <w:rsid w:val="00DB0A33"/>
    <w:rsid w:val="00DB101B"/>
    <w:rsid w:val="00DB1464"/>
    <w:rsid w:val="00DB23ED"/>
    <w:rsid w:val="00DB2ADB"/>
    <w:rsid w:val="00DB307D"/>
    <w:rsid w:val="00DB35B5"/>
    <w:rsid w:val="00DB37BE"/>
    <w:rsid w:val="00DB3984"/>
    <w:rsid w:val="00DB3A59"/>
    <w:rsid w:val="00DB3E9F"/>
    <w:rsid w:val="00DB40FC"/>
    <w:rsid w:val="00DB4871"/>
    <w:rsid w:val="00DB4C32"/>
    <w:rsid w:val="00DB4FC2"/>
    <w:rsid w:val="00DB5319"/>
    <w:rsid w:val="00DB5D58"/>
    <w:rsid w:val="00DB66C5"/>
    <w:rsid w:val="00DB6871"/>
    <w:rsid w:val="00DB6B4A"/>
    <w:rsid w:val="00DB720F"/>
    <w:rsid w:val="00DB77A9"/>
    <w:rsid w:val="00DB791C"/>
    <w:rsid w:val="00DB7C18"/>
    <w:rsid w:val="00DB7C71"/>
    <w:rsid w:val="00DB7C9D"/>
    <w:rsid w:val="00DB7E94"/>
    <w:rsid w:val="00DC032A"/>
    <w:rsid w:val="00DC0CC5"/>
    <w:rsid w:val="00DC1790"/>
    <w:rsid w:val="00DC2388"/>
    <w:rsid w:val="00DC27F4"/>
    <w:rsid w:val="00DC2DC6"/>
    <w:rsid w:val="00DC3591"/>
    <w:rsid w:val="00DC38FD"/>
    <w:rsid w:val="00DC3E32"/>
    <w:rsid w:val="00DC4167"/>
    <w:rsid w:val="00DC47A4"/>
    <w:rsid w:val="00DC4A26"/>
    <w:rsid w:val="00DC4C9E"/>
    <w:rsid w:val="00DC4CA9"/>
    <w:rsid w:val="00DC4D6D"/>
    <w:rsid w:val="00DC4F6A"/>
    <w:rsid w:val="00DC5388"/>
    <w:rsid w:val="00DC5393"/>
    <w:rsid w:val="00DC56AF"/>
    <w:rsid w:val="00DC6395"/>
    <w:rsid w:val="00DC67A0"/>
    <w:rsid w:val="00DC7568"/>
    <w:rsid w:val="00DC785E"/>
    <w:rsid w:val="00DC7DEB"/>
    <w:rsid w:val="00DD0602"/>
    <w:rsid w:val="00DD07C1"/>
    <w:rsid w:val="00DD0804"/>
    <w:rsid w:val="00DD0BCA"/>
    <w:rsid w:val="00DD12F1"/>
    <w:rsid w:val="00DD150E"/>
    <w:rsid w:val="00DD152F"/>
    <w:rsid w:val="00DD1793"/>
    <w:rsid w:val="00DD18F9"/>
    <w:rsid w:val="00DD19BC"/>
    <w:rsid w:val="00DD1BB4"/>
    <w:rsid w:val="00DD1C68"/>
    <w:rsid w:val="00DD1F16"/>
    <w:rsid w:val="00DD209D"/>
    <w:rsid w:val="00DD2F35"/>
    <w:rsid w:val="00DD307F"/>
    <w:rsid w:val="00DD339E"/>
    <w:rsid w:val="00DD39B8"/>
    <w:rsid w:val="00DD3B83"/>
    <w:rsid w:val="00DD43BE"/>
    <w:rsid w:val="00DD46AB"/>
    <w:rsid w:val="00DD4B3F"/>
    <w:rsid w:val="00DD4E29"/>
    <w:rsid w:val="00DD5073"/>
    <w:rsid w:val="00DD595A"/>
    <w:rsid w:val="00DD59A1"/>
    <w:rsid w:val="00DD5A85"/>
    <w:rsid w:val="00DD64A9"/>
    <w:rsid w:val="00DD667E"/>
    <w:rsid w:val="00DD6BBD"/>
    <w:rsid w:val="00DD6F4A"/>
    <w:rsid w:val="00DD7077"/>
    <w:rsid w:val="00DD7603"/>
    <w:rsid w:val="00DE0257"/>
    <w:rsid w:val="00DE04C4"/>
    <w:rsid w:val="00DE0681"/>
    <w:rsid w:val="00DE0E9F"/>
    <w:rsid w:val="00DE1222"/>
    <w:rsid w:val="00DE1F7F"/>
    <w:rsid w:val="00DE200E"/>
    <w:rsid w:val="00DE20D5"/>
    <w:rsid w:val="00DE2665"/>
    <w:rsid w:val="00DE271A"/>
    <w:rsid w:val="00DE27F1"/>
    <w:rsid w:val="00DE3134"/>
    <w:rsid w:val="00DE3879"/>
    <w:rsid w:val="00DE3B46"/>
    <w:rsid w:val="00DE46B5"/>
    <w:rsid w:val="00DE58A4"/>
    <w:rsid w:val="00DE59FC"/>
    <w:rsid w:val="00DE5CD7"/>
    <w:rsid w:val="00DE6A14"/>
    <w:rsid w:val="00DE726D"/>
    <w:rsid w:val="00DE733C"/>
    <w:rsid w:val="00DE736F"/>
    <w:rsid w:val="00DE7B1A"/>
    <w:rsid w:val="00DE7F75"/>
    <w:rsid w:val="00DE7FED"/>
    <w:rsid w:val="00DF0262"/>
    <w:rsid w:val="00DF0303"/>
    <w:rsid w:val="00DF0696"/>
    <w:rsid w:val="00DF0C8A"/>
    <w:rsid w:val="00DF0EE3"/>
    <w:rsid w:val="00DF153B"/>
    <w:rsid w:val="00DF1E39"/>
    <w:rsid w:val="00DF2436"/>
    <w:rsid w:val="00DF3247"/>
    <w:rsid w:val="00DF32A8"/>
    <w:rsid w:val="00DF386A"/>
    <w:rsid w:val="00DF39CD"/>
    <w:rsid w:val="00DF4444"/>
    <w:rsid w:val="00DF48EE"/>
    <w:rsid w:val="00DF4BF9"/>
    <w:rsid w:val="00DF50AE"/>
    <w:rsid w:val="00DF5462"/>
    <w:rsid w:val="00DF5510"/>
    <w:rsid w:val="00DF5648"/>
    <w:rsid w:val="00DF5838"/>
    <w:rsid w:val="00DF7749"/>
    <w:rsid w:val="00DF79D9"/>
    <w:rsid w:val="00E00559"/>
    <w:rsid w:val="00E00832"/>
    <w:rsid w:val="00E00C1A"/>
    <w:rsid w:val="00E00C98"/>
    <w:rsid w:val="00E00D0F"/>
    <w:rsid w:val="00E01142"/>
    <w:rsid w:val="00E01720"/>
    <w:rsid w:val="00E01A8D"/>
    <w:rsid w:val="00E01AFA"/>
    <w:rsid w:val="00E01BC6"/>
    <w:rsid w:val="00E01F82"/>
    <w:rsid w:val="00E02850"/>
    <w:rsid w:val="00E03168"/>
    <w:rsid w:val="00E031B8"/>
    <w:rsid w:val="00E03996"/>
    <w:rsid w:val="00E03CED"/>
    <w:rsid w:val="00E04EDE"/>
    <w:rsid w:val="00E051CD"/>
    <w:rsid w:val="00E05268"/>
    <w:rsid w:val="00E057A0"/>
    <w:rsid w:val="00E05BDC"/>
    <w:rsid w:val="00E0672E"/>
    <w:rsid w:val="00E06951"/>
    <w:rsid w:val="00E070AB"/>
    <w:rsid w:val="00E078B1"/>
    <w:rsid w:val="00E07E34"/>
    <w:rsid w:val="00E10CCC"/>
    <w:rsid w:val="00E10DE9"/>
    <w:rsid w:val="00E10E00"/>
    <w:rsid w:val="00E10FC2"/>
    <w:rsid w:val="00E111EE"/>
    <w:rsid w:val="00E11817"/>
    <w:rsid w:val="00E11D75"/>
    <w:rsid w:val="00E11E14"/>
    <w:rsid w:val="00E11F04"/>
    <w:rsid w:val="00E1219E"/>
    <w:rsid w:val="00E1294A"/>
    <w:rsid w:val="00E13279"/>
    <w:rsid w:val="00E1395F"/>
    <w:rsid w:val="00E13CCC"/>
    <w:rsid w:val="00E142E5"/>
    <w:rsid w:val="00E14367"/>
    <w:rsid w:val="00E14503"/>
    <w:rsid w:val="00E14AF1"/>
    <w:rsid w:val="00E15101"/>
    <w:rsid w:val="00E152FA"/>
    <w:rsid w:val="00E1579A"/>
    <w:rsid w:val="00E1640E"/>
    <w:rsid w:val="00E164CA"/>
    <w:rsid w:val="00E167F0"/>
    <w:rsid w:val="00E1770F"/>
    <w:rsid w:val="00E17956"/>
    <w:rsid w:val="00E179C8"/>
    <w:rsid w:val="00E17F33"/>
    <w:rsid w:val="00E208A4"/>
    <w:rsid w:val="00E20E3F"/>
    <w:rsid w:val="00E212A1"/>
    <w:rsid w:val="00E21732"/>
    <w:rsid w:val="00E21799"/>
    <w:rsid w:val="00E21F15"/>
    <w:rsid w:val="00E2272A"/>
    <w:rsid w:val="00E2334D"/>
    <w:rsid w:val="00E2401C"/>
    <w:rsid w:val="00E2439B"/>
    <w:rsid w:val="00E24B47"/>
    <w:rsid w:val="00E2501C"/>
    <w:rsid w:val="00E25B95"/>
    <w:rsid w:val="00E26138"/>
    <w:rsid w:val="00E261BC"/>
    <w:rsid w:val="00E2687D"/>
    <w:rsid w:val="00E26DA8"/>
    <w:rsid w:val="00E27639"/>
    <w:rsid w:val="00E27A83"/>
    <w:rsid w:val="00E27CDF"/>
    <w:rsid w:val="00E310D4"/>
    <w:rsid w:val="00E31217"/>
    <w:rsid w:val="00E31434"/>
    <w:rsid w:val="00E31612"/>
    <w:rsid w:val="00E31B6F"/>
    <w:rsid w:val="00E31BA9"/>
    <w:rsid w:val="00E31D5C"/>
    <w:rsid w:val="00E32176"/>
    <w:rsid w:val="00E32258"/>
    <w:rsid w:val="00E32305"/>
    <w:rsid w:val="00E3279D"/>
    <w:rsid w:val="00E32BA8"/>
    <w:rsid w:val="00E32D95"/>
    <w:rsid w:val="00E3380E"/>
    <w:rsid w:val="00E342CF"/>
    <w:rsid w:val="00E34F64"/>
    <w:rsid w:val="00E352F1"/>
    <w:rsid w:val="00E3532A"/>
    <w:rsid w:val="00E35782"/>
    <w:rsid w:val="00E35868"/>
    <w:rsid w:val="00E35986"/>
    <w:rsid w:val="00E35C0F"/>
    <w:rsid w:val="00E35C4A"/>
    <w:rsid w:val="00E35C83"/>
    <w:rsid w:val="00E35CCE"/>
    <w:rsid w:val="00E3628D"/>
    <w:rsid w:val="00E363E7"/>
    <w:rsid w:val="00E36BB9"/>
    <w:rsid w:val="00E371A0"/>
    <w:rsid w:val="00E37557"/>
    <w:rsid w:val="00E37A89"/>
    <w:rsid w:val="00E40156"/>
    <w:rsid w:val="00E40875"/>
    <w:rsid w:val="00E40878"/>
    <w:rsid w:val="00E40927"/>
    <w:rsid w:val="00E40AD3"/>
    <w:rsid w:val="00E40BC5"/>
    <w:rsid w:val="00E40F7A"/>
    <w:rsid w:val="00E41170"/>
    <w:rsid w:val="00E417C0"/>
    <w:rsid w:val="00E42314"/>
    <w:rsid w:val="00E42A00"/>
    <w:rsid w:val="00E430DD"/>
    <w:rsid w:val="00E43D1F"/>
    <w:rsid w:val="00E449B6"/>
    <w:rsid w:val="00E454E4"/>
    <w:rsid w:val="00E455CB"/>
    <w:rsid w:val="00E45D23"/>
    <w:rsid w:val="00E462F6"/>
    <w:rsid w:val="00E467D7"/>
    <w:rsid w:val="00E46D00"/>
    <w:rsid w:val="00E47ADD"/>
    <w:rsid w:val="00E47C55"/>
    <w:rsid w:val="00E5047C"/>
    <w:rsid w:val="00E50636"/>
    <w:rsid w:val="00E50C3C"/>
    <w:rsid w:val="00E50D8A"/>
    <w:rsid w:val="00E510E9"/>
    <w:rsid w:val="00E517F0"/>
    <w:rsid w:val="00E51A46"/>
    <w:rsid w:val="00E52875"/>
    <w:rsid w:val="00E52E73"/>
    <w:rsid w:val="00E54A00"/>
    <w:rsid w:val="00E54DE9"/>
    <w:rsid w:val="00E566B7"/>
    <w:rsid w:val="00E56A28"/>
    <w:rsid w:val="00E57A2F"/>
    <w:rsid w:val="00E60420"/>
    <w:rsid w:val="00E60745"/>
    <w:rsid w:val="00E60B85"/>
    <w:rsid w:val="00E60F5C"/>
    <w:rsid w:val="00E61336"/>
    <w:rsid w:val="00E61B33"/>
    <w:rsid w:val="00E61C82"/>
    <w:rsid w:val="00E62413"/>
    <w:rsid w:val="00E62514"/>
    <w:rsid w:val="00E626EC"/>
    <w:rsid w:val="00E62963"/>
    <w:rsid w:val="00E62AB3"/>
    <w:rsid w:val="00E63AFD"/>
    <w:rsid w:val="00E63C46"/>
    <w:rsid w:val="00E63E6A"/>
    <w:rsid w:val="00E640E2"/>
    <w:rsid w:val="00E6414C"/>
    <w:rsid w:val="00E64959"/>
    <w:rsid w:val="00E64A3F"/>
    <w:rsid w:val="00E64BD1"/>
    <w:rsid w:val="00E64F3D"/>
    <w:rsid w:val="00E64F81"/>
    <w:rsid w:val="00E6504A"/>
    <w:rsid w:val="00E65215"/>
    <w:rsid w:val="00E657CC"/>
    <w:rsid w:val="00E65893"/>
    <w:rsid w:val="00E6594E"/>
    <w:rsid w:val="00E65D5D"/>
    <w:rsid w:val="00E6629C"/>
    <w:rsid w:val="00E662F7"/>
    <w:rsid w:val="00E664D0"/>
    <w:rsid w:val="00E665EE"/>
    <w:rsid w:val="00E66752"/>
    <w:rsid w:val="00E667F5"/>
    <w:rsid w:val="00E66EA0"/>
    <w:rsid w:val="00E672E4"/>
    <w:rsid w:val="00E678E8"/>
    <w:rsid w:val="00E67DAB"/>
    <w:rsid w:val="00E70623"/>
    <w:rsid w:val="00E70DD7"/>
    <w:rsid w:val="00E7199B"/>
    <w:rsid w:val="00E71AC9"/>
    <w:rsid w:val="00E7202A"/>
    <w:rsid w:val="00E721A1"/>
    <w:rsid w:val="00E725DE"/>
    <w:rsid w:val="00E72DBA"/>
    <w:rsid w:val="00E73381"/>
    <w:rsid w:val="00E7434B"/>
    <w:rsid w:val="00E74947"/>
    <w:rsid w:val="00E74C20"/>
    <w:rsid w:val="00E74D52"/>
    <w:rsid w:val="00E74F93"/>
    <w:rsid w:val="00E755DD"/>
    <w:rsid w:val="00E75ABD"/>
    <w:rsid w:val="00E75FCE"/>
    <w:rsid w:val="00E7602A"/>
    <w:rsid w:val="00E7669D"/>
    <w:rsid w:val="00E76AA7"/>
    <w:rsid w:val="00E76C9D"/>
    <w:rsid w:val="00E800F8"/>
    <w:rsid w:val="00E808D8"/>
    <w:rsid w:val="00E809D8"/>
    <w:rsid w:val="00E815C1"/>
    <w:rsid w:val="00E816A4"/>
    <w:rsid w:val="00E81B28"/>
    <w:rsid w:val="00E81BC5"/>
    <w:rsid w:val="00E82CB7"/>
    <w:rsid w:val="00E8305C"/>
    <w:rsid w:val="00E83253"/>
    <w:rsid w:val="00E841B8"/>
    <w:rsid w:val="00E841D1"/>
    <w:rsid w:val="00E84BE1"/>
    <w:rsid w:val="00E84DFF"/>
    <w:rsid w:val="00E852F5"/>
    <w:rsid w:val="00E85DEB"/>
    <w:rsid w:val="00E86007"/>
    <w:rsid w:val="00E86347"/>
    <w:rsid w:val="00E86348"/>
    <w:rsid w:val="00E8655C"/>
    <w:rsid w:val="00E866FF"/>
    <w:rsid w:val="00E86E72"/>
    <w:rsid w:val="00E872CD"/>
    <w:rsid w:val="00E872EA"/>
    <w:rsid w:val="00E87609"/>
    <w:rsid w:val="00E901B5"/>
    <w:rsid w:val="00E90691"/>
    <w:rsid w:val="00E90EA1"/>
    <w:rsid w:val="00E91027"/>
    <w:rsid w:val="00E913D0"/>
    <w:rsid w:val="00E91422"/>
    <w:rsid w:val="00E91430"/>
    <w:rsid w:val="00E91580"/>
    <w:rsid w:val="00E91FC1"/>
    <w:rsid w:val="00E921FD"/>
    <w:rsid w:val="00E92292"/>
    <w:rsid w:val="00E923AD"/>
    <w:rsid w:val="00E927CB"/>
    <w:rsid w:val="00E9285D"/>
    <w:rsid w:val="00E92E10"/>
    <w:rsid w:val="00E934EF"/>
    <w:rsid w:val="00E93510"/>
    <w:rsid w:val="00E9351B"/>
    <w:rsid w:val="00E93616"/>
    <w:rsid w:val="00E93841"/>
    <w:rsid w:val="00E93F44"/>
    <w:rsid w:val="00E93FFE"/>
    <w:rsid w:val="00E94CEB"/>
    <w:rsid w:val="00E9532E"/>
    <w:rsid w:val="00E9561B"/>
    <w:rsid w:val="00E96366"/>
    <w:rsid w:val="00E964A3"/>
    <w:rsid w:val="00E96799"/>
    <w:rsid w:val="00E97615"/>
    <w:rsid w:val="00E97FF6"/>
    <w:rsid w:val="00EA01F2"/>
    <w:rsid w:val="00EA0252"/>
    <w:rsid w:val="00EA03A4"/>
    <w:rsid w:val="00EA08F5"/>
    <w:rsid w:val="00EA09B4"/>
    <w:rsid w:val="00EA0EEC"/>
    <w:rsid w:val="00EA0F54"/>
    <w:rsid w:val="00EA1302"/>
    <w:rsid w:val="00EA17C9"/>
    <w:rsid w:val="00EA1D83"/>
    <w:rsid w:val="00EA211F"/>
    <w:rsid w:val="00EA2683"/>
    <w:rsid w:val="00EA2E9E"/>
    <w:rsid w:val="00EA2EF3"/>
    <w:rsid w:val="00EA356A"/>
    <w:rsid w:val="00EA358E"/>
    <w:rsid w:val="00EA398E"/>
    <w:rsid w:val="00EA3D77"/>
    <w:rsid w:val="00EA3FFC"/>
    <w:rsid w:val="00EA41FC"/>
    <w:rsid w:val="00EA44F9"/>
    <w:rsid w:val="00EA5061"/>
    <w:rsid w:val="00EA5287"/>
    <w:rsid w:val="00EA52B4"/>
    <w:rsid w:val="00EA53B1"/>
    <w:rsid w:val="00EA5E7E"/>
    <w:rsid w:val="00EA5F60"/>
    <w:rsid w:val="00EA635A"/>
    <w:rsid w:val="00EA6D48"/>
    <w:rsid w:val="00EA6DEE"/>
    <w:rsid w:val="00EA714C"/>
    <w:rsid w:val="00EA7EFE"/>
    <w:rsid w:val="00EB0F21"/>
    <w:rsid w:val="00EB1679"/>
    <w:rsid w:val="00EB16BD"/>
    <w:rsid w:val="00EB183C"/>
    <w:rsid w:val="00EB1B41"/>
    <w:rsid w:val="00EB1E6C"/>
    <w:rsid w:val="00EB30F4"/>
    <w:rsid w:val="00EB35D2"/>
    <w:rsid w:val="00EB420E"/>
    <w:rsid w:val="00EB441B"/>
    <w:rsid w:val="00EB4B02"/>
    <w:rsid w:val="00EB4F9D"/>
    <w:rsid w:val="00EB51BC"/>
    <w:rsid w:val="00EB56B0"/>
    <w:rsid w:val="00EB67D5"/>
    <w:rsid w:val="00EB6A11"/>
    <w:rsid w:val="00EB74C8"/>
    <w:rsid w:val="00EB768E"/>
    <w:rsid w:val="00EB7B42"/>
    <w:rsid w:val="00EB7BEC"/>
    <w:rsid w:val="00EB7DC5"/>
    <w:rsid w:val="00EC0258"/>
    <w:rsid w:val="00EC056F"/>
    <w:rsid w:val="00EC0BA5"/>
    <w:rsid w:val="00EC1368"/>
    <w:rsid w:val="00EC14A0"/>
    <w:rsid w:val="00EC1F3F"/>
    <w:rsid w:val="00EC214B"/>
    <w:rsid w:val="00EC2484"/>
    <w:rsid w:val="00EC2696"/>
    <w:rsid w:val="00EC3011"/>
    <w:rsid w:val="00EC409E"/>
    <w:rsid w:val="00EC4914"/>
    <w:rsid w:val="00EC49B8"/>
    <w:rsid w:val="00EC4F72"/>
    <w:rsid w:val="00EC51FC"/>
    <w:rsid w:val="00EC5D02"/>
    <w:rsid w:val="00EC6069"/>
    <w:rsid w:val="00EC60CE"/>
    <w:rsid w:val="00EC6B30"/>
    <w:rsid w:val="00EC6CA4"/>
    <w:rsid w:val="00EC6E6C"/>
    <w:rsid w:val="00EC7C0A"/>
    <w:rsid w:val="00EC7C13"/>
    <w:rsid w:val="00ED003C"/>
    <w:rsid w:val="00ED023B"/>
    <w:rsid w:val="00ED0F7A"/>
    <w:rsid w:val="00ED11D2"/>
    <w:rsid w:val="00ED1243"/>
    <w:rsid w:val="00ED1316"/>
    <w:rsid w:val="00ED18B5"/>
    <w:rsid w:val="00ED19C2"/>
    <w:rsid w:val="00ED26A5"/>
    <w:rsid w:val="00ED3D7B"/>
    <w:rsid w:val="00ED4691"/>
    <w:rsid w:val="00ED55B2"/>
    <w:rsid w:val="00ED55FB"/>
    <w:rsid w:val="00ED571E"/>
    <w:rsid w:val="00ED5819"/>
    <w:rsid w:val="00ED597D"/>
    <w:rsid w:val="00ED5E71"/>
    <w:rsid w:val="00ED5E7D"/>
    <w:rsid w:val="00ED60FC"/>
    <w:rsid w:val="00ED6177"/>
    <w:rsid w:val="00ED6687"/>
    <w:rsid w:val="00ED66E5"/>
    <w:rsid w:val="00ED71BE"/>
    <w:rsid w:val="00ED7753"/>
    <w:rsid w:val="00ED7862"/>
    <w:rsid w:val="00ED7AFE"/>
    <w:rsid w:val="00EE01EB"/>
    <w:rsid w:val="00EE04B8"/>
    <w:rsid w:val="00EE0632"/>
    <w:rsid w:val="00EE0699"/>
    <w:rsid w:val="00EE0E27"/>
    <w:rsid w:val="00EE0E98"/>
    <w:rsid w:val="00EE0EF7"/>
    <w:rsid w:val="00EE124A"/>
    <w:rsid w:val="00EE1941"/>
    <w:rsid w:val="00EE1F19"/>
    <w:rsid w:val="00EE22DF"/>
    <w:rsid w:val="00EE23E3"/>
    <w:rsid w:val="00EE28E1"/>
    <w:rsid w:val="00EE316B"/>
    <w:rsid w:val="00EE33CB"/>
    <w:rsid w:val="00EE34D7"/>
    <w:rsid w:val="00EE38BB"/>
    <w:rsid w:val="00EE436C"/>
    <w:rsid w:val="00EE458D"/>
    <w:rsid w:val="00EE4AB6"/>
    <w:rsid w:val="00EE4FD7"/>
    <w:rsid w:val="00EE50D1"/>
    <w:rsid w:val="00EE52FB"/>
    <w:rsid w:val="00EE59C9"/>
    <w:rsid w:val="00EE5B9B"/>
    <w:rsid w:val="00EE5B9F"/>
    <w:rsid w:val="00EE631D"/>
    <w:rsid w:val="00EE6D17"/>
    <w:rsid w:val="00EE7695"/>
    <w:rsid w:val="00EE770E"/>
    <w:rsid w:val="00EE78B2"/>
    <w:rsid w:val="00EE78B6"/>
    <w:rsid w:val="00EE7A11"/>
    <w:rsid w:val="00EF08E4"/>
    <w:rsid w:val="00EF0BB3"/>
    <w:rsid w:val="00EF0BD0"/>
    <w:rsid w:val="00EF0BD7"/>
    <w:rsid w:val="00EF0BF7"/>
    <w:rsid w:val="00EF2149"/>
    <w:rsid w:val="00EF4D10"/>
    <w:rsid w:val="00EF4E2E"/>
    <w:rsid w:val="00EF5F1C"/>
    <w:rsid w:val="00EF635B"/>
    <w:rsid w:val="00EF6636"/>
    <w:rsid w:val="00EF6BF8"/>
    <w:rsid w:val="00EF6FFE"/>
    <w:rsid w:val="00EF702A"/>
    <w:rsid w:val="00EF72BF"/>
    <w:rsid w:val="00EF7446"/>
    <w:rsid w:val="00EF79D4"/>
    <w:rsid w:val="00EF7B69"/>
    <w:rsid w:val="00F000CA"/>
    <w:rsid w:val="00F00624"/>
    <w:rsid w:val="00F0085D"/>
    <w:rsid w:val="00F012DF"/>
    <w:rsid w:val="00F016FD"/>
    <w:rsid w:val="00F01A36"/>
    <w:rsid w:val="00F029D0"/>
    <w:rsid w:val="00F02DF9"/>
    <w:rsid w:val="00F02FFC"/>
    <w:rsid w:val="00F0363C"/>
    <w:rsid w:val="00F03B7A"/>
    <w:rsid w:val="00F03F2A"/>
    <w:rsid w:val="00F04540"/>
    <w:rsid w:val="00F049ED"/>
    <w:rsid w:val="00F04CF6"/>
    <w:rsid w:val="00F04F6A"/>
    <w:rsid w:val="00F05F1C"/>
    <w:rsid w:val="00F06070"/>
    <w:rsid w:val="00F061F9"/>
    <w:rsid w:val="00F06289"/>
    <w:rsid w:val="00F063CA"/>
    <w:rsid w:val="00F06876"/>
    <w:rsid w:val="00F068CE"/>
    <w:rsid w:val="00F06966"/>
    <w:rsid w:val="00F07478"/>
    <w:rsid w:val="00F07515"/>
    <w:rsid w:val="00F10958"/>
    <w:rsid w:val="00F10E51"/>
    <w:rsid w:val="00F10F93"/>
    <w:rsid w:val="00F118D9"/>
    <w:rsid w:val="00F11F2B"/>
    <w:rsid w:val="00F12693"/>
    <w:rsid w:val="00F127E2"/>
    <w:rsid w:val="00F13FEF"/>
    <w:rsid w:val="00F147C1"/>
    <w:rsid w:val="00F15877"/>
    <w:rsid w:val="00F16469"/>
    <w:rsid w:val="00F166E8"/>
    <w:rsid w:val="00F176EB"/>
    <w:rsid w:val="00F177D4"/>
    <w:rsid w:val="00F1799A"/>
    <w:rsid w:val="00F17EF2"/>
    <w:rsid w:val="00F2017E"/>
    <w:rsid w:val="00F207F1"/>
    <w:rsid w:val="00F20C66"/>
    <w:rsid w:val="00F20FDA"/>
    <w:rsid w:val="00F2133D"/>
    <w:rsid w:val="00F2153B"/>
    <w:rsid w:val="00F217C7"/>
    <w:rsid w:val="00F21D3B"/>
    <w:rsid w:val="00F21DCA"/>
    <w:rsid w:val="00F222E6"/>
    <w:rsid w:val="00F22E84"/>
    <w:rsid w:val="00F22EFE"/>
    <w:rsid w:val="00F23254"/>
    <w:rsid w:val="00F236F4"/>
    <w:rsid w:val="00F23734"/>
    <w:rsid w:val="00F23DF4"/>
    <w:rsid w:val="00F241B1"/>
    <w:rsid w:val="00F2432C"/>
    <w:rsid w:val="00F243D5"/>
    <w:rsid w:val="00F248A1"/>
    <w:rsid w:val="00F24B32"/>
    <w:rsid w:val="00F24C12"/>
    <w:rsid w:val="00F2515F"/>
    <w:rsid w:val="00F256D5"/>
    <w:rsid w:val="00F267F2"/>
    <w:rsid w:val="00F269FD"/>
    <w:rsid w:val="00F26BB3"/>
    <w:rsid w:val="00F26EB0"/>
    <w:rsid w:val="00F27333"/>
    <w:rsid w:val="00F27399"/>
    <w:rsid w:val="00F27A0F"/>
    <w:rsid w:val="00F27BCF"/>
    <w:rsid w:val="00F30E8F"/>
    <w:rsid w:val="00F3152F"/>
    <w:rsid w:val="00F316C4"/>
    <w:rsid w:val="00F317CC"/>
    <w:rsid w:val="00F31D99"/>
    <w:rsid w:val="00F320F6"/>
    <w:rsid w:val="00F3238C"/>
    <w:rsid w:val="00F32807"/>
    <w:rsid w:val="00F328B4"/>
    <w:rsid w:val="00F32AAB"/>
    <w:rsid w:val="00F32F9C"/>
    <w:rsid w:val="00F332EB"/>
    <w:rsid w:val="00F33D0A"/>
    <w:rsid w:val="00F33FCF"/>
    <w:rsid w:val="00F344CE"/>
    <w:rsid w:val="00F34893"/>
    <w:rsid w:val="00F358EA"/>
    <w:rsid w:val="00F35C4D"/>
    <w:rsid w:val="00F35DD6"/>
    <w:rsid w:val="00F35F00"/>
    <w:rsid w:val="00F35F3E"/>
    <w:rsid w:val="00F363D5"/>
    <w:rsid w:val="00F37227"/>
    <w:rsid w:val="00F37EA9"/>
    <w:rsid w:val="00F4059D"/>
    <w:rsid w:val="00F40725"/>
    <w:rsid w:val="00F407AF"/>
    <w:rsid w:val="00F40D13"/>
    <w:rsid w:val="00F40D8F"/>
    <w:rsid w:val="00F412AE"/>
    <w:rsid w:val="00F41899"/>
    <w:rsid w:val="00F419F2"/>
    <w:rsid w:val="00F41AE6"/>
    <w:rsid w:val="00F420E1"/>
    <w:rsid w:val="00F4249C"/>
    <w:rsid w:val="00F43664"/>
    <w:rsid w:val="00F44810"/>
    <w:rsid w:val="00F44A6E"/>
    <w:rsid w:val="00F45931"/>
    <w:rsid w:val="00F45D68"/>
    <w:rsid w:val="00F46596"/>
    <w:rsid w:val="00F466D2"/>
    <w:rsid w:val="00F46B28"/>
    <w:rsid w:val="00F47F36"/>
    <w:rsid w:val="00F5070F"/>
    <w:rsid w:val="00F5085D"/>
    <w:rsid w:val="00F50CC8"/>
    <w:rsid w:val="00F50D2C"/>
    <w:rsid w:val="00F518CB"/>
    <w:rsid w:val="00F53741"/>
    <w:rsid w:val="00F53ACC"/>
    <w:rsid w:val="00F54095"/>
    <w:rsid w:val="00F540C8"/>
    <w:rsid w:val="00F54B82"/>
    <w:rsid w:val="00F55924"/>
    <w:rsid w:val="00F570C6"/>
    <w:rsid w:val="00F57486"/>
    <w:rsid w:val="00F574BB"/>
    <w:rsid w:val="00F574C8"/>
    <w:rsid w:val="00F57540"/>
    <w:rsid w:val="00F5768E"/>
    <w:rsid w:val="00F57DF5"/>
    <w:rsid w:val="00F60EE7"/>
    <w:rsid w:val="00F6256B"/>
    <w:rsid w:val="00F629C5"/>
    <w:rsid w:val="00F629F5"/>
    <w:rsid w:val="00F62CE9"/>
    <w:rsid w:val="00F62E7A"/>
    <w:rsid w:val="00F6332E"/>
    <w:rsid w:val="00F633E6"/>
    <w:rsid w:val="00F6352A"/>
    <w:rsid w:val="00F63C04"/>
    <w:rsid w:val="00F6483C"/>
    <w:rsid w:val="00F64A4A"/>
    <w:rsid w:val="00F64C24"/>
    <w:rsid w:val="00F64E29"/>
    <w:rsid w:val="00F6520D"/>
    <w:rsid w:val="00F660E4"/>
    <w:rsid w:val="00F6646A"/>
    <w:rsid w:val="00F66612"/>
    <w:rsid w:val="00F66703"/>
    <w:rsid w:val="00F6683B"/>
    <w:rsid w:val="00F66852"/>
    <w:rsid w:val="00F66F13"/>
    <w:rsid w:val="00F67106"/>
    <w:rsid w:val="00F677E8"/>
    <w:rsid w:val="00F67906"/>
    <w:rsid w:val="00F67D88"/>
    <w:rsid w:val="00F70549"/>
    <w:rsid w:val="00F70DF5"/>
    <w:rsid w:val="00F70F94"/>
    <w:rsid w:val="00F7137F"/>
    <w:rsid w:val="00F71874"/>
    <w:rsid w:val="00F71DBB"/>
    <w:rsid w:val="00F71F71"/>
    <w:rsid w:val="00F720D9"/>
    <w:rsid w:val="00F72484"/>
    <w:rsid w:val="00F72A35"/>
    <w:rsid w:val="00F72B2F"/>
    <w:rsid w:val="00F73535"/>
    <w:rsid w:val="00F73C34"/>
    <w:rsid w:val="00F740A5"/>
    <w:rsid w:val="00F75478"/>
    <w:rsid w:val="00F75777"/>
    <w:rsid w:val="00F75D55"/>
    <w:rsid w:val="00F76743"/>
    <w:rsid w:val="00F77029"/>
    <w:rsid w:val="00F77077"/>
    <w:rsid w:val="00F779AA"/>
    <w:rsid w:val="00F77B36"/>
    <w:rsid w:val="00F77E3C"/>
    <w:rsid w:val="00F80009"/>
    <w:rsid w:val="00F80AF0"/>
    <w:rsid w:val="00F81209"/>
    <w:rsid w:val="00F81850"/>
    <w:rsid w:val="00F81DF9"/>
    <w:rsid w:val="00F81E1A"/>
    <w:rsid w:val="00F822AC"/>
    <w:rsid w:val="00F82615"/>
    <w:rsid w:val="00F828F0"/>
    <w:rsid w:val="00F83E1E"/>
    <w:rsid w:val="00F84549"/>
    <w:rsid w:val="00F85C22"/>
    <w:rsid w:val="00F85C6D"/>
    <w:rsid w:val="00F85F6E"/>
    <w:rsid w:val="00F85F9D"/>
    <w:rsid w:val="00F85FFB"/>
    <w:rsid w:val="00F86326"/>
    <w:rsid w:val="00F8648D"/>
    <w:rsid w:val="00F867E3"/>
    <w:rsid w:val="00F868F2"/>
    <w:rsid w:val="00F86900"/>
    <w:rsid w:val="00F86E8C"/>
    <w:rsid w:val="00F873B4"/>
    <w:rsid w:val="00F87663"/>
    <w:rsid w:val="00F87756"/>
    <w:rsid w:val="00F8776E"/>
    <w:rsid w:val="00F877B8"/>
    <w:rsid w:val="00F877D7"/>
    <w:rsid w:val="00F87C64"/>
    <w:rsid w:val="00F87F0F"/>
    <w:rsid w:val="00F907EF"/>
    <w:rsid w:val="00F915CB"/>
    <w:rsid w:val="00F916DA"/>
    <w:rsid w:val="00F91D9B"/>
    <w:rsid w:val="00F920BC"/>
    <w:rsid w:val="00F926A7"/>
    <w:rsid w:val="00F92A61"/>
    <w:rsid w:val="00F935A3"/>
    <w:rsid w:val="00F940E3"/>
    <w:rsid w:val="00F942BC"/>
    <w:rsid w:val="00F9452D"/>
    <w:rsid w:val="00F94CCA"/>
    <w:rsid w:val="00F950F4"/>
    <w:rsid w:val="00F955D5"/>
    <w:rsid w:val="00F95F12"/>
    <w:rsid w:val="00F962B7"/>
    <w:rsid w:val="00F96601"/>
    <w:rsid w:val="00F96659"/>
    <w:rsid w:val="00F96D48"/>
    <w:rsid w:val="00F9719C"/>
    <w:rsid w:val="00F971E4"/>
    <w:rsid w:val="00F97337"/>
    <w:rsid w:val="00F977A0"/>
    <w:rsid w:val="00F97A3E"/>
    <w:rsid w:val="00FA0322"/>
    <w:rsid w:val="00FA0A99"/>
    <w:rsid w:val="00FA0B4A"/>
    <w:rsid w:val="00FA0ED1"/>
    <w:rsid w:val="00FA0FAD"/>
    <w:rsid w:val="00FA17E5"/>
    <w:rsid w:val="00FA1A98"/>
    <w:rsid w:val="00FA1B0F"/>
    <w:rsid w:val="00FA1CB6"/>
    <w:rsid w:val="00FA1F14"/>
    <w:rsid w:val="00FA1FF0"/>
    <w:rsid w:val="00FA2088"/>
    <w:rsid w:val="00FA2B69"/>
    <w:rsid w:val="00FA3074"/>
    <w:rsid w:val="00FA3C2F"/>
    <w:rsid w:val="00FA41E3"/>
    <w:rsid w:val="00FA4420"/>
    <w:rsid w:val="00FA450A"/>
    <w:rsid w:val="00FA45F5"/>
    <w:rsid w:val="00FA46C8"/>
    <w:rsid w:val="00FA4C82"/>
    <w:rsid w:val="00FA4CDF"/>
    <w:rsid w:val="00FA5D09"/>
    <w:rsid w:val="00FA7BC1"/>
    <w:rsid w:val="00FB007B"/>
    <w:rsid w:val="00FB0309"/>
    <w:rsid w:val="00FB0AB7"/>
    <w:rsid w:val="00FB0D4C"/>
    <w:rsid w:val="00FB13C6"/>
    <w:rsid w:val="00FB143B"/>
    <w:rsid w:val="00FB146E"/>
    <w:rsid w:val="00FB156D"/>
    <w:rsid w:val="00FB1FF0"/>
    <w:rsid w:val="00FB2386"/>
    <w:rsid w:val="00FB32BA"/>
    <w:rsid w:val="00FB39DC"/>
    <w:rsid w:val="00FB3D05"/>
    <w:rsid w:val="00FB48BB"/>
    <w:rsid w:val="00FB4FB9"/>
    <w:rsid w:val="00FB5840"/>
    <w:rsid w:val="00FB5D1F"/>
    <w:rsid w:val="00FB5F6A"/>
    <w:rsid w:val="00FB6855"/>
    <w:rsid w:val="00FB6CF6"/>
    <w:rsid w:val="00FB6DA8"/>
    <w:rsid w:val="00FB7743"/>
    <w:rsid w:val="00FB79BB"/>
    <w:rsid w:val="00FB7CC3"/>
    <w:rsid w:val="00FC03FE"/>
    <w:rsid w:val="00FC0885"/>
    <w:rsid w:val="00FC0B20"/>
    <w:rsid w:val="00FC0CA8"/>
    <w:rsid w:val="00FC0D41"/>
    <w:rsid w:val="00FC12D4"/>
    <w:rsid w:val="00FC1327"/>
    <w:rsid w:val="00FC13F4"/>
    <w:rsid w:val="00FC15DB"/>
    <w:rsid w:val="00FC1E70"/>
    <w:rsid w:val="00FC256D"/>
    <w:rsid w:val="00FC26AF"/>
    <w:rsid w:val="00FC2B36"/>
    <w:rsid w:val="00FC2C53"/>
    <w:rsid w:val="00FC2CFC"/>
    <w:rsid w:val="00FC2F86"/>
    <w:rsid w:val="00FC42AB"/>
    <w:rsid w:val="00FC44E9"/>
    <w:rsid w:val="00FC4C2E"/>
    <w:rsid w:val="00FC5038"/>
    <w:rsid w:val="00FC60C9"/>
    <w:rsid w:val="00FC6165"/>
    <w:rsid w:val="00FC6512"/>
    <w:rsid w:val="00FC6AAD"/>
    <w:rsid w:val="00FC6CDE"/>
    <w:rsid w:val="00FC6F54"/>
    <w:rsid w:val="00FC74C3"/>
    <w:rsid w:val="00FC79C1"/>
    <w:rsid w:val="00FC7AB8"/>
    <w:rsid w:val="00FC7D1C"/>
    <w:rsid w:val="00FC7E84"/>
    <w:rsid w:val="00FD0322"/>
    <w:rsid w:val="00FD03D4"/>
    <w:rsid w:val="00FD076C"/>
    <w:rsid w:val="00FD0B34"/>
    <w:rsid w:val="00FD0DF9"/>
    <w:rsid w:val="00FD0E88"/>
    <w:rsid w:val="00FD13CF"/>
    <w:rsid w:val="00FD14A3"/>
    <w:rsid w:val="00FD1BC9"/>
    <w:rsid w:val="00FD29D4"/>
    <w:rsid w:val="00FD316A"/>
    <w:rsid w:val="00FD319C"/>
    <w:rsid w:val="00FD3264"/>
    <w:rsid w:val="00FD379F"/>
    <w:rsid w:val="00FD38E3"/>
    <w:rsid w:val="00FD3A86"/>
    <w:rsid w:val="00FD3D90"/>
    <w:rsid w:val="00FD4255"/>
    <w:rsid w:val="00FD48D2"/>
    <w:rsid w:val="00FD49C8"/>
    <w:rsid w:val="00FD4FFE"/>
    <w:rsid w:val="00FD5687"/>
    <w:rsid w:val="00FD57D5"/>
    <w:rsid w:val="00FD59F0"/>
    <w:rsid w:val="00FD5A38"/>
    <w:rsid w:val="00FD6C32"/>
    <w:rsid w:val="00FD6E08"/>
    <w:rsid w:val="00FD6F5B"/>
    <w:rsid w:val="00FD7878"/>
    <w:rsid w:val="00FD797B"/>
    <w:rsid w:val="00FD7A4B"/>
    <w:rsid w:val="00FD7D01"/>
    <w:rsid w:val="00FE056F"/>
    <w:rsid w:val="00FE05D3"/>
    <w:rsid w:val="00FE10C6"/>
    <w:rsid w:val="00FE18BD"/>
    <w:rsid w:val="00FE1B7C"/>
    <w:rsid w:val="00FE1BB1"/>
    <w:rsid w:val="00FE355E"/>
    <w:rsid w:val="00FE3BD1"/>
    <w:rsid w:val="00FE4628"/>
    <w:rsid w:val="00FE5470"/>
    <w:rsid w:val="00FE5497"/>
    <w:rsid w:val="00FE6771"/>
    <w:rsid w:val="00FE69FF"/>
    <w:rsid w:val="00FE6B25"/>
    <w:rsid w:val="00FE6CD7"/>
    <w:rsid w:val="00FE6FAB"/>
    <w:rsid w:val="00FE7F1D"/>
    <w:rsid w:val="00FF03F6"/>
    <w:rsid w:val="00FF0AD2"/>
    <w:rsid w:val="00FF132E"/>
    <w:rsid w:val="00FF136D"/>
    <w:rsid w:val="00FF1D89"/>
    <w:rsid w:val="00FF1E13"/>
    <w:rsid w:val="00FF2670"/>
    <w:rsid w:val="00FF26A4"/>
    <w:rsid w:val="00FF2B9C"/>
    <w:rsid w:val="00FF3818"/>
    <w:rsid w:val="00FF3DCC"/>
    <w:rsid w:val="00FF3F8E"/>
    <w:rsid w:val="00FF4085"/>
    <w:rsid w:val="00FF422B"/>
    <w:rsid w:val="00FF4316"/>
    <w:rsid w:val="00FF459B"/>
    <w:rsid w:val="00FF4695"/>
    <w:rsid w:val="00FF48FD"/>
    <w:rsid w:val="00FF4A0A"/>
    <w:rsid w:val="00FF4F6B"/>
    <w:rsid w:val="00FF5217"/>
    <w:rsid w:val="00FF5C7C"/>
    <w:rsid w:val="00FF68B4"/>
    <w:rsid w:val="00FF6949"/>
    <w:rsid w:val="00FF6AF8"/>
    <w:rsid w:val="00FF73FE"/>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4E3876"/>
  <w15:docId w15:val="{2C6C895C-030C-446A-A563-AEE5E0F0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B86"/>
    <w:pPr>
      <w:widowControl w:val="0"/>
      <w:snapToGrid w:val="0"/>
      <w:spacing w:line="300" w:lineRule="auto"/>
      <w:ind w:firstLineChars="200" w:firstLine="200"/>
      <w:jc w:val="both"/>
    </w:pPr>
    <w:rPr>
      <w:rFonts w:eastAsia="微软雅黑"/>
      <w:kern w:val="2"/>
      <w:sz w:val="22"/>
      <w:szCs w:val="24"/>
    </w:rPr>
  </w:style>
  <w:style w:type="paragraph" w:styleId="1">
    <w:name w:val="heading 1"/>
    <w:aliases w:val="H1,1。标题 1"/>
    <w:basedOn w:val="a"/>
    <w:next w:val="a"/>
    <w:autoRedefine/>
    <w:qFormat/>
    <w:rsid w:val="00A97B82"/>
    <w:pPr>
      <w:keepNext/>
      <w:numPr>
        <w:numId w:val="1"/>
      </w:numPr>
      <w:spacing w:line="240" w:lineRule="auto"/>
      <w:ind w:left="0" w:firstLineChars="0" w:firstLine="0"/>
      <w:outlineLvl w:val="0"/>
    </w:pPr>
    <w:rPr>
      <w:rFonts w:ascii="微软雅黑" w:hAnsi="微软雅黑"/>
      <w:b/>
      <w:sz w:val="32"/>
    </w:rPr>
  </w:style>
  <w:style w:type="paragraph" w:styleId="2">
    <w:name w:val="heading 2"/>
    <w:aliases w:val="H2,1。1标题 2"/>
    <w:basedOn w:val="TOC2"/>
    <w:next w:val="a"/>
    <w:qFormat/>
    <w:rsid w:val="00A97B82"/>
    <w:pPr>
      <w:keepNext/>
      <w:keepLines/>
      <w:numPr>
        <w:ilvl w:val="1"/>
        <w:numId w:val="1"/>
      </w:numPr>
      <w:spacing w:line="240" w:lineRule="auto"/>
      <w:ind w:left="0" w:firstLineChars="0" w:firstLine="0"/>
      <w:outlineLvl w:val="1"/>
    </w:pPr>
    <w:rPr>
      <w:rFonts w:ascii="微软雅黑" w:hAnsi="微软雅黑" w:cs="Arial"/>
      <w:b/>
      <w:bCs/>
      <w:sz w:val="30"/>
      <w:szCs w:val="32"/>
    </w:rPr>
  </w:style>
  <w:style w:type="paragraph" w:styleId="3">
    <w:name w:val="heading 3"/>
    <w:basedOn w:val="a"/>
    <w:next w:val="a"/>
    <w:autoRedefine/>
    <w:qFormat/>
    <w:rsid w:val="00157138"/>
    <w:pPr>
      <w:keepNext/>
      <w:keepLines/>
      <w:numPr>
        <w:ilvl w:val="2"/>
        <w:numId w:val="1"/>
      </w:numPr>
      <w:tabs>
        <w:tab w:val="clear" w:pos="662"/>
      </w:tabs>
      <w:spacing w:line="240" w:lineRule="auto"/>
      <w:ind w:left="0" w:firstLineChars="0" w:firstLine="0"/>
      <w:outlineLvl w:val="2"/>
    </w:pPr>
    <w:rPr>
      <w:rFonts w:ascii="微软雅黑" w:hAnsi="微软雅黑"/>
      <w:b/>
      <w:bCs/>
      <w:sz w:val="28"/>
      <w:szCs w:val="32"/>
    </w:rPr>
  </w:style>
  <w:style w:type="paragraph" w:styleId="4">
    <w:name w:val="heading 4"/>
    <w:basedOn w:val="a"/>
    <w:next w:val="a"/>
    <w:autoRedefine/>
    <w:qFormat/>
    <w:rsid w:val="00516F91"/>
    <w:pPr>
      <w:keepNext/>
      <w:numPr>
        <w:ilvl w:val="3"/>
        <w:numId w:val="1"/>
      </w:numPr>
      <w:tabs>
        <w:tab w:val="clear" w:pos="1022"/>
        <w:tab w:val="num" w:pos="709"/>
      </w:tabs>
      <w:spacing w:line="240" w:lineRule="auto"/>
      <w:ind w:left="0" w:firstLineChars="0" w:firstLine="0"/>
      <w:mirrorIndents/>
      <w:jc w:val="left"/>
      <w:outlineLvl w:val="3"/>
    </w:pPr>
    <w:rPr>
      <w:rFonts w:ascii="微软雅黑" w:hAnsi="微软雅黑"/>
      <w:b/>
      <w:bCs/>
      <w:sz w:val="24"/>
    </w:rPr>
  </w:style>
  <w:style w:type="paragraph" w:styleId="5">
    <w:name w:val="heading 5"/>
    <w:basedOn w:val="a"/>
    <w:next w:val="a"/>
    <w:qFormat/>
    <w:rsid w:val="000F6266"/>
    <w:pPr>
      <w:keepNext/>
      <w:numPr>
        <w:ilvl w:val="4"/>
        <w:numId w:val="1"/>
      </w:numPr>
      <w:tabs>
        <w:tab w:val="left" w:pos="962"/>
        <w:tab w:val="left" w:pos="1382"/>
      </w:tabs>
      <w:spacing w:line="240" w:lineRule="auto"/>
      <w:ind w:left="0" w:firstLineChars="0" w:firstLine="0"/>
      <w:jc w:val="left"/>
      <w:outlineLvl w:val="4"/>
    </w:pPr>
    <w:rPr>
      <w:rFonts w:ascii="微软雅黑" w:hAnsi="微软雅黑"/>
      <w:b/>
      <w:bCs/>
    </w:rPr>
  </w:style>
  <w:style w:type="paragraph" w:styleId="6">
    <w:name w:val="heading 6"/>
    <w:basedOn w:val="a"/>
    <w:next w:val="a"/>
    <w:qFormat/>
    <w:rsid w:val="0042418C"/>
    <w:pPr>
      <w:keepNext/>
      <w:numPr>
        <w:ilvl w:val="5"/>
        <w:numId w:val="1"/>
      </w:numPr>
      <w:ind w:firstLineChars="0" w:firstLine="0"/>
      <w:jc w:val="left"/>
      <w:outlineLvl w:val="5"/>
    </w:pPr>
    <w:rPr>
      <w:b/>
      <w:bCs/>
      <w:i/>
      <w:sz w:val="24"/>
    </w:rPr>
  </w:style>
  <w:style w:type="paragraph" w:styleId="7">
    <w:name w:val="heading 7"/>
    <w:basedOn w:val="a"/>
    <w:next w:val="a"/>
    <w:qFormat/>
    <w:rsid w:val="0042418C"/>
    <w:pPr>
      <w:keepNext/>
      <w:numPr>
        <w:ilvl w:val="6"/>
        <w:numId w:val="1"/>
      </w:numPr>
      <w:ind w:firstLineChars="0" w:firstLine="0"/>
      <w:jc w:val="left"/>
      <w:outlineLvl w:val="6"/>
    </w:pPr>
    <w:rPr>
      <w:bCs/>
      <w:i/>
      <w:sz w:val="24"/>
    </w:rPr>
  </w:style>
  <w:style w:type="paragraph" w:styleId="8">
    <w:name w:val="heading 8"/>
    <w:basedOn w:val="a"/>
    <w:next w:val="a"/>
    <w:qFormat/>
    <w:rsid w:val="0042418C"/>
    <w:pPr>
      <w:keepNext/>
      <w:keepLines/>
      <w:numPr>
        <w:ilvl w:val="7"/>
        <w:numId w:val="1"/>
      </w:numPr>
      <w:ind w:firstLineChars="0" w:firstLine="0"/>
      <w:jc w:val="left"/>
      <w:outlineLvl w:val="7"/>
    </w:pPr>
    <w:rPr>
      <w:b/>
    </w:rPr>
  </w:style>
  <w:style w:type="paragraph" w:styleId="9">
    <w:name w:val="heading 9"/>
    <w:basedOn w:val="a"/>
    <w:next w:val="a"/>
    <w:qFormat/>
    <w:rsid w:val="0042418C"/>
    <w:pPr>
      <w:keepNext/>
      <w:keepLines/>
      <w:numPr>
        <w:ilvl w:val="8"/>
        <w:numId w:val="1"/>
      </w:numPr>
      <w:ind w:firstLineChars="0" w:firstLine="0"/>
      <w:jc w:val="left"/>
      <w:outlineLvl w:val="8"/>
    </w:pPr>
    <w:rPr>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rsid w:val="000518C0"/>
    <w:pPr>
      <w:tabs>
        <w:tab w:val="left" w:pos="630"/>
        <w:tab w:val="right" w:leader="dot" w:pos="9498"/>
      </w:tabs>
      <w:ind w:firstLineChars="135" w:firstLine="283"/>
      <w:jc w:val="left"/>
    </w:pPr>
    <w:rPr>
      <w:smallCaps/>
    </w:rPr>
  </w:style>
  <w:style w:type="paragraph" w:styleId="a3">
    <w:name w:val="header"/>
    <w:basedOn w:val="a"/>
    <w:rsid w:val="0042418C"/>
    <w:pPr>
      <w:tabs>
        <w:tab w:val="center" w:pos="4153"/>
        <w:tab w:val="right" w:pos="8306"/>
      </w:tabs>
      <w:jc w:val="center"/>
    </w:pPr>
    <w:rPr>
      <w:sz w:val="18"/>
      <w:szCs w:val="18"/>
    </w:rPr>
  </w:style>
  <w:style w:type="paragraph" w:styleId="a4">
    <w:name w:val="footer"/>
    <w:basedOn w:val="a"/>
    <w:rsid w:val="0042418C"/>
    <w:pPr>
      <w:tabs>
        <w:tab w:val="center" w:pos="4153"/>
        <w:tab w:val="right" w:pos="8306"/>
      </w:tabs>
      <w:jc w:val="left"/>
    </w:pPr>
    <w:rPr>
      <w:sz w:val="18"/>
      <w:szCs w:val="18"/>
    </w:rPr>
  </w:style>
  <w:style w:type="character" w:styleId="a5">
    <w:name w:val="page number"/>
    <w:basedOn w:val="a0"/>
    <w:rsid w:val="0042418C"/>
  </w:style>
  <w:style w:type="paragraph" w:styleId="TOC4">
    <w:name w:val="toc 4"/>
    <w:basedOn w:val="a"/>
    <w:next w:val="a"/>
    <w:autoRedefine/>
    <w:uiPriority w:val="39"/>
    <w:rsid w:val="0042418C"/>
    <w:pPr>
      <w:ind w:left="720"/>
      <w:jc w:val="left"/>
    </w:pPr>
    <w:rPr>
      <w:szCs w:val="21"/>
    </w:rPr>
  </w:style>
  <w:style w:type="paragraph" w:styleId="TOC5">
    <w:name w:val="toc 5"/>
    <w:basedOn w:val="a"/>
    <w:next w:val="a"/>
    <w:autoRedefine/>
    <w:uiPriority w:val="39"/>
    <w:rsid w:val="0042418C"/>
    <w:pPr>
      <w:ind w:left="960"/>
      <w:jc w:val="left"/>
    </w:pPr>
    <w:rPr>
      <w:szCs w:val="21"/>
    </w:rPr>
  </w:style>
  <w:style w:type="paragraph" w:styleId="TOC6">
    <w:name w:val="toc 6"/>
    <w:basedOn w:val="a"/>
    <w:next w:val="a"/>
    <w:autoRedefine/>
    <w:uiPriority w:val="39"/>
    <w:rsid w:val="0042418C"/>
    <w:pPr>
      <w:ind w:left="1200"/>
      <w:jc w:val="left"/>
    </w:pPr>
    <w:rPr>
      <w:szCs w:val="21"/>
    </w:rPr>
  </w:style>
  <w:style w:type="paragraph" w:styleId="TOC7">
    <w:name w:val="toc 7"/>
    <w:basedOn w:val="a"/>
    <w:next w:val="a"/>
    <w:autoRedefine/>
    <w:uiPriority w:val="39"/>
    <w:rsid w:val="0042418C"/>
    <w:pPr>
      <w:ind w:left="1440"/>
      <w:jc w:val="left"/>
    </w:pPr>
    <w:rPr>
      <w:szCs w:val="21"/>
    </w:rPr>
  </w:style>
  <w:style w:type="paragraph" w:styleId="TOC8">
    <w:name w:val="toc 8"/>
    <w:basedOn w:val="a"/>
    <w:next w:val="a"/>
    <w:autoRedefine/>
    <w:uiPriority w:val="39"/>
    <w:rsid w:val="0042418C"/>
    <w:pPr>
      <w:ind w:left="1680"/>
      <w:jc w:val="left"/>
    </w:pPr>
    <w:rPr>
      <w:szCs w:val="21"/>
    </w:rPr>
  </w:style>
  <w:style w:type="paragraph" w:styleId="TOC9">
    <w:name w:val="toc 9"/>
    <w:basedOn w:val="a"/>
    <w:next w:val="a"/>
    <w:autoRedefine/>
    <w:uiPriority w:val="39"/>
    <w:rsid w:val="0042418C"/>
    <w:pPr>
      <w:ind w:left="1920"/>
      <w:jc w:val="left"/>
    </w:pPr>
    <w:rPr>
      <w:szCs w:val="21"/>
    </w:rPr>
  </w:style>
  <w:style w:type="paragraph" w:customStyle="1" w:styleId="a6">
    <w:name w:val="封面标题"/>
    <w:rsid w:val="0042418C"/>
    <w:pPr>
      <w:jc w:val="center"/>
    </w:pPr>
    <w:rPr>
      <w:rFonts w:eastAsia="华文中宋"/>
      <w:b/>
      <w:sz w:val="52"/>
    </w:rPr>
  </w:style>
  <w:style w:type="paragraph" w:customStyle="1" w:styleId="a7">
    <w:name w:val="版本号"/>
    <w:rsid w:val="0042418C"/>
    <w:pPr>
      <w:jc w:val="center"/>
    </w:pPr>
    <w:rPr>
      <w:rFonts w:eastAsia="华文中宋"/>
      <w:b/>
      <w:sz w:val="44"/>
    </w:rPr>
  </w:style>
  <w:style w:type="paragraph" w:customStyle="1" w:styleId="a8">
    <w:name w:val="修订记录标题"/>
    <w:rsid w:val="0042418C"/>
    <w:rPr>
      <w:b/>
      <w:sz w:val="32"/>
    </w:rPr>
  </w:style>
  <w:style w:type="paragraph" w:customStyle="1" w:styleId="a9">
    <w:name w:val="修订记录表头"/>
    <w:rsid w:val="0042418C"/>
    <w:pPr>
      <w:jc w:val="center"/>
    </w:pPr>
    <w:rPr>
      <w:b/>
      <w:sz w:val="24"/>
    </w:rPr>
  </w:style>
  <w:style w:type="paragraph" w:customStyle="1" w:styleId="aa">
    <w:name w:val="修订记录正文"/>
    <w:rsid w:val="0042418C"/>
    <w:pPr>
      <w:jc w:val="center"/>
    </w:pPr>
    <w:rPr>
      <w:sz w:val="24"/>
    </w:rPr>
  </w:style>
  <w:style w:type="paragraph" w:customStyle="1" w:styleId="ab">
    <w:name w:val="图形文本三号加粗"/>
    <w:rsid w:val="0042418C"/>
    <w:pPr>
      <w:jc w:val="center"/>
    </w:pPr>
    <w:rPr>
      <w:b/>
      <w:sz w:val="32"/>
    </w:rPr>
  </w:style>
  <w:style w:type="character" w:styleId="ac">
    <w:name w:val="Hyperlink"/>
    <w:basedOn w:val="a0"/>
    <w:uiPriority w:val="99"/>
    <w:rsid w:val="0042418C"/>
    <w:rPr>
      <w:color w:val="0000FF"/>
      <w:u w:val="single"/>
    </w:rPr>
  </w:style>
  <w:style w:type="paragraph" w:styleId="TOC1">
    <w:name w:val="toc 1"/>
    <w:basedOn w:val="a"/>
    <w:next w:val="a"/>
    <w:autoRedefine/>
    <w:uiPriority w:val="39"/>
    <w:rsid w:val="00600351"/>
    <w:pPr>
      <w:tabs>
        <w:tab w:val="left" w:pos="284"/>
        <w:tab w:val="right" w:leader="dot" w:pos="9498"/>
      </w:tabs>
      <w:adjustRightInd w:val="0"/>
      <w:ind w:firstLineChars="0" w:firstLine="0"/>
      <w:jc w:val="left"/>
    </w:pPr>
    <w:rPr>
      <w:b/>
      <w:bCs/>
      <w:caps/>
      <w:noProof/>
    </w:rPr>
  </w:style>
  <w:style w:type="paragraph" w:styleId="TOC3">
    <w:name w:val="toc 3"/>
    <w:basedOn w:val="a"/>
    <w:next w:val="a"/>
    <w:autoRedefine/>
    <w:uiPriority w:val="39"/>
    <w:rsid w:val="000518C0"/>
    <w:pPr>
      <w:tabs>
        <w:tab w:val="left" w:pos="1470"/>
        <w:tab w:val="right" w:leader="dot" w:pos="9498"/>
      </w:tabs>
      <w:ind w:left="480" w:firstLineChars="106" w:firstLine="223"/>
      <w:jc w:val="left"/>
    </w:pPr>
    <w:rPr>
      <w:i/>
      <w:iCs/>
    </w:rPr>
  </w:style>
  <w:style w:type="paragraph" w:customStyle="1" w:styleId="30">
    <w:name w:val="表格表头3"/>
    <w:rsid w:val="0042418C"/>
    <w:pPr>
      <w:spacing w:line="360" w:lineRule="auto"/>
      <w:jc w:val="center"/>
    </w:pPr>
    <w:rPr>
      <w:b/>
      <w:sz w:val="24"/>
    </w:rPr>
  </w:style>
  <w:style w:type="paragraph" w:customStyle="1" w:styleId="31">
    <w:name w:val="表格正文3"/>
    <w:rsid w:val="0042418C"/>
    <w:pPr>
      <w:spacing w:line="360" w:lineRule="auto"/>
    </w:pPr>
    <w:rPr>
      <w:sz w:val="24"/>
    </w:rPr>
  </w:style>
  <w:style w:type="paragraph" w:customStyle="1" w:styleId="ad">
    <w:name w:val="顶格正文"/>
    <w:rsid w:val="0042418C"/>
    <w:pPr>
      <w:spacing w:line="360" w:lineRule="auto"/>
    </w:pPr>
    <w:rPr>
      <w:sz w:val="24"/>
    </w:rPr>
  </w:style>
  <w:style w:type="paragraph" w:customStyle="1" w:styleId="Logo">
    <w:name w:val="页眉Logo"/>
    <w:rsid w:val="0042418C"/>
    <w:pPr>
      <w:widowControl w:val="0"/>
    </w:pPr>
    <w:rPr>
      <w:bCs/>
      <w:kern w:val="2"/>
      <w:sz w:val="21"/>
      <w:szCs w:val="24"/>
    </w:rPr>
  </w:style>
  <w:style w:type="paragraph" w:customStyle="1" w:styleId="ae">
    <w:name w:val="页脚文字"/>
    <w:rsid w:val="0042418C"/>
    <w:rPr>
      <w:sz w:val="18"/>
    </w:rPr>
  </w:style>
  <w:style w:type="paragraph" w:customStyle="1" w:styleId="af">
    <w:name w:val="密级"/>
    <w:rsid w:val="0042418C"/>
    <w:pPr>
      <w:jc w:val="right"/>
    </w:pPr>
    <w:rPr>
      <w:sz w:val="18"/>
    </w:rPr>
  </w:style>
  <w:style w:type="paragraph" w:customStyle="1" w:styleId="af0">
    <w:name w:val="页脚页码"/>
    <w:rsid w:val="0042418C"/>
    <w:pPr>
      <w:jc w:val="right"/>
    </w:pPr>
    <w:rPr>
      <w:sz w:val="18"/>
    </w:rPr>
  </w:style>
  <w:style w:type="paragraph" w:customStyle="1" w:styleId="af1">
    <w:name w:val="页眉文档名称"/>
    <w:rsid w:val="0042418C"/>
    <w:pPr>
      <w:jc w:val="right"/>
    </w:pPr>
    <w:rPr>
      <w:sz w:val="21"/>
    </w:rPr>
  </w:style>
  <w:style w:type="paragraph" w:customStyle="1" w:styleId="af2">
    <w:name w:val="页眉文档编号"/>
    <w:rsid w:val="0042418C"/>
    <w:pPr>
      <w:jc w:val="center"/>
    </w:pPr>
    <w:rPr>
      <w:sz w:val="21"/>
    </w:rPr>
  </w:style>
  <w:style w:type="paragraph" w:customStyle="1" w:styleId="af3">
    <w:name w:val="图形文本一号加粗"/>
    <w:rsid w:val="0042418C"/>
    <w:pPr>
      <w:jc w:val="center"/>
    </w:pPr>
    <w:rPr>
      <w:b/>
      <w:sz w:val="52"/>
    </w:rPr>
  </w:style>
  <w:style w:type="paragraph" w:customStyle="1" w:styleId="af4">
    <w:name w:val="图形文本小一加粗"/>
    <w:rsid w:val="0042418C"/>
    <w:pPr>
      <w:jc w:val="center"/>
    </w:pPr>
    <w:rPr>
      <w:sz w:val="48"/>
    </w:rPr>
  </w:style>
  <w:style w:type="paragraph" w:customStyle="1" w:styleId="af5">
    <w:name w:val="图形文本二号加粗"/>
    <w:rsid w:val="0042418C"/>
    <w:pPr>
      <w:jc w:val="center"/>
    </w:pPr>
    <w:rPr>
      <w:b/>
      <w:sz w:val="44"/>
    </w:rPr>
  </w:style>
  <w:style w:type="paragraph" w:customStyle="1" w:styleId="af6">
    <w:name w:val="图形文本小二加粗"/>
    <w:rsid w:val="0042418C"/>
    <w:pPr>
      <w:jc w:val="center"/>
    </w:pPr>
    <w:rPr>
      <w:b/>
      <w:sz w:val="36"/>
    </w:rPr>
  </w:style>
  <w:style w:type="paragraph" w:customStyle="1" w:styleId="af7">
    <w:name w:val="图形文本小三加粗"/>
    <w:rsid w:val="0042418C"/>
    <w:pPr>
      <w:jc w:val="center"/>
    </w:pPr>
    <w:rPr>
      <w:b/>
      <w:sz w:val="30"/>
    </w:rPr>
  </w:style>
  <w:style w:type="paragraph" w:customStyle="1" w:styleId="af8">
    <w:name w:val="图形文本小三"/>
    <w:rsid w:val="0042418C"/>
    <w:pPr>
      <w:jc w:val="center"/>
    </w:pPr>
    <w:rPr>
      <w:sz w:val="30"/>
    </w:rPr>
  </w:style>
  <w:style w:type="paragraph" w:customStyle="1" w:styleId="af9">
    <w:name w:val="图形文本四号"/>
    <w:rsid w:val="0042418C"/>
    <w:pPr>
      <w:jc w:val="center"/>
    </w:pPr>
    <w:rPr>
      <w:sz w:val="28"/>
    </w:rPr>
  </w:style>
  <w:style w:type="paragraph" w:customStyle="1" w:styleId="afa">
    <w:name w:val="图形文本小四"/>
    <w:rsid w:val="0042418C"/>
    <w:pPr>
      <w:jc w:val="center"/>
    </w:pPr>
    <w:rPr>
      <w:sz w:val="24"/>
    </w:rPr>
  </w:style>
  <w:style w:type="paragraph" w:customStyle="1" w:styleId="afb">
    <w:name w:val="图形文本五号"/>
    <w:rsid w:val="0042418C"/>
    <w:pPr>
      <w:jc w:val="center"/>
    </w:pPr>
    <w:rPr>
      <w:sz w:val="21"/>
    </w:rPr>
  </w:style>
  <w:style w:type="paragraph" w:customStyle="1" w:styleId="afc">
    <w:name w:val="图形文本小五"/>
    <w:rsid w:val="0042418C"/>
    <w:pPr>
      <w:jc w:val="center"/>
    </w:pPr>
    <w:rPr>
      <w:sz w:val="18"/>
    </w:rPr>
  </w:style>
  <w:style w:type="paragraph" w:customStyle="1" w:styleId="afd">
    <w:name w:val="图形文本六号"/>
    <w:rsid w:val="0042418C"/>
    <w:pPr>
      <w:jc w:val="center"/>
    </w:pPr>
    <w:rPr>
      <w:sz w:val="15"/>
    </w:rPr>
  </w:style>
  <w:style w:type="paragraph" w:customStyle="1" w:styleId="10">
    <w:name w:val="表格表头1"/>
    <w:rsid w:val="0042418C"/>
    <w:pPr>
      <w:jc w:val="center"/>
    </w:pPr>
    <w:rPr>
      <w:b/>
      <w:sz w:val="24"/>
    </w:rPr>
  </w:style>
  <w:style w:type="paragraph" w:customStyle="1" w:styleId="20">
    <w:name w:val="表格表头2"/>
    <w:rsid w:val="0042418C"/>
    <w:pPr>
      <w:jc w:val="center"/>
    </w:pPr>
    <w:rPr>
      <w:b/>
      <w:sz w:val="21"/>
    </w:rPr>
  </w:style>
  <w:style w:type="paragraph" w:customStyle="1" w:styleId="11">
    <w:name w:val="表格正文1"/>
    <w:rsid w:val="001734AD"/>
    <w:pPr>
      <w:snapToGrid w:val="0"/>
      <w:spacing w:line="60" w:lineRule="atLeast"/>
    </w:pPr>
    <w:rPr>
      <w:rFonts w:eastAsia="微软雅黑"/>
      <w:sz w:val="22"/>
    </w:rPr>
  </w:style>
  <w:style w:type="paragraph" w:customStyle="1" w:styleId="21">
    <w:name w:val="表格正文2"/>
    <w:rsid w:val="0042418C"/>
    <w:rPr>
      <w:sz w:val="21"/>
    </w:rPr>
  </w:style>
  <w:style w:type="paragraph" w:customStyle="1" w:styleId="40">
    <w:name w:val="表格正文4"/>
    <w:rsid w:val="0042418C"/>
    <w:pPr>
      <w:spacing w:line="360" w:lineRule="auto"/>
    </w:pPr>
    <w:rPr>
      <w:sz w:val="21"/>
    </w:rPr>
  </w:style>
  <w:style w:type="paragraph" w:styleId="afe">
    <w:name w:val="Document Map"/>
    <w:basedOn w:val="a"/>
    <w:semiHidden/>
    <w:rsid w:val="0042418C"/>
    <w:pPr>
      <w:shd w:val="clear" w:color="auto" w:fill="000080"/>
    </w:pPr>
  </w:style>
  <w:style w:type="paragraph" w:styleId="aff">
    <w:name w:val="Body Text Indent"/>
    <w:basedOn w:val="a"/>
    <w:rsid w:val="0042418C"/>
    <w:pPr>
      <w:ind w:firstLine="420"/>
    </w:pPr>
    <w:rPr>
      <w:rFonts w:ascii="宋体" w:hAnsi="宋体"/>
    </w:rPr>
  </w:style>
  <w:style w:type="character" w:styleId="aff0">
    <w:name w:val="Strong"/>
    <w:basedOn w:val="a0"/>
    <w:qFormat/>
    <w:rsid w:val="0042418C"/>
    <w:rPr>
      <w:b/>
      <w:bCs/>
    </w:rPr>
  </w:style>
  <w:style w:type="paragraph" w:styleId="aff1">
    <w:name w:val="footnote text"/>
    <w:basedOn w:val="a"/>
    <w:semiHidden/>
    <w:rsid w:val="0042418C"/>
    <w:pPr>
      <w:widowControl/>
      <w:ind w:firstLineChars="0" w:firstLine="0"/>
    </w:pPr>
    <w:rPr>
      <w:b/>
      <w:kern w:val="0"/>
      <w:sz w:val="20"/>
      <w:szCs w:val="20"/>
      <w:lang w:val="en-AU"/>
    </w:rPr>
  </w:style>
  <w:style w:type="paragraph" w:styleId="aff2">
    <w:name w:val="Plain Text"/>
    <w:basedOn w:val="a"/>
    <w:rsid w:val="0042418C"/>
    <w:pPr>
      <w:adjustRightInd w:val="0"/>
      <w:ind w:firstLineChars="0" w:firstLine="0"/>
    </w:pPr>
    <w:rPr>
      <w:rFonts w:ascii="宋体" w:hAnsi="Courier New"/>
      <w:kern w:val="0"/>
      <w:szCs w:val="20"/>
    </w:rPr>
  </w:style>
  <w:style w:type="paragraph" w:styleId="aff3">
    <w:name w:val="Block Text"/>
    <w:basedOn w:val="a"/>
    <w:rsid w:val="0042418C"/>
    <w:pPr>
      <w:widowControl/>
      <w:spacing w:after="120"/>
      <w:ind w:left="1440" w:right="1440" w:firstLineChars="0" w:firstLine="0"/>
    </w:pPr>
    <w:rPr>
      <w:b/>
      <w:kern w:val="0"/>
      <w:sz w:val="20"/>
      <w:szCs w:val="20"/>
      <w:lang w:val="en-AU"/>
    </w:rPr>
  </w:style>
  <w:style w:type="paragraph" w:styleId="12">
    <w:name w:val="index 1"/>
    <w:basedOn w:val="a"/>
    <w:next w:val="a"/>
    <w:autoRedefine/>
    <w:semiHidden/>
    <w:rsid w:val="0042418C"/>
    <w:pPr>
      <w:widowControl/>
      <w:ind w:left="240" w:firstLineChars="0" w:hanging="240"/>
    </w:pPr>
    <w:rPr>
      <w:b/>
      <w:kern w:val="0"/>
      <w:sz w:val="20"/>
      <w:szCs w:val="20"/>
      <w:lang w:val="en-AU"/>
    </w:rPr>
  </w:style>
  <w:style w:type="paragraph" w:styleId="22">
    <w:name w:val="index 2"/>
    <w:basedOn w:val="a"/>
    <w:next w:val="a"/>
    <w:autoRedefine/>
    <w:semiHidden/>
    <w:rsid w:val="0042418C"/>
    <w:pPr>
      <w:widowControl/>
      <w:tabs>
        <w:tab w:val="right" w:leader="dot" w:pos="9019"/>
      </w:tabs>
      <w:ind w:left="480" w:firstLineChars="0" w:hanging="240"/>
    </w:pPr>
    <w:rPr>
      <w:b/>
      <w:noProof/>
      <w:kern w:val="0"/>
      <w:sz w:val="20"/>
      <w:szCs w:val="20"/>
      <w:lang w:val="en-AU"/>
    </w:rPr>
  </w:style>
  <w:style w:type="paragraph" w:styleId="32">
    <w:name w:val="index 3"/>
    <w:basedOn w:val="a"/>
    <w:next w:val="a"/>
    <w:autoRedefine/>
    <w:semiHidden/>
    <w:rsid w:val="0042418C"/>
    <w:pPr>
      <w:widowControl/>
      <w:ind w:left="720" w:firstLineChars="0" w:hanging="240"/>
    </w:pPr>
    <w:rPr>
      <w:b/>
      <w:kern w:val="0"/>
      <w:sz w:val="20"/>
      <w:szCs w:val="20"/>
      <w:lang w:val="en-AU"/>
    </w:rPr>
  </w:style>
  <w:style w:type="paragraph" w:styleId="41">
    <w:name w:val="index 4"/>
    <w:basedOn w:val="a"/>
    <w:next w:val="a"/>
    <w:autoRedefine/>
    <w:semiHidden/>
    <w:rsid w:val="0042418C"/>
    <w:pPr>
      <w:widowControl/>
      <w:ind w:left="960" w:firstLineChars="0" w:hanging="240"/>
    </w:pPr>
    <w:rPr>
      <w:b/>
      <w:kern w:val="0"/>
      <w:sz w:val="20"/>
      <w:szCs w:val="20"/>
      <w:lang w:val="en-AU"/>
    </w:rPr>
  </w:style>
  <w:style w:type="paragraph" w:styleId="50">
    <w:name w:val="index 5"/>
    <w:basedOn w:val="a"/>
    <w:next w:val="a"/>
    <w:autoRedefine/>
    <w:semiHidden/>
    <w:rsid w:val="0042418C"/>
    <w:pPr>
      <w:widowControl/>
      <w:ind w:left="1200" w:firstLineChars="0" w:hanging="240"/>
    </w:pPr>
    <w:rPr>
      <w:b/>
      <w:kern w:val="0"/>
      <w:sz w:val="20"/>
      <w:szCs w:val="20"/>
      <w:lang w:val="en-AU"/>
    </w:rPr>
  </w:style>
  <w:style w:type="paragraph" w:styleId="60">
    <w:name w:val="index 6"/>
    <w:basedOn w:val="a"/>
    <w:next w:val="a"/>
    <w:autoRedefine/>
    <w:semiHidden/>
    <w:rsid w:val="0042418C"/>
    <w:pPr>
      <w:widowControl/>
      <w:ind w:left="1440" w:firstLineChars="0" w:hanging="240"/>
    </w:pPr>
    <w:rPr>
      <w:b/>
      <w:kern w:val="0"/>
      <w:sz w:val="20"/>
      <w:szCs w:val="20"/>
      <w:lang w:val="en-AU"/>
    </w:rPr>
  </w:style>
  <w:style w:type="paragraph" w:styleId="70">
    <w:name w:val="index 7"/>
    <w:basedOn w:val="a"/>
    <w:next w:val="a"/>
    <w:autoRedefine/>
    <w:semiHidden/>
    <w:rsid w:val="0042418C"/>
    <w:pPr>
      <w:widowControl/>
      <w:ind w:left="1680" w:firstLineChars="0" w:hanging="240"/>
    </w:pPr>
    <w:rPr>
      <w:b/>
      <w:kern w:val="0"/>
      <w:sz w:val="20"/>
      <w:szCs w:val="20"/>
      <w:lang w:val="en-AU"/>
    </w:rPr>
  </w:style>
  <w:style w:type="paragraph" w:styleId="80">
    <w:name w:val="index 8"/>
    <w:basedOn w:val="a"/>
    <w:next w:val="a"/>
    <w:autoRedefine/>
    <w:semiHidden/>
    <w:rsid w:val="0042418C"/>
    <w:pPr>
      <w:widowControl/>
      <w:ind w:left="1920" w:firstLineChars="0" w:hanging="240"/>
    </w:pPr>
    <w:rPr>
      <w:b/>
      <w:kern w:val="0"/>
      <w:sz w:val="20"/>
      <w:szCs w:val="20"/>
      <w:lang w:val="en-AU"/>
    </w:rPr>
  </w:style>
  <w:style w:type="paragraph" w:styleId="90">
    <w:name w:val="index 9"/>
    <w:basedOn w:val="a"/>
    <w:next w:val="a"/>
    <w:autoRedefine/>
    <w:semiHidden/>
    <w:rsid w:val="0042418C"/>
    <w:pPr>
      <w:widowControl/>
      <w:ind w:left="2160" w:firstLineChars="0" w:hanging="240"/>
    </w:pPr>
    <w:rPr>
      <w:b/>
      <w:kern w:val="0"/>
      <w:sz w:val="20"/>
      <w:szCs w:val="20"/>
      <w:lang w:val="en-AU"/>
    </w:rPr>
  </w:style>
  <w:style w:type="paragraph" w:styleId="aff4">
    <w:name w:val="index heading"/>
    <w:basedOn w:val="a"/>
    <w:next w:val="12"/>
    <w:semiHidden/>
    <w:rsid w:val="0042418C"/>
    <w:pPr>
      <w:widowControl/>
      <w:spacing w:before="120" w:after="120"/>
      <w:ind w:firstLineChars="0" w:firstLine="0"/>
    </w:pPr>
    <w:rPr>
      <w:i/>
      <w:kern w:val="0"/>
      <w:sz w:val="20"/>
      <w:szCs w:val="20"/>
      <w:lang w:val="en-AU"/>
    </w:rPr>
  </w:style>
  <w:style w:type="paragraph" w:styleId="aff5">
    <w:name w:val="Body Text"/>
    <w:basedOn w:val="a"/>
    <w:link w:val="aff6"/>
    <w:rsid w:val="005D293C"/>
    <w:pPr>
      <w:jc w:val="left"/>
    </w:pPr>
    <w:rPr>
      <w:szCs w:val="20"/>
    </w:rPr>
  </w:style>
  <w:style w:type="paragraph" w:styleId="aff7">
    <w:name w:val="Title"/>
    <w:basedOn w:val="a"/>
    <w:qFormat/>
    <w:rsid w:val="0042418C"/>
    <w:pPr>
      <w:widowControl/>
      <w:ind w:firstLineChars="0" w:firstLine="0"/>
      <w:jc w:val="center"/>
    </w:pPr>
    <w:rPr>
      <w:kern w:val="0"/>
      <w:sz w:val="28"/>
      <w:szCs w:val="20"/>
      <w:lang w:eastAsia="en-US"/>
    </w:rPr>
  </w:style>
  <w:style w:type="paragraph" w:customStyle="1" w:styleId="guideline">
    <w:name w:val="guideline"/>
    <w:basedOn w:val="a"/>
    <w:autoRedefine/>
    <w:rsid w:val="0042418C"/>
    <w:pPr>
      <w:widowControl/>
      <w:ind w:firstLineChars="0" w:firstLine="0"/>
    </w:pPr>
    <w:rPr>
      <w:b/>
      <w:i/>
      <w:color w:val="0000FF"/>
      <w:kern w:val="0"/>
      <w:szCs w:val="20"/>
      <w:lang w:val="en-AU"/>
    </w:rPr>
  </w:style>
  <w:style w:type="paragraph" w:customStyle="1" w:styleId="Guideline0">
    <w:name w:val="Guideline"/>
    <w:basedOn w:val="a"/>
    <w:rsid w:val="0042418C"/>
    <w:pPr>
      <w:widowControl/>
      <w:ind w:left="432" w:firstLineChars="0" w:firstLine="0"/>
    </w:pPr>
    <w:rPr>
      <w:b/>
      <w:i/>
      <w:color w:val="0000FF"/>
      <w:kern w:val="0"/>
      <w:szCs w:val="20"/>
      <w:lang w:val="en-AU"/>
    </w:rPr>
  </w:style>
  <w:style w:type="paragraph" w:customStyle="1" w:styleId="aff8">
    <w:name w:val="图形"/>
    <w:basedOn w:val="a"/>
    <w:rsid w:val="0042418C"/>
    <w:pPr>
      <w:ind w:firstLineChars="0" w:firstLine="0"/>
      <w:jc w:val="center"/>
    </w:pPr>
  </w:style>
  <w:style w:type="paragraph" w:styleId="23">
    <w:name w:val="Body Text 2"/>
    <w:basedOn w:val="a"/>
    <w:rsid w:val="0042418C"/>
    <w:pPr>
      <w:ind w:firstLineChars="0" w:firstLine="0"/>
    </w:pPr>
  </w:style>
  <w:style w:type="paragraph" w:customStyle="1" w:styleId="aff9">
    <w:name w:val="表格内容"/>
    <w:basedOn w:val="aff5"/>
    <w:rsid w:val="00BB6E93"/>
    <w:pPr>
      <w:suppressLineNumbers/>
      <w:suppressAutoHyphens/>
      <w:spacing w:after="120" w:line="240" w:lineRule="auto"/>
      <w:ind w:firstLineChars="0" w:firstLine="0"/>
    </w:pPr>
    <w:rPr>
      <w:rFonts w:eastAsia="宋体"/>
      <w:kern w:val="0"/>
      <w:sz w:val="24"/>
      <w:szCs w:val="24"/>
    </w:rPr>
  </w:style>
  <w:style w:type="paragraph" w:customStyle="1" w:styleId="affa">
    <w:name w:val="表格标题"/>
    <w:basedOn w:val="aff9"/>
    <w:autoRedefine/>
    <w:rsid w:val="00721C93"/>
    <w:pPr>
      <w:jc w:val="center"/>
    </w:pPr>
    <w:rPr>
      <w:rFonts w:eastAsia="微软雅黑"/>
      <w:b/>
      <w:bCs/>
      <w:iCs/>
      <w:sz w:val="21"/>
    </w:rPr>
  </w:style>
  <w:style w:type="table" w:styleId="affb">
    <w:name w:val="Table Grid"/>
    <w:basedOn w:val="a1"/>
    <w:rsid w:val="00BB6E9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rmal (Web)"/>
    <w:basedOn w:val="a"/>
    <w:rsid w:val="00BB6E93"/>
    <w:pPr>
      <w:widowControl/>
      <w:spacing w:before="100" w:beforeAutospacing="1" w:after="100" w:afterAutospacing="1" w:line="600" w:lineRule="auto"/>
      <w:ind w:firstLineChars="0" w:firstLine="0"/>
      <w:jc w:val="left"/>
    </w:pPr>
    <w:rPr>
      <w:rFonts w:ascii="宋体" w:hAnsi="宋体" w:cs="宋体"/>
      <w:kern w:val="0"/>
      <w:szCs w:val="21"/>
    </w:rPr>
  </w:style>
  <w:style w:type="paragraph" w:styleId="affd">
    <w:name w:val="Normal Indent"/>
    <w:basedOn w:val="a"/>
    <w:rsid w:val="001734AD"/>
    <w:pPr>
      <w:ind w:firstLine="420"/>
    </w:pPr>
  </w:style>
  <w:style w:type="character" w:styleId="affe">
    <w:name w:val="FollowedHyperlink"/>
    <w:basedOn w:val="a0"/>
    <w:rsid w:val="00A143F2"/>
    <w:rPr>
      <w:color w:val="800080"/>
      <w:u w:val="single"/>
    </w:rPr>
  </w:style>
  <w:style w:type="paragraph" w:customStyle="1" w:styleId="DefaultParagraphFontParaChar">
    <w:name w:val="Default Paragraph Font Para Char"/>
    <w:basedOn w:val="a"/>
    <w:semiHidden/>
    <w:rsid w:val="0063133F"/>
    <w:pPr>
      <w:widowControl/>
      <w:numPr>
        <w:numId w:val="2"/>
      </w:numPr>
      <w:tabs>
        <w:tab w:val="clear" w:pos="840"/>
        <w:tab w:val="num" w:pos="360"/>
      </w:tabs>
      <w:spacing w:after="160" w:line="240" w:lineRule="exact"/>
      <w:ind w:left="0" w:firstLineChars="0" w:firstLine="0"/>
      <w:jc w:val="left"/>
    </w:pPr>
    <w:rPr>
      <w:rFonts w:ascii="Verdana" w:hAnsi="Verdana"/>
      <w:kern w:val="0"/>
      <w:sz w:val="20"/>
      <w:szCs w:val="20"/>
      <w:lang w:eastAsia="en-US"/>
    </w:rPr>
  </w:style>
  <w:style w:type="paragraph" w:customStyle="1" w:styleId="Char">
    <w:name w:val="Char"/>
    <w:basedOn w:val="a"/>
    <w:next w:val="a"/>
    <w:rsid w:val="00B3153F"/>
    <w:pPr>
      <w:widowControl/>
      <w:ind w:firstLineChars="0" w:firstLine="0"/>
      <w:jc w:val="left"/>
    </w:pPr>
    <w:rPr>
      <w:rFonts w:ascii="Verdana" w:hAnsi="Verdana"/>
      <w:kern w:val="0"/>
      <w:szCs w:val="20"/>
      <w:lang w:eastAsia="en-US"/>
    </w:rPr>
  </w:style>
  <w:style w:type="paragraph" w:styleId="afff">
    <w:name w:val="Balloon Text"/>
    <w:basedOn w:val="a"/>
    <w:link w:val="afff0"/>
    <w:rsid w:val="00B3709B"/>
    <w:rPr>
      <w:sz w:val="18"/>
      <w:szCs w:val="18"/>
    </w:rPr>
  </w:style>
  <w:style w:type="character" w:customStyle="1" w:styleId="afff0">
    <w:name w:val="批注框文本 字符"/>
    <w:basedOn w:val="a0"/>
    <w:link w:val="afff"/>
    <w:rsid w:val="00B3709B"/>
    <w:rPr>
      <w:rFonts w:eastAsia="微软雅黑"/>
      <w:kern w:val="2"/>
      <w:sz w:val="18"/>
      <w:szCs w:val="18"/>
    </w:rPr>
  </w:style>
  <w:style w:type="paragraph" w:styleId="afff1">
    <w:name w:val="List Paragraph"/>
    <w:basedOn w:val="a"/>
    <w:uiPriority w:val="34"/>
    <w:qFormat/>
    <w:rsid w:val="00443E82"/>
    <w:pPr>
      <w:ind w:firstLine="420"/>
    </w:pPr>
  </w:style>
  <w:style w:type="character" w:styleId="afff2">
    <w:name w:val="annotation reference"/>
    <w:basedOn w:val="a0"/>
    <w:rsid w:val="007912DD"/>
    <w:rPr>
      <w:sz w:val="21"/>
      <w:szCs w:val="21"/>
    </w:rPr>
  </w:style>
  <w:style w:type="paragraph" w:styleId="afff3">
    <w:name w:val="annotation text"/>
    <w:basedOn w:val="a"/>
    <w:link w:val="afff4"/>
    <w:rsid w:val="007912DD"/>
    <w:pPr>
      <w:jc w:val="left"/>
    </w:pPr>
  </w:style>
  <w:style w:type="character" w:customStyle="1" w:styleId="afff4">
    <w:name w:val="批注文字 字符"/>
    <w:basedOn w:val="a0"/>
    <w:link w:val="afff3"/>
    <w:rsid w:val="007912DD"/>
    <w:rPr>
      <w:rFonts w:eastAsia="微软雅黑"/>
      <w:kern w:val="2"/>
      <w:sz w:val="21"/>
      <w:szCs w:val="24"/>
    </w:rPr>
  </w:style>
  <w:style w:type="paragraph" w:styleId="afff5">
    <w:name w:val="annotation subject"/>
    <w:basedOn w:val="afff3"/>
    <w:next w:val="afff3"/>
    <w:link w:val="afff6"/>
    <w:rsid w:val="007912DD"/>
    <w:rPr>
      <w:b/>
      <w:bCs/>
    </w:rPr>
  </w:style>
  <w:style w:type="character" w:customStyle="1" w:styleId="afff6">
    <w:name w:val="批注主题 字符"/>
    <w:basedOn w:val="afff4"/>
    <w:link w:val="afff5"/>
    <w:rsid w:val="007912DD"/>
    <w:rPr>
      <w:rFonts w:eastAsia="微软雅黑"/>
      <w:b/>
      <w:bCs/>
      <w:kern w:val="2"/>
      <w:sz w:val="21"/>
      <w:szCs w:val="24"/>
    </w:rPr>
  </w:style>
  <w:style w:type="paragraph" w:customStyle="1" w:styleId="13">
    <w:name w:val="样式 表格正文1 + 微软雅黑 五号"/>
    <w:basedOn w:val="11"/>
    <w:rsid w:val="00184049"/>
    <w:pPr>
      <w:spacing w:line="200" w:lineRule="atLeast"/>
    </w:pPr>
    <w:rPr>
      <w:rFonts w:ascii="微软雅黑" w:hAnsi="微软雅黑"/>
    </w:rPr>
  </w:style>
  <w:style w:type="paragraph" w:styleId="HTML">
    <w:name w:val="HTML Preformatted"/>
    <w:basedOn w:val="a"/>
    <w:link w:val="HTML0"/>
    <w:uiPriority w:val="99"/>
    <w:semiHidden/>
    <w:unhideWhenUsed/>
    <w:rsid w:val="000C5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C5458"/>
    <w:rPr>
      <w:rFonts w:ascii="Courier New" w:eastAsia="Times New Roman" w:hAnsi="Courier New" w:cs="Courier New"/>
    </w:rPr>
  </w:style>
  <w:style w:type="paragraph" w:customStyle="1" w:styleId="afff7">
    <w:name w:val="使用和规约说明"/>
    <w:basedOn w:val="aff5"/>
    <w:link w:val="Char0"/>
    <w:autoRedefine/>
    <w:qFormat/>
    <w:rsid w:val="002E0098"/>
    <w:pPr>
      <w:pBdr>
        <w:top w:val="single" w:sz="4" w:space="1" w:color="auto"/>
        <w:bottom w:val="single" w:sz="4" w:space="1" w:color="auto"/>
      </w:pBdr>
      <w:spacing w:line="40" w:lineRule="atLeast"/>
      <w:ind w:firstLine="420"/>
    </w:pPr>
    <w:rPr>
      <w:color w:val="548DD4" w:themeColor="text2" w:themeTint="99"/>
    </w:rPr>
  </w:style>
  <w:style w:type="paragraph" w:customStyle="1" w:styleId="24">
    <w:name w:val="样式 使用和规约说明 + 首行缩进:  2 字符"/>
    <w:basedOn w:val="afff7"/>
    <w:autoRedefine/>
    <w:rsid w:val="002E0098"/>
    <w:pPr>
      <w:spacing w:line="20" w:lineRule="exact"/>
    </w:pPr>
    <w:rPr>
      <w:rFonts w:cs="宋体"/>
    </w:rPr>
  </w:style>
  <w:style w:type="character" w:customStyle="1" w:styleId="aff6">
    <w:name w:val="正文文本 字符"/>
    <w:basedOn w:val="a0"/>
    <w:link w:val="aff5"/>
    <w:rsid w:val="005D293C"/>
    <w:rPr>
      <w:rFonts w:eastAsia="微软雅黑"/>
      <w:kern w:val="2"/>
      <w:sz w:val="21"/>
    </w:rPr>
  </w:style>
  <w:style w:type="character" w:customStyle="1" w:styleId="Char0">
    <w:name w:val="使用和规约说明 Char"/>
    <w:basedOn w:val="aff6"/>
    <w:link w:val="afff7"/>
    <w:rsid w:val="002E0098"/>
    <w:rPr>
      <w:rFonts w:eastAsia="微软雅黑"/>
      <w:color w:val="548DD4" w:themeColor="text2" w:themeTint="99"/>
      <w:kern w:val="2"/>
      <w:sz w:val="21"/>
    </w:rPr>
  </w:style>
  <w:style w:type="paragraph" w:customStyle="1" w:styleId="220">
    <w:name w:val="样式 样式 使用和规约说明 + 首行缩进:  2 字符 + 首行缩进:  2 字符"/>
    <w:basedOn w:val="24"/>
    <w:autoRedefine/>
    <w:rsid w:val="002E0098"/>
    <w:pPr>
      <w:spacing w:line="100" w:lineRule="exact"/>
    </w:pPr>
  </w:style>
  <w:style w:type="paragraph" w:customStyle="1" w:styleId="P1">
    <w:name w:val="P1"/>
    <w:basedOn w:val="a"/>
    <w:rsid w:val="007215CE"/>
    <w:pPr>
      <w:suppressAutoHyphens/>
      <w:snapToGrid/>
      <w:spacing w:line="288" w:lineRule="auto"/>
      <w:ind w:firstLineChars="0" w:firstLine="425"/>
    </w:pPr>
    <w:rPr>
      <w:rFonts w:eastAsia="宋体"/>
      <w:kern w:val="1"/>
      <w:sz w:val="24"/>
      <w:lang w:eastAsia="ar-SA"/>
    </w:rPr>
  </w:style>
  <w:style w:type="character" w:styleId="afff8">
    <w:name w:val="Unresolved Mention"/>
    <w:basedOn w:val="a0"/>
    <w:uiPriority w:val="99"/>
    <w:semiHidden/>
    <w:unhideWhenUsed/>
    <w:rsid w:val="003B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5906">
      <w:bodyDiv w:val="1"/>
      <w:marLeft w:val="0"/>
      <w:marRight w:val="0"/>
      <w:marTop w:val="0"/>
      <w:marBottom w:val="0"/>
      <w:divBdr>
        <w:top w:val="none" w:sz="0" w:space="0" w:color="auto"/>
        <w:left w:val="none" w:sz="0" w:space="0" w:color="auto"/>
        <w:bottom w:val="none" w:sz="0" w:space="0" w:color="auto"/>
        <w:right w:val="none" w:sz="0" w:space="0" w:color="auto"/>
      </w:divBdr>
    </w:div>
    <w:div w:id="599484500">
      <w:bodyDiv w:val="1"/>
      <w:marLeft w:val="0"/>
      <w:marRight w:val="0"/>
      <w:marTop w:val="0"/>
      <w:marBottom w:val="0"/>
      <w:divBdr>
        <w:top w:val="none" w:sz="0" w:space="0" w:color="auto"/>
        <w:left w:val="none" w:sz="0" w:space="0" w:color="auto"/>
        <w:bottom w:val="none" w:sz="0" w:space="0" w:color="auto"/>
        <w:right w:val="none" w:sz="0" w:space="0" w:color="auto"/>
      </w:divBdr>
    </w:div>
    <w:div w:id="633565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52">
          <w:marLeft w:val="0"/>
          <w:marRight w:val="0"/>
          <w:marTop w:val="0"/>
          <w:marBottom w:val="0"/>
          <w:divBdr>
            <w:top w:val="none" w:sz="0" w:space="0" w:color="auto"/>
            <w:left w:val="none" w:sz="0" w:space="0" w:color="auto"/>
            <w:bottom w:val="none" w:sz="0" w:space="0" w:color="auto"/>
            <w:right w:val="none" w:sz="0" w:space="0" w:color="auto"/>
          </w:divBdr>
        </w:div>
      </w:divsChild>
    </w:div>
    <w:div w:id="909265181">
      <w:bodyDiv w:val="1"/>
      <w:marLeft w:val="0"/>
      <w:marRight w:val="0"/>
      <w:marTop w:val="0"/>
      <w:marBottom w:val="0"/>
      <w:divBdr>
        <w:top w:val="none" w:sz="0" w:space="0" w:color="auto"/>
        <w:left w:val="none" w:sz="0" w:space="0" w:color="auto"/>
        <w:bottom w:val="none" w:sz="0" w:space="0" w:color="auto"/>
        <w:right w:val="none" w:sz="0" w:space="0" w:color="auto"/>
      </w:divBdr>
    </w:div>
    <w:div w:id="1093552634">
      <w:bodyDiv w:val="1"/>
      <w:marLeft w:val="0"/>
      <w:marRight w:val="0"/>
      <w:marTop w:val="0"/>
      <w:marBottom w:val="0"/>
      <w:divBdr>
        <w:top w:val="none" w:sz="0" w:space="0" w:color="auto"/>
        <w:left w:val="none" w:sz="0" w:space="0" w:color="auto"/>
        <w:bottom w:val="none" w:sz="0" w:space="0" w:color="auto"/>
        <w:right w:val="none" w:sz="0" w:space="0" w:color="auto"/>
      </w:divBdr>
    </w:div>
    <w:div w:id="1382903398">
      <w:bodyDiv w:val="1"/>
      <w:marLeft w:val="0"/>
      <w:marRight w:val="0"/>
      <w:marTop w:val="0"/>
      <w:marBottom w:val="0"/>
      <w:divBdr>
        <w:top w:val="none" w:sz="0" w:space="0" w:color="auto"/>
        <w:left w:val="none" w:sz="0" w:space="0" w:color="auto"/>
        <w:bottom w:val="none" w:sz="0" w:space="0" w:color="auto"/>
        <w:right w:val="none" w:sz="0" w:space="0" w:color="auto"/>
      </w:divBdr>
    </w:div>
    <w:div w:id="1662151027">
      <w:bodyDiv w:val="1"/>
      <w:marLeft w:val="0"/>
      <w:marRight w:val="0"/>
      <w:marTop w:val="0"/>
      <w:marBottom w:val="0"/>
      <w:divBdr>
        <w:top w:val="none" w:sz="0" w:space="0" w:color="auto"/>
        <w:left w:val="none" w:sz="0" w:space="0" w:color="auto"/>
        <w:bottom w:val="none" w:sz="0" w:space="0" w:color="auto"/>
        <w:right w:val="none" w:sz="0" w:space="0" w:color="auto"/>
      </w:divBdr>
    </w:div>
    <w:div w:id="1721325665">
      <w:bodyDiv w:val="1"/>
      <w:marLeft w:val="0"/>
      <w:marRight w:val="0"/>
      <w:marTop w:val="0"/>
      <w:marBottom w:val="0"/>
      <w:divBdr>
        <w:top w:val="none" w:sz="0" w:space="0" w:color="auto"/>
        <w:left w:val="none" w:sz="0" w:space="0" w:color="auto"/>
        <w:bottom w:val="none" w:sz="0" w:space="0" w:color="auto"/>
        <w:right w:val="none" w:sz="0" w:space="0" w:color="auto"/>
      </w:divBdr>
    </w:div>
    <w:div w:id="174602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ch\Desktop\Nncq-&#35268;&#26684;&#21270;&#31867;&#22411;&#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2009-06-08T01:44:00Z</outs:dateTime>
      <outs:isPinned>true</outs:isPinned>
    </outs:relatedDate>
    <outs:relatedDate>
      <outs:type>2</outs:type>
      <outs:displayName>Created</outs:displayName>
      <outs:dateTime>2009-04-01T10:29:00Z</outs:dateTime>
      <outs:isPinned>true</outs:isPinned>
    </outs:relatedDate>
    <outs:relatedDate>
      <outs:type>4</outs:type>
      <outs:displayName>Last Printed</outs:displayName>
      <outs:dateTime>2005-04-15T05:55:00Z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盘承军</outs:displayName>
          <outs:accountName/>
        </outs:relatedPerson>
      </outs:people>
      <outs:source>0</outs:source>
      <outs:isPinned>true</outs:isPinned>
    </outs:relatedPeopleItem>
    <outs:relatedPeopleItem>
      <outs:category>Last modified by</outs:category>
      <outs:people>
        <outs:relatedPerson>
          <outs:displayName>Pan Chengjun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291ACBF2-164E-48BA-A603-86936E129A35}">
  <ds:schemaRefs>
    <ds:schemaRef ds:uri="http://schemas.openxmlformats.org/officeDocument/2006/bibliography"/>
  </ds:schemaRefs>
</ds:datastoreItem>
</file>

<file path=customXml/itemProps2.xml><?xml version="1.0" encoding="utf-8"?>
<ds:datastoreItem xmlns:ds="http://schemas.openxmlformats.org/officeDocument/2006/customXml" ds:itemID="{815E7665-2D9A-4D26-B464-0EABA3B51E1A}">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Nncq-规格化类型文件-模板.dotx</Template>
  <TotalTime>15705</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项目软件规划说明书</vt:lpstr>
    </vt:vector>
  </TitlesOfParts>
  <Company>柳州职业技术学院 电子信息工程学院</Company>
  <LinksUpToDate>false</LinksUpToDate>
  <CharactersWithSpaces>2835</CharactersWithSpaces>
  <SharedDoc>false</SharedDoc>
  <HLinks>
    <vt:vector size="126" baseType="variant">
      <vt:variant>
        <vt:i4>1638461</vt:i4>
      </vt:variant>
      <vt:variant>
        <vt:i4>122</vt:i4>
      </vt:variant>
      <vt:variant>
        <vt:i4>0</vt:i4>
      </vt:variant>
      <vt:variant>
        <vt:i4>5</vt:i4>
      </vt:variant>
      <vt:variant>
        <vt:lpwstr/>
      </vt:variant>
      <vt:variant>
        <vt:lpwstr>_Toc83384025</vt:lpwstr>
      </vt:variant>
      <vt:variant>
        <vt:i4>1572925</vt:i4>
      </vt:variant>
      <vt:variant>
        <vt:i4>116</vt:i4>
      </vt:variant>
      <vt:variant>
        <vt:i4>0</vt:i4>
      </vt:variant>
      <vt:variant>
        <vt:i4>5</vt:i4>
      </vt:variant>
      <vt:variant>
        <vt:lpwstr/>
      </vt:variant>
      <vt:variant>
        <vt:lpwstr>_Toc83384024</vt:lpwstr>
      </vt:variant>
      <vt:variant>
        <vt:i4>2031677</vt:i4>
      </vt:variant>
      <vt:variant>
        <vt:i4>110</vt:i4>
      </vt:variant>
      <vt:variant>
        <vt:i4>0</vt:i4>
      </vt:variant>
      <vt:variant>
        <vt:i4>5</vt:i4>
      </vt:variant>
      <vt:variant>
        <vt:lpwstr/>
      </vt:variant>
      <vt:variant>
        <vt:lpwstr>_Toc83384023</vt:lpwstr>
      </vt:variant>
      <vt:variant>
        <vt:i4>1966141</vt:i4>
      </vt:variant>
      <vt:variant>
        <vt:i4>104</vt:i4>
      </vt:variant>
      <vt:variant>
        <vt:i4>0</vt:i4>
      </vt:variant>
      <vt:variant>
        <vt:i4>5</vt:i4>
      </vt:variant>
      <vt:variant>
        <vt:lpwstr/>
      </vt:variant>
      <vt:variant>
        <vt:lpwstr>_Toc83384022</vt:lpwstr>
      </vt:variant>
      <vt:variant>
        <vt:i4>1900605</vt:i4>
      </vt:variant>
      <vt:variant>
        <vt:i4>98</vt:i4>
      </vt:variant>
      <vt:variant>
        <vt:i4>0</vt:i4>
      </vt:variant>
      <vt:variant>
        <vt:i4>5</vt:i4>
      </vt:variant>
      <vt:variant>
        <vt:lpwstr/>
      </vt:variant>
      <vt:variant>
        <vt:lpwstr>_Toc83384021</vt:lpwstr>
      </vt:variant>
      <vt:variant>
        <vt:i4>1835069</vt:i4>
      </vt:variant>
      <vt:variant>
        <vt:i4>92</vt:i4>
      </vt:variant>
      <vt:variant>
        <vt:i4>0</vt:i4>
      </vt:variant>
      <vt:variant>
        <vt:i4>5</vt:i4>
      </vt:variant>
      <vt:variant>
        <vt:lpwstr/>
      </vt:variant>
      <vt:variant>
        <vt:lpwstr>_Toc83384020</vt:lpwstr>
      </vt:variant>
      <vt:variant>
        <vt:i4>1376318</vt:i4>
      </vt:variant>
      <vt:variant>
        <vt:i4>86</vt:i4>
      </vt:variant>
      <vt:variant>
        <vt:i4>0</vt:i4>
      </vt:variant>
      <vt:variant>
        <vt:i4>5</vt:i4>
      </vt:variant>
      <vt:variant>
        <vt:lpwstr/>
      </vt:variant>
      <vt:variant>
        <vt:lpwstr>_Toc83384019</vt:lpwstr>
      </vt:variant>
      <vt:variant>
        <vt:i4>1310782</vt:i4>
      </vt:variant>
      <vt:variant>
        <vt:i4>80</vt:i4>
      </vt:variant>
      <vt:variant>
        <vt:i4>0</vt:i4>
      </vt:variant>
      <vt:variant>
        <vt:i4>5</vt:i4>
      </vt:variant>
      <vt:variant>
        <vt:lpwstr/>
      </vt:variant>
      <vt:variant>
        <vt:lpwstr>_Toc83384018</vt:lpwstr>
      </vt:variant>
      <vt:variant>
        <vt:i4>1769534</vt:i4>
      </vt:variant>
      <vt:variant>
        <vt:i4>74</vt:i4>
      </vt:variant>
      <vt:variant>
        <vt:i4>0</vt:i4>
      </vt:variant>
      <vt:variant>
        <vt:i4>5</vt:i4>
      </vt:variant>
      <vt:variant>
        <vt:lpwstr/>
      </vt:variant>
      <vt:variant>
        <vt:lpwstr>_Toc83384017</vt:lpwstr>
      </vt:variant>
      <vt:variant>
        <vt:i4>1703998</vt:i4>
      </vt:variant>
      <vt:variant>
        <vt:i4>68</vt:i4>
      </vt:variant>
      <vt:variant>
        <vt:i4>0</vt:i4>
      </vt:variant>
      <vt:variant>
        <vt:i4>5</vt:i4>
      </vt:variant>
      <vt:variant>
        <vt:lpwstr/>
      </vt:variant>
      <vt:variant>
        <vt:lpwstr>_Toc83384016</vt:lpwstr>
      </vt:variant>
      <vt:variant>
        <vt:i4>1638462</vt:i4>
      </vt:variant>
      <vt:variant>
        <vt:i4>62</vt:i4>
      </vt:variant>
      <vt:variant>
        <vt:i4>0</vt:i4>
      </vt:variant>
      <vt:variant>
        <vt:i4>5</vt:i4>
      </vt:variant>
      <vt:variant>
        <vt:lpwstr/>
      </vt:variant>
      <vt:variant>
        <vt:lpwstr>_Toc83384015</vt:lpwstr>
      </vt:variant>
      <vt:variant>
        <vt:i4>1572926</vt:i4>
      </vt:variant>
      <vt:variant>
        <vt:i4>56</vt:i4>
      </vt:variant>
      <vt:variant>
        <vt:i4>0</vt:i4>
      </vt:variant>
      <vt:variant>
        <vt:i4>5</vt:i4>
      </vt:variant>
      <vt:variant>
        <vt:lpwstr/>
      </vt:variant>
      <vt:variant>
        <vt:lpwstr>_Toc83384014</vt:lpwstr>
      </vt:variant>
      <vt:variant>
        <vt:i4>2031678</vt:i4>
      </vt:variant>
      <vt:variant>
        <vt:i4>50</vt:i4>
      </vt:variant>
      <vt:variant>
        <vt:i4>0</vt:i4>
      </vt:variant>
      <vt:variant>
        <vt:i4>5</vt:i4>
      </vt:variant>
      <vt:variant>
        <vt:lpwstr/>
      </vt:variant>
      <vt:variant>
        <vt:lpwstr>_Toc83384013</vt:lpwstr>
      </vt:variant>
      <vt:variant>
        <vt:i4>1966142</vt:i4>
      </vt:variant>
      <vt:variant>
        <vt:i4>44</vt:i4>
      </vt:variant>
      <vt:variant>
        <vt:i4>0</vt:i4>
      </vt:variant>
      <vt:variant>
        <vt:i4>5</vt:i4>
      </vt:variant>
      <vt:variant>
        <vt:lpwstr/>
      </vt:variant>
      <vt:variant>
        <vt:lpwstr>_Toc83384012</vt:lpwstr>
      </vt:variant>
      <vt:variant>
        <vt:i4>1900606</vt:i4>
      </vt:variant>
      <vt:variant>
        <vt:i4>38</vt:i4>
      </vt:variant>
      <vt:variant>
        <vt:i4>0</vt:i4>
      </vt:variant>
      <vt:variant>
        <vt:i4>5</vt:i4>
      </vt:variant>
      <vt:variant>
        <vt:lpwstr/>
      </vt:variant>
      <vt:variant>
        <vt:lpwstr>_Toc83384011</vt:lpwstr>
      </vt:variant>
      <vt:variant>
        <vt:i4>1835070</vt:i4>
      </vt:variant>
      <vt:variant>
        <vt:i4>32</vt:i4>
      </vt:variant>
      <vt:variant>
        <vt:i4>0</vt:i4>
      </vt:variant>
      <vt:variant>
        <vt:i4>5</vt:i4>
      </vt:variant>
      <vt:variant>
        <vt:lpwstr/>
      </vt:variant>
      <vt:variant>
        <vt:lpwstr>_Toc83384010</vt:lpwstr>
      </vt:variant>
      <vt:variant>
        <vt:i4>1376319</vt:i4>
      </vt:variant>
      <vt:variant>
        <vt:i4>26</vt:i4>
      </vt:variant>
      <vt:variant>
        <vt:i4>0</vt:i4>
      </vt:variant>
      <vt:variant>
        <vt:i4>5</vt:i4>
      </vt:variant>
      <vt:variant>
        <vt:lpwstr/>
      </vt:variant>
      <vt:variant>
        <vt:lpwstr>_Toc83384009</vt:lpwstr>
      </vt:variant>
      <vt:variant>
        <vt:i4>1310783</vt:i4>
      </vt:variant>
      <vt:variant>
        <vt:i4>20</vt:i4>
      </vt:variant>
      <vt:variant>
        <vt:i4>0</vt:i4>
      </vt:variant>
      <vt:variant>
        <vt:i4>5</vt:i4>
      </vt:variant>
      <vt:variant>
        <vt:lpwstr/>
      </vt:variant>
      <vt:variant>
        <vt:lpwstr>_Toc83384008</vt:lpwstr>
      </vt:variant>
      <vt:variant>
        <vt:i4>1769535</vt:i4>
      </vt:variant>
      <vt:variant>
        <vt:i4>14</vt:i4>
      </vt:variant>
      <vt:variant>
        <vt:i4>0</vt:i4>
      </vt:variant>
      <vt:variant>
        <vt:i4>5</vt:i4>
      </vt:variant>
      <vt:variant>
        <vt:lpwstr/>
      </vt:variant>
      <vt:variant>
        <vt:lpwstr>_Toc83384007</vt:lpwstr>
      </vt:variant>
      <vt:variant>
        <vt:i4>1703999</vt:i4>
      </vt:variant>
      <vt:variant>
        <vt:i4>8</vt:i4>
      </vt:variant>
      <vt:variant>
        <vt:i4>0</vt:i4>
      </vt:variant>
      <vt:variant>
        <vt:i4>5</vt:i4>
      </vt:variant>
      <vt:variant>
        <vt:lpwstr/>
      </vt:variant>
      <vt:variant>
        <vt:lpwstr>_Toc83384006</vt:lpwstr>
      </vt:variant>
      <vt:variant>
        <vt:i4>1638463</vt:i4>
      </vt:variant>
      <vt:variant>
        <vt:i4>2</vt:i4>
      </vt:variant>
      <vt:variant>
        <vt:i4>0</vt:i4>
      </vt:variant>
      <vt:variant>
        <vt:i4>5</vt:i4>
      </vt:variant>
      <vt:variant>
        <vt:lpwstr/>
      </vt:variant>
      <vt:variant>
        <vt:lpwstr>_Toc83384005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学生课程课题规格说明书</dc:title>
  <dc:subject>学习规划说明书</dc:subject>
  <dc:creator>盘承军</dc:creator>
  <dc:description/>
  <cp:lastModifiedBy>Chengjun Pan</cp:lastModifiedBy>
  <cp:revision>1285</cp:revision>
  <cp:lastPrinted>2005-04-15T20:55:00Z</cp:lastPrinted>
  <dcterms:created xsi:type="dcterms:W3CDTF">2019-11-09T14:58:00Z</dcterms:created>
  <dcterms:modified xsi:type="dcterms:W3CDTF">2022-02-26T07:31:00Z</dcterms:modified>
</cp:coreProperties>
</file>