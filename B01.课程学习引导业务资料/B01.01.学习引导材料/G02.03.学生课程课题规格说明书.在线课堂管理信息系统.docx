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F76E2" w14:textId="77777777" w:rsidR="00A129D9" w:rsidRDefault="00A129D9" w:rsidP="00A129D9">
      <w:pPr>
        <w:pStyle w:val="a6"/>
      </w:pPr>
    </w:p>
    <w:p w14:paraId="244CCFD3" w14:textId="77777777" w:rsidR="006059F8" w:rsidRDefault="006059F8">
      <w:pPr>
        <w:pStyle w:val="a6"/>
      </w:pPr>
    </w:p>
    <w:p w14:paraId="682EFD97" w14:textId="45E0B6CB" w:rsidR="00593A98" w:rsidRDefault="00593A98">
      <w:pPr>
        <w:pStyle w:val="a6"/>
      </w:pPr>
    </w:p>
    <w:p w14:paraId="58D16622" w14:textId="1F07A220" w:rsidR="00593A98" w:rsidRDefault="006F0768">
      <w:pPr>
        <w:pStyle w:val="a6"/>
      </w:pPr>
      <w:r>
        <w:rPr>
          <w:rFonts w:hint="eastAsia"/>
        </w:rPr>
        <w:t xml:space="preserve"> </w:t>
      </w:r>
    </w:p>
    <w:p w14:paraId="29979004" w14:textId="3CA6B590" w:rsidR="004B5967" w:rsidRPr="00FD6C32" w:rsidRDefault="003D2D89">
      <w:pPr>
        <w:pStyle w:val="a7"/>
        <w:rPr>
          <w:rFonts w:ascii="微软雅黑" w:eastAsia="微软雅黑" w:hAnsi="微软雅黑"/>
          <w:b w:val="0"/>
          <w:sz w:val="30"/>
          <w:szCs w:val="30"/>
        </w:rPr>
      </w:pPr>
      <w:r>
        <w:rPr>
          <w:rFonts w:ascii="微软雅黑" w:eastAsia="微软雅黑" w:hAnsi="微软雅黑" w:hint="eastAsia"/>
          <w:b w:val="0"/>
          <w:noProof/>
          <w:sz w:val="30"/>
          <w:szCs w:val="30"/>
        </w:rPr>
        <w:t>跨平台前端应用开发课程.学生课程课题规格说明书</w:t>
      </w:r>
      <w:r w:rsidR="00645458" w:rsidRPr="00FD6C32">
        <w:rPr>
          <w:rFonts w:ascii="微软雅黑" w:eastAsia="微软雅黑" w:hAnsi="微软雅黑"/>
          <w:b w:val="0"/>
          <w:sz w:val="30"/>
          <w:szCs w:val="30"/>
        </w:rPr>
        <w:t xml:space="preserve"> </w:t>
      </w:r>
    </w:p>
    <w:p w14:paraId="208F7CB8" w14:textId="1A498E56" w:rsidR="00ED1316" w:rsidRDefault="00FA099C">
      <w:pPr>
        <w:pStyle w:val="a7"/>
        <w:rPr>
          <w:rFonts w:ascii="微软雅黑" w:eastAsia="微软雅黑" w:hAnsi="微软雅黑"/>
          <w:b w:val="0"/>
          <w:sz w:val="48"/>
          <w:szCs w:val="48"/>
        </w:rPr>
      </w:pPr>
      <w:r>
        <w:rPr>
          <w:rFonts w:ascii="微软雅黑" w:eastAsia="微软雅黑" w:hAnsi="微软雅黑" w:hint="eastAsia"/>
          <w:b w:val="0"/>
          <w:sz w:val="48"/>
          <w:szCs w:val="48"/>
        </w:rPr>
        <w:t>亮点</w:t>
      </w:r>
      <w:r w:rsidR="00F93980">
        <w:rPr>
          <w:rFonts w:ascii="微软雅黑" w:eastAsia="微软雅黑" w:hAnsi="微软雅黑" w:hint="eastAsia"/>
          <w:b w:val="0"/>
          <w:sz w:val="48"/>
          <w:szCs w:val="48"/>
        </w:rPr>
        <w:t>在线课堂管理信息系统</w:t>
      </w:r>
    </w:p>
    <w:p w14:paraId="42C1FD31" w14:textId="6AC335B8" w:rsidR="00FA099C" w:rsidRPr="00FF6949" w:rsidRDefault="00FA099C">
      <w:pPr>
        <w:pStyle w:val="a7"/>
        <w:rPr>
          <w:rFonts w:ascii="微软雅黑" w:eastAsia="微软雅黑" w:hAnsi="微软雅黑"/>
          <w:b w:val="0"/>
          <w:sz w:val="48"/>
          <w:szCs w:val="48"/>
        </w:rPr>
      </w:pPr>
      <w:r>
        <w:rPr>
          <w:rFonts w:hint="eastAsia"/>
        </w:rPr>
        <w:t>Light</w:t>
      </w:r>
      <w:r>
        <w:t xml:space="preserve"> </w:t>
      </w:r>
      <w:r>
        <w:rPr>
          <w:rFonts w:hint="eastAsia"/>
        </w:rPr>
        <w:t>Point</w:t>
      </w:r>
      <w:r>
        <w:t xml:space="preserve"> </w:t>
      </w:r>
      <w:r>
        <w:rPr>
          <w:rFonts w:hint="eastAsia"/>
        </w:rPr>
        <w:t>Online</w:t>
      </w:r>
      <w:r>
        <w:t xml:space="preserve"> </w:t>
      </w:r>
      <w:r>
        <w:rPr>
          <w:rFonts w:hint="eastAsia"/>
        </w:rPr>
        <w:t>Learning</w:t>
      </w:r>
      <w:r>
        <w:t xml:space="preserve"> </w:t>
      </w:r>
      <w:r>
        <w:rPr>
          <w:rFonts w:hint="eastAsia"/>
        </w:rPr>
        <w:t>Management</w:t>
      </w:r>
      <w:r>
        <w:t xml:space="preserve"> </w:t>
      </w:r>
      <w:r>
        <w:rPr>
          <w:rFonts w:hint="eastAsia"/>
        </w:rPr>
        <w:t>Information</w:t>
      </w:r>
      <w:r>
        <w:t xml:space="preserve"> </w:t>
      </w:r>
      <w:r>
        <w:rPr>
          <w:rFonts w:hint="eastAsia"/>
        </w:rPr>
        <w:t>System</w:t>
      </w:r>
    </w:p>
    <w:p w14:paraId="3BB06940" w14:textId="77777777" w:rsidR="00ED1316" w:rsidRDefault="00ED1316" w:rsidP="00752B4C">
      <w:pPr>
        <w:ind w:firstLine="440"/>
      </w:pPr>
    </w:p>
    <w:p w14:paraId="79C27DE2" w14:textId="77777777" w:rsidR="00ED1316" w:rsidRDefault="00ED1316" w:rsidP="00752B4C">
      <w:pPr>
        <w:ind w:firstLine="440"/>
      </w:pPr>
    </w:p>
    <w:p w14:paraId="35644BCD" w14:textId="63FF65C5" w:rsidR="00ED1316" w:rsidRDefault="00ED1316" w:rsidP="00752B4C">
      <w:pPr>
        <w:ind w:firstLine="1440"/>
        <w:rPr>
          <w:rFonts w:ascii="隶书" w:eastAsia="隶书"/>
          <w:sz w:val="72"/>
        </w:rPr>
      </w:pPr>
    </w:p>
    <w:p w14:paraId="57F03412" w14:textId="350A79E5" w:rsidR="00CD7CA6" w:rsidRDefault="00CD7CA6" w:rsidP="00752B4C">
      <w:pPr>
        <w:ind w:firstLine="1440"/>
        <w:rPr>
          <w:rFonts w:ascii="隶书" w:eastAsia="隶书"/>
          <w:sz w:val="72"/>
        </w:rPr>
      </w:pPr>
    </w:p>
    <w:p w14:paraId="5549D2E4" w14:textId="12ADDBEA" w:rsidR="00FD6C32" w:rsidRDefault="00FD6C32" w:rsidP="00752B4C">
      <w:pPr>
        <w:ind w:firstLine="1440"/>
        <w:rPr>
          <w:rFonts w:ascii="隶书" w:eastAsia="隶书"/>
          <w:sz w:val="72"/>
        </w:rPr>
      </w:pPr>
    </w:p>
    <w:p w14:paraId="32DA6D56" w14:textId="77777777" w:rsidR="007A5E22" w:rsidRDefault="007A5E22" w:rsidP="00752B4C">
      <w:pPr>
        <w:ind w:firstLine="1440"/>
        <w:rPr>
          <w:rFonts w:ascii="隶书" w:eastAsia="隶书"/>
          <w:sz w:val="72"/>
        </w:rPr>
      </w:pPr>
    </w:p>
    <w:p w14:paraId="10366BED" w14:textId="77777777" w:rsidR="00CD7CA6" w:rsidRDefault="00CD7CA6" w:rsidP="00752B4C">
      <w:pPr>
        <w:ind w:firstLine="1440"/>
        <w:rPr>
          <w:rFonts w:ascii="隶书" w:eastAsia="隶书"/>
          <w:sz w:val="72"/>
        </w:rPr>
      </w:pPr>
    </w:p>
    <w:p w14:paraId="64BF912E" w14:textId="41474800" w:rsidR="00ED1316" w:rsidRPr="003D4B39" w:rsidRDefault="003D2D89" w:rsidP="00B04546">
      <w:pPr>
        <w:ind w:firstLineChars="0" w:firstLine="0"/>
        <w:jc w:val="center"/>
        <w:rPr>
          <w:sz w:val="24"/>
        </w:rPr>
      </w:pPr>
      <w:r>
        <w:rPr>
          <w:rFonts w:hint="eastAsia"/>
          <w:sz w:val="24"/>
        </w:rPr>
        <w:t>专业</w:t>
      </w:r>
      <w:r>
        <w:rPr>
          <w:rFonts w:hint="eastAsia"/>
          <w:sz w:val="24"/>
        </w:rPr>
        <w:t xml:space="preserve"> </w:t>
      </w:r>
      <w:r>
        <w:rPr>
          <w:rFonts w:hint="eastAsia"/>
          <w:sz w:val="24"/>
        </w:rPr>
        <w:t>班级</w:t>
      </w:r>
      <w:r>
        <w:rPr>
          <w:rFonts w:hint="eastAsia"/>
          <w:sz w:val="24"/>
        </w:rPr>
        <w:t xml:space="preserve"> </w:t>
      </w:r>
      <w:r>
        <w:rPr>
          <w:rFonts w:hint="eastAsia"/>
          <w:sz w:val="24"/>
        </w:rPr>
        <w:t>姓名</w:t>
      </w:r>
    </w:p>
    <w:p w14:paraId="24316B51" w14:textId="570D4720" w:rsidR="00ED1316" w:rsidRDefault="00C40B5B" w:rsidP="000B595C">
      <w:pPr>
        <w:pStyle w:val="aa"/>
        <w:widowControl w:val="0"/>
        <w:spacing w:line="360" w:lineRule="auto"/>
        <w:rPr>
          <w:rFonts w:ascii="微软雅黑" w:eastAsia="微软雅黑" w:hAnsi="微软雅黑"/>
          <w:kern w:val="2"/>
          <w:szCs w:val="24"/>
        </w:rPr>
      </w:pPr>
      <w:r w:rsidRPr="00B04546">
        <w:rPr>
          <w:rFonts w:ascii="微软雅黑" w:eastAsia="微软雅黑" w:hAnsi="微软雅黑" w:hint="eastAsia"/>
          <w:kern w:val="2"/>
          <w:szCs w:val="24"/>
        </w:rPr>
        <w:t>20</w:t>
      </w:r>
      <w:r w:rsidR="005C24BC">
        <w:rPr>
          <w:rFonts w:ascii="微软雅黑" w:eastAsia="微软雅黑" w:hAnsi="微软雅黑"/>
          <w:kern w:val="2"/>
          <w:szCs w:val="24"/>
        </w:rPr>
        <w:t>2</w:t>
      </w:r>
      <w:r w:rsidR="002D7283">
        <w:rPr>
          <w:rFonts w:ascii="微软雅黑" w:eastAsia="微软雅黑" w:hAnsi="微软雅黑"/>
          <w:kern w:val="2"/>
          <w:szCs w:val="24"/>
        </w:rPr>
        <w:t>2</w:t>
      </w:r>
      <w:r w:rsidRPr="00B04546">
        <w:rPr>
          <w:rFonts w:ascii="微软雅黑" w:eastAsia="微软雅黑" w:hAnsi="微软雅黑" w:hint="eastAsia"/>
          <w:kern w:val="2"/>
          <w:szCs w:val="24"/>
        </w:rPr>
        <w:t>年</w:t>
      </w:r>
      <w:r w:rsidR="002D7283">
        <w:rPr>
          <w:rFonts w:ascii="微软雅黑" w:eastAsia="微软雅黑" w:hAnsi="微软雅黑" w:hint="eastAsia"/>
          <w:kern w:val="2"/>
          <w:szCs w:val="24"/>
        </w:rPr>
        <w:t>0</w:t>
      </w:r>
      <w:r w:rsidR="002428ED">
        <w:rPr>
          <w:rFonts w:ascii="微软雅黑" w:eastAsia="微软雅黑" w:hAnsi="微软雅黑"/>
          <w:kern w:val="2"/>
          <w:szCs w:val="24"/>
        </w:rPr>
        <w:t>2</w:t>
      </w:r>
      <w:r w:rsidRPr="00B04546">
        <w:rPr>
          <w:rFonts w:ascii="微软雅黑" w:eastAsia="微软雅黑" w:hAnsi="微软雅黑" w:hint="eastAsia"/>
          <w:kern w:val="2"/>
          <w:szCs w:val="24"/>
        </w:rPr>
        <w:t>月</w:t>
      </w:r>
      <w:r w:rsidR="002428ED">
        <w:rPr>
          <w:rFonts w:ascii="微软雅黑" w:eastAsia="微软雅黑" w:hAnsi="微软雅黑"/>
          <w:kern w:val="2"/>
          <w:szCs w:val="24"/>
        </w:rPr>
        <w:t>13</w:t>
      </w:r>
      <w:r w:rsidRPr="00B04546">
        <w:rPr>
          <w:rFonts w:ascii="微软雅黑" w:eastAsia="微软雅黑" w:hAnsi="微软雅黑" w:hint="eastAsia"/>
          <w:kern w:val="2"/>
          <w:szCs w:val="24"/>
        </w:rPr>
        <w:t>日</w:t>
      </w:r>
    </w:p>
    <w:p w14:paraId="191F98B6" w14:textId="77777777" w:rsidR="000F6266" w:rsidRDefault="000F6266" w:rsidP="000B595C">
      <w:pPr>
        <w:pStyle w:val="aa"/>
        <w:widowControl w:val="0"/>
        <w:spacing w:line="360" w:lineRule="auto"/>
        <w:rPr>
          <w:rFonts w:ascii="微软雅黑" w:eastAsia="微软雅黑" w:hAnsi="微软雅黑"/>
          <w:kern w:val="2"/>
          <w:szCs w:val="24"/>
        </w:rPr>
      </w:pPr>
    </w:p>
    <w:p w14:paraId="6C3230B1" w14:textId="77777777" w:rsidR="000F6266" w:rsidRDefault="000F6266" w:rsidP="000B595C">
      <w:pPr>
        <w:pStyle w:val="aa"/>
        <w:widowControl w:val="0"/>
        <w:spacing w:line="360" w:lineRule="auto"/>
        <w:rPr>
          <w:lang w:val="en-AU"/>
        </w:rPr>
        <w:sectPr w:rsidR="000F6266" w:rsidSect="00A129D9">
          <w:headerReference w:type="even" r:id="rId9"/>
          <w:headerReference w:type="default" r:id="rId10"/>
          <w:footerReference w:type="even" r:id="rId11"/>
          <w:footerReference w:type="default" r:id="rId12"/>
          <w:headerReference w:type="first" r:id="rId13"/>
          <w:footerReference w:type="first" r:id="rId14"/>
          <w:pgSz w:w="11906" w:h="16838" w:code="9"/>
          <w:pgMar w:top="1418" w:right="1196" w:bottom="1418" w:left="514" w:header="851" w:footer="992" w:gutter="851"/>
          <w:pgNumType w:start="1"/>
          <w:cols w:space="425"/>
          <w:docGrid w:type="lines" w:linePitch="312"/>
        </w:sectPr>
      </w:pPr>
    </w:p>
    <w:p w14:paraId="011D0FB8" w14:textId="77777777" w:rsidR="000F6266" w:rsidRDefault="000F6266">
      <w:pPr>
        <w:widowControl/>
        <w:snapToGrid/>
        <w:spacing w:line="240" w:lineRule="auto"/>
        <w:ind w:firstLineChars="0" w:firstLine="0"/>
        <w:jc w:val="left"/>
        <w:rPr>
          <w:rFonts w:ascii="宋体"/>
          <w:b/>
          <w:bCs/>
        </w:rPr>
      </w:pPr>
    </w:p>
    <w:p w14:paraId="52F0B07A" w14:textId="3649F2F9" w:rsidR="00ED1316" w:rsidRDefault="00ED1316">
      <w:pPr>
        <w:pStyle w:val="ab"/>
        <w:widowControl w:val="0"/>
        <w:spacing w:line="360" w:lineRule="auto"/>
        <w:rPr>
          <w:rFonts w:ascii="微软雅黑" w:eastAsia="微软雅黑" w:hAnsi="微软雅黑"/>
          <w:bCs/>
          <w:kern w:val="2"/>
          <w:szCs w:val="24"/>
        </w:rPr>
      </w:pPr>
      <w:r w:rsidRPr="00CE3259">
        <w:rPr>
          <w:rFonts w:ascii="微软雅黑" w:eastAsia="微软雅黑" w:hAnsi="微软雅黑" w:hint="eastAsia"/>
          <w:bCs/>
          <w:kern w:val="2"/>
          <w:szCs w:val="24"/>
        </w:rPr>
        <w:t>目</w:t>
      </w:r>
      <w:r w:rsidR="00CE3259">
        <w:rPr>
          <w:rFonts w:ascii="微软雅黑" w:eastAsia="微软雅黑" w:hAnsi="微软雅黑" w:hint="eastAsia"/>
          <w:bCs/>
          <w:kern w:val="2"/>
          <w:szCs w:val="24"/>
        </w:rPr>
        <w:t xml:space="preserve">  </w:t>
      </w:r>
      <w:r w:rsidRPr="00CE3259">
        <w:rPr>
          <w:rFonts w:ascii="微软雅黑" w:eastAsia="微软雅黑" w:hAnsi="微软雅黑" w:hint="eastAsia"/>
          <w:bCs/>
          <w:kern w:val="2"/>
          <w:szCs w:val="24"/>
        </w:rPr>
        <w:t>录</w:t>
      </w:r>
    </w:p>
    <w:p w14:paraId="4DFB0FBA" w14:textId="77777777" w:rsidR="00316926" w:rsidRPr="00CE3259" w:rsidRDefault="00316926">
      <w:pPr>
        <w:pStyle w:val="ab"/>
        <w:widowControl w:val="0"/>
        <w:spacing w:line="360" w:lineRule="auto"/>
        <w:rPr>
          <w:rFonts w:ascii="微软雅黑" w:eastAsia="微软雅黑" w:hAnsi="微软雅黑"/>
          <w:bCs/>
          <w:kern w:val="2"/>
          <w:szCs w:val="24"/>
        </w:rPr>
      </w:pPr>
    </w:p>
    <w:p w14:paraId="2A4257F0" w14:textId="6B425692" w:rsidR="00A654C6" w:rsidRDefault="00EC2484">
      <w:pPr>
        <w:pStyle w:val="TOC1"/>
        <w:rPr>
          <w:rFonts w:asciiTheme="minorHAnsi" w:eastAsiaTheme="minorEastAsia" w:hAnsiTheme="minorHAnsi" w:cstheme="minorBidi"/>
          <w:b w:val="0"/>
          <w:bCs w:val="0"/>
          <w:caps w:val="0"/>
          <w:sz w:val="21"/>
          <w:szCs w:val="22"/>
        </w:rPr>
      </w:pPr>
      <w:r>
        <w:fldChar w:fldCharType="begin"/>
      </w:r>
      <w:r w:rsidR="00C40B5B">
        <w:instrText xml:space="preserve"> TOC \o "1-4" \h \z </w:instrText>
      </w:r>
      <w:r>
        <w:fldChar w:fldCharType="separate"/>
      </w:r>
      <w:hyperlink w:anchor="_Toc97651785" w:history="1">
        <w:r w:rsidR="00A654C6" w:rsidRPr="00944E20">
          <w:rPr>
            <w:rStyle w:val="ac"/>
          </w:rPr>
          <w:t>1</w:t>
        </w:r>
        <w:r w:rsidR="00A654C6">
          <w:rPr>
            <w:rFonts w:asciiTheme="minorHAnsi" w:eastAsiaTheme="minorEastAsia" w:hAnsiTheme="minorHAnsi" w:cstheme="minorBidi"/>
            <w:b w:val="0"/>
            <w:bCs w:val="0"/>
            <w:caps w:val="0"/>
            <w:sz w:val="21"/>
            <w:szCs w:val="22"/>
          </w:rPr>
          <w:tab/>
        </w:r>
        <w:r w:rsidR="00A654C6" w:rsidRPr="00944E20">
          <w:rPr>
            <w:rStyle w:val="ac"/>
          </w:rPr>
          <w:t>课题概述</w:t>
        </w:r>
        <w:r w:rsidR="00A654C6">
          <w:rPr>
            <w:webHidden/>
          </w:rPr>
          <w:tab/>
        </w:r>
        <w:r w:rsidR="00A654C6">
          <w:rPr>
            <w:webHidden/>
          </w:rPr>
          <w:fldChar w:fldCharType="begin"/>
        </w:r>
        <w:r w:rsidR="00A654C6">
          <w:rPr>
            <w:webHidden/>
          </w:rPr>
          <w:instrText xml:space="preserve"> PAGEREF _Toc97651785 \h </w:instrText>
        </w:r>
        <w:r w:rsidR="00A654C6">
          <w:rPr>
            <w:webHidden/>
          </w:rPr>
        </w:r>
        <w:r w:rsidR="00A654C6">
          <w:rPr>
            <w:webHidden/>
          </w:rPr>
          <w:fldChar w:fldCharType="separate"/>
        </w:r>
        <w:r w:rsidR="00A654C6">
          <w:rPr>
            <w:webHidden/>
          </w:rPr>
          <w:t>1</w:t>
        </w:r>
        <w:r w:rsidR="00A654C6">
          <w:rPr>
            <w:webHidden/>
          </w:rPr>
          <w:fldChar w:fldCharType="end"/>
        </w:r>
      </w:hyperlink>
    </w:p>
    <w:p w14:paraId="4E344E5B" w14:textId="614647AB" w:rsidR="00A654C6" w:rsidRDefault="00A654C6">
      <w:pPr>
        <w:pStyle w:val="TOC1"/>
        <w:rPr>
          <w:rFonts w:asciiTheme="minorHAnsi" w:eastAsiaTheme="minorEastAsia" w:hAnsiTheme="minorHAnsi" w:cstheme="minorBidi"/>
          <w:b w:val="0"/>
          <w:bCs w:val="0"/>
          <w:caps w:val="0"/>
          <w:sz w:val="21"/>
          <w:szCs w:val="22"/>
        </w:rPr>
      </w:pPr>
      <w:hyperlink w:anchor="_Toc97651786" w:history="1">
        <w:r w:rsidRPr="00944E20">
          <w:rPr>
            <w:rStyle w:val="ac"/>
          </w:rPr>
          <w:t>2</w:t>
        </w:r>
        <w:r>
          <w:rPr>
            <w:rFonts w:asciiTheme="minorHAnsi" w:eastAsiaTheme="minorEastAsia" w:hAnsiTheme="minorHAnsi" w:cstheme="minorBidi"/>
            <w:b w:val="0"/>
            <w:bCs w:val="0"/>
            <w:caps w:val="0"/>
            <w:sz w:val="21"/>
            <w:szCs w:val="22"/>
          </w:rPr>
          <w:tab/>
        </w:r>
        <w:r w:rsidRPr="00944E20">
          <w:rPr>
            <w:rStyle w:val="ac"/>
          </w:rPr>
          <w:t>课题背景说明</w:t>
        </w:r>
        <w:r>
          <w:rPr>
            <w:webHidden/>
          </w:rPr>
          <w:tab/>
        </w:r>
        <w:r>
          <w:rPr>
            <w:webHidden/>
          </w:rPr>
          <w:fldChar w:fldCharType="begin"/>
        </w:r>
        <w:r>
          <w:rPr>
            <w:webHidden/>
          </w:rPr>
          <w:instrText xml:space="preserve"> PAGEREF _Toc97651786 \h </w:instrText>
        </w:r>
        <w:r>
          <w:rPr>
            <w:webHidden/>
          </w:rPr>
        </w:r>
        <w:r>
          <w:rPr>
            <w:webHidden/>
          </w:rPr>
          <w:fldChar w:fldCharType="separate"/>
        </w:r>
        <w:r>
          <w:rPr>
            <w:webHidden/>
          </w:rPr>
          <w:t>1</w:t>
        </w:r>
        <w:r>
          <w:rPr>
            <w:webHidden/>
          </w:rPr>
          <w:fldChar w:fldCharType="end"/>
        </w:r>
      </w:hyperlink>
    </w:p>
    <w:p w14:paraId="47AECD6D" w14:textId="1016E71F" w:rsidR="00A654C6" w:rsidRDefault="00A654C6">
      <w:pPr>
        <w:pStyle w:val="TOC1"/>
        <w:rPr>
          <w:rFonts w:asciiTheme="minorHAnsi" w:eastAsiaTheme="minorEastAsia" w:hAnsiTheme="minorHAnsi" w:cstheme="minorBidi"/>
          <w:b w:val="0"/>
          <w:bCs w:val="0"/>
          <w:caps w:val="0"/>
          <w:sz w:val="21"/>
          <w:szCs w:val="22"/>
        </w:rPr>
      </w:pPr>
      <w:hyperlink w:anchor="_Toc97651787" w:history="1">
        <w:r w:rsidRPr="00944E20">
          <w:rPr>
            <w:rStyle w:val="ac"/>
          </w:rPr>
          <w:t>3</w:t>
        </w:r>
        <w:r>
          <w:rPr>
            <w:rFonts w:asciiTheme="minorHAnsi" w:eastAsiaTheme="minorEastAsia" w:hAnsiTheme="minorHAnsi" w:cstheme="minorBidi"/>
            <w:b w:val="0"/>
            <w:bCs w:val="0"/>
            <w:caps w:val="0"/>
            <w:sz w:val="21"/>
            <w:szCs w:val="22"/>
          </w:rPr>
          <w:tab/>
        </w:r>
        <w:r w:rsidRPr="00944E20">
          <w:rPr>
            <w:rStyle w:val="ac"/>
          </w:rPr>
          <w:t>课题目标说明</w:t>
        </w:r>
        <w:r>
          <w:rPr>
            <w:webHidden/>
          </w:rPr>
          <w:tab/>
        </w:r>
        <w:r>
          <w:rPr>
            <w:webHidden/>
          </w:rPr>
          <w:fldChar w:fldCharType="begin"/>
        </w:r>
        <w:r>
          <w:rPr>
            <w:webHidden/>
          </w:rPr>
          <w:instrText xml:space="preserve"> PAGEREF _Toc97651787 \h </w:instrText>
        </w:r>
        <w:r>
          <w:rPr>
            <w:webHidden/>
          </w:rPr>
        </w:r>
        <w:r>
          <w:rPr>
            <w:webHidden/>
          </w:rPr>
          <w:fldChar w:fldCharType="separate"/>
        </w:r>
        <w:r>
          <w:rPr>
            <w:webHidden/>
          </w:rPr>
          <w:t>1</w:t>
        </w:r>
        <w:r>
          <w:rPr>
            <w:webHidden/>
          </w:rPr>
          <w:fldChar w:fldCharType="end"/>
        </w:r>
      </w:hyperlink>
    </w:p>
    <w:p w14:paraId="180BBCAC" w14:textId="5B620CB3" w:rsidR="00A654C6" w:rsidRDefault="00A654C6">
      <w:pPr>
        <w:pStyle w:val="TOC2"/>
        <w:ind w:firstLine="297"/>
        <w:rPr>
          <w:rFonts w:asciiTheme="minorHAnsi" w:eastAsiaTheme="minorEastAsia" w:hAnsiTheme="minorHAnsi" w:cstheme="minorBidi"/>
          <w:smallCaps w:val="0"/>
          <w:noProof/>
          <w:sz w:val="21"/>
          <w:szCs w:val="22"/>
        </w:rPr>
      </w:pPr>
      <w:hyperlink w:anchor="_Toc97651788" w:history="1">
        <w:r w:rsidRPr="00944E20">
          <w:rPr>
            <w:rStyle w:val="ac"/>
            <w:noProof/>
          </w:rPr>
          <w:t>3.1</w:t>
        </w:r>
        <w:r>
          <w:rPr>
            <w:rFonts w:asciiTheme="minorHAnsi" w:eastAsiaTheme="minorEastAsia" w:hAnsiTheme="minorHAnsi" w:cstheme="minorBidi"/>
            <w:smallCaps w:val="0"/>
            <w:noProof/>
            <w:sz w:val="21"/>
            <w:szCs w:val="22"/>
          </w:rPr>
          <w:tab/>
        </w:r>
        <w:r w:rsidRPr="00944E20">
          <w:rPr>
            <w:rStyle w:val="ac"/>
            <w:noProof/>
          </w:rPr>
          <w:t>构建课题软件的业务内容分解定义</w:t>
        </w:r>
        <w:r>
          <w:rPr>
            <w:noProof/>
            <w:webHidden/>
          </w:rPr>
          <w:tab/>
        </w:r>
        <w:r>
          <w:rPr>
            <w:noProof/>
            <w:webHidden/>
          </w:rPr>
          <w:fldChar w:fldCharType="begin"/>
        </w:r>
        <w:r>
          <w:rPr>
            <w:noProof/>
            <w:webHidden/>
          </w:rPr>
          <w:instrText xml:space="preserve"> PAGEREF _Toc97651788 \h </w:instrText>
        </w:r>
        <w:r>
          <w:rPr>
            <w:noProof/>
            <w:webHidden/>
          </w:rPr>
        </w:r>
        <w:r>
          <w:rPr>
            <w:noProof/>
            <w:webHidden/>
          </w:rPr>
          <w:fldChar w:fldCharType="separate"/>
        </w:r>
        <w:r>
          <w:rPr>
            <w:noProof/>
            <w:webHidden/>
          </w:rPr>
          <w:t>2</w:t>
        </w:r>
        <w:r>
          <w:rPr>
            <w:noProof/>
            <w:webHidden/>
          </w:rPr>
          <w:fldChar w:fldCharType="end"/>
        </w:r>
      </w:hyperlink>
    </w:p>
    <w:p w14:paraId="1551BF72" w14:textId="33B8A99F" w:rsidR="00A654C6" w:rsidRDefault="00A654C6">
      <w:pPr>
        <w:pStyle w:val="TOC2"/>
        <w:ind w:firstLine="297"/>
        <w:rPr>
          <w:rFonts w:asciiTheme="minorHAnsi" w:eastAsiaTheme="minorEastAsia" w:hAnsiTheme="minorHAnsi" w:cstheme="minorBidi"/>
          <w:smallCaps w:val="0"/>
          <w:noProof/>
          <w:sz w:val="21"/>
          <w:szCs w:val="22"/>
        </w:rPr>
      </w:pPr>
      <w:hyperlink w:anchor="_Toc97651789" w:history="1">
        <w:r w:rsidRPr="00944E20">
          <w:rPr>
            <w:rStyle w:val="ac"/>
            <w:noProof/>
          </w:rPr>
          <w:t>3.2</w:t>
        </w:r>
        <w:r>
          <w:rPr>
            <w:rFonts w:asciiTheme="minorHAnsi" w:eastAsiaTheme="minorEastAsia" w:hAnsiTheme="minorHAnsi" w:cstheme="minorBidi"/>
            <w:smallCaps w:val="0"/>
            <w:noProof/>
            <w:sz w:val="21"/>
            <w:szCs w:val="22"/>
          </w:rPr>
          <w:tab/>
        </w:r>
        <w:r w:rsidRPr="00944E20">
          <w:rPr>
            <w:rStyle w:val="ac"/>
            <w:noProof/>
          </w:rPr>
          <w:t>构建课题软件的软件用户界面</w:t>
        </w:r>
        <w:r>
          <w:rPr>
            <w:noProof/>
            <w:webHidden/>
          </w:rPr>
          <w:tab/>
        </w:r>
        <w:r>
          <w:rPr>
            <w:noProof/>
            <w:webHidden/>
          </w:rPr>
          <w:fldChar w:fldCharType="begin"/>
        </w:r>
        <w:r>
          <w:rPr>
            <w:noProof/>
            <w:webHidden/>
          </w:rPr>
          <w:instrText xml:space="preserve"> PAGEREF _Toc97651789 \h </w:instrText>
        </w:r>
        <w:r>
          <w:rPr>
            <w:noProof/>
            <w:webHidden/>
          </w:rPr>
        </w:r>
        <w:r>
          <w:rPr>
            <w:noProof/>
            <w:webHidden/>
          </w:rPr>
          <w:fldChar w:fldCharType="separate"/>
        </w:r>
        <w:r>
          <w:rPr>
            <w:noProof/>
            <w:webHidden/>
          </w:rPr>
          <w:t>2</w:t>
        </w:r>
        <w:r>
          <w:rPr>
            <w:noProof/>
            <w:webHidden/>
          </w:rPr>
          <w:fldChar w:fldCharType="end"/>
        </w:r>
      </w:hyperlink>
    </w:p>
    <w:p w14:paraId="7C2A2B49" w14:textId="2457A851" w:rsidR="00A654C6" w:rsidRDefault="00A654C6">
      <w:pPr>
        <w:pStyle w:val="TOC2"/>
        <w:ind w:firstLine="297"/>
        <w:rPr>
          <w:rFonts w:asciiTheme="minorHAnsi" w:eastAsiaTheme="minorEastAsia" w:hAnsiTheme="minorHAnsi" w:cstheme="minorBidi"/>
          <w:smallCaps w:val="0"/>
          <w:noProof/>
          <w:sz w:val="21"/>
          <w:szCs w:val="22"/>
        </w:rPr>
      </w:pPr>
      <w:hyperlink w:anchor="_Toc97651790" w:history="1">
        <w:r w:rsidRPr="00944E20">
          <w:rPr>
            <w:rStyle w:val="ac"/>
            <w:noProof/>
          </w:rPr>
          <w:t>3.3</w:t>
        </w:r>
        <w:r>
          <w:rPr>
            <w:rFonts w:asciiTheme="minorHAnsi" w:eastAsiaTheme="minorEastAsia" w:hAnsiTheme="minorHAnsi" w:cstheme="minorBidi"/>
            <w:smallCaps w:val="0"/>
            <w:noProof/>
            <w:sz w:val="21"/>
            <w:szCs w:val="22"/>
          </w:rPr>
          <w:tab/>
        </w:r>
        <w:r w:rsidRPr="00944E20">
          <w:rPr>
            <w:rStyle w:val="ac"/>
            <w:noProof/>
          </w:rPr>
          <w:t>构建学习训练路线</w:t>
        </w:r>
        <w:r>
          <w:rPr>
            <w:noProof/>
            <w:webHidden/>
          </w:rPr>
          <w:tab/>
        </w:r>
        <w:r>
          <w:rPr>
            <w:noProof/>
            <w:webHidden/>
          </w:rPr>
          <w:fldChar w:fldCharType="begin"/>
        </w:r>
        <w:r>
          <w:rPr>
            <w:noProof/>
            <w:webHidden/>
          </w:rPr>
          <w:instrText xml:space="preserve"> PAGEREF _Toc97651790 \h </w:instrText>
        </w:r>
        <w:r>
          <w:rPr>
            <w:noProof/>
            <w:webHidden/>
          </w:rPr>
        </w:r>
        <w:r>
          <w:rPr>
            <w:noProof/>
            <w:webHidden/>
          </w:rPr>
          <w:fldChar w:fldCharType="separate"/>
        </w:r>
        <w:r>
          <w:rPr>
            <w:noProof/>
            <w:webHidden/>
          </w:rPr>
          <w:t>2</w:t>
        </w:r>
        <w:r>
          <w:rPr>
            <w:noProof/>
            <w:webHidden/>
          </w:rPr>
          <w:fldChar w:fldCharType="end"/>
        </w:r>
      </w:hyperlink>
    </w:p>
    <w:p w14:paraId="78CB9C88" w14:textId="6AF93A49" w:rsidR="00A654C6" w:rsidRDefault="00A654C6">
      <w:pPr>
        <w:pStyle w:val="TOC2"/>
        <w:ind w:firstLine="297"/>
        <w:rPr>
          <w:rFonts w:asciiTheme="minorHAnsi" w:eastAsiaTheme="minorEastAsia" w:hAnsiTheme="minorHAnsi" w:cstheme="minorBidi"/>
          <w:smallCaps w:val="0"/>
          <w:noProof/>
          <w:sz w:val="21"/>
          <w:szCs w:val="22"/>
        </w:rPr>
      </w:pPr>
      <w:hyperlink w:anchor="_Toc97651791" w:history="1">
        <w:r w:rsidRPr="00944E20">
          <w:rPr>
            <w:rStyle w:val="ac"/>
            <w:noProof/>
          </w:rPr>
          <w:t>3.4</w:t>
        </w:r>
        <w:r>
          <w:rPr>
            <w:rFonts w:asciiTheme="minorHAnsi" w:eastAsiaTheme="minorEastAsia" w:hAnsiTheme="minorHAnsi" w:cstheme="minorBidi"/>
            <w:smallCaps w:val="0"/>
            <w:noProof/>
            <w:sz w:val="21"/>
            <w:szCs w:val="22"/>
          </w:rPr>
          <w:tab/>
        </w:r>
        <w:r w:rsidRPr="00944E20">
          <w:rPr>
            <w:rStyle w:val="ac"/>
            <w:noProof/>
          </w:rPr>
          <w:t>定义学习能力和开发能力</w:t>
        </w:r>
        <w:r>
          <w:rPr>
            <w:noProof/>
            <w:webHidden/>
          </w:rPr>
          <w:tab/>
        </w:r>
        <w:r>
          <w:rPr>
            <w:noProof/>
            <w:webHidden/>
          </w:rPr>
          <w:fldChar w:fldCharType="begin"/>
        </w:r>
        <w:r>
          <w:rPr>
            <w:noProof/>
            <w:webHidden/>
          </w:rPr>
          <w:instrText xml:space="preserve"> PAGEREF _Toc97651791 \h </w:instrText>
        </w:r>
        <w:r>
          <w:rPr>
            <w:noProof/>
            <w:webHidden/>
          </w:rPr>
        </w:r>
        <w:r>
          <w:rPr>
            <w:noProof/>
            <w:webHidden/>
          </w:rPr>
          <w:fldChar w:fldCharType="separate"/>
        </w:r>
        <w:r>
          <w:rPr>
            <w:noProof/>
            <w:webHidden/>
          </w:rPr>
          <w:t>2</w:t>
        </w:r>
        <w:r>
          <w:rPr>
            <w:noProof/>
            <w:webHidden/>
          </w:rPr>
          <w:fldChar w:fldCharType="end"/>
        </w:r>
      </w:hyperlink>
    </w:p>
    <w:p w14:paraId="364107EA" w14:textId="52505DC4" w:rsidR="00A654C6" w:rsidRDefault="00A654C6">
      <w:pPr>
        <w:pStyle w:val="TOC2"/>
        <w:ind w:firstLine="297"/>
        <w:rPr>
          <w:rFonts w:asciiTheme="minorHAnsi" w:eastAsiaTheme="minorEastAsia" w:hAnsiTheme="minorHAnsi" w:cstheme="minorBidi"/>
          <w:smallCaps w:val="0"/>
          <w:noProof/>
          <w:sz w:val="21"/>
          <w:szCs w:val="22"/>
        </w:rPr>
      </w:pPr>
      <w:hyperlink w:anchor="_Toc97651792" w:history="1">
        <w:r w:rsidRPr="00944E20">
          <w:rPr>
            <w:rStyle w:val="ac"/>
            <w:noProof/>
          </w:rPr>
          <w:t>3.5</w:t>
        </w:r>
        <w:r>
          <w:rPr>
            <w:rFonts w:asciiTheme="minorHAnsi" w:eastAsiaTheme="minorEastAsia" w:hAnsiTheme="minorHAnsi" w:cstheme="minorBidi"/>
            <w:smallCaps w:val="0"/>
            <w:noProof/>
            <w:sz w:val="21"/>
            <w:szCs w:val="22"/>
          </w:rPr>
          <w:tab/>
        </w:r>
        <w:r w:rsidRPr="00944E20">
          <w:rPr>
            <w:rStyle w:val="ac"/>
            <w:noProof/>
          </w:rPr>
          <w:t>按期完成软件的开发</w:t>
        </w:r>
        <w:r>
          <w:rPr>
            <w:noProof/>
            <w:webHidden/>
          </w:rPr>
          <w:tab/>
        </w:r>
        <w:r>
          <w:rPr>
            <w:noProof/>
            <w:webHidden/>
          </w:rPr>
          <w:fldChar w:fldCharType="begin"/>
        </w:r>
        <w:r>
          <w:rPr>
            <w:noProof/>
            <w:webHidden/>
          </w:rPr>
          <w:instrText xml:space="preserve"> PAGEREF _Toc97651792 \h </w:instrText>
        </w:r>
        <w:r>
          <w:rPr>
            <w:noProof/>
            <w:webHidden/>
          </w:rPr>
        </w:r>
        <w:r>
          <w:rPr>
            <w:noProof/>
            <w:webHidden/>
          </w:rPr>
          <w:fldChar w:fldCharType="separate"/>
        </w:r>
        <w:r>
          <w:rPr>
            <w:noProof/>
            <w:webHidden/>
          </w:rPr>
          <w:t>2</w:t>
        </w:r>
        <w:r>
          <w:rPr>
            <w:noProof/>
            <w:webHidden/>
          </w:rPr>
          <w:fldChar w:fldCharType="end"/>
        </w:r>
      </w:hyperlink>
    </w:p>
    <w:p w14:paraId="77D9753F" w14:textId="2E4A0CF2" w:rsidR="00A654C6" w:rsidRDefault="00A654C6">
      <w:pPr>
        <w:pStyle w:val="TOC1"/>
        <w:rPr>
          <w:rFonts w:asciiTheme="minorHAnsi" w:eastAsiaTheme="minorEastAsia" w:hAnsiTheme="minorHAnsi" w:cstheme="minorBidi"/>
          <w:b w:val="0"/>
          <w:bCs w:val="0"/>
          <w:caps w:val="0"/>
          <w:sz w:val="21"/>
          <w:szCs w:val="22"/>
        </w:rPr>
      </w:pPr>
      <w:hyperlink w:anchor="_Toc97651793" w:history="1">
        <w:r w:rsidRPr="00944E20">
          <w:rPr>
            <w:rStyle w:val="ac"/>
          </w:rPr>
          <w:t>4</w:t>
        </w:r>
        <w:r>
          <w:rPr>
            <w:rFonts w:asciiTheme="minorHAnsi" w:eastAsiaTheme="minorEastAsia" w:hAnsiTheme="minorHAnsi" w:cstheme="minorBidi"/>
            <w:b w:val="0"/>
            <w:bCs w:val="0"/>
            <w:caps w:val="0"/>
            <w:sz w:val="21"/>
            <w:szCs w:val="22"/>
          </w:rPr>
          <w:tab/>
        </w:r>
        <w:r w:rsidRPr="00944E20">
          <w:rPr>
            <w:rStyle w:val="ac"/>
          </w:rPr>
          <w:t>课题业务内容综述</w:t>
        </w:r>
        <w:r>
          <w:rPr>
            <w:webHidden/>
          </w:rPr>
          <w:tab/>
        </w:r>
        <w:r>
          <w:rPr>
            <w:webHidden/>
          </w:rPr>
          <w:fldChar w:fldCharType="begin"/>
        </w:r>
        <w:r>
          <w:rPr>
            <w:webHidden/>
          </w:rPr>
          <w:instrText xml:space="preserve"> PAGEREF _Toc97651793 \h </w:instrText>
        </w:r>
        <w:r>
          <w:rPr>
            <w:webHidden/>
          </w:rPr>
        </w:r>
        <w:r>
          <w:rPr>
            <w:webHidden/>
          </w:rPr>
          <w:fldChar w:fldCharType="separate"/>
        </w:r>
        <w:r>
          <w:rPr>
            <w:webHidden/>
          </w:rPr>
          <w:t>2</w:t>
        </w:r>
        <w:r>
          <w:rPr>
            <w:webHidden/>
          </w:rPr>
          <w:fldChar w:fldCharType="end"/>
        </w:r>
      </w:hyperlink>
    </w:p>
    <w:p w14:paraId="6C73D889" w14:textId="705B0287" w:rsidR="00A654C6" w:rsidRDefault="00A654C6">
      <w:pPr>
        <w:pStyle w:val="TOC1"/>
        <w:rPr>
          <w:rFonts w:asciiTheme="minorHAnsi" w:eastAsiaTheme="minorEastAsia" w:hAnsiTheme="minorHAnsi" w:cstheme="minorBidi"/>
          <w:b w:val="0"/>
          <w:bCs w:val="0"/>
          <w:caps w:val="0"/>
          <w:sz w:val="21"/>
          <w:szCs w:val="22"/>
        </w:rPr>
      </w:pPr>
      <w:hyperlink w:anchor="_Toc97651794" w:history="1">
        <w:r w:rsidRPr="00944E20">
          <w:rPr>
            <w:rStyle w:val="ac"/>
          </w:rPr>
          <w:t>5</w:t>
        </w:r>
        <w:r>
          <w:rPr>
            <w:rFonts w:asciiTheme="minorHAnsi" w:eastAsiaTheme="minorEastAsia" w:hAnsiTheme="minorHAnsi" w:cstheme="minorBidi"/>
            <w:b w:val="0"/>
            <w:bCs w:val="0"/>
            <w:caps w:val="0"/>
            <w:sz w:val="21"/>
            <w:szCs w:val="22"/>
          </w:rPr>
          <w:tab/>
        </w:r>
        <w:r w:rsidRPr="00944E20">
          <w:rPr>
            <w:rStyle w:val="ac"/>
          </w:rPr>
          <w:t>业务数据内容说明</w:t>
        </w:r>
        <w:r>
          <w:rPr>
            <w:webHidden/>
          </w:rPr>
          <w:tab/>
        </w:r>
        <w:r>
          <w:rPr>
            <w:webHidden/>
          </w:rPr>
          <w:fldChar w:fldCharType="begin"/>
        </w:r>
        <w:r>
          <w:rPr>
            <w:webHidden/>
          </w:rPr>
          <w:instrText xml:space="preserve"> PAGEREF _Toc97651794 \h </w:instrText>
        </w:r>
        <w:r>
          <w:rPr>
            <w:webHidden/>
          </w:rPr>
        </w:r>
        <w:r>
          <w:rPr>
            <w:webHidden/>
          </w:rPr>
          <w:fldChar w:fldCharType="separate"/>
        </w:r>
        <w:r>
          <w:rPr>
            <w:webHidden/>
          </w:rPr>
          <w:t>3</w:t>
        </w:r>
        <w:r>
          <w:rPr>
            <w:webHidden/>
          </w:rPr>
          <w:fldChar w:fldCharType="end"/>
        </w:r>
      </w:hyperlink>
    </w:p>
    <w:p w14:paraId="3346FA47" w14:textId="780218EB" w:rsidR="00A654C6" w:rsidRDefault="00A654C6">
      <w:pPr>
        <w:pStyle w:val="TOC2"/>
        <w:ind w:firstLine="297"/>
        <w:rPr>
          <w:rFonts w:asciiTheme="minorHAnsi" w:eastAsiaTheme="minorEastAsia" w:hAnsiTheme="minorHAnsi" w:cstheme="minorBidi"/>
          <w:smallCaps w:val="0"/>
          <w:noProof/>
          <w:sz w:val="21"/>
          <w:szCs w:val="22"/>
        </w:rPr>
      </w:pPr>
      <w:hyperlink w:anchor="_Toc97651795" w:history="1">
        <w:r w:rsidRPr="00944E20">
          <w:rPr>
            <w:rStyle w:val="ac"/>
            <w:noProof/>
          </w:rPr>
          <w:t>5.1</w:t>
        </w:r>
        <w:r>
          <w:rPr>
            <w:rFonts w:asciiTheme="minorHAnsi" w:eastAsiaTheme="minorEastAsia" w:hAnsiTheme="minorHAnsi" w:cstheme="minorBidi"/>
            <w:smallCaps w:val="0"/>
            <w:noProof/>
            <w:sz w:val="21"/>
            <w:szCs w:val="22"/>
          </w:rPr>
          <w:tab/>
        </w:r>
        <w:r w:rsidRPr="00944E20">
          <w:rPr>
            <w:rStyle w:val="ac"/>
            <w:noProof/>
          </w:rPr>
          <w:t>系统普通数据</w:t>
        </w:r>
        <w:r>
          <w:rPr>
            <w:noProof/>
            <w:webHidden/>
          </w:rPr>
          <w:tab/>
        </w:r>
        <w:r>
          <w:rPr>
            <w:noProof/>
            <w:webHidden/>
          </w:rPr>
          <w:fldChar w:fldCharType="begin"/>
        </w:r>
        <w:r>
          <w:rPr>
            <w:noProof/>
            <w:webHidden/>
          </w:rPr>
          <w:instrText xml:space="preserve"> PAGEREF _Toc97651795 \h </w:instrText>
        </w:r>
        <w:r>
          <w:rPr>
            <w:noProof/>
            <w:webHidden/>
          </w:rPr>
        </w:r>
        <w:r>
          <w:rPr>
            <w:noProof/>
            <w:webHidden/>
          </w:rPr>
          <w:fldChar w:fldCharType="separate"/>
        </w:r>
        <w:r>
          <w:rPr>
            <w:noProof/>
            <w:webHidden/>
          </w:rPr>
          <w:t>3</w:t>
        </w:r>
        <w:r>
          <w:rPr>
            <w:noProof/>
            <w:webHidden/>
          </w:rPr>
          <w:fldChar w:fldCharType="end"/>
        </w:r>
      </w:hyperlink>
    </w:p>
    <w:p w14:paraId="44FC4F08" w14:textId="6E11AC13" w:rsidR="00A654C6" w:rsidRDefault="00A654C6">
      <w:pPr>
        <w:pStyle w:val="TOC2"/>
        <w:ind w:firstLine="297"/>
        <w:rPr>
          <w:rFonts w:asciiTheme="minorHAnsi" w:eastAsiaTheme="minorEastAsia" w:hAnsiTheme="minorHAnsi" w:cstheme="minorBidi"/>
          <w:smallCaps w:val="0"/>
          <w:noProof/>
          <w:sz w:val="21"/>
          <w:szCs w:val="22"/>
        </w:rPr>
      </w:pPr>
      <w:hyperlink w:anchor="_Toc97651796" w:history="1">
        <w:r w:rsidRPr="00944E20">
          <w:rPr>
            <w:rStyle w:val="ac"/>
            <w:noProof/>
          </w:rPr>
          <w:t>5.2</w:t>
        </w:r>
        <w:r>
          <w:rPr>
            <w:rFonts w:asciiTheme="minorHAnsi" w:eastAsiaTheme="minorEastAsia" w:hAnsiTheme="minorHAnsi" w:cstheme="minorBidi"/>
            <w:smallCaps w:val="0"/>
            <w:noProof/>
            <w:sz w:val="21"/>
            <w:szCs w:val="22"/>
          </w:rPr>
          <w:tab/>
        </w:r>
        <w:r w:rsidRPr="00944E20">
          <w:rPr>
            <w:rStyle w:val="ac"/>
            <w:noProof/>
          </w:rPr>
          <w:t>系统业务数据</w:t>
        </w:r>
        <w:r>
          <w:rPr>
            <w:noProof/>
            <w:webHidden/>
          </w:rPr>
          <w:tab/>
        </w:r>
        <w:r>
          <w:rPr>
            <w:noProof/>
            <w:webHidden/>
          </w:rPr>
          <w:fldChar w:fldCharType="begin"/>
        </w:r>
        <w:r>
          <w:rPr>
            <w:noProof/>
            <w:webHidden/>
          </w:rPr>
          <w:instrText xml:space="preserve"> PAGEREF _Toc97651796 \h </w:instrText>
        </w:r>
        <w:r>
          <w:rPr>
            <w:noProof/>
            <w:webHidden/>
          </w:rPr>
        </w:r>
        <w:r>
          <w:rPr>
            <w:noProof/>
            <w:webHidden/>
          </w:rPr>
          <w:fldChar w:fldCharType="separate"/>
        </w:r>
        <w:r>
          <w:rPr>
            <w:noProof/>
            <w:webHidden/>
          </w:rPr>
          <w:t>4</w:t>
        </w:r>
        <w:r>
          <w:rPr>
            <w:noProof/>
            <w:webHidden/>
          </w:rPr>
          <w:fldChar w:fldCharType="end"/>
        </w:r>
      </w:hyperlink>
    </w:p>
    <w:p w14:paraId="1E70CC8F" w14:textId="7B4D3646" w:rsidR="00A654C6" w:rsidRDefault="00A654C6">
      <w:pPr>
        <w:pStyle w:val="TOC2"/>
        <w:ind w:firstLine="297"/>
        <w:rPr>
          <w:rFonts w:asciiTheme="minorHAnsi" w:eastAsiaTheme="minorEastAsia" w:hAnsiTheme="minorHAnsi" w:cstheme="minorBidi"/>
          <w:smallCaps w:val="0"/>
          <w:noProof/>
          <w:sz w:val="21"/>
          <w:szCs w:val="22"/>
        </w:rPr>
      </w:pPr>
      <w:hyperlink w:anchor="_Toc97651797" w:history="1">
        <w:r w:rsidRPr="00944E20">
          <w:rPr>
            <w:rStyle w:val="ac"/>
            <w:noProof/>
          </w:rPr>
          <w:t>5.3</w:t>
        </w:r>
        <w:r>
          <w:rPr>
            <w:rFonts w:asciiTheme="minorHAnsi" w:eastAsiaTheme="minorEastAsia" w:hAnsiTheme="minorHAnsi" w:cstheme="minorBidi"/>
            <w:smallCaps w:val="0"/>
            <w:noProof/>
            <w:sz w:val="21"/>
            <w:szCs w:val="22"/>
          </w:rPr>
          <w:tab/>
        </w:r>
        <w:r w:rsidRPr="00944E20">
          <w:rPr>
            <w:rStyle w:val="ac"/>
            <w:noProof/>
          </w:rPr>
          <w:t>数据关系图</w:t>
        </w:r>
        <w:r>
          <w:rPr>
            <w:noProof/>
            <w:webHidden/>
          </w:rPr>
          <w:tab/>
        </w:r>
        <w:r>
          <w:rPr>
            <w:noProof/>
            <w:webHidden/>
          </w:rPr>
          <w:fldChar w:fldCharType="begin"/>
        </w:r>
        <w:r>
          <w:rPr>
            <w:noProof/>
            <w:webHidden/>
          </w:rPr>
          <w:instrText xml:space="preserve"> PAGEREF _Toc97651797 \h </w:instrText>
        </w:r>
        <w:r>
          <w:rPr>
            <w:noProof/>
            <w:webHidden/>
          </w:rPr>
        </w:r>
        <w:r>
          <w:rPr>
            <w:noProof/>
            <w:webHidden/>
          </w:rPr>
          <w:fldChar w:fldCharType="separate"/>
        </w:r>
        <w:r>
          <w:rPr>
            <w:noProof/>
            <w:webHidden/>
          </w:rPr>
          <w:t>5</w:t>
        </w:r>
        <w:r>
          <w:rPr>
            <w:noProof/>
            <w:webHidden/>
          </w:rPr>
          <w:fldChar w:fldCharType="end"/>
        </w:r>
      </w:hyperlink>
    </w:p>
    <w:p w14:paraId="68645DF1" w14:textId="6527AC6E" w:rsidR="00A654C6" w:rsidRDefault="00A654C6">
      <w:pPr>
        <w:pStyle w:val="TOC1"/>
        <w:rPr>
          <w:rFonts w:asciiTheme="minorHAnsi" w:eastAsiaTheme="minorEastAsia" w:hAnsiTheme="minorHAnsi" w:cstheme="minorBidi"/>
          <w:b w:val="0"/>
          <w:bCs w:val="0"/>
          <w:caps w:val="0"/>
          <w:sz w:val="21"/>
          <w:szCs w:val="22"/>
        </w:rPr>
      </w:pPr>
      <w:hyperlink w:anchor="_Toc97651798" w:history="1">
        <w:r w:rsidRPr="00944E20">
          <w:rPr>
            <w:rStyle w:val="ac"/>
          </w:rPr>
          <w:t>6</w:t>
        </w:r>
        <w:r>
          <w:rPr>
            <w:rFonts w:asciiTheme="minorHAnsi" w:eastAsiaTheme="minorEastAsia" w:hAnsiTheme="minorHAnsi" w:cstheme="minorBidi"/>
            <w:b w:val="0"/>
            <w:bCs w:val="0"/>
            <w:caps w:val="0"/>
            <w:sz w:val="21"/>
            <w:szCs w:val="22"/>
          </w:rPr>
          <w:tab/>
        </w:r>
        <w:r w:rsidRPr="00944E20">
          <w:rPr>
            <w:rStyle w:val="ac"/>
          </w:rPr>
          <w:t>课题开发内容详细说明</w:t>
        </w:r>
        <w:r>
          <w:rPr>
            <w:webHidden/>
          </w:rPr>
          <w:tab/>
        </w:r>
        <w:r>
          <w:rPr>
            <w:webHidden/>
          </w:rPr>
          <w:fldChar w:fldCharType="begin"/>
        </w:r>
        <w:r>
          <w:rPr>
            <w:webHidden/>
          </w:rPr>
          <w:instrText xml:space="preserve"> PAGEREF _Toc97651798 \h </w:instrText>
        </w:r>
        <w:r>
          <w:rPr>
            <w:webHidden/>
          </w:rPr>
        </w:r>
        <w:r>
          <w:rPr>
            <w:webHidden/>
          </w:rPr>
          <w:fldChar w:fldCharType="separate"/>
        </w:r>
        <w:r>
          <w:rPr>
            <w:webHidden/>
          </w:rPr>
          <w:t>5</w:t>
        </w:r>
        <w:r>
          <w:rPr>
            <w:webHidden/>
          </w:rPr>
          <w:fldChar w:fldCharType="end"/>
        </w:r>
      </w:hyperlink>
    </w:p>
    <w:p w14:paraId="6D74D824" w14:textId="0B1BB690" w:rsidR="00A654C6" w:rsidRDefault="00A654C6">
      <w:pPr>
        <w:pStyle w:val="TOC2"/>
        <w:ind w:firstLine="297"/>
        <w:rPr>
          <w:rFonts w:asciiTheme="minorHAnsi" w:eastAsiaTheme="minorEastAsia" w:hAnsiTheme="minorHAnsi" w:cstheme="minorBidi"/>
          <w:smallCaps w:val="0"/>
          <w:noProof/>
          <w:sz w:val="21"/>
          <w:szCs w:val="22"/>
        </w:rPr>
      </w:pPr>
      <w:hyperlink w:anchor="_Toc97651799" w:history="1">
        <w:r w:rsidRPr="00944E20">
          <w:rPr>
            <w:rStyle w:val="ac"/>
            <w:noProof/>
          </w:rPr>
          <w:t>6.1</w:t>
        </w:r>
        <w:r>
          <w:rPr>
            <w:rFonts w:asciiTheme="minorHAnsi" w:eastAsiaTheme="minorEastAsia" w:hAnsiTheme="minorHAnsi" w:cstheme="minorBidi"/>
            <w:smallCaps w:val="0"/>
            <w:noProof/>
            <w:sz w:val="21"/>
            <w:szCs w:val="22"/>
          </w:rPr>
          <w:tab/>
        </w:r>
        <w:r w:rsidRPr="00944E20">
          <w:rPr>
            <w:rStyle w:val="ac"/>
            <w:noProof/>
          </w:rPr>
          <w:t>教学信息门户子系统</w:t>
        </w:r>
        <w:r>
          <w:rPr>
            <w:noProof/>
            <w:webHidden/>
          </w:rPr>
          <w:tab/>
        </w:r>
        <w:r>
          <w:rPr>
            <w:noProof/>
            <w:webHidden/>
          </w:rPr>
          <w:fldChar w:fldCharType="begin"/>
        </w:r>
        <w:r>
          <w:rPr>
            <w:noProof/>
            <w:webHidden/>
          </w:rPr>
          <w:instrText xml:space="preserve"> PAGEREF _Toc97651799 \h </w:instrText>
        </w:r>
        <w:r>
          <w:rPr>
            <w:noProof/>
            <w:webHidden/>
          </w:rPr>
        </w:r>
        <w:r>
          <w:rPr>
            <w:noProof/>
            <w:webHidden/>
          </w:rPr>
          <w:fldChar w:fldCharType="separate"/>
        </w:r>
        <w:r>
          <w:rPr>
            <w:noProof/>
            <w:webHidden/>
          </w:rPr>
          <w:t>6</w:t>
        </w:r>
        <w:r>
          <w:rPr>
            <w:noProof/>
            <w:webHidden/>
          </w:rPr>
          <w:fldChar w:fldCharType="end"/>
        </w:r>
      </w:hyperlink>
    </w:p>
    <w:p w14:paraId="3694C501" w14:textId="53C6DB7A" w:rsidR="00A654C6" w:rsidRDefault="00A654C6">
      <w:pPr>
        <w:pStyle w:val="TOC3"/>
        <w:ind w:firstLine="233"/>
        <w:rPr>
          <w:rFonts w:asciiTheme="minorHAnsi" w:eastAsiaTheme="minorEastAsia" w:hAnsiTheme="minorHAnsi" w:cstheme="minorBidi"/>
          <w:i w:val="0"/>
          <w:iCs w:val="0"/>
          <w:noProof/>
          <w:sz w:val="21"/>
          <w:szCs w:val="22"/>
        </w:rPr>
      </w:pPr>
      <w:hyperlink w:anchor="_Toc97651800" w:history="1">
        <w:r w:rsidRPr="00944E20">
          <w:rPr>
            <w:rStyle w:val="ac"/>
            <w:noProof/>
          </w:rPr>
          <w:t>6.1.1</w:t>
        </w:r>
        <w:r>
          <w:rPr>
            <w:rFonts w:asciiTheme="minorHAnsi" w:eastAsiaTheme="minorEastAsia" w:hAnsiTheme="minorHAnsi" w:cstheme="minorBidi"/>
            <w:i w:val="0"/>
            <w:iCs w:val="0"/>
            <w:noProof/>
            <w:sz w:val="21"/>
            <w:szCs w:val="22"/>
          </w:rPr>
          <w:tab/>
        </w:r>
        <w:r w:rsidRPr="00944E20">
          <w:rPr>
            <w:rStyle w:val="ac"/>
            <w:noProof/>
          </w:rPr>
          <w:t>常规站点信息维护模块</w:t>
        </w:r>
        <w:r>
          <w:rPr>
            <w:noProof/>
            <w:webHidden/>
          </w:rPr>
          <w:tab/>
        </w:r>
        <w:r>
          <w:rPr>
            <w:noProof/>
            <w:webHidden/>
          </w:rPr>
          <w:fldChar w:fldCharType="begin"/>
        </w:r>
        <w:r>
          <w:rPr>
            <w:noProof/>
            <w:webHidden/>
          </w:rPr>
          <w:instrText xml:space="preserve"> PAGEREF _Toc97651800 \h </w:instrText>
        </w:r>
        <w:r>
          <w:rPr>
            <w:noProof/>
            <w:webHidden/>
          </w:rPr>
        </w:r>
        <w:r>
          <w:rPr>
            <w:noProof/>
            <w:webHidden/>
          </w:rPr>
          <w:fldChar w:fldCharType="separate"/>
        </w:r>
        <w:r>
          <w:rPr>
            <w:noProof/>
            <w:webHidden/>
          </w:rPr>
          <w:t>6</w:t>
        </w:r>
        <w:r>
          <w:rPr>
            <w:noProof/>
            <w:webHidden/>
          </w:rPr>
          <w:fldChar w:fldCharType="end"/>
        </w:r>
      </w:hyperlink>
    </w:p>
    <w:p w14:paraId="04568ECF" w14:textId="21B450C1" w:rsidR="00A654C6" w:rsidRDefault="00A654C6">
      <w:pPr>
        <w:pStyle w:val="TOC3"/>
        <w:ind w:firstLine="233"/>
        <w:rPr>
          <w:rFonts w:asciiTheme="minorHAnsi" w:eastAsiaTheme="minorEastAsia" w:hAnsiTheme="minorHAnsi" w:cstheme="minorBidi"/>
          <w:i w:val="0"/>
          <w:iCs w:val="0"/>
          <w:noProof/>
          <w:sz w:val="21"/>
          <w:szCs w:val="22"/>
        </w:rPr>
      </w:pPr>
      <w:hyperlink w:anchor="_Toc97651801" w:history="1">
        <w:r w:rsidRPr="00944E20">
          <w:rPr>
            <w:rStyle w:val="ac"/>
            <w:noProof/>
          </w:rPr>
          <w:t>6.1.2</w:t>
        </w:r>
        <w:r>
          <w:rPr>
            <w:rFonts w:asciiTheme="minorHAnsi" w:eastAsiaTheme="minorEastAsia" w:hAnsiTheme="minorHAnsi" w:cstheme="minorBidi"/>
            <w:i w:val="0"/>
            <w:iCs w:val="0"/>
            <w:noProof/>
            <w:sz w:val="21"/>
            <w:szCs w:val="22"/>
          </w:rPr>
          <w:tab/>
        </w:r>
        <w:r w:rsidRPr="00944E20">
          <w:rPr>
            <w:rStyle w:val="ac"/>
            <w:noProof/>
          </w:rPr>
          <w:t>课程信息维护发布模块</w:t>
        </w:r>
        <w:r>
          <w:rPr>
            <w:noProof/>
            <w:webHidden/>
          </w:rPr>
          <w:tab/>
        </w:r>
        <w:r>
          <w:rPr>
            <w:noProof/>
            <w:webHidden/>
          </w:rPr>
          <w:fldChar w:fldCharType="begin"/>
        </w:r>
        <w:r>
          <w:rPr>
            <w:noProof/>
            <w:webHidden/>
          </w:rPr>
          <w:instrText xml:space="preserve"> PAGEREF _Toc97651801 \h </w:instrText>
        </w:r>
        <w:r>
          <w:rPr>
            <w:noProof/>
            <w:webHidden/>
          </w:rPr>
        </w:r>
        <w:r>
          <w:rPr>
            <w:noProof/>
            <w:webHidden/>
          </w:rPr>
          <w:fldChar w:fldCharType="separate"/>
        </w:r>
        <w:r>
          <w:rPr>
            <w:noProof/>
            <w:webHidden/>
          </w:rPr>
          <w:t>6</w:t>
        </w:r>
        <w:r>
          <w:rPr>
            <w:noProof/>
            <w:webHidden/>
          </w:rPr>
          <w:fldChar w:fldCharType="end"/>
        </w:r>
      </w:hyperlink>
    </w:p>
    <w:p w14:paraId="07B14DB4" w14:textId="3743F9AD" w:rsidR="00A654C6" w:rsidRDefault="00A654C6">
      <w:pPr>
        <w:pStyle w:val="TOC3"/>
        <w:ind w:firstLine="233"/>
        <w:rPr>
          <w:rFonts w:asciiTheme="minorHAnsi" w:eastAsiaTheme="minorEastAsia" w:hAnsiTheme="minorHAnsi" w:cstheme="minorBidi"/>
          <w:i w:val="0"/>
          <w:iCs w:val="0"/>
          <w:noProof/>
          <w:sz w:val="21"/>
          <w:szCs w:val="22"/>
        </w:rPr>
      </w:pPr>
      <w:hyperlink w:anchor="_Toc97651802" w:history="1">
        <w:r w:rsidRPr="00944E20">
          <w:rPr>
            <w:rStyle w:val="ac"/>
            <w:noProof/>
          </w:rPr>
          <w:t>6.1.3</w:t>
        </w:r>
        <w:r>
          <w:rPr>
            <w:rFonts w:asciiTheme="minorHAnsi" w:eastAsiaTheme="minorEastAsia" w:hAnsiTheme="minorHAnsi" w:cstheme="minorBidi"/>
            <w:i w:val="0"/>
            <w:iCs w:val="0"/>
            <w:noProof/>
            <w:sz w:val="21"/>
            <w:szCs w:val="22"/>
          </w:rPr>
          <w:tab/>
        </w:r>
        <w:r w:rsidRPr="00944E20">
          <w:rPr>
            <w:rStyle w:val="ac"/>
            <w:noProof/>
          </w:rPr>
          <w:t>课程信息查询服务模块</w:t>
        </w:r>
        <w:r>
          <w:rPr>
            <w:noProof/>
            <w:webHidden/>
          </w:rPr>
          <w:tab/>
        </w:r>
        <w:r>
          <w:rPr>
            <w:noProof/>
            <w:webHidden/>
          </w:rPr>
          <w:fldChar w:fldCharType="begin"/>
        </w:r>
        <w:r>
          <w:rPr>
            <w:noProof/>
            <w:webHidden/>
          </w:rPr>
          <w:instrText xml:space="preserve"> PAGEREF _Toc97651802 \h </w:instrText>
        </w:r>
        <w:r>
          <w:rPr>
            <w:noProof/>
            <w:webHidden/>
          </w:rPr>
        </w:r>
        <w:r>
          <w:rPr>
            <w:noProof/>
            <w:webHidden/>
          </w:rPr>
          <w:fldChar w:fldCharType="separate"/>
        </w:r>
        <w:r>
          <w:rPr>
            <w:noProof/>
            <w:webHidden/>
          </w:rPr>
          <w:t>6</w:t>
        </w:r>
        <w:r>
          <w:rPr>
            <w:noProof/>
            <w:webHidden/>
          </w:rPr>
          <w:fldChar w:fldCharType="end"/>
        </w:r>
      </w:hyperlink>
    </w:p>
    <w:p w14:paraId="37FEB634" w14:textId="2A0F4724" w:rsidR="00A654C6" w:rsidRDefault="00A654C6">
      <w:pPr>
        <w:pStyle w:val="TOC2"/>
        <w:ind w:firstLine="297"/>
        <w:rPr>
          <w:rFonts w:asciiTheme="minorHAnsi" w:eastAsiaTheme="minorEastAsia" w:hAnsiTheme="minorHAnsi" w:cstheme="minorBidi"/>
          <w:smallCaps w:val="0"/>
          <w:noProof/>
          <w:sz w:val="21"/>
          <w:szCs w:val="22"/>
        </w:rPr>
      </w:pPr>
      <w:hyperlink w:anchor="_Toc97651803" w:history="1">
        <w:r w:rsidRPr="00944E20">
          <w:rPr>
            <w:rStyle w:val="ac"/>
            <w:noProof/>
          </w:rPr>
          <w:t>6.2</w:t>
        </w:r>
        <w:r>
          <w:rPr>
            <w:rFonts w:asciiTheme="minorHAnsi" w:eastAsiaTheme="minorEastAsia" w:hAnsiTheme="minorHAnsi" w:cstheme="minorBidi"/>
            <w:smallCaps w:val="0"/>
            <w:noProof/>
            <w:sz w:val="21"/>
            <w:szCs w:val="22"/>
          </w:rPr>
          <w:tab/>
        </w:r>
        <w:r w:rsidRPr="00944E20">
          <w:rPr>
            <w:rStyle w:val="ac"/>
            <w:noProof/>
          </w:rPr>
          <w:t>教师业务管理子系统</w:t>
        </w:r>
        <w:r>
          <w:rPr>
            <w:noProof/>
            <w:webHidden/>
          </w:rPr>
          <w:tab/>
        </w:r>
        <w:r>
          <w:rPr>
            <w:noProof/>
            <w:webHidden/>
          </w:rPr>
          <w:fldChar w:fldCharType="begin"/>
        </w:r>
        <w:r>
          <w:rPr>
            <w:noProof/>
            <w:webHidden/>
          </w:rPr>
          <w:instrText xml:space="preserve"> PAGEREF _Toc97651803 \h </w:instrText>
        </w:r>
        <w:r>
          <w:rPr>
            <w:noProof/>
            <w:webHidden/>
          </w:rPr>
        </w:r>
        <w:r>
          <w:rPr>
            <w:noProof/>
            <w:webHidden/>
          </w:rPr>
          <w:fldChar w:fldCharType="separate"/>
        </w:r>
        <w:r>
          <w:rPr>
            <w:noProof/>
            <w:webHidden/>
          </w:rPr>
          <w:t>7</w:t>
        </w:r>
        <w:r>
          <w:rPr>
            <w:noProof/>
            <w:webHidden/>
          </w:rPr>
          <w:fldChar w:fldCharType="end"/>
        </w:r>
      </w:hyperlink>
    </w:p>
    <w:p w14:paraId="41A0AB21" w14:textId="417E0C3E" w:rsidR="00A654C6" w:rsidRDefault="00A654C6">
      <w:pPr>
        <w:pStyle w:val="TOC3"/>
        <w:ind w:firstLine="233"/>
        <w:rPr>
          <w:rFonts w:asciiTheme="minorHAnsi" w:eastAsiaTheme="minorEastAsia" w:hAnsiTheme="minorHAnsi" w:cstheme="minorBidi"/>
          <w:i w:val="0"/>
          <w:iCs w:val="0"/>
          <w:noProof/>
          <w:sz w:val="21"/>
          <w:szCs w:val="22"/>
        </w:rPr>
      </w:pPr>
      <w:hyperlink w:anchor="_Toc97651804" w:history="1">
        <w:r w:rsidRPr="00944E20">
          <w:rPr>
            <w:rStyle w:val="ac"/>
            <w:noProof/>
          </w:rPr>
          <w:t>6.2.1</w:t>
        </w:r>
        <w:r>
          <w:rPr>
            <w:rFonts w:asciiTheme="minorHAnsi" w:eastAsiaTheme="minorEastAsia" w:hAnsiTheme="minorHAnsi" w:cstheme="minorBidi"/>
            <w:i w:val="0"/>
            <w:iCs w:val="0"/>
            <w:noProof/>
            <w:sz w:val="21"/>
            <w:szCs w:val="22"/>
          </w:rPr>
          <w:tab/>
        </w:r>
        <w:r w:rsidRPr="00944E20">
          <w:rPr>
            <w:rStyle w:val="ac"/>
            <w:noProof/>
          </w:rPr>
          <w:t>个人教室信息维护模块</w:t>
        </w:r>
        <w:r>
          <w:rPr>
            <w:noProof/>
            <w:webHidden/>
          </w:rPr>
          <w:tab/>
        </w:r>
        <w:r>
          <w:rPr>
            <w:noProof/>
            <w:webHidden/>
          </w:rPr>
          <w:fldChar w:fldCharType="begin"/>
        </w:r>
        <w:r>
          <w:rPr>
            <w:noProof/>
            <w:webHidden/>
          </w:rPr>
          <w:instrText xml:space="preserve"> PAGEREF _Toc97651804 \h </w:instrText>
        </w:r>
        <w:r>
          <w:rPr>
            <w:noProof/>
            <w:webHidden/>
          </w:rPr>
        </w:r>
        <w:r>
          <w:rPr>
            <w:noProof/>
            <w:webHidden/>
          </w:rPr>
          <w:fldChar w:fldCharType="separate"/>
        </w:r>
        <w:r>
          <w:rPr>
            <w:noProof/>
            <w:webHidden/>
          </w:rPr>
          <w:t>7</w:t>
        </w:r>
        <w:r>
          <w:rPr>
            <w:noProof/>
            <w:webHidden/>
          </w:rPr>
          <w:fldChar w:fldCharType="end"/>
        </w:r>
      </w:hyperlink>
    </w:p>
    <w:p w14:paraId="4BD1DA58" w14:textId="106C546D" w:rsidR="00A654C6" w:rsidRDefault="00A654C6">
      <w:pPr>
        <w:pStyle w:val="TOC3"/>
        <w:ind w:firstLine="233"/>
        <w:rPr>
          <w:rFonts w:asciiTheme="minorHAnsi" w:eastAsiaTheme="minorEastAsia" w:hAnsiTheme="minorHAnsi" w:cstheme="minorBidi"/>
          <w:i w:val="0"/>
          <w:iCs w:val="0"/>
          <w:noProof/>
          <w:sz w:val="21"/>
          <w:szCs w:val="22"/>
        </w:rPr>
      </w:pPr>
      <w:hyperlink w:anchor="_Toc97651805" w:history="1">
        <w:r w:rsidRPr="00944E20">
          <w:rPr>
            <w:rStyle w:val="ac"/>
            <w:noProof/>
          </w:rPr>
          <w:t>6.2.2</w:t>
        </w:r>
        <w:r>
          <w:rPr>
            <w:rFonts w:asciiTheme="minorHAnsi" w:eastAsiaTheme="minorEastAsia" w:hAnsiTheme="minorHAnsi" w:cstheme="minorBidi"/>
            <w:i w:val="0"/>
            <w:iCs w:val="0"/>
            <w:noProof/>
            <w:sz w:val="21"/>
            <w:szCs w:val="22"/>
          </w:rPr>
          <w:tab/>
        </w:r>
        <w:r w:rsidRPr="00944E20">
          <w:rPr>
            <w:rStyle w:val="ac"/>
            <w:noProof/>
          </w:rPr>
          <w:t>个人课程信息维护模块</w:t>
        </w:r>
        <w:r>
          <w:rPr>
            <w:noProof/>
            <w:webHidden/>
          </w:rPr>
          <w:tab/>
        </w:r>
        <w:r>
          <w:rPr>
            <w:noProof/>
            <w:webHidden/>
          </w:rPr>
          <w:fldChar w:fldCharType="begin"/>
        </w:r>
        <w:r>
          <w:rPr>
            <w:noProof/>
            <w:webHidden/>
          </w:rPr>
          <w:instrText xml:space="preserve"> PAGEREF _Toc97651805 \h </w:instrText>
        </w:r>
        <w:r>
          <w:rPr>
            <w:noProof/>
            <w:webHidden/>
          </w:rPr>
        </w:r>
        <w:r>
          <w:rPr>
            <w:noProof/>
            <w:webHidden/>
          </w:rPr>
          <w:fldChar w:fldCharType="separate"/>
        </w:r>
        <w:r>
          <w:rPr>
            <w:noProof/>
            <w:webHidden/>
          </w:rPr>
          <w:t>7</w:t>
        </w:r>
        <w:r>
          <w:rPr>
            <w:noProof/>
            <w:webHidden/>
          </w:rPr>
          <w:fldChar w:fldCharType="end"/>
        </w:r>
      </w:hyperlink>
    </w:p>
    <w:p w14:paraId="4CB23524" w14:textId="485DF096" w:rsidR="00A654C6" w:rsidRDefault="00A654C6">
      <w:pPr>
        <w:pStyle w:val="TOC3"/>
        <w:ind w:firstLine="233"/>
        <w:rPr>
          <w:rFonts w:asciiTheme="minorHAnsi" w:eastAsiaTheme="minorEastAsia" w:hAnsiTheme="minorHAnsi" w:cstheme="minorBidi"/>
          <w:i w:val="0"/>
          <w:iCs w:val="0"/>
          <w:noProof/>
          <w:sz w:val="21"/>
          <w:szCs w:val="22"/>
        </w:rPr>
      </w:pPr>
      <w:hyperlink w:anchor="_Toc97651806" w:history="1">
        <w:r w:rsidRPr="00944E20">
          <w:rPr>
            <w:rStyle w:val="ac"/>
            <w:noProof/>
          </w:rPr>
          <w:t>6.2.3</w:t>
        </w:r>
        <w:r>
          <w:rPr>
            <w:rFonts w:asciiTheme="minorHAnsi" w:eastAsiaTheme="minorEastAsia" w:hAnsiTheme="minorHAnsi" w:cstheme="minorBidi"/>
            <w:i w:val="0"/>
            <w:iCs w:val="0"/>
            <w:noProof/>
            <w:sz w:val="21"/>
            <w:szCs w:val="22"/>
          </w:rPr>
          <w:tab/>
        </w:r>
        <w:r w:rsidRPr="00944E20">
          <w:rPr>
            <w:rStyle w:val="ac"/>
            <w:noProof/>
          </w:rPr>
          <w:t>考试信息维护管理模块</w:t>
        </w:r>
        <w:r>
          <w:rPr>
            <w:noProof/>
            <w:webHidden/>
          </w:rPr>
          <w:tab/>
        </w:r>
        <w:r>
          <w:rPr>
            <w:noProof/>
            <w:webHidden/>
          </w:rPr>
          <w:fldChar w:fldCharType="begin"/>
        </w:r>
        <w:r>
          <w:rPr>
            <w:noProof/>
            <w:webHidden/>
          </w:rPr>
          <w:instrText xml:space="preserve"> PAGEREF _Toc97651806 \h </w:instrText>
        </w:r>
        <w:r>
          <w:rPr>
            <w:noProof/>
            <w:webHidden/>
          </w:rPr>
        </w:r>
        <w:r>
          <w:rPr>
            <w:noProof/>
            <w:webHidden/>
          </w:rPr>
          <w:fldChar w:fldCharType="separate"/>
        </w:r>
        <w:r>
          <w:rPr>
            <w:noProof/>
            <w:webHidden/>
          </w:rPr>
          <w:t>7</w:t>
        </w:r>
        <w:r>
          <w:rPr>
            <w:noProof/>
            <w:webHidden/>
          </w:rPr>
          <w:fldChar w:fldCharType="end"/>
        </w:r>
      </w:hyperlink>
    </w:p>
    <w:p w14:paraId="6BAD7161" w14:textId="48C6CD2B" w:rsidR="00A654C6" w:rsidRDefault="00A654C6">
      <w:pPr>
        <w:pStyle w:val="TOC2"/>
        <w:ind w:firstLine="297"/>
        <w:rPr>
          <w:rFonts w:asciiTheme="minorHAnsi" w:eastAsiaTheme="minorEastAsia" w:hAnsiTheme="minorHAnsi" w:cstheme="minorBidi"/>
          <w:smallCaps w:val="0"/>
          <w:noProof/>
          <w:sz w:val="21"/>
          <w:szCs w:val="22"/>
        </w:rPr>
      </w:pPr>
      <w:hyperlink w:anchor="_Toc97651807" w:history="1">
        <w:r w:rsidRPr="00944E20">
          <w:rPr>
            <w:rStyle w:val="ac"/>
            <w:noProof/>
          </w:rPr>
          <w:t>6.3</w:t>
        </w:r>
        <w:r>
          <w:rPr>
            <w:rFonts w:asciiTheme="minorHAnsi" w:eastAsiaTheme="minorEastAsia" w:hAnsiTheme="minorHAnsi" w:cstheme="minorBidi"/>
            <w:smallCaps w:val="0"/>
            <w:noProof/>
            <w:sz w:val="21"/>
            <w:szCs w:val="22"/>
          </w:rPr>
          <w:tab/>
        </w:r>
        <w:r w:rsidRPr="00944E20">
          <w:rPr>
            <w:rStyle w:val="ac"/>
            <w:noProof/>
          </w:rPr>
          <w:t>学生学习子系统</w:t>
        </w:r>
        <w:r>
          <w:rPr>
            <w:noProof/>
            <w:webHidden/>
          </w:rPr>
          <w:tab/>
        </w:r>
        <w:r>
          <w:rPr>
            <w:noProof/>
            <w:webHidden/>
          </w:rPr>
          <w:fldChar w:fldCharType="begin"/>
        </w:r>
        <w:r>
          <w:rPr>
            <w:noProof/>
            <w:webHidden/>
          </w:rPr>
          <w:instrText xml:space="preserve"> PAGEREF _Toc97651807 \h </w:instrText>
        </w:r>
        <w:r>
          <w:rPr>
            <w:noProof/>
            <w:webHidden/>
          </w:rPr>
        </w:r>
        <w:r>
          <w:rPr>
            <w:noProof/>
            <w:webHidden/>
          </w:rPr>
          <w:fldChar w:fldCharType="separate"/>
        </w:r>
        <w:r>
          <w:rPr>
            <w:noProof/>
            <w:webHidden/>
          </w:rPr>
          <w:t>7</w:t>
        </w:r>
        <w:r>
          <w:rPr>
            <w:noProof/>
            <w:webHidden/>
          </w:rPr>
          <w:fldChar w:fldCharType="end"/>
        </w:r>
      </w:hyperlink>
    </w:p>
    <w:p w14:paraId="77E38521" w14:textId="68A9250E" w:rsidR="00A654C6" w:rsidRDefault="00A654C6">
      <w:pPr>
        <w:pStyle w:val="TOC3"/>
        <w:ind w:firstLine="233"/>
        <w:rPr>
          <w:rFonts w:asciiTheme="minorHAnsi" w:eastAsiaTheme="minorEastAsia" w:hAnsiTheme="minorHAnsi" w:cstheme="minorBidi"/>
          <w:i w:val="0"/>
          <w:iCs w:val="0"/>
          <w:noProof/>
          <w:sz w:val="21"/>
          <w:szCs w:val="22"/>
        </w:rPr>
      </w:pPr>
      <w:hyperlink w:anchor="_Toc97651808" w:history="1">
        <w:r w:rsidRPr="00944E20">
          <w:rPr>
            <w:rStyle w:val="ac"/>
            <w:noProof/>
          </w:rPr>
          <w:t>6.3.1</w:t>
        </w:r>
        <w:r>
          <w:rPr>
            <w:rFonts w:asciiTheme="minorHAnsi" w:eastAsiaTheme="minorEastAsia" w:hAnsiTheme="minorHAnsi" w:cstheme="minorBidi"/>
            <w:i w:val="0"/>
            <w:iCs w:val="0"/>
            <w:noProof/>
            <w:sz w:val="21"/>
            <w:szCs w:val="22"/>
          </w:rPr>
          <w:tab/>
        </w:r>
        <w:r w:rsidRPr="00944E20">
          <w:rPr>
            <w:rStyle w:val="ac"/>
            <w:noProof/>
          </w:rPr>
          <w:t>课程收藏管理模块</w:t>
        </w:r>
        <w:r>
          <w:rPr>
            <w:noProof/>
            <w:webHidden/>
          </w:rPr>
          <w:tab/>
        </w:r>
        <w:r>
          <w:rPr>
            <w:noProof/>
            <w:webHidden/>
          </w:rPr>
          <w:fldChar w:fldCharType="begin"/>
        </w:r>
        <w:r>
          <w:rPr>
            <w:noProof/>
            <w:webHidden/>
          </w:rPr>
          <w:instrText xml:space="preserve"> PAGEREF _Toc97651808 \h </w:instrText>
        </w:r>
        <w:r>
          <w:rPr>
            <w:noProof/>
            <w:webHidden/>
          </w:rPr>
        </w:r>
        <w:r>
          <w:rPr>
            <w:noProof/>
            <w:webHidden/>
          </w:rPr>
          <w:fldChar w:fldCharType="separate"/>
        </w:r>
        <w:r>
          <w:rPr>
            <w:noProof/>
            <w:webHidden/>
          </w:rPr>
          <w:t>7</w:t>
        </w:r>
        <w:r>
          <w:rPr>
            <w:noProof/>
            <w:webHidden/>
          </w:rPr>
          <w:fldChar w:fldCharType="end"/>
        </w:r>
      </w:hyperlink>
    </w:p>
    <w:p w14:paraId="6E773C98" w14:textId="038DF2A5" w:rsidR="00A654C6" w:rsidRDefault="00A654C6">
      <w:pPr>
        <w:pStyle w:val="TOC3"/>
        <w:ind w:firstLine="233"/>
        <w:rPr>
          <w:rFonts w:asciiTheme="minorHAnsi" w:eastAsiaTheme="minorEastAsia" w:hAnsiTheme="minorHAnsi" w:cstheme="minorBidi"/>
          <w:i w:val="0"/>
          <w:iCs w:val="0"/>
          <w:noProof/>
          <w:sz w:val="21"/>
          <w:szCs w:val="22"/>
        </w:rPr>
      </w:pPr>
      <w:hyperlink w:anchor="_Toc97651809" w:history="1">
        <w:r w:rsidRPr="00944E20">
          <w:rPr>
            <w:rStyle w:val="ac"/>
            <w:noProof/>
          </w:rPr>
          <w:t>6.3.2</w:t>
        </w:r>
        <w:r>
          <w:rPr>
            <w:rFonts w:asciiTheme="minorHAnsi" w:eastAsiaTheme="minorEastAsia" w:hAnsiTheme="minorHAnsi" w:cstheme="minorBidi"/>
            <w:i w:val="0"/>
            <w:iCs w:val="0"/>
            <w:noProof/>
            <w:sz w:val="21"/>
            <w:szCs w:val="22"/>
          </w:rPr>
          <w:tab/>
        </w:r>
        <w:r w:rsidRPr="00944E20">
          <w:rPr>
            <w:rStyle w:val="ac"/>
            <w:noProof/>
          </w:rPr>
          <w:t>课程学习管理模块</w:t>
        </w:r>
        <w:r>
          <w:rPr>
            <w:noProof/>
            <w:webHidden/>
          </w:rPr>
          <w:tab/>
        </w:r>
        <w:r>
          <w:rPr>
            <w:noProof/>
            <w:webHidden/>
          </w:rPr>
          <w:fldChar w:fldCharType="begin"/>
        </w:r>
        <w:r>
          <w:rPr>
            <w:noProof/>
            <w:webHidden/>
          </w:rPr>
          <w:instrText xml:space="preserve"> PAGEREF _Toc97651809 \h </w:instrText>
        </w:r>
        <w:r>
          <w:rPr>
            <w:noProof/>
            <w:webHidden/>
          </w:rPr>
        </w:r>
        <w:r>
          <w:rPr>
            <w:noProof/>
            <w:webHidden/>
          </w:rPr>
          <w:fldChar w:fldCharType="separate"/>
        </w:r>
        <w:r>
          <w:rPr>
            <w:noProof/>
            <w:webHidden/>
          </w:rPr>
          <w:t>7</w:t>
        </w:r>
        <w:r>
          <w:rPr>
            <w:noProof/>
            <w:webHidden/>
          </w:rPr>
          <w:fldChar w:fldCharType="end"/>
        </w:r>
      </w:hyperlink>
    </w:p>
    <w:p w14:paraId="6F5C8BED" w14:textId="664E2C1F" w:rsidR="00A654C6" w:rsidRDefault="00A654C6">
      <w:pPr>
        <w:pStyle w:val="TOC3"/>
        <w:ind w:firstLine="233"/>
        <w:rPr>
          <w:rFonts w:asciiTheme="minorHAnsi" w:eastAsiaTheme="minorEastAsia" w:hAnsiTheme="minorHAnsi" w:cstheme="minorBidi"/>
          <w:i w:val="0"/>
          <w:iCs w:val="0"/>
          <w:noProof/>
          <w:sz w:val="21"/>
          <w:szCs w:val="22"/>
        </w:rPr>
      </w:pPr>
      <w:hyperlink w:anchor="_Toc97651810" w:history="1">
        <w:r w:rsidRPr="00944E20">
          <w:rPr>
            <w:rStyle w:val="ac"/>
            <w:noProof/>
          </w:rPr>
          <w:t>6.3.3</w:t>
        </w:r>
        <w:r>
          <w:rPr>
            <w:rFonts w:asciiTheme="minorHAnsi" w:eastAsiaTheme="minorEastAsia" w:hAnsiTheme="minorHAnsi" w:cstheme="minorBidi"/>
            <w:i w:val="0"/>
            <w:iCs w:val="0"/>
            <w:noProof/>
            <w:sz w:val="21"/>
            <w:szCs w:val="22"/>
          </w:rPr>
          <w:tab/>
        </w:r>
        <w:r w:rsidRPr="00944E20">
          <w:rPr>
            <w:rStyle w:val="ac"/>
            <w:noProof/>
          </w:rPr>
          <w:t>课程考试模块</w:t>
        </w:r>
        <w:r>
          <w:rPr>
            <w:noProof/>
            <w:webHidden/>
          </w:rPr>
          <w:tab/>
        </w:r>
        <w:r>
          <w:rPr>
            <w:noProof/>
            <w:webHidden/>
          </w:rPr>
          <w:fldChar w:fldCharType="begin"/>
        </w:r>
        <w:r>
          <w:rPr>
            <w:noProof/>
            <w:webHidden/>
          </w:rPr>
          <w:instrText xml:space="preserve"> PAGEREF _Toc97651810 \h </w:instrText>
        </w:r>
        <w:r>
          <w:rPr>
            <w:noProof/>
            <w:webHidden/>
          </w:rPr>
        </w:r>
        <w:r>
          <w:rPr>
            <w:noProof/>
            <w:webHidden/>
          </w:rPr>
          <w:fldChar w:fldCharType="separate"/>
        </w:r>
        <w:r>
          <w:rPr>
            <w:noProof/>
            <w:webHidden/>
          </w:rPr>
          <w:t>7</w:t>
        </w:r>
        <w:r>
          <w:rPr>
            <w:noProof/>
            <w:webHidden/>
          </w:rPr>
          <w:fldChar w:fldCharType="end"/>
        </w:r>
      </w:hyperlink>
    </w:p>
    <w:p w14:paraId="4C70F4EA" w14:textId="04AD6652" w:rsidR="00A654C6" w:rsidRDefault="00A654C6">
      <w:pPr>
        <w:pStyle w:val="TOC3"/>
        <w:ind w:firstLine="233"/>
        <w:rPr>
          <w:rFonts w:asciiTheme="minorHAnsi" w:eastAsiaTheme="minorEastAsia" w:hAnsiTheme="minorHAnsi" w:cstheme="minorBidi"/>
          <w:i w:val="0"/>
          <w:iCs w:val="0"/>
          <w:noProof/>
          <w:sz w:val="21"/>
          <w:szCs w:val="22"/>
        </w:rPr>
      </w:pPr>
      <w:hyperlink w:anchor="_Toc97651811" w:history="1">
        <w:r w:rsidRPr="00944E20">
          <w:rPr>
            <w:rStyle w:val="ac"/>
            <w:noProof/>
          </w:rPr>
          <w:t>6.3.4</w:t>
        </w:r>
        <w:r>
          <w:rPr>
            <w:rFonts w:asciiTheme="minorHAnsi" w:eastAsiaTheme="minorEastAsia" w:hAnsiTheme="minorHAnsi" w:cstheme="minorBidi"/>
            <w:i w:val="0"/>
            <w:iCs w:val="0"/>
            <w:noProof/>
            <w:sz w:val="21"/>
            <w:szCs w:val="22"/>
          </w:rPr>
          <w:tab/>
        </w:r>
        <w:r w:rsidRPr="00944E20">
          <w:rPr>
            <w:rStyle w:val="ac"/>
            <w:noProof/>
          </w:rPr>
          <w:t>学习成绩管理模块</w:t>
        </w:r>
        <w:r>
          <w:rPr>
            <w:noProof/>
            <w:webHidden/>
          </w:rPr>
          <w:tab/>
        </w:r>
        <w:r>
          <w:rPr>
            <w:noProof/>
            <w:webHidden/>
          </w:rPr>
          <w:fldChar w:fldCharType="begin"/>
        </w:r>
        <w:r>
          <w:rPr>
            <w:noProof/>
            <w:webHidden/>
          </w:rPr>
          <w:instrText xml:space="preserve"> PAGEREF _Toc97651811 \h </w:instrText>
        </w:r>
        <w:r>
          <w:rPr>
            <w:noProof/>
            <w:webHidden/>
          </w:rPr>
        </w:r>
        <w:r>
          <w:rPr>
            <w:noProof/>
            <w:webHidden/>
          </w:rPr>
          <w:fldChar w:fldCharType="separate"/>
        </w:r>
        <w:r>
          <w:rPr>
            <w:noProof/>
            <w:webHidden/>
          </w:rPr>
          <w:t>7</w:t>
        </w:r>
        <w:r>
          <w:rPr>
            <w:noProof/>
            <w:webHidden/>
          </w:rPr>
          <w:fldChar w:fldCharType="end"/>
        </w:r>
      </w:hyperlink>
    </w:p>
    <w:p w14:paraId="24708B8D" w14:textId="4EA3238E" w:rsidR="00A654C6" w:rsidRDefault="00A654C6">
      <w:pPr>
        <w:pStyle w:val="TOC2"/>
        <w:ind w:firstLine="297"/>
        <w:rPr>
          <w:rFonts w:asciiTheme="minorHAnsi" w:eastAsiaTheme="minorEastAsia" w:hAnsiTheme="minorHAnsi" w:cstheme="minorBidi"/>
          <w:smallCaps w:val="0"/>
          <w:noProof/>
          <w:sz w:val="21"/>
          <w:szCs w:val="22"/>
        </w:rPr>
      </w:pPr>
      <w:hyperlink w:anchor="_Toc97651812" w:history="1">
        <w:r w:rsidRPr="00944E20">
          <w:rPr>
            <w:rStyle w:val="ac"/>
            <w:noProof/>
          </w:rPr>
          <w:t>6.4</w:t>
        </w:r>
        <w:r>
          <w:rPr>
            <w:rFonts w:asciiTheme="minorHAnsi" w:eastAsiaTheme="minorEastAsia" w:hAnsiTheme="minorHAnsi" w:cstheme="minorBidi"/>
            <w:smallCaps w:val="0"/>
            <w:noProof/>
            <w:sz w:val="21"/>
            <w:szCs w:val="22"/>
          </w:rPr>
          <w:tab/>
        </w:r>
        <w:r w:rsidRPr="00944E20">
          <w:rPr>
            <w:rStyle w:val="ac"/>
            <w:noProof/>
          </w:rPr>
          <w:t>系统业务管理子系统</w:t>
        </w:r>
        <w:r>
          <w:rPr>
            <w:noProof/>
            <w:webHidden/>
          </w:rPr>
          <w:tab/>
        </w:r>
        <w:r>
          <w:rPr>
            <w:noProof/>
            <w:webHidden/>
          </w:rPr>
          <w:fldChar w:fldCharType="begin"/>
        </w:r>
        <w:r>
          <w:rPr>
            <w:noProof/>
            <w:webHidden/>
          </w:rPr>
          <w:instrText xml:space="preserve"> PAGEREF _Toc97651812 \h </w:instrText>
        </w:r>
        <w:r>
          <w:rPr>
            <w:noProof/>
            <w:webHidden/>
          </w:rPr>
        </w:r>
        <w:r>
          <w:rPr>
            <w:noProof/>
            <w:webHidden/>
          </w:rPr>
          <w:fldChar w:fldCharType="separate"/>
        </w:r>
        <w:r>
          <w:rPr>
            <w:noProof/>
            <w:webHidden/>
          </w:rPr>
          <w:t>8</w:t>
        </w:r>
        <w:r>
          <w:rPr>
            <w:noProof/>
            <w:webHidden/>
          </w:rPr>
          <w:fldChar w:fldCharType="end"/>
        </w:r>
      </w:hyperlink>
    </w:p>
    <w:p w14:paraId="0CA67233" w14:textId="537ABE84" w:rsidR="00A654C6" w:rsidRDefault="00A654C6">
      <w:pPr>
        <w:pStyle w:val="TOC3"/>
        <w:ind w:firstLine="233"/>
        <w:rPr>
          <w:rFonts w:asciiTheme="minorHAnsi" w:eastAsiaTheme="minorEastAsia" w:hAnsiTheme="minorHAnsi" w:cstheme="minorBidi"/>
          <w:i w:val="0"/>
          <w:iCs w:val="0"/>
          <w:noProof/>
          <w:sz w:val="21"/>
          <w:szCs w:val="22"/>
        </w:rPr>
      </w:pPr>
      <w:hyperlink w:anchor="_Toc97651813" w:history="1">
        <w:r w:rsidRPr="00944E20">
          <w:rPr>
            <w:rStyle w:val="ac"/>
            <w:noProof/>
          </w:rPr>
          <w:t>6.4.1</w:t>
        </w:r>
        <w:r>
          <w:rPr>
            <w:rFonts w:asciiTheme="minorHAnsi" w:eastAsiaTheme="minorEastAsia" w:hAnsiTheme="minorHAnsi" w:cstheme="minorBidi"/>
            <w:i w:val="0"/>
            <w:iCs w:val="0"/>
            <w:noProof/>
            <w:sz w:val="21"/>
            <w:szCs w:val="22"/>
          </w:rPr>
          <w:tab/>
        </w:r>
        <w:r w:rsidRPr="00944E20">
          <w:rPr>
            <w:rStyle w:val="ac"/>
            <w:noProof/>
          </w:rPr>
          <w:t>课程类型管理模块</w:t>
        </w:r>
        <w:r>
          <w:rPr>
            <w:noProof/>
            <w:webHidden/>
          </w:rPr>
          <w:tab/>
        </w:r>
        <w:r>
          <w:rPr>
            <w:noProof/>
            <w:webHidden/>
          </w:rPr>
          <w:fldChar w:fldCharType="begin"/>
        </w:r>
        <w:r>
          <w:rPr>
            <w:noProof/>
            <w:webHidden/>
          </w:rPr>
          <w:instrText xml:space="preserve"> PAGEREF _Toc97651813 \h </w:instrText>
        </w:r>
        <w:r>
          <w:rPr>
            <w:noProof/>
            <w:webHidden/>
          </w:rPr>
        </w:r>
        <w:r>
          <w:rPr>
            <w:noProof/>
            <w:webHidden/>
          </w:rPr>
          <w:fldChar w:fldCharType="separate"/>
        </w:r>
        <w:r>
          <w:rPr>
            <w:noProof/>
            <w:webHidden/>
          </w:rPr>
          <w:t>8</w:t>
        </w:r>
        <w:r>
          <w:rPr>
            <w:noProof/>
            <w:webHidden/>
          </w:rPr>
          <w:fldChar w:fldCharType="end"/>
        </w:r>
      </w:hyperlink>
    </w:p>
    <w:p w14:paraId="6877B710" w14:textId="294CA32E" w:rsidR="00A654C6" w:rsidRDefault="00A654C6">
      <w:pPr>
        <w:pStyle w:val="TOC3"/>
        <w:ind w:firstLine="233"/>
        <w:rPr>
          <w:rFonts w:asciiTheme="minorHAnsi" w:eastAsiaTheme="minorEastAsia" w:hAnsiTheme="minorHAnsi" w:cstheme="minorBidi"/>
          <w:i w:val="0"/>
          <w:iCs w:val="0"/>
          <w:noProof/>
          <w:sz w:val="21"/>
          <w:szCs w:val="22"/>
        </w:rPr>
      </w:pPr>
      <w:hyperlink w:anchor="_Toc97651814" w:history="1">
        <w:r w:rsidRPr="00944E20">
          <w:rPr>
            <w:rStyle w:val="ac"/>
            <w:noProof/>
          </w:rPr>
          <w:t>6.4.2</w:t>
        </w:r>
        <w:r>
          <w:rPr>
            <w:rFonts w:asciiTheme="minorHAnsi" w:eastAsiaTheme="minorEastAsia" w:hAnsiTheme="minorHAnsi" w:cstheme="minorBidi"/>
            <w:i w:val="0"/>
            <w:iCs w:val="0"/>
            <w:noProof/>
            <w:sz w:val="21"/>
            <w:szCs w:val="22"/>
          </w:rPr>
          <w:tab/>
        </w:r>
        <w:r w:rsidRPr="00944E20">
          <w:rPr>
            <w:rStyle w:val="ac"/>
            <w:noProof/>
          </w:rPr>
          <w:t>教室申请审核管理模块</w:t>
        </w:r>
        <w:r>
          <w:rPr>
            <w:noProof/>
            <w:webHidden/>
          </w:rPr>
          <w:tab/>
        </w:r>
        <w:r>
          <w:rPr>
            <w:noProof/>
            <w:webHidden/>
          </w:rPr>
          <w:fldChar w:fldCharType="begin"/>
        </w:r>
        <w:r>
          <w:rPr>
            <w:noProof/>
            <w:webHidden/>
          </w:rPr>
          <w:instrText xml:space="preserve"> PAGEREF _Toc97651814 \h </w:instrText>
        </w:r>
        <w:r>
          <w:rPr>
            <w:noProof/>
            <w:webHidden/>
          </w:rPr>
        </w:r>
        <w:r>
          <w:rPr>
            <w:noProof/>
            <w:webHidden/>
          </w:rPr>
          <w:fldChar w:fldCharType="separate"/>
        </w:r>
        <w:r>
          <w:rPr>
            <w:noProof/>
            <w:webHidden/>
          </w:rPr>
          <w:t>8</w:t>
        </w:r>
        <w:r>
          <w:rPr>
            <w:noProof/>
            <w:webHidden/>
          </w:rPr>
          <w:fldChar w:fldCharType="end"/>
        </w:r>
      </w:hyperlink>
    </w:p>
    <w:p w14:paraId="53B6C4EA" w14:textId="2960446F" w:rsidR="00A654C6" w:rsidRDefault="00A654C6">
      <w:pPr>
        <w:pStyle w:val="TOC3"/>
        <w:ind w:firstLine="233"/>
        <w:rPr>
          <w:rFonts w:asciiTheme="minorHAnsi" w:eastAsiaTheme="minorEastAsia" w:hAnsiTheme="minorHAnsi" w:cstheme="minorBidi"/>
          <w:i w:val="0"/>
          <w:iCs w:val="0"/>
          <w:noProof/>
          <w:sz w:val="21"/>
          <w:szCs w:val="22"/>
        </w:rPr>
      </w:pPr>
      <w:hyperlink w:anchor="_Toc97651815" w:history="1">
        <w:r w:rsidRPr="00944E20">
          <w:rPr>
            <w:rStyle w:val="ac"/>
            <w:noProof/>
          </w:rPr>
          <w:t>6.4.3</w:t>
        </w:r>
        <w:r>
          <w:rPr>
            <w:rFonts w:asciiTheme="minorHAnsi" w:eastAsiaTheme="minorEastAsia" w:hAnsiTheme="minorHAnsi" w:cstheme="minorBidi"/>
            <w:i w:val="0"/>
            <w:iCs w:val="0"/>
            <w:noProof/>
            <w:sz w:val="21"/>
            <w:szCs w:val="22"/>
          </w:rPr>
          <w:tab/>
        </w:r>
        <w:r w:rsidRPr="00944E20">
          <w:rPr>
            <w:rStyle w:val="ac"/>
            <w:noProof/>
          </w:rPr>
          <w:t>课程发布审核管理模块</w:t>
        </w:r>
        <w:r>
          <w:rPr>
            <w:noProof/>
            <w:webHidden/>
          </w:rPr>
          <w:tab/>
        </w:r>
        <w:r>
          <w:rPr>
            <w:noProof/>
            <w:webHidden/>
          </w:rPr>
          <w:fldChar w:fldCharType="begin"/>
        </w:r>
        <w:r>
          <w:rPr>
            <w:noProof/>
            <w:webHidden/>
          </w:rPr>
          <w:instrText xml:space="preserve"> PAGEREF _Toc97651815 \h </w:instrText>
        </w:r>
        <w:r>
          <w:rPr>
            <w:noProof/>
            <w:webHidden/>
          </w:rPr>
        </w:r>
        <w:r>
          <w:rPr>
            <w:noProof/>
            <w:webHidden/>
          </w:rPr>
          <w:fldChar w:fldCharType="separate"/>
        </w:r>
        <w:r>
          <w:rPr>
            <w:noProof/>
            <w:webHidden/>
          </w:rPr>
          <w:t>8</w:t>
        </w:r>
        <w:r>
          <w:rPr>
            <w:noProof/>
            <w:webHidden/>
          </w:rPr>
          <w:fldChar w:fldCharType="end"/>
        </w:r>
      </w:hyperlink>
    </w:p>
    <w:p w14:paraId="25AD38A0" w14:textId="35731097" w:rsidR="00A654C6" w:rsidRDefault="00A654C6">
      <w:pPr>
        <w:pStyle w:val="TOC1"/>
        <w:rPr>
          <w:rFonts w:asciiTheme="minorHAnsi" w:eastAsiaTheme="minorEastAsia" w:hAnsiTheme="minorHAnsi" w:cstheme="minorBidi"/>
          <w:b w:val="0"/>
          <w:bCs w:val="0"/>
          <w:caps w:val="0"/>
          <w:sz w:val="21"/>
          <w:szCs w:val="22"/>
        </w:rPr>
      </w:pPr>
      <w:hyperlink w:anchor="_Toc97651816" w:history="1">
        <w:r w:rsidRPr="00944E20">
          <w:rPr>
            <w:rStyle w:val="ac"/>
          </w:rPr>
          <w:t>7</w:t>
        </w:r>
        <w:r>
          <w:rPr>
            <w:rFonts w:asciiTheme="minorHAnsi" w:eastAsiaTheme="minorEastAsia" w:hAnsiTheme="minorHAnsi" w:cstheme="minorBidi"/>
            <w:b w:val="0"/>
            <w:bCs w:val="0"/>
            <w:caps w:val="0"/>
            <w:sz w:val="21"/>
            <w:szCs w:val="22"/>
          </w:rPr>
          <w:tab/>
        </w:r>
        <w:r w:rsidRPr="00944E20">
          <w:rPr>
            <w:rStyle w:val="ac"/>
          </w:rPr>
          <w:t>课题软件技术应用规划</w:t>
        </w:r>
        <w:r>
          <w:rPr>
            <w:webHidden/>
          </w:rPr>
          <w:tab/>
        </w:r>
        <w:r>
          <w:rPr>
            <w:webHidden/>
          </w:rPr>
          <w:fldChar w:fldCharType="begin"/>
        </w:r>
        <w:r>
          <w:rPr>
            <w:webHidden/>
          </w:rPr>
          <w:instrText xml:space="preserve"> PAGEREF _Toc97651816 \h </w:instrText>
        </w:r>
        <w:r>
          <w:rPr>
            <w:webHidden/>
          </w:rPr>
        </w:r>
        <w:r>
          <w:rPr>
            <w:webHidden/>
          </w:rPr>
          <w:fldChar w:fldCharType="separate"/>
        </w:r>
        <w:r>
          <w:rPr>
            <w:webHidden/>
          </w:rPr>
          <w:t>8</w:t>
        </w:r>
        <w:r>
          <w:rPr>
            <w:webHidden/>
          </w:rPr>
          <w:fldChar w:fldCharType="end"/>
        </w:r>
      </w:hyperlink>
    </w:p>
    <w:p w14:paraId="01621005" w14:textId="11A75DAE" w:rsidR="00A654C6" w:rsidRDefault="00A654C6">
      <w:pPr>
        <w:pStyle w:val="TOC2"/>
        <w:ind w:firstLine="297"/>
        <w:rPr>
          <w:rFonts w:asciiTheme="minorHAnsi" w:eastAsiaTheme="minorEastAsia" w:hAnsiTheme="minorHAnsi" w:cstheme="minorBidi"/>
          <w:smallCaps w:val="0"/>
          <w:noProof/>
          <w:sz w:val="21"/>
          <w:szCs w:val="22"/>
        </w:rPr>
      </w:pPr>
      <w:hyperlink w:anchor="_Toc97651817" w:history="1">
        <w:r w:rsidRPr="00944E20">
          <w:rPr>
            <w:rStyle w:val="ac"/>
            <w:noProof/>
          </w:rPr>
          <w:t>7.1</w:t>
        </w:r>
        <w:r>
          <w:rPr>
            <w:rFonts w:asciiTheme="minorHAnsi" w:eastAsiaTheme="minorEastAsia" w:hAnsiTheme="minorHAnsi" w:cstheme="minorBidi"/>
            <w:smallCaps w:val="0"/>
            <w:noProof/>
            <w:sz w:val="21"/>
            <w:szCs w:val="22"/>
          </w:rPr>
          <w:tab/>
        </w:r>
        <w:r w:rsidRPr="00944E20">
          <w:rPr>
            <w:rStyle w:val="ac"/>
            <w:noProof/>
          </w:rPr>
          <w:t>应用开发技术要求</w:t>
        </w:r>
        <w:r>
          <w:rPr>
            <w:noProof/>
            <w:webHidden/>
          </w:rPr>
          <w:tab/>
        </w:r>
        <w:r>
          <w:rPr>
            <w:noProof/>
            <w:webHidden/>
          </w:rPr>
          <w:fldChar w:fldCharType="begin"/>
        </w:r>
        <w:r>
          <w:rPr>
            <w:noProof/>
            <w:webHidden/>
          </w:rPr>
          <w:instrText xml:space="preserve"> PAGEREF _Toc97651817 \h </w:instrText>
        </w:r>
        <w:r>
          <w:rPr>
            <w:noProof/>
            <w:webHidden/>
          </w:rPr>
        </w:r>
        <w:r>
          <w:rPr>
            <w:noProof/>
            <w:webHidden/>
          </w:rPr>
          <w:fldChar w:fldCharType="separate"/>
        </w:r>
        <w:r>
          <w:rPr>
            <w:noProof/>
            <w:webHidden/>
          </w:rPr>
          <w:t>8</w:t>
        </w:r>
        <w:r>
          <w:rPr>
            <w:noProof/>
            <w:webHidden/>
          </w:rPr>
          <w:fldChar w:fldCharType="end"/>
        </w:r>
      </w:hyperlink>
    </w:p>
    <w:p w14:paraId="2A0D44A4" w14:textId="7B77F33E" w:rsidR="00A654C6" w:rsidRDefault="00A654C6">
      <w:pPr>
        <w:pStyle w:val="TOC3"/>
        <w:ind w:firstLine="233"/>
        <w:rPr>
          <w:rFonts w:asciiTheme="minorHAnsi" w:eastAsiaTheme="minorEastAsia" w:hAnsiTheme="minorHAnsi" w:cstheme="minorBidi"/>
          <w:i w:val="0"/>
          <w:iCs w:val="0"/>
          <w:noProof/>
          <w:sz w:val="21"/>
          <w:szCs w:val="22"/>
        </w:rPr>
      </w:pPr>
      <w:hyperlink w:anchor="_Toc97651818" w:history="1">
        <w:r w:rsidRPr="00944E20">
          <w:rPr>
            <w:rStyle w:val="ac"/>
            <w:noProof/>
          </w:rPr>
          <w:t>7.1.1</w:t>
        </w:r>
        <w:r>
          <w:rPr>
            <w:rFonts w:asciiTheme="minorHAnsi" w:eastAsiaTheme="minorEastAsia" w:hAnsiTheme="minorHAnsi" w:cstheme="minorBidi"/>
            <w:i w:val="0"/>
            <w:iCs w:val="0"/>
            <w:noProof/>
            <w:sz w:val="21"/>
            <w:szCs w:val="22"/>
          </w:rPr>
          <w:tab/>
        </w:r>
        <w:r w:rsidRPr="00944E20">
          <w:rPr>
            <w:rStyle w:val="ac"/>
            <w:noProof/>
          </w:rPr>
          <w:t>编程环境、编程语言和工具</w:t>
        </w:r>
        <w:r>
          <w:rPr>
            <w:noProof/>
            <w:webHidden/>
          </w:rPr>
          <w:tab/>
        </w:r>
        <w:r>
          <w:rPr>
            <w:noProof/>
            <w:webHidden/>
          </w:rPr>
          <w:fldChar w:fldCharType="begin"/>
        </w:r>
        <w:r>
          <w:rPr>
            <w:noProof/>
            <w:webHidden/>
          </w:rPr>
          <w:instrText xml:space="preserve"> PAGEREF _Toc97651818 \h </w:instrText>
        </w:r>
        <w:r>
          <w:rPr>
            <w:noProof/>
            <w:webHidden/>
          </w:rPr>
        </w:r>
        <w:r>
          <w:rPr>
            <w:noProof/>
            <w:webHidden/>
          </w:rPr>
          <w:fldChar w:fldCharType="separate"/>
        </w:r>
        <w:r>
          <w:rPr>
            <w:noProof/>
            <w:webHidden/>
          </w:rPr>
          <w:t>8</w:t>
        </w:r>
        <w:r>
          <w:rPr>
            <w:noProof/>
            <w:webHidden/>
          </w:rPr>
          <w:fldChar w:fldCharType="end"/>
        </w:r>
      </w:hyperlink>
    </w:p>
    <w:p w14:paraId="5A0F2397" w14:textId="2596B17F" w:rsidR="00A654C6" w:rsidRDefault="00A654C6">
      <w:pPr>
        <w:pStyle w:val="TOC3"/>
        <w:ind w:firstLine="233"/>
        <w:rPr>
          <w:rFonts w:asciiTheme="minorHAnsi" w:eastAsiaTheme="minorEastAsia" w:hAnsiTheme="minorHAnsi" w:cstheme="minorBidi"/>
          <w:i w:val="0"/>
          <w:iCs w:val="0"/>
          <w:noProof/>
          <w:sz w:val="21"/>
          <w:szCs w:val="22"/>
        </w:rPr>
      </w:pPr>
      <w:hyperlink w:anchor="_Toc97651819" w:history="1">
        <w:r w:rsidRPr="00944E20">
          <w:rPr>
            <w:rStyle w:val="ac"/>
            <w:noProof/>
          </w:rPr>
          <w:t>7.1.2</w:t>
        </w:r>
        <w:r>
          <w:rPr>
            <w:rFonts w:asciiTheme="minorHAnsi" w:eastAsiaTheme="minorEastAsia" w:hAnsiTheme="minorHAnsi" w:cstheme="minorBidi"/>
            <w:i w:val="0"/>
            <w:iCs w:val="0"/>
            <w:noProof/>
            <w:sz w:val="21"/>
            <w:szCs w:val="22"/>
          </w:rPr>
          <w:tab/>
        </w:r>
        <w:r w:rsidRPr="00944E20">
          <w:rPr>
            <w:rStyle w:val="ac"/>
            <w:noProof/>
          </w:rPr>
          <w:t>前端系统应用开发技术选型说明</w:t>
        </w:r>
        <w:r>
          <w:rPr>
            <w:noProof/>
            <w:webHidden/>
          </w:rPr>
          <w:tab/>
        </w:r>
        <w:r>
          <w:rPr>
            <w:noProof/>
            <w:webHidden/>
          </w:rPr>
          <w:fldChar w:fldCharType="begin"/>
        </w:r>
        <w:r>
          <w:rPr>
            <w:noProof/>
            <w:webHidden/>
          </w:rPr>
          <w:instrText xml:space="preserve"> PAGEREF _Toc97651819 \h </w:instrText>
        </w:r>
        <w:r>
          <w:rPr>
            <w:noProof/>
            <w:webHidden/>
          </w:rPr>
        </w:r>
        <w:r>
          <w:rPr>
            <w:noProof/>
            <w:webHidden/>
          </w:rPr>
          <w:fldChar w:fldCharType="separate"/>
        </w:r>
        <w:r>
          <w:rPr>
            <w:noProof/>
            <w:webHidden/>
          </w:rPr>
          <w:t>8</w:t>
        </w:r>
        <w:r>
          <w:rPr>
            <w:noProof/>
            <w:webHidden/>
          </w:rPr>
          <w:fldChar w:fldCharType="end"/>
        </w:r>
      </w:hyperlink>
    </w:p>
    <w:p w14:paraId="11D53F4C" w14:textId="1E34A6CB" w:rsidR="00A654C6" w:rsidRDefault="00A654C6">
      <w:pPr>
        <w:pStyle w:val="TOC3"/>
        <w:ind w:firstLine="233"/>
        <w:rPr>
          <w:rFonts w:asciiTheme="minorHAnsi" w:eastAsiaTheme="minorEastAsia" w:hAnsiTheme="minorHAnsi" w:cstheme="minorBidi"/>
          <w:i w:val="0"/>
          <w:iCs w:val="0"/>
          <w:noProof/>
          <w:sz w:val="21"/>
          <w:szCs w:val="22"/>
        </w:rPr>
      </w:pPr>
      <w:hyperlink w:anchor="_Toc97651820" w:history="1">
        <w:r w:rsidRPr="00944E20">
          <w:rPr>
            <w:rStyle w:val="ac"/>
            <w:noProof/>
          </w:rPr>
          <w:t>7.1.3</w:t>
        </w:r>
        <w:r>
          <w:rPr>
            <w:rFonts w:asciiTheme="minorHAnsi" w:eastAsiaTheme="minorEastAsia" w:hAnsiTheme="minorHAnsi" w:cstheme="minorBidi"/>
            <w:i w:val="0"/>
            <w:iCs w:val="0"/>
            <w:noProof/>
            <w:sz w:val="21"/>
            <w:szCs w:val="22"/>
          </w:rPr>
          <w:tab/>
        </w:r>
        <w:r w:rsidRPr="00944E20">
          <w:rPr>
            <w:rStyle w:val="ac"/>
            <w:noProof/>
          </w:rPr>
          <w:t>后端系统应用开发技术选型说明</w:t>
        </w:r>
        <w:r>
          <w:rPr>
            <w:noProof/>
            <w:webHidden/>
          </w:rPr>
          <w:tab/>
        </w:r>
        <w:r>
          <w:rPr>
            <w:noProof/>
            <w:webHidden/>
          </w:rPr>
          <w:fldChar w:fldCharType="begin"/>
        </w:r>
        <w:r>
          <w:rPr>
            <w:noProof/>
            <w:webHidden/>
          </w:rPr>
          <w:instrText xml:space="preserve"> PAGEREF _Toc97651820 \h </w:instrText>
        </w:r>
        <w:r>
          <w:rPr>
            <w:noProof/>
            <w:webHidden/>
          </w:rPr>
        </w:r>
        <w:r>
          <w:rPr>
            <w:noProof/>
            <w:webHidden/>
          </w:rPr>
          <w:fldChar w:fldCharType="separate"/>
        </w:r>
        <w:r>
          <w:rPr>
            <w:noProof/>
            <w:webHidden/>
          </w:rPr>
          <w:t>9</w:t>
        </w:r>
        <w:r>
          <w:rPr>
            <w:noProof/>
            <w:webHidden/>
          </w:rPr>
          <w:fldChar w:fldCharType="end"/>
        </w:r>
      </w:hyperlink>
    </w:p>
    <w:p w14:paraId="3CEA03E7" w14:textId="79400009" w:rsidR="00A654C6" w:rsidRDefault="00A654C6">
      <w:pPr>
        <w:pStyle w:val="TOC2"/>
        <w:ind w:firstLine="297"/>
        <w:rPr>
          <w:rFonts w:asciiTheme="minorHAnsi" w:eastAsiaTheme="minorEastAsia" w:hAnsiTheme="minorHAnsi" w:cstheme="minorBidi"/>
          <w:smallCaps w:val="0"/>
          <w:noProof/>
          <w:sz w:val="21"/>
          <w:szCs w:val="22"/>
        </w:rPr>
      </w:pPr>
      <w:hyperlink w:anchor="_Toc97651821" w:history="1">
        <w:r w:rsidRPr="00944E20">
          <w:rPr>
            <w:rStyle w:val="ac"/>
            <w:noProof/>
          </w:rPr>
          <w:t>7.2</w:t>
        </w:r>
        <w:r>
          <w:rPr>
            <w:rFonts w:asciiTheme="minorHAnsi" w:eastAsiaTheme="minorEastAsia" w:hAnsiTheme="minorHAnsi" w:cstheme="minorBidi"/>
            <w:smallCaps w:val="0"/>
            <w:noProof/>
            <w:sz w:val="21"/>
            <w:szCs w:val="22"/>
          </w:rPr>
          <w:tab/>
        </w:r>
        <w:r w:rsidRPr="00944E20">
          <w:rPr>
            <w:rStyle w:val="ac"/>
            <w:noProof/>
          </w:rPr>
          <w:t>项目软件发布部署形式要求</w:t>
        </w:r>
        <w:r>
          <w:rPr>
            <w:noProof/>
            <w:webHidden/>
          </w:rPr>
          <w:tab/>
        </w:r>
        <w:r>
          <w:rPr>
            <w:noProof/>
            <w:webHidden/>
          </w:rPr>
          <w:fldChar w:fldCharType="begin"/>
        </w:r>
        <w:r>
          <w:rPr>
            <w:noProof/>
            <w:webHidden/>
          </w:rPr>
          <w:instrText xml:space="preserve"> PAGEREF _Toc97651821 \h </w:instrText>
        </w:r>
        <w:r>
          <w:rPr>
            <w:noProof/>
            <w:webHidden/>
          </w:rPr>
        </w:r>
        <w:r>
          <w:rPr>
            <w:noProof/>
            <w:webHidden/>
          </w:rPr>
          <w:fldChar w:fldCharType="separate"/>
        </w:r>
        <w:r>
          <w:rPr>
            <w:noProof/>
            <w:webHidden/>
          </w:rPr>
          <w:t>9</w:t>
        </w:r>
        <w:r>
          <w:rPr>
            <w:noProof/>
            <w:webHidden/>
          </w:rPr>
          <w:fldChar w:fldCharType="end"/>
        </w:r>
      </w:hyperlink>
    </w:p>
    <w:p w14:paraId="78A47EB8" w14:textId="334A88CE" w:rsidR="00A654C6" w:rsidRDefault="00A654C6">
      <w:pPr>
        <w:pStyle w:val="TOC2"/>
        <w:ind w:firstLine="297"/>
        <w:rPr>
          <w:rFonts w:asciiTheme="minorHAnsi" w:eastAsiaTheme="minorEastAsia" w:hAnsiTheme="minorHAnsi" w:cstheme="minorBidi"/>
          <w:smallCaps w:val="0"/>
          <w:noProof/>
          <w:sz w:val="21"/>
          <w:szCs w:val="22"/>
        </w:rPr>
      </w:pPr>
      <w:hyperlink w:anchor="_Toc97651822" w:history="1">
        <w:r w:rsidRPr="00944E20">
          <w:rPr>
            <w:rStyle w:val="ac"/>
            <w:noProof/>
          </w:rPr>
          <w:t>7.3</w:t>
        </w:r>
        <w:r>
          <w:rPr>
            <w:rFonts w:asciiTheme="minorHAnsi" w:eastAsiaTheme="minorEastAsia" w:hAnsiTheme="minorHAnsi" w:cstheme="minorBidi"/>
            <w:smallCaps w:val="0"/>
            <w:noProof/>
            <w:sz w:val="21"/>
            <w:szCs w:val="22"/>
          </w:rPr>
          <w:tab/>
        </w:r>
        <w:r w:rsidRPr="00944E20">
          <w:rPr>
            <w:rStyle w:val="ac"/>
            <w:noProof/>
          </w:rPr>
          <w:t>其它要求</w:t>
        </w:r>
        <w:r>
          <w:rPr>
            <w:noProof/>
            <w:webHidden/>
          </w:rPr>
          <w:tab/>
        </w:r>
        <w:r>
          <w:rPr>
            <w:noProof/>
            <w:webHidden/>
          </w:rPr>
          <w:fldChar w:fldCharType="begin"/>
        </w:r>
        <w:r>
          <w:rPr>
            <w:noProof/>
            <w:webHidden/>
          </w:rPr>
          <w:instrText xml:space="preserve"> PAGEREF _Toc97651822 \h </w:instrText>
        </w:r>
        <w:r>
          <w:rPr>
            <w:noProof/>
            <w:webHidden/>
          </w:rPr>
        </w:r>
        <w:r>
          <w:rPr>
            <w:noProof/>
            <w:webHidden/>
          </w:rPr>
          <w:fldChar w:fldCharType="separate"/>
        </w:r>
        <w:r>
          <w:rPr>
            <w:noProof/>
            <w:webHidden/>
          </w:rPr>
          <w:t>9</w:t>
        </w:r>
        <w:r>
          <w:rPr>
            <w:noProof/>
            <w:webHidden/>
          </w:rPr>
          <w:fldChar w:fldCharType="end"/>
        </w:r>
      </w:hyperlink>
    </w:p>
    <w:p w14:paraId="599E55D3" w14:textId="2B8ECA8D" w:rsidR="00A654C6" w:rsidRDefault="00A654C6">
      <w:pPr>
        <w:pStyle w:val="TOC3"/>
        <w:ind w:firstLine="233"/>
        <w:rPr>
          <w:rFonts w:asciiTheme="minorHAnsi" w:eastAsiaTheme="minorEastAsia" w:hAnsiTheme="minorHAnsi" w:cstheme="minorBidi"/>
          <w:i w:val="0"/>
          <w:iCs w:val="0"/>
          <w:noProof/>
          <w:sz w:val="21"/>
          <w:szCs w:val="22"/>
        </w:rPr>
      </w:pPr>
      <w:hyperlink w:anchor="_Toc97651823" w:history="1">
        <w:r w:rsidRPr="00944E20">
          <w:rPr>
            <w:rStyle w:val="ac"/>
            <w:noProof/>
          </w:rPr>
          <w:t>7.3.1</w:t>
        </w:r>
        <w:r>
          <w:rPr>
            <w:rFonts w:asciiTheme="minorHAnsi" w:eastAsiaTheme="minorEastAsia" w:hAnsiTheme="minorHAnsi" w:cstheme="minorBidi"/>
            <w:i w:val="0"/>
            <w:iCs w:val="0"/>
            <w:noProof/>
            <w:sz w:val="21"/>
            <w:szCs w:val="22"/>
          </w:rPr>
          <w:tab/>
        </w:r>
        <w:r w:rsidRPr="00944E20">
          <w:rPr>
            <w:rStyle w:val="ac"/>
            <w:noProof/>
          </w:rPr>
          <w:t>安全性要求</w:t>
        </w:r>
        <w:r>
          <w:rPr>
            <w:noProof/>
            <w:webHidden/>
          </w:rPr>
          <w:tab/>
        </w:r>
        <w:r>
          <w:rPr>
            <w:noProof/>
            <w:webHidden/>
          </w:rPr>
          <w:fldChar w:fldCharType="begin"/>
        </w:r>
        <w:r>
          <w:rPr>
            <w:noProof/>
            <w:webHidden/>
          </w:rPr>
          <w:instrText xml:space="preserve"> PAGEREF _Toc97651823 \h </w:instrText>
        </w:r>
        <w:r>
          <w:rPr>
            <w:noProof/>
            <w:webHidden/>
          </w:rPr>
        </w:r>
        <w:r>
          <w:rPr>
            <w:noProof/>
            <w:webHidden/>
          </w:rPr>
          <w:fldChar w:fldCharType="separate"/>
        </w:r>
        <w:r>
          <w:rPr>
            <w:noProof/>
            <w:webHidden/>
          </w:rPr>
          <w:t>9</w:t>
        </w:r>
        <w:r>
          <w:rPr>
            <w:noProof/>
            <w:webHidden/>
          </w:rPr>
          <w:fldChar w:fldCharType="end"/>
        </w:r>
      </w:hyperlink>
    </w:p>
    <w:p w14:paraId="2A4F5898" w14:textId="7ACD65C5" w:rsidR="00A654C6" w:rsidRDefault="00A654C6">
      <w:pPr>
        <w:pStyle w:val="TOC3"/>
        <w:ind w:firstLine="233"/>
        <w:rPr>
          <w:rFonts w:asciiTheme="minorHAnsi" w:eastAsiaTheme="minorEastAsia" w:hAnsiTheme="minorHAnsi" w:cstheme="minorBidi"/>
          <w:i w:val="0"/>
          <w:iCs w:val="0"/>
          <w:noProof/>
          <w:sz w:val="21"/>
          <w:szCs w:val="22"/>
        </w:rPr>
      </w:pPr>
      <w:hyperlink w:anchor="_Toc97651824" w:history="1">
        <w:r w:rsidRPr="00944E20">
          <w:rPr>
            <w:rStyle w:val="ac"/>
            <w:noProof/>
          </w:rPr>
          <w:t>7.3.2</w:t>
        </w:r>
        <w:r>
          <w:rPr>
            <w:rFonts w:asciiTheme="minorHAnsi" w:eastAsiaTheme="minorEastAsia" w:hAnsiTheme="minorHAnsi" w:cstheme="minorBidi"/>
            <w:i w:val="0"/>
            <w:iCs w:val="0"/>
            <w:noProof/>
            <w:sz w:val="21"/>
            <w:szCs w:val="22"/>
          </w:rPr>
          <w:tab/>
        </w:r>
        <w:r w:rsidRPr="00944E20">
          <w:rPr>
            <w:rStyle w:val="ac"/>
            <w:noProof/>
          </w:rPr>
          <w:t>开放及扩展性要求</w:t>
        </w:r>
        <w:r>
          <w:rPr>
            <w:noProof/>
            <w:webHidden/>
          </w:rPr>
          <w:tab/>
        </w:r>
        <w:r>
          <w:rPr>
            <w:noProof/>
            <w:webHidden/>
          </w:rPr>
          <w:fldChar w:fldCharType="begin"/>
        </w:r>
        <w:r>
          <w:rPr>
            <w:noProof/>
            <w:webHidden/>
          </w:rPr>
          <w:instrText xml:space="preserve"> PAGEREF _Toc97651824 \h </w:instrText>
        </w:r>
        <w:r>
          <w:rPr>
            <w:noProof/>
            <w:webHidden/>
          </w:rPr>
        </w:r>
        <w:r>
          <w:rPr>
            <w:noProof/>
            <w:webHidden/>
          </w:rPr>
          <w:fldChar w:fldCharType="separate"/>
        </w:r>
        <w:r>
          <w:rPr>
            <w:noProof/>
            <w:webHidden/>
          </w:rPr>
          <w:t>9</w:t>
        </w:r>
        <w:r>
          <w:rPr>
            <w:noProof/>
            <w:webHidden/>
          </w:rPr>
          <w:fldChar w:fldCharType="end"/>
        </w:r>
      </w:hyperlink>
    </w:p>
    <w:p w14:paraId="410689FF" w14:textId="1D26F0FD" w:rsidR="00A654C6" w:rsidRDefault="00A654C6">
      <w:pPr>
        <w:pStyle w:val="TOC3"/>
        <w:ind w:firstLine="233"/>
        <w:rPr>
          <w:rFonts w:asciiTheme="minorHAnsi" w:eastAsiaTheme="minorEastAsia" w:hAnsiTheme="minorHAnsi" w:cstheme="minorBidi"/>
          <w:i w:val="0"/>
          <w:iCs w:val="0"/>
          <w:noProof/>
          <w:sz w:val="21"/>
          <w:szCs w:val="22"/>
        </w:rPr>
      </w:pPr>
      <w:hyperlink w:anchor="_Toc97651825" w:history="1">
        <w:r w:rsidRPr="00944E20">
          <w:rPr>
            <w:rStyle w:val="ac"/>
            <w:noProof/>
          </w:rPr>
          <w:t>7.3.3</w:t>
        </w:r>
        <w:r>
          <w:rPr>
            <w:rFonts w:asciiTheme="minorHAnsi" w:eastAsiaTheme="minorEastAsia" w:hAnsiTheme="minorHAnsi" w:cstheme="minorBidi"/>
            <w:i w:val="0"/>
            <w:iCs w:val="0"/>
            <w:noProof/>
            <w:sz w:val="21"/>
            <w:szCs w:val="22"/>
          </w:rPr>
          <w:tab/>
        </w:r>
        <w:r w:rsidRPr="00944E20">
          <w:rPr>
            <w:rStyle w:val="ac"/>
            <w:noProof/>
          </w:rPr>
          <w:t>运行性能要求</w:t>
        </w:r>
        <w:r>
          <w:rPr>
            <w:noProof/>
            <w:webHidden/>
          </w:rPr>
          <w:tab/>
        </w:r>
        <w:r>
          <w:rPr>
            <w:noProof/>
            <w:webHidden/>
          </w:rPr>
          <w:fldChar w:fldCharType="begin"/>
        </w:r>
        <w:r>
          <w:rPr>
            <w:noProof/>
            <w:webHidden/>
          </w:rPr>
          <w:instrText xml:space="preserve"> PAGEREF _Toc97651825 \h </w:instrText>
        </w:r>
        <w:r>
          <w:rPr>
            <w:noProof/>
            <w:webHidden/>
          </w:rPr>
        </w:r>
        <w:r>
          <w:rPr>
            <w:noProof/>
            <w:webHidden/>
          </w:rPr>
          <w:fldChar w:fldCharType="separate"/>
        </w:r>
        <w:r>
          <w:rPr>
            <w:noProof/>
            <w:webHidden/>
          </w:rPr>
          <w:t>10</w:t>
        </w:r>
        <w:r>
          <w:rPr>
            <w:noProof/>
            <w:webHidden/>
          </w:rPr>
          <w:fldChar w:fldCharType="end"/>
        </w:r>
      </w:hyperlink>
    </w:p>
    <w:p w14:paraId="32E8E01E" w14:textId="7CD789A0" w:rsidR="00A654C6" w:rsidRDefault="00A654C6">
      <w:pPr>
        <w:pStyle w:val="TOC3"/>
        <w:ind w:firstLine="233"/>
        <w:rPr>
          <w:rFonts w:asciiTheme="minorHAnsi" w:eastAsiaTheme="minorEastAsia" w:hAnsiTheme="minorHAnsi" w:cstheme="minorBidi"/>
          <w:i w:val="0"/>
          <w:iCs w:val="0"/>
          <w:noProof/>
          <w:sz w:val="21"/>
          <w:szCs w:val="22"/>
        </w:rPr>
      </w:pPr>
      <w:hyperlink w:anchor="_Toc97651826" w:history="1">
        <w:r w:rsidRPr="00944E20">
          <w:rPr>
            <w:rStyle w:val="ac"/>
            <w:noProof/>
          </w:rPr>
          <w:t>7.3.4</w:t>
        </w:r>
        <w:r>
          <w:rPr>
            <w:rFonts w:asciiTheme="minorHAnsi" w:eastAsiaTheme="minorEastAsia" w:hAnsiTheme="minorHAnsi" w:cstheme="minorBidi"/>
            <w:i w:val="0"/>
            <w:iCs w:val="0"/>
            <w:noProof/>
            <w:sz w:val="21"/>
            <w:szCs w:val="22"/>
          </w:rPr>
          <w:tab/>
        </w:r>
        <w:r w:rsidRPr="00944E20">
          <w:rPr>
            <w:rStyle w:val="ac"/>
            <w:noProof/>
          </w:rPr>
          <w:t>易用性要求</w:t>
        </w:r>
        <w:r>
          <w:rPr>
            <w:noProof/>
            <w:webHidden/>
          </w:rPr>
          <w:tab/>
        </w:r>
        <w:r>
          <w:rPr>
            <w:noProof/>
            <w:webHidden/>
          </w:rPr>
          <w:fldChar w:fldCharType="begin"/>
        </w:r>
        <w:r>
          <w:rPr>
            <w:noProof/>
            <w:webHidden/>
          </w:rPr>
          <w:instrText xml:space="preserve"> PAGEREF _Toc97651826 \h </w:instrText>
        </w:r>
        <w:r>
          <w:rPr>
            <w:noProof/>
            <w:webHidden/>
          </w:rPr>
        </w:r>
        <w:r>
          <w:rPr>
            <w:noProof/>
            <w:webHidden/>
          </w:rPr>
          <w:fldChar w:fldCharType="separate"/>
        </w:r>
        <w:r>
          <w:rPr>
            <w:noProof/>
            <w:webHidden/>
          </w:rPr>
          <w:t>10</w:t>
        </w:r>
        <w:r>
          <w:rPr>
            <w:noProof/>
            <w:webHidden/>
          </w:rPr>
          <w:fldChar w:fldCharType="end"/>
        </w:r>
      </w:hyperlink>
    </w:p>
    <w:p w14:paraId="2AEAA8A1" w14:textId="3F3FB6EF" w:rsidR="00A654C6" w:rsidRDefault="00A654C6">
      <w:pPr>
        <w:pStyle w:val="TOC1"/>
        <w:rPr>
          <w:rFonts w:asciiTheme="minorHAnsi" w:eastAsiaTheme="minorEastAsia" w:hAnsiTheme="minorHAnsi" w:cstheme="minorBidi"/>
          <w:b w:val="0"/>
          <w:bCs w:val="0"/>
          <w:caps w:val="0"/>
          <w:sz w:val="21"/>
          <w:szCs w:val="22"/>
        </w:rPr>
      </w:pPr>
      <w:hyperlink w:anchor="_Toc97651827" w:history="1">
        <w:r w:rsidRPr="00944E20">
          <w:rPr>
            <w:rStyle w:val="ac"/>
          </w:rPr>
          <w:t>8</w:t>
        </w:r>
        <w:r>
          <w:rPr>
            <w:rFonts w:asciiTheme="minorHAnsi" w:eastAsiaTheme="minorEastAsia" w:hAnsiTheme="minorHAnsi" w:cstheme="minorBidi"/>
            <w:b w:val="0"/>
            <w:bCs w:val="0"/>
            <w:caps w:val="0"/>
            <w:sz w:val="21"/>
            <w:szCs w:val="22"/>
          </w:rPr>
          <w:tab/>
        </w:r>
        <w:r w:rsidRPr="00944E20">
          <w:rPr>
            <w:rStyle w:val="ac"/>
          </w:rPr>
          <w:t>课题实施规划</w:t>
        </w:r>
        <w:r>
          <w:rPr>
            <w:webHidden/>
          </w:rPr>
          <w:tab/>
        </w:r>
        <w:r>
          <w:rPr>
            <w:webHidden/>
          </w:rPr>
          <w:fldChar w:fldCharType="begin"/>
        </w:r>
        <w:r>
          <w:rPr>
            <w:webHidden/>
          </w:rPr>
          <w:instrText xml:space="preserve"> PAGEREF _Toc97651827 \h </w:instrText>
        </w:r>
        <w:r>
          <w:rPr>
            <w:webHidden/>
          </w:rPr>
        </w:r>
        <w:r>
          <w:rPr>
            <w:webHidden/>
          </w:rPr>
          <w:fldChar w:fldCharType="separate"/>
        </w:r>
        <w:r>
          <w:rPr>
            <w:webHidden/>
          </w:rPr>
          <w:t>10</w:t>
        </w:r>
        <w:r>
          <w:rPr>
            <w:webHidden/>
          </w:rPr>
          <w:fldChar w:fldCharType="end"/>
        </w:r>
      </w:hyperlink>
    </w:p>
    <w:p w14:paraId="0753F824" w14:textId="6777B3DC" w:rsidR="00A654C6" w:rsidRDefault="00A654C6">
      <w:pPr>
        <w:pStyle w:val="TOC1"/>
        <w:rPr>
          <w:rFonts w:asciiTheme="minorHAnsi" w:eastAsiaTheme="minorEastAsia" w:hAnsiTheme="minorHAnsi" w:cstheme="minorBidi"/>
          <w:b w:val="0"/>
          <w:bCs w:val="0"/>
          <w:caps w:val="0"/>
          <w:sz w:val="21"/>
          <w:szCs w:val="22"/>
        </w:rPr>
      </w:pPr>
      <w:hyperlink w:anchor="_Toc97651828" w:history="1">
        <w:r w:rsidRPr="00944E20">
          <w:rPr>
            <w:rStyle w:val="ac"/>
          </w:rPr>
          <w:t>9</w:t>
        </w:r>
        <w:r>
          <w:rPr>
            <w:rFonts w:asciiTheme="minorHAnsi" w:eastAsiaTheme="minorEastAsia" w:hAnsiTheme="minorHAnsi" w:cstheme="minorBidi"/>
            <w:b w:val="0"/>
            <w:bCs w:val="0"/>
            <w:caps w:val="0"/>
            <w:sz w:val="21"/>
            <w:szCs w:val="22"/>
          </w:rPr>
          <w:tab/>
        </w:r>
        <w:r w:rsidRPr="00944E20">
          <w:rPr>
            <w:rStyle w:val="ac"/>
          </w:rPr>
          <w:t>课程课题软件</w:t>
        </w:r>
        <w:r w:rsidRPr="00944E20">
          <w:rPr>
            <w:rStyle w:val="ac"/>
          </w:rPr>
          <w:t>UI</w:t>
        </w:r>
        <w:r w:rsidRPr="00944E20">
          <w:rPr>
            <w:rStyle w:val="ac"/>
          </w:rPr>
          <w:t>参考说明</w:t>
        </w:r>
        <w:r>
          <w:rPr>
            <w:webHidden/>
          </w:rPr>
          <w:tab/>
        </w:r>
        <w:r>
          <w:rPr>
            <w:webHidden/>
          </w:rPr>
          <w:fldChar w:fldCharType="begin"/>
        </w:r>
        <w:r>
          <w:rPr>
            <w:webHidden/>
          </w:rPr>
          <w:instrText xml:space="preserve"> PAGEREF _Toc97651828 \h </w:instrText>
        </w:r>
        <w:r>
          <w:rPr>
            <w:webHidden/>
          </w:rPr>
        </w:r>
        <w:r>
          <w:rPr>
            <w:webHidden/>
          </w:rPr>
          <w:fldChar w:fldCharType="separate"/>
        </w:r>
        <w:r>
          <w:rPr>
            <w:webHidden/>
          </w:rPr>
          <w:t>11</w:t>
        </w:r>
        <w:r>
          <w:rPr>
            <w:webHidden/>
          </w:rPr>
          <w:fldChar w:fldCharType="end"/>
        </w:r>
      </w:hyperlink>
    </w:p>
    <w:p w14:paraId="3B6333C7" w14:textId="4034A7E0" w:rsidR="00A654C6" w:rsidRDefault="00A654C6">
      <w:pPr>
        <w:pStyle w:val="TOC2"/>
        <w:ind w:firstLine="297"/>
        <w:rPr>
          <w:rFonts w:asciiTheme="minorHAnsi" w:eastAsiaTheme="minorEastAsia" w:hAnsiTheme="minorHAnsi" w:cstheme="minorBidi"/>
          <w:smallCaps w:val="0"/>
          <w:noProof/>
          <w:sz w:val="21"/>
          <w:szCs w:val="22"/>
        </w:rPr>
      </w:pPr>
      <w:hyperlink w:anchor="_Toc97651829" w:history="1">
        <w:r w:rsidRPr="00944E20">
          <w:rPr>
            <w:rStyle w:val="ac"/>
            <w:noProof/>
          </w:rPr>
          <w:t>9.1</w:t>
        </w:r>
        <w:r>
          <w:rPr>
            <w:rFonts w:asciiTheme="minorHAnsi" w:eastAsiaTheme="minorEastAsia" w:hAnsiTheme="minorHAnsi" w:cstheme="minorBidi"/>
            <w:smallCaps w:val="0"/>
            <w:noProof/>
            <w:sz w:val="21"/>
            <w:szCs w:val="22"/>
          </w:rPr>
          <w:tab/>
        </w:r>
        <w:r w:rsidRPr="00944E20">
          <w:rPr>
            <w:rStyle w:val="ac"/>
            <w:noProof/>
          </w:rPr>
          <w:t>教学信息门户</w:t>
        </w:r>
        <w:r>
          <w:rPr>
            <w:noProof/>
            <w:webHidden/>
          </w:rPr>
          <w:tab/>
        </w:r>
        <w:r>
          <w:rPr>
            <w:noProof/>
            <w:webHidden/>
          </w:rPr>
          <w:fldChar w:fldCharType="begin"/>
        </w:r>
        <w:r>
          <w:rPr>
            <w:noProof/>
            <w:webHidden/>
          </w:rPr>
          <w:instrText xml:space="preserve"> PAGEREF _Toc97651829 \h </w:instrText>
        </w:r>
        <w:r>
          <w:rPr>
            <w:noProof/>
            <w:webHidden/>
          </w:rPr>
        </w:r>
        <w:r>
          <w:rPr>
            <w:noProof/>
            <w:webHidden/>
          </w:rPr>
          <w:fldChar w:fldCharType="separate"/>
        </w:r>
        <w:r>
          <w:rPr>
            <w:noProof/>
            <w:webHidden/>
          </w:rPr>
          <w:t>12</w:t>
        </w:r>
        <w:r>
          <w:rPr>
            <w:noProof/>
            <w:webHidden/>
          </w:rPr>
          <w:fldChar w:fldCharType="end"/>
        </w:r>
      </w:hyperlink>
    </w:p>
    <w:p w14:paraId="67C623B2" w14:textId="01098324" w:rsidR="00A654C6" w:rsidRDefault="00A654C6">
      <w:pPr>
        <w:pStyle w:val="TOC2"/>
        <w:ind w:firstLine="297"/>
        <w:rPr>
          <w:rFonts w:asciiTheme="minorHAnsi" w:eastAsiaTheme="minorEastAsia" w:hAnsiTheme="minorHAnsi" w:cstheme="minorBidi"/>
          <w:smallCaps w:val="0"/>
          <w:noProof/>
          <w:sz w:val="21"/>
          <w:szCs w:val="22"/>
        </w:rPr>
      </w:pPr>
      <w:hyperlink w:anchor="_Toc97651830" w:history="1">
        <w:r w:rsidRPr="00944E20">
          <w:rPr>
            <w:rStyle w:val="ac"/>
            <w:noProof/>
          </w:rPr>
          <w:t>9.2</w:t>
        </w:r>
        <w:r>
          <w:rPr>
            <w:rFonts w:asciiTheme="minorHAnsi" w:eastAsiaTheme="minorEastAsia" w:hAnsiTheme="minorHAnsi" w:cstheme="minorBidi"/>
            <w:smallCaps w:val="0"/>
            <w:noProof/>
            <w:sz w:val="21"/>
            <w:szCs w:val="22"/>
          </w:rPr>
          <w:tab/>
        </w:r>
        <w:r w:rsidRPr="00944E20">
          <w:rPr>
            <w:rStyle w:val="ac"/>
            <w:noProof/>
          </w:rPr>
          <w:t>教师业务管理子系统</w:t>
        </w:r>
        <w:r>
          <w:rPr>
            <w:noProof/>
            <w:webHidden/>
          </w:rPr>
          <w:tab/>
        </w:r>
        <w:r>
          <w:rPr>
            <w:noProof/>
            <w:webHidden/>
          </w:rPr>
          <w:fldChar w:fldCharType="begin"/>
        </w:r>
        <w:r>
          <w:rPr>
            <w:noProof/>
            <w:webHidden/>
          </w:rPr>
          <w:instrText xml:space="preserve"> PAGEREF _Toc97651830 \h </w:instrText>
        </w:r>
        <w:r>
          <w:rPr>
            <w:noProof/>
            <w:webHidden/>
          </w:rPr>
        </w:r>
        <w:r>
          <w:rPr>
            <w:noProof/>
            <w:webHidden/>
          </w:rPr>
          <w:fldChar w:fldCharType="separate"/>
        </w:r>
        <w:r>
          <w:rPr>
            <w:noProof/>
            <w:webHidden/>
          </w:rPr>
          <w:t>12</w:t>
        </w:r>
        <w:r>
          <w:rPr>
            <w:noProof/>
            <w:webHidden/>
          </w:rPr>
          <w:fldChar w:fldCharType="end"/>
        </w:r>
      </w:hyperlink>
    </w:p>
    <w:p w14:paraId="37544BAA" w14:textId="72B076D5" w:rsidR="00A654C6" w:rsidRDefault="00A654C6">
      <w:pPr>
        <w:pStyle w:val="TOC2"/>
        <w:ind w:firstLine="297"/>
        <w:rPr>
          <w:rFonts w:asciiTheme="minorHAnsi" w:eastAsiaTheme="minorEastAsia" w:hAnsiTheme="minorHAnsi" w:cstheme="minorBidi"/>
          <w:smallCaps w:val="0"/>
          <w:noProof/>
          <w:sz w:val="21"/>
          <w:szCs w:val="22"/>
        </w:rPr>
      </w:pPr>
      <w:hyperlink w:anchor="_Toc97651831" w:history="1">
        <w:r w:rsidRPr="00944E20">
          <w:rPr>
            <w:rStyle w:val="ac"/>
            <w:noProof/>
          </w:rPr>
          <w:t>9.3</w:t>
        </w:r>
        <w:r>
          <w:rPr>
            <w:rFonts w:asciiTheme="minorHAnsi" w:eastAsiaTheme="minorEastAsia" w:hAnsiTheme="minorHAnsi" w:cstheme="minorBidi"/>
            <w:smallCaps w:val="0"/>
            <w:noProof/>
            <w:sz w:val="21"/>
            <w:szCs w:val="22"/>
          </w:rPr>
          <w:tab/>
        </w:r>
        <w:r w:rsidRPr="00944E20">
          <w:rPr>
            <w:rStyle w:val="ac"/>
            <w:noProof/>
          </w:rPr>
          <w:t>学生学习子系统</w:t>
        </w:r>
        <w:r>
          <w:rPr>
            <w:noProof/>
            <w:webHidden/>
          </w:rPr>
          <w:tab/>
        </w:r>
        <w:r>
          <w:rPr>
            <w:noProof/>
            <w:webHidden/>
          </w:rPr>
          <w:fldChar w:fldCharType="begin"/>
        </w:r>
        <w:r>
          <w:rPr>
            <w:noProof/>
            <w:webHidden/>
          </w:rPr>
          <w:instrText xml:space="preserve"> PAGEREF _Toc97651831 \h </w:instrText>
        </w:r>
        <w:r>
          <w:rPr>
            <w:noProof/>
            <w:webHidden/>
          </w:rPr>
        </w:r>
        <w:r>
          <w:rPr>
            <w:noProof/>
            <w:webHidden/>
          </w:rPr>
          <w:fldChar w:fldCharType="separate"/>
        </w:r>
        <w:r>
          <w:rPr>
            <w:noProof/>
            <w:webHidden/>
          </w:rPr>
          <w:t>12</w:t>
        </w:r>
        <w:r>
          <w:rPr>
            <w:noProof/>
            <w:webHidden/>
          </w:rPr>
          <w:fldChar w:fldCharType="end"/>
        </w:r>
      </w:hyperlink>
    </w:p>
    <w:p w14:paraId="37E79718" w14:textId="7BB485D8" w:rsidR="00A654C6" w:rsidRDefault="00A654C6">
      <w:pPr>
        <w:pStyle w:val="TOC2"/>
        <w:ind w:firstLine="297"/>
        <w:rPr>
          <w:rFonts w:asciiTheme="minorHAnsi" w:eastAsiaTheme="minorEastAsia" w:hAnsiTheme="minorHAnsi" w:cstheme="minorBidi"/>
          <w:smallCaps w:val="0"/>
          <w:noProof/>
          <w:sz w:val="21"/>
          <w:szCs w:val="22"/>
        </w:rPr>
      </w:pPr>
      <w:hyperlink w:anchor="_Toc97651832" w:history="1">
        <w:r w:rsidRPr="00944E20">
          <w:rPr>
            <w:rStyle w:val="ac"/>
            <w:noProof/>
          </w:rPr>
          <w:t>9.4</w:t>
        </w:r>
        <w:r>
          <w:rPr>
            <w:rFonts w:asciiTheme="minorHAnsi" w:eastAsiaTheme="minorEastAsia" w:hAnsiTheme="minorHAnsi" w:cstheme="minorBidi"/>
            <w:smallCaps w:val="0"/>
            <w:noProof/>
            <w:sz w:val="21"/>
            <w:szCs w:val="22"/>
          </w:rPr>
          <w:tab/>
        </w:r>
        <w:r w:rsidRPr="00944E20">
          <w:rPr>
            <w:rStyle w:val="ac"/>
            <w:noProof/>
          </w:rPr>
          <w:t>系统业务管理子系统</w:t>
        </w:r>
        <w:r>
          <w:rPr>
            <w:noProof/>
            <w:webHidden/>
          </w:rPr>
          <w:tab/>
        </w:r>
        <w:r>
          <w:rPr>
            <w:noProof/>
            <w:webHidden/>
          </w:rPr>
          <w:fldChar w:fldCharType="begin"/>
        </w:r>
        <w:r>
          <w:rPr>
            <w:noProof/>
            <w:webHidden/>
          </w:rPr>
          <w:instrText xml:space="preserve"> PAGEREF _Toc97651832 \h </w:instrText>
        </w:r>
        <w:r>
          <w:rPr>
            <w:noProof/>
            <w:webHidden/>
          </w:rPr>
        </w:r>
        <w:r>
          <w:rPr>
            <w:noProof/>
            <w:webHidden/>
          </w:rPr>
          <w:fldChar w:fldCharType="separate"/>
        </w:r>
        <w:r>
          <w:rPr>
            <w:noProof/>
            <w:webHidden/>
          </w:rPr>
          <w:t>12</w:t>
        </w:r>
        <w:r>
          <w:rPr>
            <w:noProof/>
            <w:webHidden/>
          </w:rPr>
          <w:fldChar w:fldCharType="end"/>
        </w:r>
      </w:hyperlink>
    </w:p>
    <w:p w14:paraId="4A9C417E" w14:textId="5FF94D5D" w:rsidR="00A654C6" w:rsidRDefault="00A654C6">
      <w:pPr>
        <w:pStyle w:val="TOC1"/>
        <w:rPr>
          <w:rFonts w:asciiTheme="minorHAnsi" w:eastAsiaTheme="minorEastAsia" w:hAnsiTheme="minorHAnsi" w:cstheme="minorBidi"/>
          <w:b w:val="0"/>
          <w:bCs w:val="0"/>
          <w:caps w:val="0"/>
          <w:sz w:val="21"/>
          <w:szCs w:val="22"/>
        </w:rPr>
      </w:pPr>
      <w:hyperlink w:anchor="_Toc97651833" w:history="1">
        <w:r w:rsidRPr="00944E20">
          <w:rPr>
            <w:rStyle w:val="ac"/>
          </w:rPr>
          <w:t>10</w:t>
        </w:r>
        <w:r>
          <w:rPr>
            <w:rFonts w:asciiTheme="minorHAnsi" w:eastAsiaTheme="minorEastAsia" w:hAnsiTheme="minorHAnsi" w:cstheme="minorBidi"/>
            <w:b w:val="0"/>
            <w:bCs w:val="0"/>
            <w:caps w:val="0"/>
            <w:sz w:val="21"/>
            <w:szCs w:val="22"/>
          </w:rPr>
          <w:tab/>
        </w:r>
        <w:r w:rsidRPr="00944E20">
          <w:rPr>
            <w:rStyle w:val="ac"/>
          </w:rPr>
          <w:t>其他</w:t>
        </w:r>
        <w:r>
          <w:rPr>
            <w:webHidden/>
          </w:rPr>
          <w:tab/>
        </w:r>
        <w:r>
          <w:rPr>
            <w:webHidden/>
          </w:rPr>
          <w:fldChar w:fldCharType="begin"/>
        </w:r>
        <w:r>
          <w:rPr>
            <w:webHidden/>
          </w:rPr>
          <w:instrText xml:space="preserve"> PAGEREF _Toc97651833 \h </w:instrText>
        </w:r>
        <w:r>
          <w:rPr>
            <w:webHidden/>
          </w:rPr>
        </w:r>
        <w:r>
          <w:rPr>
            <w:webHidden/>
          </w:rPr>
          <w:fldChar w:fldCharType="separate"/>
        </w:r>
        <w:r>
          <w:rPr>
            <w:webHidden/>
          </w:rPr>
          <w:t>12</w:t>
        </w:r>
        <w:r>
          <w:rPr>
            <w:webHidden/>
          </w:rPr>
          <w:fldChar w:fldCharType="end"/>
        </w:r>
      </w:hyperlink>
    </w:p>
    <w:p w14:paraId="26C59ADA" w14:textId="67896D71" w:rsidR="00F16469" w:rsidRDefault="00EC2484" w:rsidP="00A16689">
      <w:pPr>
        <w:tabs>
          <w:tab w:val="right" w:leader="dot" w:pos="9356"/>
        </w:tabs>
        <w:ind w:rightChars="6" w:right="13" w:firstLineChars="0" w:firstLine="0"/>
        <w:rPr>
          <w:b/>
          <w:bCs/>
          <w:caps/>
        </w:rPr>
      </w:pPr>
      <w:r>
        <w:rPr>
          <w:b/>
          <w:bCs/>
          <w:caps/>
        </w:rPr>
        <w:fldChar w:fldCharType="end"/>
      </w:r>
    </w:p>
    <w:p w14:paraId="05D273D1" w14:textId="77777777" w:rsidR="00BA5D2B" w:rsidRDefault="00BA5D2B" w:rsidP="00A16689">
      <w:pPr>
        <w:tabs>
          <w:tab w:val="right" w:leader="dot" w:pos="9356"/>
        </w:tabs>
        <w:ind w:rightChars="6" w:right="13" w:firstLineChars="0" w:firstLine="0"/>
        <w:rPr>
          <w:b/>
          <w:bCs/>
          <w:caps/>
        </w:rPr>
      </w:pPr>
    </w:p>
    <w:p w14:paraId="75B1CB80" w14:textId="77777777" w:rsidR="00396504" w:rsidRDefault="00396504">
      <w:pPr>
        <w:widowControl/>
        <w:snapToGrid/>
        <w:spacing w:line="240" w:lineRule="auto"/>
        <w:ind w:firstLineChars="0" w:firstLine="0"/>
        <w:jc w:val="left"/>
        <w:rPr>
          <w:b/>
          <w:bCs/>
          <w:caps/>
        </w:rPr>
        <w:sectPr w:rsidR="00396504" w:rsidSect="00396504">
          <w:headerReference w:type="default" r:id="rId15"/>
          <w:footerReference w:type="default" r:id="rId16"/>
          <w:headerReference w:type="first" r:id="rId17"/>
          <w:pgSz w:w="11906" w:h="16838"/>
          <w:pgMar w:top="1424" w:right="1133" w:bottom="1440" w:left="1361" w:header="468" w:footer="562" w:gutter="57"/>
          <w:pgNumType w:start="1"/>
          <w:cols w:space="425"/>
          <w:docGrid w:type="lines" w:linePitch="312"/>
        </w:sectPr>
      </w:pPr>
    </w:p>
    <w:p w14:paraId="40D8DEA4" w14:textId="77777777" w:rsidR="000F6266" w:rsidRDefault="000F6266" w:rsidP="00A16689">
      <w:pPr>
        <w:tabs>
          <w:tab w:val="right" w:leader="dot" w:pos="9356"/>
        </w:tabs>
        <w:ind w:rightChars="6" w:right="13" w:firstLineChars="0" w:firstLine="0"/>
        <w:rPr>
          <w:b/>
          <w:bCs/>
          <w:caps/>
        </w:rPr>
      </w:pPr>
    </w:p>
    <w:p w14:paraId="5AE21E35" w14:textId="0BC87DB5" w:rsidR="00BB6E93" w:rsidRDefault="003D2D89" w:rsidP="00A97B82">
      <w:pPr>
        <w:pStyle w:val="1"/>
      </w:pPr>
      <w:bookmarkStart w:id="0" w:name="_Toc97651785"/>
      <w:r>
        <w:rPr>
          <w:rFonts w:hint="eastAsia"/>
        </w:rPr>
        <w:t>课题概述</w:t>
      </w:r>
      <w:bookmarkEnd w:id="0"/>
    </w:p>
    <w:p w14:paraId="258B375C" w14:textId="106B1F65" w:rsidR="002D7283" w:rsidRPr="002D7283" w:rsidRDefault="002D7283" w:rsidP="002D7283">
      <w:pPr>
        <w:ind w:firstLine="440"/>
      </w:pPr>
      <w:r>
        <w:rPr>
          <w:rFonts w:hint="eastAsia"/>
        </w:rPr>
        <w:t>【</w:t>
      </w:r>
      <w:r w:rsidRPr="002D7283">
        <w:rPr>
          <w:rFonts w:hint="eastAsia"/>
          <w:color w:val="00B0F0"/>
        </w:rPr>
        <w:t>编制提示：将所选择的课题名称明确下来，并约束本文件的内容范围即可。</w:t>
      </w:r>
      <w:r>
        <w:rPr>
          <w:rFonts w:hint="eastAsia"/>
        </w:rPr>
        <w:t>】</w:t>
      </w:r>
    </w:p>
    <w:p w14:paraId="3A549B05" w14:textId="43F0DDE8" w:rsidR="00BD70D6" w:rsidRDefault="00525305" w:rsidP="003961CC">
      <w:pPr>
        <w:ind w:firstLine="440"/>
      </w:pPr>
      <w:r>
        <w:rPr>
          <w:rFonts w:hint="eastAsia"/>
        </w:rPr>
        <w:t>本文件用于陈述</w:t>
      </w:r>
      <w:r w:rsidR="003D2D89">
        <w:rPr>
          <w:rFonts w:hint="eastAsia"/>
        </w:rPr>
        <w:t>自选课题</w:t>
      </w:r>
      <w:r w:rsidR="00021EC1">
        <w:rPr>
          <w:rFonts w:hint="eastAsia"/>
        </w:rPr>
        <w:t>《亮点在线课堂管理信息系统》（</w:t>
      </w:r>
      <w:r w:rsidR="00021EC1">
        <w:rPr>
          <w:rFonts w:hint="eastAsia"/>
        </w:rPr>
        <w:t>Light</w:t>
      </w:r>
      <w:r w:rsidR="00021EC1">
        <w:t xml:space="preserve"> </w:t>
      </w:r>
      <w:r w:rsidR="00021EC1">
        <w:rPr>
          <w:rFonts w:hint="eastAsia"/>
        </w:rPr>
        <w:t>Point</w:t>
      </w:r>
      <w:r w:rsidR="00021EC1">
        <w:t xml:space="preserve"> </w:t>
      </w:r>
      <w:r w:rsidR="00021EC1">
        <w:rPr>
          <w:rFonts w:hint="eastAsia"/>
        </w:rPr>
        <w:t>Online</w:t>
      </w:r>
      <w:r w:rsidR="00021EC1">
        <w:t xml:space="preserve"> </w:t>
      </w:r>
      <w:r w:rsidR="00021EC1">
        <w:rPr>
          <w:rFonts w:hint="eastAsia"/>
        </w:rPr>
        <w:t>Learning</w:t>
      </w:r>
      <w:r w:rsidR="00021EC1">
        <w:t xml:space="preserve"> </w:t>
      </w:r>
      <w:r w:rsidR="00021EC1">
        <w:rPr>
          <w:rFonts w:hint="eastAsia"/>
        </w:rPr>
        <w:t>Management</w:t>
      </w:r>
      <w:r w:rsidR="00021EC1">
        <w:t xml:space="preserve"> </w:t>
      </w:r>
      <w:r w:rsidR="00021EC1">
        <w:rPr>
          <w:rFonts w:hint="eastAsia"/>
        </w:rPr>
        <w:t>Information</w:t>
      </w:r>
      <w:r w:rsidR="00021EC1">
        <w:t xml:space="preserve"> </w:t>
      </w:r>
      <w:r w:rsidR="00021EC1">
        <w:rPr>
          <w:rFonts w:hint="eastAsia"/>
        </w:rPr>
        <w:t>System</w:t>
      </w:r>
      <w:r w:rsidR="00021EC1">
        <w:rPr>
          <w:rFonts w:hint="eastAsia"/>
        </w:rPr>
        <w:t>，以下简称</w:t>
      </w:r>
      <w:r w:rsidR="00021EC1">
        <w:rPr>
          <w:rFonts w:hint="eastAsia"/>
        </w:rPr>
        <w:t xml:space="preserve"> LP</w:t>
      </w:r>
      <w:r w:rsidR="00021EC1">
        <w:t xml:space="preserve"> </w:t>
      </w:r>
      <w:r w:rsidR="00021EC1">
        <w:rPr>
          <w:rFonts w:hint="eastAsia"/>
        </w:rPr>
        <w:t>Learning</w:t>
      </w:r>
      <w:r w:rsidR="00021EC1">
        <w:rPr>
          <w:rFonts w:hint="eastAsia"/>
        </w:rPr>
        <w:t>）</w:t>
      </w:r>
      <w:r w:rsidR="003D2D89">
        <w:rPr>
          <w:rFonts w:hint="eastAsia"/>
        </w:rPr>
        <w:t>内容</w:t>
      </w:r>
      <w:r w:rsidR="003D2D89">
        <w:rPr>
          <w:rFonts w:hint="eastAsia"/>
        </w:rPr>
        <w:t xml:space="preserve"> </w:t>
      </w:r>
      <w:r w:rsidR="00A065E5">
        <w:rPr>
          <w:rFonts w:hint="eastAsia"/>
        </w:rPr>
        <w:t>，包括背景、目标、内容、</w:t>
      </w:r>
      <w:r w:rsidR="00021EC1">
        <w:rPr>
          <w:rFonts w:hint="eastAsia"/>
        </w:rPr>
        <w:t>技术应用规划</w:t>
      </w:r>
      <w:r w:rsidR="00A065E5">
        <w:rPr>
          <w:rFonts w:hint="eastAsia"/>
        </w:rPr>
        <w:t>、实施</w:t>
      </w:r>
      <w:r w:rsidR="00021EC1">
        <w:rPr>
          <w:rFonts w:hint="eastAsia"/>
        </w:rPr>
        <w:t>开发</w:t>
      </w:r>
      <w:r w:rsidR="00A065E5">
        <w:rPr>
          <w:rFonts w:hint="eastAsia"/>
        </w:rPr>
        <w:t>规划</w:t>
      </w:r>
      <w:r w:rsidR="00AD61BE">
        <w:rPr>
          <w:rFonts w:hint="eastAsia"/>
        </w:rPr>
        <w:t>等内容，旨在</w:t>
      </w:r>
      <w:r w:rsidR="00493905">
        <w:rPr>
          <w:rFonts w:hint="eastAsia"/>
        </w:rPr>
        <w:t>从总体上</w:t>
      </w:r>
      <w:r w:rsidR="007F5007">
        <w:rPr>
          <w:rFonts w:hint="eastAsia"/>
        </w:rPr>
        <w:t>说明项目的</w:t>
      </w:r>
      <w:r w:rsidR="002F6CF9">
        <w:rPr>
          <w:rFonts w:hint="eastAsia"/>
        </w:rPr>
        <w:t>必要性和</w:t>
      </w:r>
      <w:r w:rsidR="007F5007">
        <w:rPr>
          <w:rFonts w:hint="eastAsia"/>
        </w:rPr>
        <w:t>可行性</w:t>
      </w:r>
      <w:r w:rsidR="002F6CF9">
        <w:rPr>
          <w:rFonts w:hint="eastAsia"/>
        </w:rPr>
        <w:t>，并约束</w:t>
      </w:r>
      <w:r w:rsidR="00493905">
        <w:rPr>
          <w:rFonts w:hint="eastAsia"/>
        </w:rPr>
        <w:t>项目的</w:t>
      </w:r>
      <w:r w:rsidR="007F766F">
        <w:rPr>
          <w:rFonts w:hint="eastAsia"/>
        </w:rPr>
        <w:t>未来的</w:t>
      </w:r>
      <w:r w:rsidR="00493905">
        <w:rPr>
          <w:rFonts w:hint="eastAsia"/>
        </w:rPr>
        <w:t>建设路线和方向</w:t>
      </w:r>
      <w:r w:rsidR="003961CC">
        <w:rPr>
          <w:rFonts w:hint="eastAsia"/>
        </w:rPr>
        <w:t>。</w:t>
      </w:r>
    </w:p>
    <w:p w14:paraId="61D6A528" w14:textId="77777777" w:rsidR="00843DEE" w:rsidRDefault="00843DEE" w:rsidP="003961CC">
      <w:pPr>
        <w:ind w:firstLine="440"/>
      </w:pPr>
    </w:p>
    <w:p w14:paraId="2FADAEEC" w14:textId="76E7B585" w:rsidR="001A52BA" w:rsidRDefault="003D2D89" w:rsidP="0091132A">
      <w:pPr>
        <w:pStyle w:val="1"/>
      </w:pPr>
      <w:bookmarkStart w:id="1" w:name="_Toc97651786"/>
      <w:r>
        <w:rPr>
          <w:rFonts w:hint="eastAsia"/>
        </w:rPr>
        <w:t>课题</w:t>
      </w:r>
      <w:r w:rsidR="00BA3AF7">
        <w:rPr>
          <w:rFonts w:hint="eastAsia"/>
        </w:rPr>
        <w:t>背景</w:t>
      </w:r>
      <w:r>
        <w:rPr>
          <w:rFonts w:hint="eastAsia"/>
        </w:rPr>
        <w:t>说明</w:t>
      </w:r>
      <w:bookmarkEnd w:id="1"/>
    </w:p>
    <w:p w14:paraId="10EFE441" w14:textId="76ADC890" w:rsidR="00F87F0F" w:rsidRDefault="003D2D89" w:rsidP="00B71C5A">
      <w:pPr>
        <w:ind w:firstLine="440"/>
      </w:pPr>
      <w:r>
        <w:rPr>
          <w:rFonts w:hint="eastAsia"/>
        </w:rPr>
        <w:t>【</w:t>
      </w:r>
      <w:r w:rsidRPr="00DF7BD1">
        <w:rPr>
          <w:rFonts w:hint="eastAsia"/>
          <w:color w:val="00B0F0"/>
        </w:rPr>
        <w:t>编制提示：</w:t>
      </w:r>
      <w:r w:rsidR="002D7283" w:rsidRPr="00DF7BD1">
        <w:rPr>
          <w:rFonts w:hint="eastAsia"/>
          <w:color w:val="00B0F0"/>
        </w:rPr>
        <w:t>本节用于说明所选课题的动机和内容范围</w:t>
      </w:r>
      <w:r w:rsidR="00DF7BD1" w:rsidRPr="00DF7BD1">
        <w:rPr>
          <w:rFonts w:hint="eastAsia"/>
          <w:color w:val="00B0F0"/>
        </w:rPr>
        <w:t>。</w:t>
      </w:r>
      <w:r>
        <w:rPr>
          <w:rFonts w:hint="eastAsia"/>
        </w:rPr>
        <w:t>】</w:t>
      </w:r>
    </w:p>
    <w:p w14:paraId="63C647D5" w14:textId="30BF8BD0" w:rsidR="002D7283" w:rsidRDefault="00DF7BD1" w:rsidP="002D7283">
      <w:pPr>
        <w:ind w:firstLine="440"/>
      </w:pPr>
      <w:r>
        <w:rPr>
          <w:rFonts w:hint="eastAsia"/>
        </w:rPr>
        <w:t>在软件开发应用技术种类、技术体系、就业生态繁多的今天，系统学习一套比较完整、相对实用应用技术，并在学习中形成良好的习惯是一件困难的事情。</w:t>
      </w:r>
      <w:r w:rsidR="002D7283">
        <w:rPr>
          <w:rFonts w:hint="eastAsia"/>
        </w:rPr>
        <w:t>本课题不是商业应用相关的软件开发项目，其核心是为了通过软件的内容，构建驱动软件开发技术学习的一个实施学习的框架，然后在这个框架里充分体验知识获取、知识使用以及如何体系化形成个人技能的完整过程。</w:t>
      </w:r>
      <w:r>
        <w:rPr>
          <w:rFonts w:hint="eastAsia"/>
        </w:rPr>
        <w:t>通过软件构建的全生命过程的体验，为缓解学习良好的开发与持续学习习惯养成困难提供一个辅助途径和基础知识技能的基础指引体系。</w:t>
      </w:r>
    </w:p>
    <w:p w14:paraId="4C002506" w14:textId="312FCDA6" w:rsidR="002D7283" w:rsidRDefault="003F391E" w:rsidP="00AB33D0">
      <w:pPr>
        <w:ind w:firstLine="440"/>
      </w:pPr>
      <w:r>
        <w:rPr>
          <w:rFonts w:hint="eastAsia"/>
        </w:rPr>
        <w:t>本课题是用于为学习软件开发应用技术而设定的一个概念软件，通过对于类似在线学习软件系统场景相关的系统用户、课程内容、学习规则以及学习考核等相关的场景的理解和策划，分析和设计所需要的数据结构模型、数据处理功能、数据呈现</w:t>
      </w:r>
      <w:r w:rsidR="00DF64A6">
        <w:rPr>
          <w:rFonts w:hint="eastAsia"/>
        </w:rPr>
        <w:t>界面等</w:t>
      </w:r>
      <w:r>
        <w:rPr>
          <w:rFonts w:hint="eastAsia"/>
        </w:rPr>
        <w:t>，并通过相应的软件架构技术，</w:t>
      </w:r>
      <w:r w:rsidR="00DF64A6">
        <w:rPr>
          <w:rFonts w:hint="eastAsia"/>
        </w:rPr>
        <w:t>构建成一个简单的应用软件。</w:t>
      </w:r>
    </w:p>
    <w:p w14:paraId="1D47DB63" w14:textId="420B6509" w:rsidR="00F11081" w:rsidRDefault="00F11081" w:rsidP="00AB33D0">
      <w:pPr>
        <w:ind w:firstLine="440"/>
      </w:pPr>
      <w:r>
        <w:rPr>
          <w:rFonts w:hint="eastAsia"/>
        </w:rPr>
        <w:t>本课题的参考原型来自微软学习中心：</w:t>
      </w:r>
      <w:hyperlink r:id="rId18" w:history="1">
        <w:r w:rsidR="002556BE" w:rsidRPr="00193625">
          <w:rPr>
            <w:rStyle w:val="ac"/>
          </w:rPr>
          <w:t>https://docs.microsoft.com/zh-cn/learn</w:t>
        </w:r>
      </w:hyperlink>
      <w:r w:rsidR="002556BE">
        <w:t xml:space="preserve"> </w:t>
      </w:r>
      <w:r w:rsidR="002556BE">
        <w:rPr>
          <w:rFonts w:hint="eastAsia"/>
        </w:rPr>
        <w:t>。</w:t>
      </w:r>
    </w:p>
    <w:p w14:paraId="4A2FD798" w14:textId="77777777" w:rsidR="00785D01" w:rsidRPr="003C3F47" w:rsidRDefault="00785D01" w:rsidP="00AB33D0">
      <w:pPr>
        <w:ind w:firstLine="440"/>
      </w:pPr>
    </w:p>
    <w:p w14:paraId="2E5A465D" w14:textId="1A136DFE" w:rsidR="007B4EE5" w:rsidRDefault="009915BC" w:rsidP="007115DE">
      <w:pPr>
        <w:pStyle w:val="1"/>
      </w:pPr>
      <w:bookmarkStart w:id="2" w:name="_Toc97651787"/>
      <w:r>
        <w:rPr>
          <w:rFonts w:hint="eastAsia"/>
        </w:rPr>
        <w:t>课题目标说明</w:t>
      </w:r>
      <w:bookmarkEnd w:id="2"/>
    </w:p>
    <w:p w14:paraId="4EDD4FBB" w14:textId="52286742" w:rsidR="00BD1903" w:rsidRDefault="009915BC" w:rsidP="00E10DE9">
      <w:pPr>
        <w:ind w:firstLine="440"/>
      </w:pPr>
      <w:r>
        <w:rPr>
          <w:rFonts w:hint="eastAsia"/>
        </w:rPr>
        <w:t>【</w:t>
      </w:r>
      <w:r w:rsidRPr="00DF7BD1">
        <w:rPr>
          <w:rFonts w:hint="eastAsia"/>
          <w:color w:val="00B0F0"/>
        </w:rPr>
        <w:t>编制提示：</w:t>
      </w:r>
      <w:r w:rsidR="00DF7BD1" w:rsidRPr="00DF7BD1">
        <w:rPr>
          <w:rFonts w:hint="eastAsia"/>
          <w:color w:val="00B0F0"/>
        </w:rPr>
        <w:t>本节用于说明通过本课题的开发实践形成的成果，以及这些成果的概要作用，在商业软件中，是从商业价值的角度来说明的，在这个课程学习的课题中，是从学生学习的价值和度量角度来说明的。</w:t>
      </w:r>
      <w:r>
        <w:rPr>
          <w:rFonts w:hint="eastAsia"/>
        </w:rPr>
        <w:t>】</w:t>
      </w:r>
    </w:p>
    <w:p w14:paraId="3583E9BF" w14:textId="0BA54F2F" w:rsidR="005A4DF1" w:rsidRDefault="005A4DF1" w:rsidP="00E10DE9">
      <w:pPr>
        <w:ind w:firstLine="440"/>
      </w:pPr>
      <w:r>
        <w:rPr>
          <w:rFonts w:hint="eastAsia"/>
        </w:rPr>
        <w:t>课题的目标</w:t>
      </w:r>
      <w:r w:rsidR="00785D01">
        <w:rPr>
          <w:rFonts w:hint="eastAsia"/>
        </w:rPr>
        <w:t>是通过</w:t>
      </w:r>
      <w:r>
        <w:rPr>
          <w:rFonts w:hint="eastAsia"/>
        </w:rPr>
        <w:t>构建课题软件的业务内容分解定义、构建课题软件的软件用户界面、构建学习训练路线、定义学习能力和开发能力、按期完成软件的开发</w:t>
      </w:r>
      <w:r w:rsidR="00785D01">
        <w:rPr>
          <w:rFonts w:hint="eastAsia"/>
        </w:rPr>
        <w:t>五个部分的内容，最终用于</w:t>
      </w:r>
      <w:r>
        <w:rPr>
          <w:rFonts w:hint="eastAsia"/>
        </w:rPr>
        <w:t>评测个人的</w:t>
      </w:r>
      <w:r w:rsidR="00785D01">
        <w:rPr>
          <w:rFonts w:hint="eastAsia"/>
        </w:rPr>
        <w:t>学习</w:t>
      </w:r>
      <w:r>
        <w:rPr>
          <w:rFonts w:hint="eastAsia"/>
        </w:rPr>
        <w:t>能力</w:t>
      </w:r>
      <w:r w:rsidR="00785D01">
        <w:rPr>
          <w:rFonts w:hint="eastAsia"/>
        </w:rPr>
        <w:t>和所达到的技术水平</w:t>
      </w:r>
      <w:r w:rsidR="003A7217">
        <w:rPr>
          <w:rFonts w:hint="eastAsia"/>
        </w:rPr>
        <w:t>，并且为后续的持续学习，提供一个常规范式</w:t>
      </w:r>
      <w:r>
        <w:rPr>
          <w:rFonts w:hint="eastAsia"/>
        </w:rPr>
        <w:t>。</w:t>
      </w:r>
    </w:p>
    <w:p w14:paraId="3E7B29FF" w14:textId="6351B3DF" w:rsidR="005A4DF1" w:rsidRDefault="00785D01" w:rsidP="00785D01">
      <w:pPr>
        <w:pStyle w:val="2"/>
      </w:pPr>
      <w:bookmarkStart w:id="3" w:name="_Toc97651788"/>
      <w:r>
        <w:rPr>
          <w:rFonts w:hint="eastAsia"/>
        </w:rPr>
        <w:lastRenderedPageBreak/>
        <w:t>构建</w:t>
      </w:r>
      <w:r w:rsidR="005A4DF1">
        <w:rPr>
          <w:rFonts w:hint="eastAsia"/>
        </w:rPr>
        <w:t>课题软件的业务内容分解定义</w:t>
      </w:r>
      <w:bookmarkEnd w:id="3"/>
    </w:p>
    <w:p w14:paraId="68F7C95D" w14:textId="545F1713" w:rsidR="00785D01" w:rsidRPr="00785D01" w:rsidRDefault="0084657B" w:rsidP="00785D01">
      <w:pPr>
        <w:ind w:firstLine="440"/>
      </w:pPr>
      <w:r>
        <w:rPr>
          <w:rFonts w:hint="eastAsia"/>
        </w:rPr>
        <w:t>将《亮点在线课堂管理信息系统》的业务内容进行分析，包括可能的系统用户、对应的功能进行分析，形成一份合理的说明文档</w:t>
      </w:r>
      <w:r w:rsidR="00DF7BD1">
        <w:rPr>
          <w:rFonts w:hint="eastAsia"/>
        </w:rPr>
        <w:t>例如《亮点在线课堂管理信息系统软件功能设计说明》</w:t>
      </w:r>
      <w:r w:rsidR="00183270">
        <w:rPr>
          <w:rFonts w:hint="eastAsia"/>
        </w:rPr>
        <w:t>，用于规约整个学习周期应用技术的学习和训练</w:t>
      </w:r>
      <w:r>
        <w:rPr>
          <w:rFonts w:hint="eastAsia"/>
        </w:rPr>
        <w:t>。</w:t>
      </w:r>
    </w:p>
    <w:p w14:paraId="4C01CCAF" w14:textId="77AF727C" w:rsidR="005A4DF1" w:rsidRDefault="005A4DF1" w:rsidP="00785D01">
      <w:pPr>
        <w:pStyle w:val="2"/>
      </w:pPr>
      <w:bookmarkStart w:id="4" w:name="_Toc97651789"/>
      <w:r>
        <w:rPr>
          <w:rFonts w:hint="eastAsia"/>
        </w:rPr>
        <w:t>构建课题软件的软件用户界面</w:t>
      </w:r>
      <w:bookmarkEnd w:id="4"/>
    </w:p>
    <w:p w14:paraId="20C806BF" w14:textId="4CEA3B4F" w:rsidR="00785D01" w:rsidRPr="00785D01" w:rsidRDefault="0084657B" w:rsidP="00785D01">
      <w:pPr>
        <w:ind w:firstLine="440"/>
      </w:pPr>
      <w:r>
        <w:rPr>
          <w:rFonts w:hint="eastAsia"/>
        </w:rPr>
        <w:t>根据内容分析，使用相关的工具（例如</w:t>
      </w:r>
      <w:r>
        <w:rPr>
          <w:rFonts w:hint="eastAsia"/>
        </w:rPr>
        <w:t xml:space="preserve"> diagrams</w:t>
      </w:r>
      <w:r>
        <w:t>.net</w:t>
      </w:r>
      <w:r>
        <w:rPr>
          <w:rFonts w:hint="eastAsia"/>
        </w:rPr>
        <w:t>），勾画系统的</w:t>
      </w:r>
      <w:r>
        <w:rPr>
          <w:rFonts w:hint="eastAsia"/>
        </w:rPr>
        <w:t>UI</w:t>
      </w:r>
      <w:r>
        <w:rPr>
          <w:rFonts w:hint="eastAsia"/>
        </w:rPr>
        <w:t>图，勾画出来的</w:t>
      </w:r>
      <w:r>
        <w:rPr>
          <w:rFonts w:hint="eastAsia"/>
        </w:rPr>
        <w:t xml:space="preserve"> UI</w:t>
      </w:r>
      <w:r>
        <w:t xml:space="preserve"> </w:t>
      </w:r>
      <w:proofErr w:type="gramStart"/>
      <w:r>
        <w:rPr>
          <w:rFonts w:hint="eastAsia"/>
        </w:rPr>
        <w:t>图需要</w:t>
      </w:r>
      <w:proofErr w:type="gramEnd"/>
      <w:r>
        <w:rPr>
          <w:rFonts w:hint="eastAsia"/>
        </w:rPr>
        <w:t>表现出最终所依赖的设备或者应用类型，</w:t>
      </w:r>
      <w:r w:rsidR="00145688">
        <w:rPr>
          <w:rFonts w:hint="eastAsia"/>
        </w:rPr>
        <w:t>UI</w:t>
      </w:r>
      <w:r w:rsidR="00145688">
        <w:t xml:space="preserve"> </w:t>
      </w:r>
      <w:r w:rsidR="00145688">
        <w:rPr>
          <w:rFonts w:hint="eastAsia"/>
        </w:rPr>
        <w:t>还需要可以体现业务操作的顺序，可以从中分析相关的数据模型和一般的数据处理要求。</w:t>
      </w:r>
    </w:p>
    <w:p w14:paraId="301B312B" w14:textId="1B55813E" w:rsidR="005A4DF1" w:rsidRDefault="005A4DF1" w:rsidP="00785D01">
      <w:pPr>
        <w:pStyle w:val="2"/>
      </w:pPr>
      <w:bookmarkStart w:id="5" w:name="_Toc97651790"/>
      <w:r>
        <w:rPr>
          <w:rFonts w:hint="eastAsia"/>
        </w:rPr>
        <w:t>构建学习训练路线</w:t>
      </w:r>
      <w:bookmarkEnd w:id="5"/>
    </w:p>
    <w:p w14:paraId="3A4BE737" w14:textId="786311BD" w:rsidR="00785D01" w:rsidRPr="00FA21C6" w:rsidRDefault="00183270" w:rsidP="00785D01">
      <w:pPr>
        <w:ind w:firstLine="440"/>
      </w:pPr>
      <w:r>
        <w:rPr>
          <w:rFonts w:hint="eastAsia"/>
        </w:rPr>
        <w:t>根据</w:t>
      </w:r>
      <w:r>
        <w:rPr>
          <w:rFonts w:hint="eastAsia"/>
        </w:rPr>
        <w:t xml:space="preserve"> UI</w:t>
      </w:r>
      <w:r>
        <w:t xml:space="preserve"> </w:t>
      </w:r>
      <w:r>
        <w:rPr>
          <w:rFonts w:hint="eastAsia"/>
        </w:rPr>
        <w:t>的资料和细节功能要求，分析</w:t>
      </w:r>
      <w:r w:rsidR="00FA21C6">
        <w:rPr>
          <w:rFonts w:hint="eastAsia"/>
        </w:rPr>
        <w:t>数据模型和数据处理要求，按照周期课程划定的学习内容（不限于）来分析从界面到数据存储的各个数据定义处理所需要的实现代码内容，例如</w:t>
      </w:r>
      <w:r w:rsidR="00FA21C6">
        <w:rPr>
          <w:rFonts w:hint="eastAsia"/>
        </w:rPr>
        <w:t>UI</w:t>
      </w:r>
      <w:r w:rsidR="00FA21C6">
        <w:t xml:space="preserve"> </w:t>
      </w:r>
      <w:r w:rsidR="00FA21C6">
        <w:rPr>
          <w:rFonts w:hint="eastAsia"/>
        </w:rPr>
        <w:t>代码文件、数据模型定义代码文件、数据</w:t>
      </w:r>
      <w:r w:rsidR="003C6F11">
        <w:rPr>
          <w:rFonts w:hint="eastAsia"/>
        </w:rPr>
        <w:t>访问处理文件、数据存储处理文件等等。大致划分之后，根据学生已经学习过的软件架构，先期对照，然后按照当前课程的要求，逐次列出。</w:t>
      </w:r>
    </w:p>
    <w:p w14:paraId="4EAB4CFA" w14:textId="5173A537" w:rsidR="005A4DF1" w:rsidRDefault="005A4DF1" w:rsidP="00785D01">
      <w:pPr>
        <w:pStyle w:val="2"/>
      </w:pPr>
      <w:bookmarkStart w:id="6" w:name="_Toc97651791"/>
      <w:r>
        <w:rPr>
          <w:rFonts w:hint="eastAsia"/>
        </w:rPr>
        <w:t>定义学习能力和开发能力</w:t>
      </w:r>
      <w:bookmarkEnd w:id="6"/>
    </w:p>
    <w:p w14:paraId="5C9612DC" w14:textId="06B0532A" w:rsidR="00785D01" w:rsidRPr="00785D01" w:rsidRDefault="003C6F11" w:rsidP="00785D01">
      <w:pPr>
        <w:ind w:firstLine="440"/>
      </w:pPr>
      <w:r>
        <w:rPr>
          <w:rFonts w:hint="eastAsia"/>
        </w:rPr>
        <w:t>以软件功能复杂度为基准，所有的功能总分值为</w:t>
      </w:r>
      <w:r>
        <w:rPr>
          <w:rFonts w:hint="eastAsia"/>
        </w:rPr>
        <w:t>1</w:t>
      </w:r>
      <w:r>
        <w:t>00</w:t>
      </w:r>
      <w:r>
        <w:rPr>
          <w:rFonts w:hint="eastAsia"/>
        </w:rPr>
        <w:t>，分析功能复杂度分值，学习能力按照时间与复杂度关联，</w:t>
      </w:r>
      <w:r w:rsidR="009F3D29">
        <w:rPr>
          <w:rFonts w:hint="eastAsia"/>
        </w:rPr>
        <w:t>开发能力与学习能力重用和业务模块构建能力关联。</w:t>
      </w:r>
    </w:p>
    <w:p w14:paraId="6D5F5B22" w14:textId="3D8C055C" w:rsidR="005A4DF1" w:rsidRDefault="005A4DF1" w:rsidP="00785D01">
      <w:pPr>
        <w:pStyle w:val="2"/>
      </w:pPr>
      <w:bookmarkStart w:id="7" w:name="_Toc97651792"/>
      <w:r>
        <w:rPr>
          <w:rFonts w:hint="eastAsia"/>
        </w:rPr>
        <w:t>按期完成软件的开发</w:t>
      </w:r>
      <w:bookmarkEnd w:id="7"/>
    </w:p>
    <w:p w14:paraId="3FB65E62" w14:textId="47271A05" w:rsidR="00785D01" w:rsidRPr="00785D01" w:rsidRDefault="009F3D29" w:rsidP="00785D01">
      <w:pPr>
        <w:ind w:firstLine="440"/>
      </w:pPr>
      <w:r>
        <w:rPr>
          <w:rFonts w:hint="eastAsia"/>
        </w:rPr>
        <w:t>随着课堂教学进度，执行学习和开发实训作业，迭代提交课题软件对应的开发成果。</w:t>
      </w:r>
    </w:p>
    <w:p w14:paraId="03F72B02" w14:textId="77777777" w:rsidR="006F6E03" w:rsidRPr="002B6A1A" w:rsidRDefault="006F6E03" w:rsidP="00E10DE9">
      <w:pPr>
        <w:ind w:firstLine="440"/>
      </w:pPr>
    </w:p>
    <w:p w14:paraId="5653A457" w14:textId="6C5B312A" w:rsidR="00E10DE9" w:rsidRDefault="009915BC" w:rsidP="000547BC">
      <w:pPr>
        <w:pStyle w:val="1"/>
      </w:pPr>
      <w:bookmarkStart w:id="8" w:name="_Toc97651793"/>
      <w:r>
        <w:rPr>
          <w:rFonts w:hint="eastAsia"/>
        </w:rPr>
        <w:t>课题</w:t>
      </w:r>
      <w:r w:rsidR="00EB71A6">
        <w:rPr>
          <w:rFonts w:hint="eastAsia"/>
        </w:rPr>
        <w:t>业务</w:t>
      </w:r>
      <w:r w:rsidR="00E10DE9">
        <w:rPr>
          <w:rFonts w:hint="eastAsia"/>
        </w:rPr>
        <w:t>内容</w:t>
      </w:r>
      <w:r w:rsidR="000547BC">
        <w:rPr>
          <w:rFonts w:hint="eastAsia"/>
        </w:rPr>
        <w:t>综述</w:t>
      </w:r>
      <w:bookmarkEnd w:id="8"/>
    </w:p>
    <w:p w14:paraId="592E2FEE" w14:textId="6BF22C85" w:rsidR="005F328A" w:rsidRDefault="009915BC" w:rsidP="009F3D29">
      <w:pPr>
        <w:ind w:firstLine="440"/>
      </w:pPr>
      <w:r>
        <w:rPr>
          <w:rFonts w:hint="eastAsia"/>
        </w:rPr>
        <w:t>【</w:t>
      </w:r>
      <w:r w:rsidRPr="00EB71A6">
        <w:rPr>
          <w:rFonts w:hint="eastAsia"/>
          <w:color w:val="00B0F0"/>
        </w:rPr>
        <w:t>编制提示：</w:t>
      </w:r>
      <w:r w:rsidR="00EB71A6" w:rsidRPr="00EB71A6">
        <w:rPr>
          <w:rFonts w:hint="eastAsia"/>
          <w:color w:val="00B0F0"/>
        </w:rPr>
        <w:t>本</w:t>
      </w:r>
      <w:r w:rsidR="00EB71A6">
        <w:rPr>
          <w:rFonts w:hint="eastAsia"/>
          <w:color w:val="00B0F0"/>
        </w:rPr>
        <w:t>节编制的要点在于说明课题软件的</w:t>
      </w:r>
      <w:r w:rsidR="00DF7BD1">
        <w:rPr>
          <w:rFonts w:hint="eastAsia"/>
          <w:color w:val="00B0F0"/>
        </w:rPr>
        <w:t>内容和</w:t>
      </w:r>
      <w:r w:rsidR="00EB71A6">
        <w:rPr>
          <w:rFonts w:hint="eastAsia"/>
          <w:color w:val="00B0F0"/>
        </w:rPr>
        <w:t>用途，最主要的用户类型以及他们在这个系统中可以做哪些事情，尽可能使用一个合理的图例把系统的业务内容说清楚。</w:t>
      </w:r>
      <w:r w:rsidR="00DF7BD1">
        <w:rPr>
          <w:rFonts w:hint="eastAsia"/>
          <w:color w:val="00B0F0"/>
        </w:rPr>
        <w:t>事实上，在教学的角度来看，也是度量</w:t>
      </w:r>
      <w:r w:rsidR="00B9705E">
        <w:rPr>
          <w:rFonts w:hint="eastAsia"/>
          <w:color w:val="00B0F0"/>
        </w:rPr>
        <w:t>课题的内容是否能够满足应用技术学习和实践要求的关键指标。</w:t>
      </w:r>
      <w:r>
        <w:rPr>
          <w:rFonts w:hint="eastAsia"/>
        </w:rPr>
        <w:t>】</w:t>
      </w:r>
    </w:p>
    <w:p w14:paraId="44A2DCBB" w14:textId="3FEB7A9E" w:rsidR="00B9705E" w:rsidRDefault="00B9705E" w:rsidP="009F3D29">
      <w:pPr>
        <w:ind w:firstLine="440"/>
      </w:pPr>
      <w:r>
        <w:rPr>
          <w:rFonts w:hint="eastAsia"/>
        </w:rPr>
        <w:t>【</w:t>
      </w:r>
      <w:r w:rsidRPr="009C2090">
        <w:rPr>
          <w:rFonts w:hint="eastAsia"/>
          <w:color w:val="FF0000"/>
        </w:rPr>
        <w:t>重要提醒：</w:t>
      </w:r>
      <w:r w:rsidR="009C2090" w:rsidRPr="009C2090">
        <w:rPr>
          <w:rFonts w:hint="eastAsia"/>
          <w:color w:val="FF0000"/>
        </w:rPr>
        <w:t>本节仅限于描述系统的业务内容即什么人用这个课题软件做什么事情，而不是分解系统的结构如子系统、模块等。</w:t>
      </w:r>
      <w:r>
        <w:rPr>
          <w:rFonts w:hint="eastAsia"/>
        </w:rPr>
        <w:t>】</w:t>
      </w:r>
    </w:p>
    <w:p w14:paraId="716A1E49" w14:textId="12603BB9" w:rsidR="00AD03EB" w:rsidRDefault="009F3D29" w:rsidP="00797C1D">
      <w:pPr>
        <w:ind w:firstLine="440"/>
      </w:pPr>
      <w:r>
        <w:rPr>
          <w:rFonts w:hint="eastAsia"/>
        </w:rPr>
        <w:t>《亮点在线课堂管理信息系统》是一个</w:t>
      </w:r>
      <w:r w:rsidR="008921E0">
        <w:rPr>
          <w:rFonts w:hint="eastAsia"/>
        </w:rPr>
        <w:t>供教师和学生实施组织联机教学的软件，被授权的教师可以在本系统中创建个人教室、编辑管理课程、课程节次、学习内容、考核等，课程限于发布到个人教室，课程的形式包括</w:t>
      </w:r>
      <w:r w:rsidR="00E63FEE">
        <w:rPr>
          <w:rFonts w:hint="eastAsia"/>
        </w:rPr>
        <w:t>随时浏览的</w:t>
      </w:r>
      <w:r w:rsidR="008921E0">
        <w:rPr>
          <w:rFonts w:hint="eastAsia"/>
        </w:rPr>
        <w:t>静态内容课程、</w:t>
      </w:r>
      <w:r w:rsidR="00E63FEE">
        <w:rPr>
          <w:rFonts w:hint="eastAsia"/>
        </w:rPr>
        <w:t>指定时间播讲</w:t>
      </w:r>
      <w:r w:rsidR="008921E0">
        <w:rPr>
          <w:rFonts w:hint="eastAsia"/>
        </w:rPr>
        <w:t>的联机课程两类，教师用户可以限制所发布的课程供游客、注册学生、指定学生等范围使用；学生用户可以浏览教师教室，</w:t>
      </w:r>
      <w:r w:rsidR="008921E0">
        <w:rPr>
          <w:rFonts w:hint="eastAsia"/>
        </w:rPr>
        <w:lastRenderedPageBreak/>
        <w:t>根据自己所需，进入教室进行学习、参加考核，也可以根据自身的学习需求，定制</w:t>
      </w:r>
      <w:r w:rsidR="00E63FEE">
        <w:rPr>
          <w:rFonts w:hint="eastAsia"/>
        </w:rPr>
        <w:t>学习的课程、关注喜欢的课程、申请参加定时播讲的课程等，系统总体的业务内容如下图所示：</w:t>
      </w:r>
    </w:p>
    <w:p w14:paraId="10DFECEB" w14:textId="0576F5FD" w:rsidR="00057B05" w:rsidRDefault="00057B05" w:rsidP="00057B05">
      <w:pPr>
        <w:ind w:firstLineChars="0" w:firstLine="0"/>
      </w:pPr>
      <w:r>
        <w:rPr>
          <w:noProof/>
        </w:rPr>
        <w:drawing>
          <wp:inline distT="0" distB="0" distL="0" distR="0" wp14:anchorId="026E3D6E" wp14:editId="32A024C7">
            <wp:extent cx="5940425" cy="477329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4773295"/>
                    </a:xfrm>
                    <a:prstGeom prst="rect">
                      <a:avLst/>
                    </a:prstGeom>
                    <a:noFill/>
                    <a:ln>
                      <a:noFill/>
                    </a:ln>
                  </pic:spPr>
                </pic:pic>
              </a:graphicData>
            </a:graphic>
          </wp:inline>
        </w:drawing>
      </w:r>
    </w:p>
    <w:p w14:paraId="6790160F" w14:textId="77777777" w:rsidR="009C10DC" w:rsidRDefault="009C10DC" w:rsidP="009C10DC">
      <w:pPr>
        <w:pStyle w:val="1"/>
      </w:pPr>
      <w:bookmarkStart w:id="9" w:name="_Toc97651794"/>
      <w:r>
        <w:rPr>
          <w:rFonts w:hint="eastAsia"/>
        </w:rPr>
        <w:t>业务数据内容说明</w:t>
      </w:r>
      <w:bookmarkEnd w:id="9"/>
    </w:p>
    <w:p w14:paraId="1DAB3AE2" w14:textId="77777777" w:rsidR="009C10DC" w:rsidRDefault="009C10DC" w:rsidP="009C10DC">
      <w:pPr>
        <w:ind w:firstLine="440"/>
      </w:pPr>
      <w:r>
        <w:rPr>
          <w:rFonts w:hint="eastAsia"/>
        </w:rPr>
        <w:t>【</w:t>
      </w:r>
      <w:r w:rsidRPr="00C809F9">
        <w:rPr>
          <w:rFonts w:hint="eastAsia"/>
          <w:color w:val="00B0F0"/>
        </w:rPr>
        <w:t>编制说明：这部分</w:t>
      </w:r>
      <w:r>
        <w:rPr>
          <w:rFonts w:hint="eastAsia"/>
          <w:color w:val="00B0F0"/>
        </w:rPr>
        <w:t>的说明是基于之前的总体的开发内容来分析的，分析的成果，并非一次完成，在分析的过程中，存在多个迭代，因此，需要在一个独立的材料里保存逐次分析的成果。</w:t>
      </w:r>
      <w:r>
        <w:rPr>
          <w:rFonts w:hint="eastAsia"/>
        </w:rPr>
        <w:t>】</w:t>
      </w:r>
    </w:p>
    <w:p w14:paraId="4CFEA620" w14:textId="77777777" w:rsidR="009C10DC" w:rsidRDefault="009C10DC" w:rsidP="009C10DC">
      <w:pPr>
        <w:ind w:firstLine="440"/>
      </w:pPr>
      <w:r>
        <w:rPr>
          <w:rFonts w:hint="eastAsia"/>
        </w:rPr>
        <w:t>本课题的业务数据分为普通业务数据、专门业务数据两类进行说明。</w:t>
      </w:r>
    </w:p>
    <w:p w14:paraId="6037F20A" w14:textId="6CFF62DA" w:rsidR="009C10DC" w:rsidRDefault="006D235D" w:rsidP="009C10DC">
      <w:pPr>
        <w:pStyle w:val="2"/>
      </w:pPr>
      <w:bookmarkStart w:id="10" w:name="_Toc97651795"/>
      <w:r>
        <w:rPr>
          <w:rFonts w:hint="eastAsia"/>
        </w:rPr>
        <w:t>系统</w:t>
      </w:r>
      <w:r>
        <w:rPr>
          <w:rFonts w:hint="eastAsia"/>
        </w:rPr>
        <w:t>普通数据</w:t>
      </w:r>
      <w:bookmarkEnd w:id="10"/>
    </w:p>
    <w:p w14:paraId="5D4D505C" w14:textId="77777777" w:rsidR="009C10DC" w:rsidRDefault="009C10DC" w:rsidP="009C10DC">
      <w:pPr>
        <w:ind w:firstLine="440"/>
      </w:pPr>
      <w:r>
        <w:rPr>
          <w:rFonts w:hint="eastAsia"/>
        </w:rPr>
        <w:t>普通业务数据通常指对于一般的软件系统都会使用的数据。</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1417"/>
        <w:gridCol w:w="2835"/>
        <w:gridCol w:w="975"/>
        <w:gridCol w:w="868"/>
        <w:gridCol w:w="1672"/>
        <w:gridCol w:w="851"/>
      </w:tblGrid>
      <w:tr w:rsidR="009C10DC" w:rsidRPr="00123E7F" w14:paraId="1612CB07" w14:textId="77777777" w:rsidTr="00B518FF">
        <w:trPr>
          <w:trHeight w:val="501"/>
        </w:trPr>
        <w:tc>
          <w:tcPr>
            <w:tcW w:w="738" w:type="dxa"/>
            <w:shd w:val="clear" w:color="auto" w:fill="D9D9D9"/>
            <w:vAlign w:val="center"/>
          </w:tcPr>
          <w:p w14:paraId="7A10B462" w14:textId="77777777" w:rsidR="009C10DC" w:rsidRPr="00123E7F" w:rsidRDefault="009C10DC" w:rsidP="00E1502A">
            <w:pPr>
              <w:pStyle w:val="11"/>
              <w:rPr>
                <w:rFonts w:ascii="微软雅黑" w:hAnsi="微软雅黑"/>
                <w:sz w:val="18"/>
                <w:szCs w:val="18"/>
              </w:rPr>
            </w:pPr>
            <w:r w:rsidRPr="00123E7F">
              <w:rPr>
                <w:rFonts w:ascii="微软雅黑" w:hAnsi="微软雅黑" w:hint="eastAsia"/>
                <w:sz w:val="18"/>
                <w:szCs w:val="18"/>
              </w:rPr>
              <w:t>序号</w:t>
            </w:r>
          </w:p>
        </w:tc>
        <w:tc>
          <w:tcPr>
            <w:tcW w:w="1417" w:type="dxa"/>
            <w:shd w:val="clear" w:color="auto" w:fill="D9D9D9"/>
            <w:vAlign w:val="center"/>
          </w:tcPr>
          <w:p w14:paraId="6DE50112" w14:textId="77777777" w:rsidR="009C10DC" w:rsidRPr="00123E7F" w:rsidRDefault="009C10DC" w:rsidP="00E1502A">
            <w:pPr>
              <w:pStyle w:val="11"/>
              <w:rPr>
                <w:rFonts w:ascii="微软雅黑" w:hAnsi="微软雅黑"/>
                <w:sz w:val="18"/>
                <w:szCs w:val="18"/>
              </w:rPr>
            </w:pPr>
            <w:r w:rsidRPr="00123E7F">
              <w:rPr>
                <w:rFonts w:ascii="微软雅黑" w:hAnsi="微软雅黑" w:hint="eastAsia"/>
                <w:sz w:val="18"/>
                <w:szCs w:val="18"/>
              </w:rPr>
              <w:t>名称</w:t>
            </w:r>
          </w:p>
        </w:tc>
        <w:tc>
          <w:tcPr>
            <w:tcW w:w="2835" w:type="dxa"/>
            <w:shd w:val="clear" w:color="auto" w:fill="D9D9D9"/>
            <w:vAlign w:val="center"/>
          </w:tcPr>
          <w:p w14:paraId="0566F7EB" w14:textId="77777777" w:rsidR="009C10DC" w:rsidRPr="00123E7F" w:rsidRDefault="009C10DC" w:rsidP="00E1502A">
            <w:pPr>
              <w:pStyle w:val="11"/>
              <w:rPr>
                <w:rFonts w:ascii="微软雅黑" w:hAnsi="微软雅黑"/>
                <w:sz w:val="18"/>
                <w:szCs w:val="18"/>
              </w:rPr>
            </w:pPr>
            <w:r w:rsidRPr="00123E7F">
              <w:rPr>
                <w:rFonts w:ascii="微软雅黑" w:hAnsi="微软雅黑" w:hint="eastAsia"/>
                <w:sz w:val="18"/>
                <w:szCs w:val="18"/>
              </w:rPr>
              <w:t>说明</w:t>
            </w:r>
          </w:p>
        </w:tc>
        <w:tc>
          <w:tcPr>
            <w:tcW w:w="975" w:type="dxa"/>
            <w:shd w:val="clear" w:color="auto" w:fill="D9D9D9"/>
            <w:vAlign w:val="center"/>
          </w:tcPr>
          <w:p w14:paraId="5A41A6E5" w14:textId="77777777" w:rsidR="009C10DC" w:rsidRPr="00123E7F" w:rsidRDefault="009C10DC" w:rsidP="00E1502A">
            <w:pPr>
              <w:pStyle w:val="11"/>
              <w:rPr>
                <w:rFonts w:ascii="微软雅黑" w:hAnsi="微软雅黑"/>
                <w:sz w:val="18"/>
                <w:szCs w:val="18"/>
              </w:rPr>
            </w:pPr>
            <w:r w:rsidRPr="00123E7F">
              <w:rPr>
                <w:rFonts w:ascii="微软雅黑" w:hAnsi="微软雅黑" w:hint="eastAsia"/>
                <w:sz w:val="18"/>
                <w:szCs w:val="18"/>
              </w:rPr>
              <w:t>教师</w:t>
            </w:r>
          </w:p>
        </w:tc>
        <w:tc>
          <w:tcPr>
            <w:tcW w:w="868" w:type="dxa"/>
            <w:shd w:val="clear" w:color="auto" w:fill="D9D9D9"/>
            <w:vAlign w:val="center"/>
          </w:tcPr>
          <w:p w14:paraId="23AC85B2" w14:textId="77777777" w:rsidR="009C10DC" w:rsidRPr="00123E7F" w:rsidRDefault="009C10DC" w:rsidP="00E1502A">
            <w:pPr>
              <w:pStyle w:val="11"/>
              <w:rPr>
                <w:rFonts w:ascii="微软雅黑" w:hAnsi="微软雅黑"/>
                <w:sz w:val="18"/>
                <w:szCs w:val="18"/>
              </w:rPr>
            </w:pPr>
            <w:r w:rsidRPr="00123E7F">
              <w:rPr>
                <w:rFonts w:ascii="微软雅黑" w:hAnsi="微软雅黑" w:hint="eastAsia"/>
                <w:sz w:val="18"/>
                <w:szCs w:val="18"/>
              </w:rPr>
              <w:t>学生</w:t>
            </w:r>
          </w:p>
        </w:tc>
        <w:tc>
          <w:tcPr>
            <w:tcW w:w="1672" w:type="dxa"/>
            <w:shd w:val="clear" w:color="auto" w:fill="D9D9D9"/>
            <w:vAlign w:val="center"/>
          </w:tcPr>
          <w:p w14:paraId="2C91C3B9" w14:textId="77777777" w:rsidR="009C10DC" w:rsidRPr="00123E7F" w:rsidRDefault="009C10DC" w:rsidP="00E1502A">
            <w:pPr>
              <w:pStyle w:val="11"/>
              <w:rPr>
                <w:rFonts w:ascii="微软雅黑" w:hAnsi="微软雅黑"/>
                <w:sz w:val="18"/>
                <w:szCs w:val="18"/>
              </w:rPr>
            </w:pPr>
            <w:r w:rsidRPr="00123E7F">
              <w:rPr>
                <w:rFonts w:ascii="微软雅黑" w:hAnsi="微软雅黑" w:hint="eastAsia"/>
                <w:sz w:val="18"/>
                <w:szCs w:val="18"/>
              </w:rPr>
              <w:t>业务管理员</w:t>
            </w:r>
          </w:p>
        </w:tc>
        <w:tc>
          <w:tcPr>
            <w:tcW w:w="851" w:type="dxa"/>
            <w:shd w:val="clear" w:color="auto" w:fill="D9D9D9"/>
            <w:vAlign w:val="center"/>
          </w:tcPr>
          <w:p w14:paraId="6F0E63AD" w14:textId="77777777" w:rsidR="009C10DC" w:rsidRPr="00123E7F" w:rsidRDefault="009C10DC" w:rsidP="00E1502A">
            <w:pPr>
              <w:pStyle w:val="11"/>
              <w:rPr>
                <w:rFonts w:ascii="微软雅黑" w:hAnsi="微软雅黑"/>
                <w:sz w:val="18"/>
                <w:szCs w:val="18"/>
              </w:rPr>
            </w:pPr>
            <w:r w:rsidRPr="00123E7F">
              <w:rPr>
                <w:rFonts w:ascii="微软雅黑" w:hAnsi="微软雅黑" w:hint="eastAsia"/>
                <w:sz w:val="18"/>
                <w:szCs w:val="18"/>
              </w:rPr>
              <w:t>系统</w:t>
            </w:r>
          </w:p>
        </w:tc>
      </w:tr>
      <w:tr w:rsidR="009C10DC" w:rsidRPr="00123E7F" w14:paraId="1DB8050D" w14:textId="77777777" w:rsidTr="00B518FF">
        <w:tc>
          <w:tcPr>
            <w:tcW w:w="738" w:type="dxa"/>
          </w:tcPr>
          <w:p w14:paraId="6A0383A9" w14:textId="77777777" w:rsidR="009C10DC" w:rsidRPr="00123E7F" w:rsidRDefault="009C10DC" w:rsidP="00E1502A">
            <w:pPr>
              <w:pStyle w:val="11"/>
              <w:rPr>
                <w:rFonts w:ascii="微软雅黑" w:hAnsi="微软雅黑"/>
                <w:sz w:val="18"/>
                <w:szCs w:val="18"/>
              </w:rPr>
            </w:pPr>
            <w:r w:rsidRPr="00123E7F">
              <w:rPr>
                <w:rFonts w:ascii="微软雅黑" w:hAnsi="微软雅黑" w:hint="eastAsia"/>
                <w:sz w:val="18"/>
                <w:szCs w:val="18"/>
              </w:rPr>
              <w:t>1</w:t>
            </w:r>
          </w:p>
        </w:tc>
        <w:tc>
          <w:tcPr>
            <w:tcW w:w="1417" w:type="dxa"/>
          </w:tcPr>
          <w:p w14:paraId="23DEEC79" w14:textId="77777777" w:rsidR="009C10DC" w:rsidRPr="00123E7F" w:rsidRDefault="009C10DC" w:rsidP="00E1502A">
            <w:pPr>
              <w:pStyle w:val="11"/>
              <w:rPr>
                <w:rFonts w:ascii="微软雅黑" w:hAnsi="微软雅黑"/>
                <w:sz w:val="18"/>
                <w:szCs w:val="18"/>
              </w:rPr>
            </w:pPr>
            <w:r w:rsidRPr="00123E7F">
              <w:rPr>
                <w:rFonts w:ascii="微软雅黑" w:hAnsi="微软雅黑" w:hint="eastAsia"/>
                <w:sz w:val="18"/>
                <w:szCs w:val="18"/>
              </w:rPr>
              <w:t>用户</w:t>
            </w:r>
          </w:p>
        </w:tc>
        <w:tc>
          <w:tcPr>
            <w:tcW w:w="2835" w:type="dxa"/>
          </w:tcPr>
          <w:p w14:paraId="3A229E05" w14:textId="77777777" w:rsidR="009C10DC" w:rsidRPr="00123E7F" w:rsidRDefault="009C10DC" w:rsidP="00E1502A">
            <w:pPr>
              <w:pStyle w:val="11"/>
              <w:rPr>
                <w:rFonts w:ascii="微软雅黑" w:hAnsi="微软雅黑"/>
                <w:sz w:val="18"/>
                <w:szCs w:val="18"/>
              </w:rPr>
            </w:pPr>
            <w:r w:rsidRPr="00123E7F">
              <w:rPr>
                <w:rFonts w:ascii="微软雅黑" w:hAnsi="微软雅黑" w:hint="eastAsia"/>
                <w:sz w:val="18"/>
                <w:szCs w:val="18"/>
              </w:rPr>
              <w:t>独立的记录系统使用者的身份的数据</w:t>
            </w:r>
            <w:r>
              <w:rPr>
                <w:rFonts w:ascii="微软雅黑" w:hAnsi="微软雅黑" w:hint="eastAsia"/>
                <w:sz w:val="18"/>
                <w:szCs w:val="18"/>
              </w:rPr>
              <w:t>，在应用中代表凭证。</w:t>
            </w:r>
          </w:p>
        </w:tc>
        <w:tc>
          <w:tcPr>
            <w:tcW w:w="975" w:type="dxa"/>
          </w:tcPr>
          <w:p w14:paraId="5D150B45" w14:textId="77777777" w:rsidR="009C10DC" w:rsidRPr="00123E7F" w:rsidRDefault="009C10DC" w:rsidP="00E1502A">
            <w:pPr>
              <w:pStyle w:val="11"/>
              <w:rPr>
                <w:rFonts w:ascii="微软雅黑" w:hAnsi="微软雅黑"/>
                <w:sz w:val="18"/>
                <w:szCs w:val="18"/>
              </w:rPr>
            </w:pPr>
            <w:r>
              <w:rPr>
                <w:rFonts w:ascii="微软雅黑" w:hAnsi="微软雅黑" w:hint="eastAsia"/>
                <w:sz w:val="18"/>
                <w:szCs w:val="18"/>
              </w:rPr>
              <w:t>申请</w:t>
            </w:r>
          </w:p>
        </w:tc>
        <w:tc>
          <w:tcPr>
            <w:tcW w:w="868" w:type="dxa"/>
          </w:tcPr>
          <w:p w14:paraId="0B5E2DA9" w14:textId="77777777" w:rsidR="009C10DC" w:rsidRPr="00123E7F" w:rsidRDefault="009C10DC" w:rsidP="00E1502A">
            <w:pPr>
              <w:pStyle w:val="11"/>
              <w:rPr>
                <w:rFonts w:ascii="微软雅黑" w:hAnsi="微软雅黑"/>
                <w:sz w:val="18"/>
                <w:szCs w:val="18"/>
              </w:rPr>
            </w:pPr>
            <w:r>
              <w:rPr>
                <w:rFonts w:ascii="微软雅黑" w:hAnsi="微软雅黑" w:hint="eastAsia"/>
                <w:sz w:val="18"/>
                <w:szCs w:val="18"/>
              </w:rPr>
              <w:t>申请</w:t>
            </w:r>
          </w:p>
        </w:tc>
        <w:tc>
          <w:tcPr>
            <w:tcW w:w="1672" w:type="dxa"/>
          </w:tcPr>
          <w:p w14:paraId="370A6CD5" w14:textId="77777777" w:rsidR="009C10DC" w:rsidRPr="00123E7F" w:rsidRDefault="009C10DC" w:rsidP="00E1502A">
            <w:pPr>
              <w:pStyle w:val="11"/>
              <w:rPr>
                <w:rFonts w:ascii="微软雅黑" w:hAnsi="微软雅黑"/>
                <w:sz w:val="18"/>
                <w:szCs w:val="18"/>
              </w:rPr>
            </w:pPr>
            <w:r>
              <w:rPr>
                <w:rFonts w:ascii="微软雅黑" w:hAnsi="微软雅黑" w:hint="eastAsia"/>
                <w:sz w:val="18"/>
                <w:szCs w:val="18"/>
              </w:rPr>
              <w:t>审核、管理</w:t>
            </w:r>
          </w:p>
        </w:tc>
        <w:tc>
          <w:tcPr>
            <w:tcW w:w="851" w:type="dxa"/>
          </w:tcPr>
          <w:p w14:paraId="25FE0950" w14:textId="245BEB45" w:rsidR="009C10DC" w:rsidRPr="00123E7F" w:rsidRDefault="00B518FF" w:rsidP="00E1502A">
            <w:pPr>
              <w:pStyle w:val="11"/>
              <w:rPr>
                <w:rFonts w:ascii="微软雅黑" w:hAnsi="微软雅黑"/>
                <w:sz w:val="18"/>
                <w:szCs w:val="18"/>
              </w:rPr>
            </w:pPr>
            <w:r>
              <w:rPr>
                <w:rFonts w:ascii="微软雅黑" w:hAnsi="微软雅黑" w:hint="eastAsia"/>
                <w:sz w:val="18"/>
                <w:szCs w:val="18"/>
              </w:rPr>
              <w:t>校验、存储</w:t>
            </w:r>
          </w:p>
        </w:tc>
      </w:tr>
      <w:tr w:rsidR="009C10DC" w:rsidRPr="00123E7F" w14:paraId="1C00705E" w14:textId="77777777" w:rsidTr="00B518FF">
        <w:tc>
          <w:tcPr>
            <w:tcW w:w="738" w:type="dxa"/>
          </w:tcPr>
          <w:p w14:paraId="37A68609" w14:textId="77777777" w:rsidR="009C10DC" w:rsidRPr="00123E7F" w:rsidRDefault="009C10DC" w:rsidP="00E1502A">
            <w:pPr>
              <w:pStyle w:val="11"/>
              <w:rPr>
                <w:rFonts w:ascii="微软雅黑" w:hAnsi="微软雅黑"/>
                <w:sz w:val="18"/>
                <w:szCs w:val="18"/>
              </w:rPr>
            </w:pPr>
            <w:r w:rsidRPr="00123E7F">
              <w:rPr>
                <w:rFonts w:ascii="微软雅黑" w:hAnsi="微软雅黑" w:hint="eastAsia"/>
                <w:sz w:val="18"/>
                <w:szCs w:val="18"/>
              </w:rPr>
              <w:t>2</w:t>
            </w:r>
          </w:p>
        </w:tc>
        <w:tc>
          <w:tcPr>
            <w:tcW w:w="1417" w:type="dxa"/>
          </w:tcPr>
          <w:p w14:paraId="0A70D799" w14:textId="77777777" w:rsidR="009C10DC" w:rsidRPr="00123E7F" w:rsidRDefault="009C10DC" w:rsidP="00E1502A">
            <w:pPr>
              <w:pStyle w:val="11"/>
              <w:rPr>
                <w:rFonts w:ascii="微软雅黑" w:hAnsi="微软雅黑"/>
                <w:sz w:val="18"/>
                <w:szCs w:val="18"/>
              </w:rPr>
            </w:pPr>
            <w:r w:rsidRPr="00123E7F">
              <w:rPr>
                <w:rFonts w:ascii="微软雅黑" w:hAnsi="微软雅黑" w:hint="eastAsia"/>
                <w:sz w:val="18"/>
                <w:szCs w:val="18"/>
              </w:rPr>
              <w:t>用户组</w:t>
            </w:r>
          </w:p>
        </w:tc>
        <w:tc>
          <w:tcPr>
            <w:tcW w:w="2835" w:type="dxa"/>
          </w:tcPr>
          <w:p w14:paraId="260BB145" w14:textId="77777777" w:rsidR="009C10DC" w:rsidRPr="00123E7F" w:rsidRDefault="009C10DC" w:rsidP="00E1502A">
            <w:pPr>
              <w:pStyle w:val="11"/>
              <w:rPr>
                <w:rFonts w:ascii="微软雅黑" w:hAnsi="微软雅黑"/>
                <w:sz w:val="18"/>
                <w:szCs w:val="18"/>
              </w:rPr>
            </w:pPr>
            <w:r w:rsidRPr="00123E7F">
              <w:rPr>
                <w:rFonts w:ascii="微软雅黑" w:hAnsi="微软雅黑" w:hint="eastAsia"/>
                <w:sz w:val="18"/>
                <w:szCs w:val="18"/>
              </w:rPr>
              <w:t>有时候也成为角色组</w:t>
            </w:r>
            <w:r>
              <w:rPr>
                <w:rFonts w:ascii="微软雅黑" w:hAnsi="微软雅黑" w:hint="eastAsia"/>
                <w:sz w:val="18"/>
                <w:szCs w:val="18"/>
              </w:rPr>
              <w:t>，包含有若干用户的一个抽象组织。</w:t>
            </w:r>
          </w:p>
        </w:tc>
        <w:tc>
          <w:tcPr>
            <w:tcW w:w="975" w:type="dxa"/>
          </w:tcPr>
          <w:p w14:paraId="299C6FBF" w14:textId="77777777" w:rsidR="009C10DC" w:rsidRPr="00123E7F" w:rsidRDefault="009C10DC" w:rsidP="00E1502A">
            <w:pPr>
              <w:pStyle w:val="11"/>
              <w:rPr>
                <w:rFonts w:ascii="微软雅黑" w:hAnsi="微软雅黑"/>
                <w:sz w:val="18"/>
                <w:szCs w:val="18"/>
              </w:rPr>
            </w:pPr>
            <w:r>
              <w:rPr>
                <w:rFonts w:ascii="微软雅黑" w:hAnsi="微软雅黑" w:hint="eastAsia"/>
                <w:sz w:val="18"/>
                <w:szCs w:val="18"/>
              </w:rPr>
              <w:t>访问</w:t>
            </w:r>
          </w:p>
        </w:tc>
        <w:tc>
          <w:tcPr>
            <w:tcW w:w="868" w:type="dxa"/>
          </w:tcPr>
          <w:p w14:paraId="7177B765" w14:textId="77777777" w:rsidR="009C10DC" w:rsidRPr="00123E7F" w:rsidRDefault="009C10DC" w:rsidP="00E1502A">
            <w:pPr>
              <w:pStyle w:val="11"/>
              <w:rPr>
                <w:rFonts w:ascii="微软雅黑" w:hAnsi="微软雅黑"/>
                <w:sz w:val="18"/>
                <w:szCs w:val="18"/>
              </w:rPr>
            </w:pPr>
            <w:r>
              <w:rPr>
                <w:rFonts w:ascii="微软雅黑" w:hAnsi="微软雅黑" w:hint="eastAsia"/>
                <w:sz w:val="18"/>
                <w:szCs w:val="18"/>
              </w:rPr>
              <w:t>访问</w:t>
            </w:r>
          </w:p>
        </w:tc>
        <w:tc>
          <w:tcPr>
            <w:tcW w:w="1672" w:type="dxa"/>
          </w:tcPr>
          <w:p w14:paraId="18C382B3" w14:textId="77777777" w:rsidR="009C10DC" w:rsidRPr="00123E7F" w:rsidRDefault="009C10DC" w:rsidP="00E1502A">
            <w:pPr>
              <w:pStyle w:val="11"/>
              <w:rPr>
                <w:rFonts w:ascii="微软雅黑" w:hAnsi="微软雅黑"/>
                <w:sz w:val="18"/>
                <w:szCs w:val="18"/>
              </w:rPr>
            </w:pPr>
            <w:r>
              <w:rPr>
                <w:rFonts w:ascii="微软雅黑" w:hAnsi="微软雅黑" w:hint="eastAsia"/>
                <w:sz w:val="18"/>
                <w:szCs w:val="18"/>
              </w:rPr>
              <w:t>管理</w:t>
            </w:r>
          </w:p>
        </w:tc>
        <w:tc>
          <w:tcPr>
            <w:tcW w:w="851" w:type="dxa"/>
          </w:tcPr>
          <w:p w14:paraId="1F79BAD0" w14:textId="77777777" w:rsidR="009C10DC" w:rsidRPr="00123E7F" w:rsidRDefault="009C10DC" w:rsidP="00E1502A">
            <w:pPr>
              <w:pStyle w:val="11"/>
              <w:rPr>
                <w:rFonts w:ascii="微软雅黑" w:hAnsi="微软雅黑"/>
                <w:sz w:val="18"/>
                <w:szCs w:val="18"/>
              </w:rPr>
            </w:pPr>
          </w:p>
        </w:tc>
      </w:tr>
      <w:tr w:rsidR="009C10DC" w:rsidRPr="00123E7F" w14:paraId="10E83789" w14:textId="77777777" w:rsidTr="00B518FF">
        <w:tc>
          <w:tcPr>
            <w:tcW w:w="738" w:type="dxa"/>
          </w:tcPr>
          <w:p w14:paraId="57E37F78" w14:textId="77777777" w:rsidR="009C10DC" w:rsidRPr="00123E7F" w:rsidRDefault="009C10DC" w:rsidP="00E1502A">
            <w:pPr>
              <w:pStyle w:val="11"/>
              <w:rPr>
                <w:rFonts w:ascii="微软雅黑" w:hAnsi="微软雅黑"/>
                <w:sz w:val="18"/>
                <w:szCs w:val="18"/>
              </w:rPr>
            </w:pPr>
            <w:r>
              <w:rPr>
                <w:rFonts w:ascii="微软雅黑" w:hAnsi="微软雅黑" w:hint="eastAsia"/>
                <w:sz w:val="18"/>
                <w:szCs w:val="18"/>
              </w:rPr>
              <w:t>3</w:t>
            </w:r>
          </w:p>
        </w:tc>
        <w:tc>
          <w:tcPr>
            <w:tcW w:w="1417" w:type="dxa"/>
          </w:tcPr>
          <w:p w14:paraId="4D9DF6B5" w14:textId="77777777" w:rsidR="009C10DC" w:rsidRPr="00123E7F" w:rsidRDefault="009C10DC" w:rsidP="00E1502A">
            <w:pPr>
              <w:pStyle w:val="11"/>
              <w:rPr>
                <w:rFonts w:ascii="微软雅黑" w:hAnsi="微软雅黑"/>
                <w:sz w:val="18"/>
                <w:szCs w:val="18"/>
              </w:rPr>
            </w:pPr>
            <w:r>
              <w:rPr>
                <w:rFonts w:ascii="微软雅黑" w:hAnsi="微软雅黑" w:hint="eastAsia"/>
                <w:sz w:val="18"/>
                <w:szCs w:val="18"/>
              </w:rPr>
              <w:t>访问许可</w:t>
            </w:r>
          </w:p>
        </w:tc>
        <w:tc>
          <w:tcPr>
            <w:tcW w:w="2835" w:type="dxa"/>
          </w:tcPr>
          <w:p w14:paraId="400E6EF9" w14:textId="77777777" w:rsidR="009C10DC" w:rsidRPr="00123E7F" w:rsidRDefault="009C10DC" w:rsidP="00E1502A">
            <w:pPr>
              <w:pStyle w:val="11"/>
              <w:rPr>
                <w:rFonts w:ascii="微软雅黑" w:hAnsi="微软雅黑"/>
                <w:sz w:val="18"/>
                <w:szCs w:val="18"/>
              </w:rPr>
            </w:pPr>
            <w:r>
              <w:rPr>
                <w:rFonts w:ascii="微软雅黑" w:hAnsi="微软雅黑" w:hint="eastAsia"/>
                <w:sz w:val="18"/>
                <w:szCs w:val="18"/>
              </w:rPr>
              <w:t>用于规约操作的UI以及后台针对当前的用户（组）可以访问的数</w:t>
            </w:r>
            <w:r>
              <w:rPr>
                <w:rFonts w:ascii="微软雅黑" w:hAnsi="微软雅黑" w:hint="eastAsia"/>
                <w:sz w:val="18"/>
                <w:szCs w:val="18"/>
              </w:rPr>
              <w:lastRenderedPageBreak/>
              <w:t>据或者接口的定义。</w:t>
            </w:r>
          </w:p>
        </w:tc>
        <w:tc>
          <w:tcPr>
            <w:tcW w:w="975" w:type="dxa"/>
          </w:tcPr>
          <w:p w14:paraId="04C40B8B" w14:textId="77777777" w:rsidR="009C10DC" w:rsidRPr="00123E7F" w:rsidRDefault="009C10DC" w:rsidP="00E1502A">
            <w:pPr>
              <w:pStyle w:val="11"/>
              <w:rPr>
                <w:rFonts w:ascii="微软雅黑" w:hAnsi="微软雅黑"/>
                <w:sz w:val="18"/>
                <w:szCs w:val="18"/>
              </w:rPr>
            </w:pPr>
          </w:p>
        </w:tc>
        <w:tc>
          <w:tcPr>
            <w:tcW w:w="868" w:type="dxa"/>
          </w:tcPr>
          <w:p w14:paraId="6FFB991A" w14:textId="77777777" w:rsidR="009C10DC" w:rsidRPr="00123E7F" w:rsidRDefault="009C10DC" w:rsidP="00E1502A">
            <w:pPr>
              <w:pStyle w:val="11"/>
              <w:rPr>
                <w:rFonts w:ascii="微软雅黑" w:hAnsi="微软雅黑"/>
                <w:sz w:val="18"/>
                <w:szCs w:val="18"/>
              </w:rPr>
            </w:pPr>
          </w:p>
        </w:tc>
        <w:tc>
          <w:tcPr>
            <w:tcW w:w="1672" w:type="dxa"/>
          </w:tcPr>
          <w:p w14:paraId="222D70D6" w14:textId="77777777" w:rsidR="009C10DC" w:rsidRPr="00123E7F" w:rsidRDefault="009C10DC" w:rsidP="00E1502A">
            <w:pPr>
              <w:pStyle w:val="11"/>
              <w:rPr>
                <w:rFonts w:ascii="微软雅黑" w:hAnsi="微软雅黑"/>
                <w:sz w:val="18"/>
                <w:szCs w:val="18"/>
              </w:rPr>
            </w:pPr>
          </w:p>
        </w:tc>
        <w:tc>
          <w:tcPr>
            <w:tcW w:w="851" w:type="dxa"/>
          </w:tcPr>
          <w:p w14:paraId="444E74EB" w14:textId="77777777" w:rsidR="009C10DC" w:rsidRPr="00123E7F" w:rsidRDefault="009C10DC" w:rsidP="00E1502A">
            <w:pPr>
              <w:pStyle w:val="11"/>
              <w:rPr>
                <w:rFonts w:ascii="微软雅黑" w:hAnsi="微软雅黑"/>
                <w:sz w:val="18"/>
                <w:szCs w:val="18"/>
              </w:rPr>
            </w:pPr>
          </w:p>
        </w:tc>
      </w:tr>
    </w:tbl>
    <w:p w14:paraId="37A74648" w14:textId="77777777" w:rsidR="009C10DC" w:rsidRDefault="009C10DC" w:rsidP="009C10DC">
      <w:pPr>
        <w:ind w:firstLine="440"/>
      </w:pPr>
    </w:p>
    <w:p w14:paraId="274004E2" w14:textId="77777777" w:rsidR="009C10DC" w:rsidRDefault="009C10DC" w:rsidP="009C10DC">
      <w:pPr>
        <w:ind w:firstLine="440"/>
      </w:pPr>
      <w:r>
        <w:rPr>
          <w:rFonts w:hint="eastAsia"/>
        </w:rPr>
        <w:t>在课题系统中，教师、学生、业务管理员数据由用户派生，每个教师的教室由一个用户组派生。</w:t>
      </w:r>
    </w:p>
    <w:p w14:paraId="5E082BF0" w14:textId="77777777" w:rsidR="009C10DC" w:rsidRPr="00C809F9" w:rsidRDefault="009C10DC" w:rsidP="009C10DC">
      <w:pPr>
        <w:ind w:firstLine="440"/>
      </w:pPr>
    </w:p>
    <w:p w14:paraId="7A8A8E38" w14:textId="02735E1B" w:rsidR="009C10DC" w:rsidRDefault="006D235D" w:rsidP="009C10DC">
      <w:pPr>
        <w:pStyle w:val="2"/>
      </w:pPr>
      <w:bookmarkStart w:id="11" w:name="_Toc97651796"/>
      <w:r>
        <w:rPr>
          <w:rFonts w:hint="eastAsia"/>
        </w:rPr>
        <w:t>系统</w:t>
      </w:r>
      <w:r w:rsidR="009C10DC">
        <w:rPr>
          <w:rFonts w:hint="eastAsia"/>
        </w:rPr>
        <w:t>业务数据</w:t>
      </w:r>
      <w:bookmarkEnd w:id="11"/>
    </w:p>
    <w:p w14:paraId="307EFA19" w14:textId="77777777" w:rsidR="009C10DC" w:rsidRDefault="009C10DC" w:rsidP="009C10DC">
      <w:pPr>
        <w:ind w:firstLine="440"/>
      </w:pPr>
      <w:r>
        <w:rPr>
          <w:rFonts w:hint="eastAsia"/>
        </w:rPr>
        <w:t>专门业务数据是指仅仅在</w:t>
      </w:r>
      <w:r>
        <w:rPr>
          <w:rFonts w:hint="eastAsia"/>
        </w:rPr>
        <w:t>LP</w:t>
      </w:r>
      <w:r>
        <w:t xml:space="preserve"> </w:t>
      </w:r>
      <w:proofErr w:type="spellStart"/>
      <w:r>
        <w:rPr>
          <w:rFonts w:hint="eastAsia"/>
        </w:rPr>
        <w:t>Leraning</w:t>
      </w:r>
      <w:proofErr w:type="spellEnd"/>
      <w:r>
        <w:rPr>
          <w:rFonts w:hint="eastAsia"/>
        </w:rPr>
        <w:t>中使用的业务数据。</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1417"/>
        <w:gridCol w:w="2835"/>
        <w:gridCol w:w="975"/>
        <w:gridCol w:w="1152"/>
        <w:gridCol w:w="1388"/>
        <w:gridCol w:w="851"/>
      </w:tblGrid>
      <w:tr w:rsidR="009C10DC" w:rsidRPr="00102A5B" w14:paraId="58DAC09B" w14:textId="77777777" w:rsidTr="00B518FF">
        <w:trPr>
          <w:trHeight w:val="501"/>
        </w:trPr>
        <w:tc>
          <w:tcPr>
            <w:tcW w:w="738" w:type="dxa"/>
            <w:shd w:val="clear" w:color="auto" w:fill="D9D9D9"/>
            <w:vAlign w:val="center"/>
          </w:tcPr>
          <w:p w14:paraId="124D5F63" w14:textId="77777777" w:rsidR="009C10DC" w:rsidRPr="00102A5B" w:rsidRDefault="009C10DC" w:rsidP="00E1502A">
            <w:pPr>
              <w:pStyle w:val="11"/>
              <w:rPr>
                <w:rFonts w:ascii="微软雅黑" w:hAnsi="微软雅黑"/>
                <w:sz w:val="18"/>
                <w:szCs w:val="18"/>
              </w:rPr>
            </w:pPr>
            <w:r w:rsidRPr="00102A5B">
              <w:rPr>
                <w:rFonts w:ascii="微软雅黑" w:hAnsi="微软雅黑" w:hint="eastAsia"/>
                <w:sz w:val="18"/>
                <w:szCs w:val="18"/>
              </w:rPr>
              <w:t>序号</w:t>
            </w:r>
          </w:p>
        </w:tc>
        <w:tc>
          <w:tcPr>
            <w:tcW w:w="1417" w:type="dxa"/>
            <w:shd w:val="clear" w:color="auto" w:fill="D9D9D9"/>
            <w:vAlign w:val="center"/>
          </w:tcPr>
          <w:p w14:paraId="3D510553" w14:textId="77777777" w:rsidR="009C10DC" w:rsidRPr="00102A5B" w:rsidRDefault="009C10DC" w:rsidP="00E1502A">
            <w:pPr>
              <w:pStyle w:val="11"/>
              <w:rPr>
                <w:rFonts w:ascii="微软雅黑" w:hAnsi="微软雅黑"/>
                <w:sz w:val="18"/>
                <w:szCs w:val="18"/>
              </w:rPr>
            </w:pPr>
            <w:r w:rsidRPr="00102A5B">
              <w:rPr>
                <w:rFonts w:ascii="微软雅黑" w:hAnsi="微软雅黑" w:hint="eastAsia"/>
                <w:sz w:val="18"/>
                <w:szCs w:val="18"/>
              </w:rPr>
              <w:t>名称</w:t>
            </w:r>
          </w:p>
        </w:tc>
        <w:tc>
          <w:tcPr>
            <w:tcW w:w="2835" w:type="dxa"/>
            <w:shd w:val="clear" w:color="auto" w:fill="D9D9D9"/>
            <w:vAlign w:val="center"/>
          </w:tcPr>
          <w:p w14:paraId="68460902" w14:textId="77777777" w:rsidR="009C10DC" w:rsidRPr="00102A5B" w:rsidRDefault="009C10DC" w:rsidP="00E1502A">
            <w:pPr>
              <w:pStyle w:val="11"/>
              <w:rPr>
                <w:rFonts w:ascii="微软雅黑" w:hAnsi="微软雅黑"/>
                <w:sz w:val="18"/>
                <w:szCs w:val="18"/>
              </w:rPr>
            </w:pPr>
            <w:r w:rsidRPr="00102A5B">
              <w:rPr>
                <w:rFonts w:ascii="微软雅黑" w:hAnsi="微软雅黑" w:hint="eastAsia"/>
                <w:sz w:val="18"/>
                <w:szCs w:val="18"/>
              </w:rPr>
              <w:t>说明</w:t>
            </w:r>
          </w:p>
        </w:tc>
        <w:tc>
          <w:tcPr>
            <w:tcW w:w="975" w:type="dxa"/>
            <w:shd w:val="clear" w:color="auto" w:fill="D9D9D9"/>
            <w:vAlign w:val="center"/>
          </w:tcPr>
          <w:p w14:paraId="61D472FB" w14:textId="77777777" w:rsidR="009C10DC" w:rsidRPr="00102A5B" w:rsidRDefault="009C10DC" w:rsidP="00E1502A">
            <w:pPr>
              <w:pStyle w:val="11"/>
              <w:rPr>
                <w:rFonts w:ascii="微软雅黑" w:hAnsi="微软雅黑"/>
                <w:sz w:val="18"/>
                <w:szCs w:val="18"/>
              </w:rPr>
            </w:pPr>
            <w:r w:rsidRPr="00102A5B">
              <w:rPr>
                <w:rFonts w:ascii="微软雅黑" w:hAnsi="微软雅黑" w:hint="eastAsia"/>
                <w:sz w:val="18"/>
                <w:szCs w:val="18"/>
              </w:rPr>
              <w:t>教师</w:t>
            </w:r>
          </w:p>
        </w:tc>
        <w:tc>
          <w:tcPr>
            <w:tcW w:w="1152" w:type="dxa"/>
            <w:shd w:val="clear" w:color="auto" w:fill="D9D9D9"/>
            <w:vAlign w:val="center"/>
          </w:tcPr>
          <w:p w14:paraId="2E4BFE8C" w14:textId="77777777" w:rsidR="009C10DC" w:rsidRPr="00102A5B" w:rsidRDefault="009C10DC" w:rsidP="00E1502A">
            <w:pPr>
              <w:pStyle w:val="11"/>
              <w:rPr>
                <w:rFonts w:ascii="微软雅黑" w:hAnsi="微软雅黑"/>
                <w:sz w:val="18"/>
                <w:szCs w:val="18"/>
              </w:rPr>
            </w:pPr>
            <w:r w:rsidRPr="00102A5B">
              <w:rPr>
                <w:rFonts w:ascii="微软雅黑" w:hAnsi="微软雅黑" w:hint="eastAsia"/>
                <w:sz w:val="18"/>
                <w:szCs w:val="18"/>
              </w:rPr>
              <w:t>学生</w:t>
            </w:r>
          </w:p>
        </w:tc>
        <w:tc>
          <w:tcPr>
            <w:tcW w:w="1388" w:type="dxa"/>
            <w:shd w:val="clear" w:color="auto" w:fill="D9D9D9"/>
            <w:vAlign w:val="center"/>
          </w:tcPr>
          <w:p w14:paraId="347101E6" w14:textId="77777777" w:rsidR="009C10DC" w:rsidRPr="00102A5B" w:rsidRDefault="009C10DC" w:rsidP="00E1502A">
            <w:pPr>
              <w:pStyle w:val="11"/>
              <w:rPr>
                <w:rFonts w:ascii="微软雅黑" w:hAnsi="微软雅黑"/>
                <w:sz w:val="18"/>
                <w:szCs w:val="18"/>
              </w:rPr>
            </w:pPr>
            <w:r w:rsidRPr="00102A5B">
              <w:rPr>
                <w:rFonts w:ascii="微软雅黑" w:hAnsi="微软雅黑" w:hint="eastAsia"/>
                <w:sz w:val="18"/>
                <w:szCs w:val="18"/>
              </w:rPr>
              <w:t>业务管理员</w:t>
            </w:r>
          </w:p>
        </w:tc>
        <w:tc>
          <w:tcPr>
            <w:tcW w:w="851" w:type="dxa"/>
            <w:shd w:val="clear" w:color="auto" w:fill="D9D9D9"/>
            <w:vAlign w:val="center"/>
          </w:tcPr>
          <w:p w14:paraId="6E62A181" w14:textId="77777777" w:rsidR="009C10DC" w:rsidRPr="00102A5B" w:rsidRDefault="009C10DC" w:rsidP="00E1502A">
            <w:pPr>
              <w:pStyle w:val="11"/>
              <w:rPr>
                <w:rFonts w:ascii="微软雅黑" w:hAnsi="微软雅黑"/>
                <w:sz w:val="18"/>
                <w:szCs w:val="18"/>
              </w:rPr>
            </w:pPr>
            <w:r w:rsidRPr="00102A5B">
              <w:rPr>
                <w:rFonts w:ascii="微软雅黑" w:hAnsi="微软雅黑" w:hint="eastAsia"/>
                <w:sz w:val="18"/>
                <w:szCs w:val="18"/>
              </w:rPr>
              <w:t>系统</w:t>
            </w:r>
          </w:p>
        </w:tc>
      </w:tr>
      <w:tr w:rsidR="009C10DC" w:rsidRPr="00102A5B" w14:paraId="71626C11" w14:textId="77777777" w:rsidTr="00B518FF">
        <w:tc>
          <w:tcPr>
            <w:tcW w:w="738" w:type="dxa"/>
          </w:tcPr>
          <w:p w14:paraId="5B1BE621" w14:textId="77777777" w:rsidR="009C10DC" w:rsidRPr="00102A5B" w:rsidRDefault="009C10DC" w:rsidP="00E1502A">
            <w:pPr>
              <w:pStyle w:val="11"/>
              <w:rPr>
                <w:rFonts w:ascii="微软雅黑" w:hAnsi="微软雅黑"/>
                <w:sz w:val="18"/>
                <w:szCs w:val="18"/>
              </w:rPr>
            </w:pPr>
            <w:r w:rsidRPr="00102A5B">
              <w:rPr>
                <w:rFonts w:ascii="微软雅黑" w:hAnsi="微软雅黑" w:hint="eastAsia"/>
                <w:sz w:val="18"/>
                <w:szCs w:val="18"/>
              </w:rPr>
              <w:t>1</w:t>
            </w:r>
          </w:p>
        </w:tc>
        <w:tc>
          <w:tcPr>
            <w:tcW w:w="1417" w:type="dxa"/>
          </w:tcPr>
          <w:p w14:paraId="58586870" w14:textId="77777777" w:rsidR="009C10DC" w:rsidRPr="00102A5B" w:rsidRDefault="009C10DC" w:rsidP="00E1502A">
            <w:pPr>
              <w:pStyle w:val="11"/>
              <w:rPr>
                <w:rFonts w:ascii="微软雅黑" w:hAnsi="微软雅黑"/>
                <w:sz w:val="18"/>
                <w:szCs w:val="18"/>
              </w:rPr>
            </w:pPr>
            <w:r w:rsidRPr="00102A5B">
              <w:rPr>
                <w:rFonts w:ascii="微软雅黑" w:hAnsi="微软雅黑" w:hint="eastAsia"/>
                <w:sz w:val="18"/>
                <w:szCs w:val="18"/>
              </w:rPr>
              <w:t>教室</w:t>
            </w:r>
            <w:r>
              <w:rPr>
                <w:rFonts w:ascii="微软雅黑" w:hAnsi="微软雅黑" w:hint="eastAsia"/>
                <w:sz w:val="18"/>
                <w:szCs w:val="18"/>
              </w:rPr>
              <w:t>种类</w:t>
            </w:r>
          </w:p>
        </w:tc>
        <w:tc>
          <w:tcPr>
            <w:tcW w:w="2835" w:type="dxa"/>
          </w:tcPr>
          <w:p w14:paraId="52AB7278"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用于限制教师个人教室范围的一个规格性的数据，支持子引用的层次类型使用。</w:t>
            </w:r>
          </w:p>
        </w:tc>
        <w:tc>
          <w:tcPr>
            <w:tcW w:w="975" w:type="dxa"/>
          </w:tcPr>
          <w:p w14:paraId="16534102"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查询</w:t>
            </w:r>
          </w:p>
        </w:tc>
        <w:tc>
          <w:tcPr>
            <w:tcW w:w="1152" w:type="dxa"/>
          </w:tcPr>
          <w:p w14:paraId="12F1B449"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查询</w:t>
            </w:r>
          </w:p>
        </w:tc>
        <w:tc>
          <w:tcPr>
            <w:tcW w:w="1388" w:type="dxa"/>
          </w:tcPr>
          <w:p w14:paraId="5D9DFDBB"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管理</w:t>
            </w:r>
          </w:p>
        </w:tc>
        <w:tc>
          <w:tcPr>
            <w:tcW w:w="851" w:type="dxa"/>
          </w:tcPr>
          <w:p w14:paraId="111BC508" w14:textId="6A0722F4" w:rsidR="009C10DC" w:rsidRPr="00102A5B" w:rsidRDefault="00B518FF" w:rsidP="00E1502A">
            <w:pPr>
              <w:pStyle w:val="11"/>
              <w:rPr>
                <w:rFonts w:ascii="微软雅黑" w:hAnsi="微软雅黑" w:hint="eastAsia"/>
                <w:sz w:val="18"/>
                <w:szCs w:val="18"/>
              </w:rPr>
            </w:pPr>
            <w:r>
              <w:rPr>
                <w:rFonts w:ascii="微软雅黑" w:hAnsi="微软雅黑" w:hint="eastAsia"/>
                <w:sz w:val="18"/>
                <w:szCs w:val="18"/>
              </w:rPr>
              <w:t>校验、存储</w:t>
            </w:r>
          </w:p>
        </w:tc>
      </w:tr>
      <w:tr w:rsidR="009C10DC" w:rsidRPr="00102A5B" w14:paraId="5A524C59" w14:textId="77777777" w:rsidTr="00B518FF">
        <w:tc>
          <w:tcPr>
            <w:tcW w:w="738" w:type="dxa"/>
          </w:tcPr>
          <w:p w14:paraId="67D8AFCD"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2</w:t>
            </w:r>
          </w:p>
        </w:tc>
        <w:tc>
          <w:tcPr>
            <w:tcW w:w="1417" w:type="dxa"/>
          </w:tcPr>
          <w:p w14:paraId="7EDD2D67"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教室</w:t>
            </w:r>
          </w:p>
        </w:tc>
        <w:tc>
          <w:tcPr>
            <w:tcW w:w="2835" w:type="dxa"/>
          </w:tcPr>
          <w:p w14:paraId="0623B1C5"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用于规约教师课程数据归属限制的数据，也算是虚拟教室的一般定义，原则上，每个教师只拥有一个教室，教师所有的课程都在自己拥有的教室里发布和进行，一个教室支持多个课程。</w:t>
            </w:r>
          </w:p>
        </w:tc>
        <w:tc>
          <w:tcPr>
            <w:tcW w:w="975" w:type="dxa"/>
          </w:tcPr>
          <w:p w14:paraId="22679508"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管理</w:t>
            </w:r>
          </w:p>
        </w:tc>
        <w:tc>
          <w:tcPr>
            <w:tcW w:w="1152" w:type="dxa"/>
          </w:tcPr>
          <w:p w14:paraId="7ACD0BCD"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查询</w:t>
            </w:r>
          </w:p>
        </w:tc>
        <w:tc>
          <w:tcPr>
            <w:tcW w:w="1388" w:type="dxa"/>
          </w:tcPr>
          <w:p w14:paraId="274AA4A5"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审核、管理</w:t>
            </w:r>
          </w:p>
        </w:tc>
        <w:tc>
          <w:tcPr>
            <w:tcW w:w="851" w:type="dxa"/>
          </w:tcPr>
          <w:p w14:paraId="759B1A71" w14:textId="77777777" w:rsidR="009C10DC" w:rsidRPr="00102A5B" w:rsidRDefault="009C10DC" w:rsidP="00E1502A">
            <w:pPr>
              <w:pStyle w:val="11"/>
              <w:rPr>
                <w:rFonts w:ascii="微软雅黑" w:hAnsi="微软雅黑"/>
                <w:sz w:val="18"/>
                <w:szCs w:val="18"/>
              </w:rPr>
            </w:pPr>
          </w:p>
        </w:tc>
      </w:tr>
      <w:tr w:rsidR="009C10DC" w:rsidRPr="00102A5B" w14:paraId="5F4354B5" w14:textId="77777777" w:rsidTr="00B518FF">
        <w:tc>
          <w:tcPr>
            <w:tcW w:w="738" w:type="dxa"/>
          </w:tcPr>
          <w:p w14:paraId="2247D05F"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3</w:t>
            </w:r>
          </w:p>
        </w:tc>
        <w:tc>
          <w:tcPr>
            <w:tcW w:w="1417" w:type="dxa"/>
          </w:tcPr>
          <w:p w14:paraId="38117E6A"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课程</w:t>
            </w:r>
          </w:p>
        </w:tc>
        <w:tc>
          <w:tcPr>
            <w:tcW w:w="2835" w:type="dxa"/>
          </w:tcPr>
          <w:p w14:paraId="122B814D"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常规的课程定义数据。</w:t>
            </w:r>
          </w:p>
        </w:tc>
        <w:tc>
          <w:tcPr>
            <w:tcW w:w="975" w:type="dxa"/>
          </w:tcPr>
          <w:p w14:paraId="2A0C23D1"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管理</w:t>
            </w:r>
          </w:p>
        </w:tc>
        <w:tc>
          <w:tcPr>
            <w:tcW w:w="1152" w:type="dxa"/>
          </w:tcPr>
          <w:p w14:paraId="2EC6CF49"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查询、参加</w:t>
            </w:r>
          </w:p>
        </w:tc>
        <w:tc>
          <w:tcPr>
            <w:tcW w:w="1388" w:type="dxa"/>
          </w:tcPr>
          <w:p w14:paraId="1C0AEC81"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审核</w:t>
            </w:r>
          </w:p>
        </w:tc>
        <w:tc>
          <w:tcPr>
            <w:tcW w:w="851" w:type="dxa"/>
          </w:tcPr>
          <w:p w14:paraId="6A1FC131" w14:textId="77777777" w:rsidR="009C10DC" w:rsidRPr="00102A5B" w:rsidRDefault="009C10DC" w:rsidP="00E1502A">
            <w:pPr>
              <w:pStyle w:val="11"/>
              <w:rPr>
                <w:rFonts w:ascii="微软雅黑" w:hAnsi="微软雅黑"/>
                <w:sz w:val="18"/>
                <w:szCs w:val="18"/>
              </w:rPr>
            </w:pPr>
          </w:p>
        </w:tc>
      </w:tr>
      <w:tr w:rsidR="009C10DC" w:rsidRPr="00102A5B" w14:paraId="0A280EEF" w14:textId="77777777" w:rsidTr="00B518FF">
        <w:tc>
          <w:tcPr>
            <w:tcW w:w="738" w:type="dxa"/>
          </w:tcPr>
          <w:p w14:paraId="351590C7"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4</w:t>
            </w:r>
          </w:p>
        </w:tc>
        <w:tc>
          <w:tcPr>
            <w:tcW w:w="1417" w:type="dxa"/>
          </w:tcPr>
          <w:p w14:paraId="175FE0C9"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课程节次</w:t>
            </w:r>
          </w:p>
        </w:tc>
        <w:tc>
          <w:tcPr>
            <w:tcW w:w="2835" w:type="dxa"/>
          </w:tcPr>
          <w:p w14:paraId="543F453A"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归属与指定课程的节次，这里的节次并非完全普通课程上课的节次，也可以看成是课程内容章节的概念，课程节</w:t>
            </w:r>
            <w:proofErr w:type="gramStart"/>
            <w:r>
              <w:rPr>
                <w:rFonts w:ascii="微软雅黑" w:hAnsi="微软雅黑" w:hint="eastAsia"/>
                <w:sz w:val="18"/>
                <w:szCs w:val="18"/>
              </w:rPr>
              <w:t>次支持</w:t>
            </w:r>
            <w:proofErr w:type="gramEnd"/>
            <w:r>
              <w:rPr>
                <w:rFonts w:ascii="微软雅黑" w:hAnsi="微软雅黑" w:hint="eastAsia"/>
                <w:sz w:val="18"/>
                <w:szCs w:val="18"/>
              </w:rPr>
              <w:t>自引用的层次结构。</w:t>
            </w:r>
          </w:p>
        </w:tc>
        <w:tc>
          <w:tcPr>
            <w:tcW w:w="975" w:type="dxa"/>
          </w:tcPr>
          <w:p w14:paraId="1A4FA37B"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管理</w:t>
            </w:r>
          </w:p>
        </w:tc>
        <w:tc>
          <w:tcPr>
            <w:tcW w:w="1152" w:type="dxa"/>
          </w:tcPr>
          <w:p w14:paraId="7C3F5E40"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查询、参加</w:t>
            </w:r>
          </w:p>
        </w:tc>
        <w:tc>
          <w:tcPr>
            <w:tcW w:w="1388" w:type="dxa"/>
          </w:tcPr>
          <w:p w14:paraId="260FC2C6" w14:textId="77777777" w:rsidR="009C10DC" w:rsidRPr="00102A5B" w:rsidRDefault="009C10DC" w:rsidP="00E1502A">
            <w:pPr>
              <w:pStyle w:val="11"/>
              <w:rPr>
                <w:rFonts w:ascii="微软雅黑" w:hAnsi="微软雅黑"/>
                <w:sz w:val="18"/>
                <w:szCs w:val="18"/>
              </w:rPr>
            </w:pPr>
          </w:p>
        </w:tc>
        <w:tc>
          <w:tcPr>
            <w:tcW w:w="851" w:type="dxa"/>
          </w:tcPr>
          <w:p w14:paraId="45AFF3C8" w14:textId="77777777" w:rsidR="009C10DC" w:rsidRPr="00102A5B" w:rsidRDefault="009C10DC" w:rsidP="00E1502A">
            <w:pPr>
              <w:pStyle w:val="11"/>
              <w:rPr>
                <w:rFonts w:ascii="微软雅黑" w:hAnsi="微软雅黑"/>
                <w:sz w:val="18"/>
                <w:szCs w:val="18"/>
              </w:rPr>
            </w:pPr>
          </w:p>
        </w:tc>
      </w:tr>
      <w:tr w:rsidR="009C10DC" w:rsidRPr="00102A5B" w14:paraId="79C263CC" w14:textId="77777777" w:rsidTr="00B518FF">
        <w:tc>
          <w:tcPr>
            <w:tcW w:w="738" w:type="dxa"/>
          </w:tcPr>
          <w:p w14:paraId="3DD1A10B"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5</w:t>
            </w:r>
          </w:p>
        </w:tc>
        <w:tc>
          <w:tcPr>
            <w:tcW w:w="1417" w:type="dxa"/>
          </w:tcPr>
          <w:p w14:paraId="2E1C0202"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课程知识点</w:t>
            </w:r>
          </w:p>
        </w:tc>
        <w:tc>
          <w:tcPr>
            <w:tcW w:w="2835" w:type="dxa"/>
          </w:tcPr>
          <w:p w14:paraId="0385C67F"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课程知识点归属于课程节次。</w:t>
            </w:r>
          </w:p>
        </w:tc>
        <w:tc>
          <w:tcPr>
            <w:tcW w:w="975" w:type="dxa"/>
          </w:tcPr>
          <w:p w14:paraId="3E1C995A"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管理</w:t>
            </w:r>
          </w:p>
        </w:tc>
        <w:tc>
          <w:tcPr>
            <w:tcW w:w="1152" w:type="dxa"/>
          </w:tcPr>
          <w:p w14:paraId="6A33F9C5"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查询、参加</w:t>
            </w:r>
          </w:p>
        </w:tc>
        <w:tc>
          <w:tcPr>
            <w:tcW w:w="1388" w:type="dxa"/>
          </w:tcPr>
          <w:p w14:paraId="6701DFDE" w14:textId="77777777" w:rsidR="009C10DC" w:rsidRPr="00102A5B" w:rsidRDefault="009C10DC" w:rsidP="00E1502A">
            <w:pPr>
              <w:pStyle w:val="11"/>
              <w:rPr>
                <w:rFonts w:ascii="微软雅黑" w:hAnsi="微软雅黑"/>
                <w:sz w:val="18"/>
                <w:szCs w:val="18"/>
              </w:rPr>
            </w:pPr>
          </w:p>
        </w:tc>
        <w:tc>
          <w:tcPr>
            <w:tcW w:w="851" w:type="dxa"/>
          </w:tcPr>
          <w:p w14:paraId="4DF637AA" w14:textId="77777777" w:rsidR="009C10DC" w:rsidRPr="00102A5B" w:rsidRDefault="009C10DC" w:rsidP="00E1502A">
            <w:pPr>
              <w:pStyle w:val="11"/>
              <w:rPr>
                <w:rFonts w:ascii="微软雅黑" w:hAnsi="微软雅黑"/>
                <w:sz w:val="18"/>
                <w:szCs w:val="18"/>
              </w:rPr>
            </w:pPr>
          </w:p>
        </w:tc>
      </w:tr>
      <w:tr w:rsidR="009C10DC" w:rsidRPr="00102A5B" w14:paraId="1413E75F" w14:textId="77777777" w:rsidTr="00B518FF">
        <w:tc>
          <w:tcPr>
            <w:tcW w:w="738" w:type="dxa"/>
          </w:tcPr>
          <w:p w14:paraId="317B90A8"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6</w:t>
            </w:r>
          </w:p>
        </w:tc>
        <w:tc>
          <w:tcPr>
            <w:tcW w:w="1417" w:type="dxa"/>
          </w:tcPr>
          <w:p w14:paraId="6C694722"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课程练习题</w:t>
            </w:r>
          </w:p>
        </w:tc>
        <w:tc>
          <w:tcPr>
            <w:tcW w:w="2835" w:type="dxa"/>
          </w:tcPr>
          <w:p w14:paraId="1DDAD5D8"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课程练习题归属与课程知识点</w:t>
            </w:r>
          </w:p>
        </w:tc>
        <w:tc>
          <w:tcPr>
            <w:tcW w:w="975" w:type="dxa"/>
          </w:tcPr>
          <w:p w14:paraId="6F4A87EC"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管理</w:t>
            </w:r>
          </w:p>
        </w:tc>
        <w:tc>
          <w:tcPr>
            <w:tcW w:w="1152" w:type="dxa"/>
          </w:tcPr>
          <w:p w14:paraId="194D5B61"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查询、参加</w:t>
            </w:r>
          </w:p>
        </w:tc>
        <w:tc>
          <w:tcPr>
            <w:tcW w:w="1388" w:type="dxa"/>
          </w:tcPr>
          <w:p w14:paraId="47B7486B" w14:textId="77777777" w:rsidR="009C10DC" w:rsidRPr="00102A5B" w:rsidRDefault="009C10DC" w:rsidP="00E1502A">
            <w:pPr>
              <w:pStyle w:val="11"/>
              <w:rPr>
                <w:rFonts w:ascii="微软雅黑" w:hAnsi="微软雅黑"/>
                <w:sz w:val="18"/>
                <w:szCs w:val="18"/>
              </w:rPr>
            </w:pPr>
          </w:p>
        </w:tc>
        <w:tc>
          <w:tcPr>
            <w:tcW w:w="851" w:type="dxa"/>
          </w:tcPr>
          <w:p w14:paraId="5D6202D7" w14:textId="77777777" w:rsidR="009C10DC" w:rsidRPr="00102A5B" w:rsidRDefault="009C10DC" w:rsidP="00E1502A">
            <w:pPr>
              <w:pStyle w:val="11"/>
              <w:rPr>
                <w:rFonts w:ascii="微软雅黑" w:hAnsi="微软雅黑"/>
                <w:sz w:val="18"/>
                <w:szCs w:val="18"/>
              </w:rPr>
            </w:pPr>
          </w:p>
        </w:tc>
      </w:tr>
      <w:tr w:rsidR="009C10DC" w:rsidRPr="00102A5B" w14:paraId="4C84C1C6" w14:textId="77777777" w:rsidTr="00B518FF">
        <w:tc>
          <w:tcPr>
            <w:tcW w:w="738" w:type="dxa"/>
          </w:tcPr>
          <w:p w14:paraId="5A9FE540"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7</w:t>
            </w:r>
          </w:p>
        </w:tc>
        <w:tc>
          <w:tcPr>
            <w:tcW w:w="1417" w:type="dxa"/>
          </w:tcPr>
          <w:p w14:paraId="432ABBDD"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课程考核题</w:t>
            </w:r>
          </w:p>
        </w:tc>
        <w:tc>
          <w:tcPr>
            <w:tcW w:w="2835" w:type="dxa"/>
          </w:tcPr>
          <w:p w14:paraId="5975F18A"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课程考核题归属于课程知识点</w:t>
            </w:r>
          </w:p>
        </w:tc>
        <w:tc>
          <w:tcPr>
            <w:tcW w:w="975" w:type="dxa"/>
          </w:tcPr>
          <w:p w14:paraId="1CC01653"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管理</w:t>
            </w:r>
          </w:p>
        </w:tc>
        <w:tc>
          <w:tcPr>
            <w:tcW w:w="1152" w:type="dxa"/>
          </w:tcPr>
          <w:p w14:paraId="102523CE"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查询、参加</w:t>
            </w:r>
          </w:p>
        </w:tc>
        <w:tc>
          <w:tcPr>
            <w:tcW w:w="1388" w:type="dxa"/>
          </w:tcPr>
          <w:p w14:paraId="7BDB4B68" w14:textId="77777777" w:rsidR="009C10DC" w:rsidRPr="00102A5B" w:rsidRDefault="009C10DC" w:rsidP="00E1502A">
            <w:pPr>
              <w:pStyle w:val="11"/>
              <w:rPr>
                <w:rFonts w:ascii="微软雅黑" w:hAnsi="微软雅黑"/>
                <w:sz w:val="18"/>
                <w:szCs w:val="18"/>
              </w:rPr>
            </w:pPr>
          </w:p>
        </w:tc>
        <w:tc>
          <w:tcPr>
            <w:tcW w:w="851" w:type="dxa"/>
          </w:tcPr>
          <w:p w14:paraId="26E8D01D" w14:textId="77777777" w:rsidR="009C10DC" w:rsidRPr="00102A5B" w:rsidRDefault="009C10DC" w:rsidP="00E1502A">
            <w:pPr>
              <w:pStyle w:val="11"/>
              <w:rPr>
                <w:rFonts w:ascii="微软雅黑" w:hAnsi="微软雅黑"/>
                <w:sz w:val="18"/>
                <w:szCs w:val="18"/>
              </w:rPr>
            </w:pPr>
          </w:p>
        </w:tc>
      </w:tr>
      <w:tr w:rsidR="009C10DC" w:rsidRPr="00102A5B" w14:paraId="0205B44B" w14:textId="77777777" w:rsidTr="00B518FF">
        <w:tc>
          <w:tcPr>
            <w:tcW w:w="738" w:type="dxa"/>
          </w:tcPr>
          <w:p w14:paraId="1C0AAF95"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8</w:t>
            </w:r>
          </w:p>
        </w:tc>
        <w:tc>
          <w:tcPr>
            <w:tcW w:w="1417" w:type="dxa"/>
          </w:tcPr>
          <w:p w14:paraId="60FEBB1F"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课程考卷</w:t>
            </w:r>
          </w:p>
        </w:tc>
        <w:tc>
          <w:tcPr>
            <w:tcW w:w="2835" w:type="dxa"/>
          </w:tcPr>
          <w:p w14:paraId="275D85DB"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课程考卷归属于课程</w:t>
            </w:r>
          </w:p>
        </w:tc>
        <w:tc>
          <w:tcPr>
            <w:tcW w:w="975" w:type="dxa"/>
          </w:tcPr>
          <w:p w14:paraId="49E4E41F"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管理</w:t>
            </w:r>
          </w:p>
        </w:tc>
        <w:tc>
          <w:tcPr>
            <w:tcW w:w="1152" w:type="dxa"/>
          </w:tcPr>
          <w:p w14:paraId="6D1050A0"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查询、参加</w:t>
            </w:r>
          </w:p>
        </w:tc>
        <w:tc>
          <w:tcPr>
            <w:tcW w:w="1388" w:type="dxa"/>
          </w:tcPr>
          <w:p w14:paraId="25F20263" w14:textId="77777777" w:rsidR="009C10DC" w:rsidRPr="00102A5B" w:rsidRDefault="009C10DC" w:rsidP="00E1502A">
            <w:pPr>
              <w:pStyle w:val="11"/>
              <w:rPr>
                <w:rFonts w:ascii="微软雅黑" w:hAnsi="微软雅黑"/>
                <w:sz w:val="18"/>
                <w:szCs w:val="18"/>
              </w:rPr>
            </w:pPr>
          </w:p>
        </w:tc>
        <w:tc>
          <w:tcPr>
            <w:tcW w:w="851" w:type="dxa"/>
          </w:tcPr>
          <w:p w14:paraId="505257F8" w14:textId="77777777" w:rsidR="009C10DC" w:rsidRPr="00102A5B" w:rsidRDefault="009C10DC" w:rsidP="00E1502A">
            <w:pPr>
              <w:pStyle w:val="11"/>
              <w:rPr>
                <w:rFonts w:ascii="微软雅黑" w:hAnsi="微软雅黑"/>
                <w:sz w:val="18"/>
                <w:szCs w:val="18"/>
              </w:rPr>
            </w:pPr>
          </w:p>
        </w:tc>
      </w:tr>
      <w:tr w:rsidR="009C10DC" w:rsidRPr="00102A5B" w14:paraId="15D55157" w14:textId="77777777" w:rsidTr="00B518FF">
        <w:tc>
          <w:tcPr>
            <w:tcW w:w="738" w:type="dxa"/>
          </w:tcPr>
          <w:p w14:paraId="2FE243A4"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9</w:t>
            </w:r>
          </w:p>
        </w:tc>
        <w:tc>
          <w:tcPr>
            <w:tcW w:w="1417" w:type="dxa"/>
          </w:tcPr>
          <w:p w14:paraId="1649AC5F" w14:textId="77777777" w:rsidR="009C10DC" w:rsidRDefault="009C10DC" w:rsidP="00E1502A">
            <w:pPr>
              <w:pStyle w:val="11"/>
              <w:rPr>
                <w:rFonts w:ascii="微软雅黑" w:hAnsi="微软雅黑"/>
                <w:sz w:val="18"/>
                <w:szCs w:val="18"/>
              </w:rPr>
            </w:pPr>
            <w:r>
              <w:rPr>
                <w:rFonts w:ascii="微软雅黑" w:hAnsi="微软雅黑" w:hint="eastAsia"/>
                <w:sz w:val="18"/>
                <w:szCs w:val="18"/>
              </w:rPr>
              <w:t>课程学生</w:t>
            </w:r>
          </w:p>
        </w:tc>
        <w:tc>
          <w:tcPr>
            <w:tcW w:w="2835" w:type="dxa"/>
          </w:tcPr>
          <w:p w14:paraId="23666F10"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课程学生来源有两种，其一是教师要求指定的学生加入，其二是对于课程感兴趣的学生自行选择加入。</w:t>
            </w:r>
          </w:p>
        </w:tc>
        <w:tc>
          <w:tcPr>
            <w:tcW w:w="975" w:type="dxa"/>
          </w:tcPr>
          <w:p w14:paraId="2BBF7548"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管理</w:t>
            </w:r>
          </w:p>
        </w:tc>
        <w:tc>
          <w:tcPr>
            <w:tcW w:w="1152" w:type="dxa"/>
          </w:tcPr>
          <w:p w14:paraId="6B031509"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参加</w:t>
            </w:r>
          </w:p>
        </w:tc>
        <w:tc>
          <w:tcPr>
            <w:tcW w:w="1388" w:type="dxa"/>
          </w:tcPr>
          <w:p w14:paraId="704AD7DA" w14:textId="77777777" w:rsidR="009C10DC" w:rsidRPr="00102A5B" w:rsidRDefault="009C10DC" w:rsidP="00E1502A">
            <w:pPr>
              <w:pStyle w:val="11"/>
              <w:rPr>
                <w:rFonts w:ascii="微软雅黑" w:hAnsi="微软雅黑"/>
                <w:sz w:val="18"/>
                <w:szCs w:val="18"/>
              </w:rPr>
            </w:pPr>
          </w:p>
        </w:tc>
        <w:tc>
          <w:tcPr>
            <w:tcW w:w="851" w:type="dxa"/>
          </w:tcPr>
          <w:p w14:paraId="0247C175" w14:textId="77777777" w:rsidR="009C10DC" w:rsidRPr="00102A5B" w:rsidRDefault="009C10DC" w:rsidP="00E1502A">
            <w:pPr>
              <w:pStyle w:val="11"/>
              <w:rPr>
                <w:rFonts w:ascii="微软雅黑" w:hAnsi="微软雅黑"/>
                <w:sz w:val="18"/>
                <w:szCs w:val="18"/>
              </w:rPr>
            </w:pPr>
          </w:p>
        </w:tc>
      </w:tr>
      <w:tr w:rsidR="009C10DC" w:rsidRPr="00102A5B" w14:paraId="656D6251" w14:textId="77777777" w:rsidTr="00B518FF">
        <w:tc>
          <w:tcPr>
            <w:tcW w:w="738" w:type="dxa"/>
          </w:tcPr>
          <w:p w14:paraId="339E340D"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1</w:t>
            </w:r>
            <w:r>
              <w:rPr>
                <w:rFonts w:ascii="微软雅黑" w:hAnsi="微软雅黑"/>
                <w:sz w:val="18"/>
                <w:szCs w:val="18"/>
              </w:rPr>
              <w:t>0</w:t>
            </w:r>
          </w:p>
        </w:tc>
        <w:tc>
          <w:tcPr>
            <w:tcW w:w="1417" w:type="dxa"/>
          </w:tcPr>
          <w:p w14:paraId="573F9F1A" w14:textId="77777777" w:rsidR="009C10DC" w:rsidRDefault="009C10DC" w:rsidP="00E1502A">
            <w:pPr>
              <w:pStyle w:val="11"/>
              <w:rPr>
                <w:rFonts w:ascii="微软雅黑" w:hAnsi="微软雅黑"/>
                <w:sz w:val="18"/>
                <w:szCs w:val="18"/>
              </w:rPr>
            </w:pPr>
            <w:r>
              <w:rPr>
                <w:rFonts w:ascii="微软雅黑" w:hAnsi="微软雅黑" w:hint="eastAsia"/>
                <w:sz w:val="18"/>
                <w:szCs w:val="18"/>
              </w:rPr>
              <w:t>考试成绩</w:t>
            </w:r>
          </w:p>
        </w:tc>
        <w:tc>
          <w:tcPr>
            <w:tcW w:w="2835" w:type="dxa"/>
          </w:tcPr>
          <w:p w14:paraId="3EC7941E"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考试成绩是指学生参加某次课程考试之后的成绩。</w:t>
            </w:r>
          </w:p>
        </w:tc>
        <w:tc>
          <w:tcPr>
            <w:tcW w:w="975" w:type="dxa"/>
          </w:tcPr>
          <w:p w14:paraId="098A1D6A"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管理</w:t>
            </w:r>
          </w:p>
        </w:tc>
        <w:tc>
          <w:tcPr>
            <w:tcW w:w="1152" w:type="dxa"/>
          </w:tcPr>
          <w:p w14:paraId="12972F2C"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参加</w:t>
            </w:r>
          </w:p>
        </w:tc>
        <w:tc>
          <w:tcPr>
            <w:tcW w:w="1388" w:type="dxa"/>
          </w:tcPr>
          <w:p w14:paraId="4CF95F49" w14:textId="77777777" w:rsidR="009C10DC" w:rsidRPr="00102A5B" w:rsidRDefault="009C10DC" w:rsidP="00E1502A">
            <w:pPr>
              <w:pStyle w:val="11"/>
              <w:rPr>
                <w:rFonts w:ascii="微软雅黑" w:hAnsi="微软雅黑"/>
                <w:sz w:val="18"/>
                <w:szCs w:val="18"/>
              </w:rPr>
            </w:pPr>
          </w:p>
        </w:tc>
        <w:tc>
          <w:tcPr>
            <w:tcW w:w="851" w:type="dxa"/>
          </w:tcPr>
          <w:p w14:paraId="15C9451F" w14:textId="77777777" w:rsidR="009C10DC" w:rsidRPr="00102A5B" w:rsidRDefault="009C10DC" w:rsidP="00E1502A">
            <w:pPr>
              <w:pStyle w:val="11"/>
              <w:rPr>
                <w:rFonts w:ascii="微软雅黑" w:hAnsi="微软雅黑"/>
                <w:sz w:val="18"/>
                <w:szCs w:val="18"/>
              </w:rPr>
            </w:pPr>
          </w:p>
        </w:tc>
      </w:tr>
      <w:tr w:rsidR="009C10DC" w:rsidRPr="00102A5B" w14:paraId="42DF9E1E" w14:textId="77777777" w:rsidTr="00B518FF">
        <w:tc>
          <w:tcPr>
            <w:tcW w:w="738" w:type="dxa"/>
          </w:tcPr>
          <w:p w14:paraId="3061B623"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1</w:t>
            </w:r>
            <w:r>
              <w:rPr>
                <w:rFonts w:ascii="微软雅黑" w:hAnsi="微软雅黑"/>
                <w:sz w:val="18"/>
                <w:szCs w:val="18"/>
              </w:rPr>
              <w:t>1</w:t>
            </w:r>
          </w:p>
        </w:tc>
        <w:tc>
          <w:tcPr>
            <w:tcW w:w="1417" w:type="dxa"/>
          </w:tcPr>
          <w:p w14:paraId="2F952818" w14:textId="77777777" w:rsidR="009C10DC" w:rsidRDefault="009C10DC" w:rsidP="00E1502A">
            <w:pPr>
              <w:pStyle w:val="11"/>
              <w:rPr>
                <w:rFonts w:ascii="微软雅黑" w:hAnsi="微软雅黑"/>
                <w:sz w:val="18"/>
                <w:szCs w:val="18"/>
              </w:rPr>
            </w:pPr>
            <w:r>
              <w:rPr>
                <w:rFonts w:ascii="微软雅黑" w:hAnsi="微软雅黑" w:hint="eastAsia"/>
                <w:sz w:val="18"/>
                <w:szCs w:val="18"/>
              </w:rPr>
              <w:t>学习成绩</w:t>
            </w:r>
          </w:p>
        </w:tc>
        <w:tc>
          <w:tcPr>
            <w:tcW w:w="2835" w:type="dxa"/>
          </w:tcPr>
          <w:p w14:paraId="082FF039"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学习成绩是指学生在所有的教室的所有课程里的考试成绩，按照类似学分制方式累积的成绩。</w:t>
            </w:r>
          </w:p>
        </w:tc>
        <w:tc>
          <w:tcPr>
            <w:tcW w:w="975" w:type="dxa"/>
          </w:tcPr>
          <w:p w14:paraId="321F6378"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管理</w:t>
            </w:r>
          </w:p>
        </w:tc>
        <w:tc>
          <w:tcPr>
            <w:tcW w:w="1152" w:type="dxa"/>
          </w:tcPr>
          <w:p w14:paraId="7937C53D"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参加</w:t>
            </w:r>
          </w:p>
        </w:tc>
        <w:tc>
          <w:tcPr>
            <w:tcW w:w="1388" w:type="dxa"/>
          </w:tcPr>
          <w:p w14:paraId="6B969C69" w14:textId="77777777" w:rsidR="009C10DC" w:rsidRPr="00102A5B" w:rsidRDefault="009C10DC" w:rsidP="00E1502A">
            <w:pPr>
              <w:pStyle w:val="11"/>
              <w:rPr>
                <w:rFonts w:ascii="微软雅黑" w:hAnsi="微软雅黑"/>
                <w:sz w:val="18"/>
                <w:szCs w:val="18"/>
              </w:rPr>
            </w:pPr>
          </w:p>
        </w:tc>
        <w:tc>
          <w:tcPr>
            <w:tcW w:w="851" w:type="dxa"/>
          </w:tcPr>
          <w:p w14:paraId="0BFB4DAD" w14:textId="77777777" w:rsidR="009C10DC" w:rsidRPr="00102A5B" w:rsidRDefault="009C10DC" w:rsidP="00E1502A">
            <w:pPr>
              <w:pStyle w:val="11"/>
              <w:rPr>
                <w:rFonts w:ascii="微软雅黑" w:hAnsi="微软雅黑"/>
                <w:sz w:val="18"/>
                <w:szCs w:val="18"/>
              </w:rPr>
            </w:pPr>
          </w:p>
        </w:tc>
      </w:tr>
      <w:tr w:rsidR="009C10DC" w:rsidRPr="00102A5B" w14:paraId="0597A602" w14:textId="77777777" w:rsidTr="00B518FF">
        <w:tc>
          <w:tcPr>
            <w:tcW w:w="738" w:type="dxa"/>
          </w:tcPr>
          <w:p w14:paraId="17C1CE8D" w14:textId="77777777" w:rsidR="009C10DC" w:rsidRDefault="009C10DC" w:rsidP="00E1502A">
            <w:pPr>
              <w:pStyle w:val="11"/>
              <w:rPr>
                <w:rFonts w:ascii="微软雅黑" w:hAnsi="微软雅黑"/>
                <w:sz w:val="18"/>
                <w:szCs w:val="18"/>
              </w:rPr>
            </w:pPr>
            <w:r>
              <w:rPr>
                <w:rFonts w:ascii="微软雅黑" w:hAnsi="微软雅黑" w:hint="eastAsia"/>
                <w:sz w:val="18"/>
                <w:szCs w:val="18"/>
              </w:rPr>
              <w:t>1</w:t>
            </w:r>
            <w:r>
              <w:rPr>
                <w:rFonts w:ascii="微软雅黑" w:hAnsi="微软雅黑"/>
                <w:sz w:val="18"/>
                <w:szCs w:val="18"/>
              </w:rPr>
              <w:t>2</w:t>
            </w:r>
          </w:p>
        </w:tc>
        <w:tc>
          <w:tcPr>
            <w:tcW w:w="1417" w:type="dxa"/>
          </w:tcPr>
          <w:p w14:paraId="011DAF0C" w14:textId="77777777" w:rsidR="009C10DC" w:rsidRDefault="009C10DC" w:rsidP="00E1502A">
            <w:pPr>
              <w:pStyle w:val="11"/>
              <w:rPr>
                <w:rFonts w:ascii="微软雅黑" w:hAnsi="微软雅黑"/>
                <w:sz w:val="18"/>
                <w:szCs w:val="18"/>
              </w:rPr>
            </w:pPr>
            <w:r>
              <w:rPr>
                <w:rFonts w:ascii="微软雅黑" w:hAnsi="微软雅黑" w:hint="eastAsia"/>
                <w:sz w:val="18"/>
                <w:szCs w:val="18"/>
              </w:rPr>
              <w:t>课程收藏夹</w:t>
            </w:r>
          </w:p>
        </w:tc>
        <w:tc>
          <w:tcPr>
            <w:tcW w:w="2835" w:type="dxa"/>
          </w:tcPr>
          <w:p w14:paraId="6AD11F32"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略</w:t>
            </w:r>
          </w:p>
        </w:tc>
        <w:tc>
          <w:tcPr>
            <w:tcW w:w="975" w:type="dxa"/>
          </w:tcPr>
          <w:p w14:paraId="73A6B813" w14:textId="77777777" w:rsidR="009C10DC" w:rsidRPr="00102A5B" w:rsidRDefault="009C10DC" w:rsidP="00E1502A">
            <w:pPr>
              <w:pStyle w:val="11"/>
              <w:rPr>
                <w:rFonts w:ascii="微软雅黑" w:hAnsi="微软雅黑"/>
                <w:sz w:val="18"/>
                <w:szCs w:val="18"/>
              </w:rPr>
            </w:pPr>
          </w:p>
        </w:tc>
        <w:tc>
          <w:tcPr>
            <w:tcW w:w="1152" w:type="dxa"/>
          </w:tcPr>
          <w:p w14:paraId="5DF0A078" w14:textId="77777777" w:rsidR="009C10DC" w:rsidRPr="00102A5B" w:rsidRDefault="009C10DC" w:rsidP="00E1502A">
            <w:pPr>
              <w:pStyle w:val="11"/>
              <w:rPr>
                <w:rFonts w:ascii="微软雅黑" w:hAnsi="微软雅黑"/>
                <w:sz w:val="18"/>
                <w:szCs w:val="18"/>
              </w:rPr>
            </w:pPr>
            <w:r>
              <w:rPr>
                <w:rFonts w:ascii="微软雅黑" w:hAnsi="微软雅黑" w:hint="eastAsia"/>
                <w:sz w:val="18"/>
                <w:szCs w:val="18"/>
              </w:rPr>
              <w:t>管理</w:t>
            </w:r>
          </w:p>
        </w:tc>
        <w:tc>
          <w:tcPr>
            <w:tcW w:w="1388" w:type="dxa"/>
          </w:tcPr>
          <w:p w14:paraId="73490743" w14:textId="77777777" w:rsidR="009C10DC" w:rsidRPr="00102A5B" w:rsidRDefault="009C10DC" w:rsidP="00E1502A">
            <w:pPr>
              <w:pStyle w:val="11"/>
              <w:rPr>
                <w:rFonts w:ascii="微软雅黑" w:hAnsi="微软雅黑"/>
                <w:sz w:val="18"/>
                <w:szCs w:val="18"/>
              </w:rPr>
            </w:pPr>
          </w:p>
        </w:tc>
        <w:tc>
          <w:tcPr>
            <w:tcW w:w="851" w:type="dxa"/>
          </w:tcPr>
          <w:p w14:paraId="53A89637" w14:textId="77777777" w:rsidR="009C10DC" w:rsidRPr="00102A5B" w:rsidRDefault="009C10DC" w:rsidP="00E1502A">
            <w:pPr>
              <w:pStyle w:val="11"/>
              <w:rPr>
                <w:rFonts w:ascii="微软雅黑" w:hAnsi="微软雅黑"/>
                <w:sz w:val="18"/>
                <w:szCs w:val="18"/>
              </w:rPr>
            </w:pPr>
          </w:p>
        </w:tc>
      </w:tr>
    </w:tbl>
    <w:p w14:paraId="25C84F07" w14:textId="77777777" w:rsidR="009C10DC" w:rsidRDefault="009C10DC" w:rsidP="009C10DC">
      <w:pPr>
        <w:ind w:firstLine="440"/>
      </w:pPr>
    </w:p>
    <w:p w14:paraId="3FC79F23" w14:textId="77777777" w:rsidR="009C10DC" w:rsidRDefault="009C10DC" w:rsidP="00057B05">
      <w:pPr>
        <w:ind w:firstLineChars="0" w:firstLine="0"/>
        <w:rPr>
          <w:rFonts w:hint="eastAsia"/>
        </w:rPr>
      </w:pPr>
    </w:p>
    <w:p w14:paraId="0AF044CC" w14:textId="0EE30412" w:rsidR="009C10DC" w:rsidRDefault="009C10DC" w:rsidP="009C10DC">
      <w:pPr>
        <w:pStyle w:val="2"/>
      </w:pPr>
      <w:bookmarkStart w:id="12" w:name="_Toc97651797"/>
      <w:r>
        <w:rPr>
          <w:rFonts w:hint="eastAsia"/>
        </w:rPr>
        <w:lastRenderedPageBreak/>
        <w:t>数据关系图</w:t>
      </w:r>
      <w:bookmarkEnd w:id="12"/>
    </w:p>
    <w:p w14:paraId="3E8BF0BE" w14:textId="77777777" w:rsidR="009C10DC" w:rsidRDefault="009C10DC" w:rsidP="009C10DC">
      <w:pPr>
        <w:ind w:firstLine="440"/>
      </w:pPr>
      <w:r>
        <w:rPr>
          <w:noProof/>
        </w:rPr>
        <w:drawing>
          <wp:inline distT="0" distB="0" distL="0" distR="0" wp14:anchorId="199F906D" wp14:editId="1974728D">
            <wp:extent cx="5127329" cy="3663950"/>
            <wp:effectExtent l="0" t="0" r="0" b="0"/>
            <wp:docPr id="2" name="图片 2"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应用程序, Teams&#10;&#10;描述已自动生成"/>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32025" cy="3667306"/>
                    </a:xfrm>
                    <a:prstGeom prst="rect">
                      <a:avLst/>
                    </a:prstGeom>
                    <a:noFill/>
                    <a:ln>
                      <a:noFill/>
                    </a:ln>
                  </pic:spPr>
                </pic:pic>
              </a:graphicData>
            </a:graphic>
          </wp:inline>
        </w:drawing>
      </w:r>
    </w:p>
    <w:p w14:paraId="50D1D440" w14:textId="77777777" w:rsidR="00E63FEE" w:rsidRPr="002812CE" w:rsidRDefault="00E63FEE" w:rsidP="00797C1D">
      <w:pPr>
        <w:ind w:firstLine="440"/>
      </w:pPr>
    </w:p>
    <w:p w14:paraId="3F1D27AE" w14:textId="13E934B3" w:rsidR="00797C1D" w:rsidRDefault="009915BC" w:rsidP="00D45014">
      <w:pPr>
        <w:pStyle w:val="1"/>
      </w:pPr>
      <w:bookmarkStart w:id="13" w:name="_Toc97651798"/>
      <w:r>
        <w:rPr>
          <w:rFonts w:hint="eastAsia"/>
        </w:rPr>
        <w:t>课题开发内容详细说明</w:t>
      </w:r>
      <w:bookmarkEnd w:id="13"/>
    </w:p>
    <w:p w14:paraId="4C3A0743" w14:textId="7CB4941B" w:rsidR="009915BC" w:rsidRDefault="009915BC" w:rsidP="005341B4">
      <w:pPr>
        <w:ind w:firstLine="440"/>
      </w:pPr>
      <w:r>
        <w:rPr>
          <w:rFonts w:hint="eastAsia"/>
        </w:rPr>
        <w:t>【</w:t>
      </w:r>
      <w:r w:rsidRPr="00C809F9">
        <w:rPr>
          <w:rFonts w:hint="eastAsia"/>
          <w:color w:val="00B0F0"/>
        </w:rPr>
        <w:t>编制提示：</w:t>
      </w:r>
      <w:r w:rsidR="009C2090">
        <w:rPr>
          <w:rFonts w:hint="eastAsia"/>
          <w:color w:val="00B0F0"/>
        </w:rPr>
        <w:t>本节</w:t>
      </w:r>
      <w:r w:rsidR="00B85E03">
        <w:rPr>
          <w:rFonts w:hint="eastAsia"/>
          <w:color w:val="00B0F0"/>
        </w:rPr>
        <w:t>编制的要点是将之前的业务内容说明经过分析后，分解成相应的子系统、模块和对应的功能进行简要的说明，一般来说，先给出系统软件总体结构（子系统和模块）的简要说明，然后从总体上给出系统所涉及到的业务数据基本模型说明，最后针对所划分的子系统、模块进行说明，说明的内容就是对于业务数据的处理要求和处理能力的说明。</w:t>
      </w:r>
      <w:r>
        <w:rPr>
          <w:rFonts w:hint="eastAsia"/>
        </w:rPr>
        <w:t>】</w:t>
      </w:r>
    </w:p>
    <w:p w14:paraId="1AF676D9" w14:textId="7C45645E" w:rsidR="00E63FEE" w:rsidRDefault="00057B05" w:rsidP="005341B4">
      <w:pPr>
        <w:ind w:firstLine="440"/>
      </w:pPr>
      <w:r>
        <w:rPr>
          <w:rFonts w:hint="eastAsia"/>
        </w:rPr>
        <w:t>根据</w:t>
      </w:r>
      <w:r w:rsidR="009C2090">
        <w:rPr>
          <w:rFonts w:hint="eastAsia"/>
        </w:rPr>
        <w:t>课题</w:t>
      </w:r>
      <w:r>
        <w:rPr>
          <w:rFonts w:hint="eastAsia"/>
        </w:rPr>
        <w:t>总体</w:t>
      </w:r>
      <w:r w:rsidR="009C2090">
        <w:rPr>
          <w:rFonts w:hint="eastAsia"/>
        </w:rPr>
        <w:t>业务</w:t>
      </w:r>
      <w:r>
        <w:rPr>
          <w:rFonts w:hint="eastAsia"/>
        </w:rPr>
        <w:t>内容，</w:t>
      </w:r>
      <w:r w:rsidR="009C2090">
        <w:rPr>
          <w:rFonts w:hint="eastAsia"/>
        </w:rPr>
        <w:t>经过分析</w:t>
      </w:r>
      <w:r>
        <w:rPr>
          <w:rFonts w:hint="eastAsia"/>
        </w:rPr>
        <w:t>整个系统按照</w:t>
      </w:r>
      <w:r w:rsidR="00007F5E">
        <w:rPr>
          <w:rFonts w:hint="eastAsia"/>
        </w:rPr>
        <w:t>教学信息门户子系统、</w:t>
      </w:r>
      <w:r>
        <w:rPr>
          <w:rFonts w:hint="eastAsia"/>
        </w:rPr>
        <w:t>教师业务管理子系统、学生学习子系统、系统业务管理子系统</w:t>
      </w:r>
      <w:r w:rsidR="00007F5E">
        <w:rPr>
          <w:rFonts w:hint="eastAsia"/>
        </w:rPr>
        <w:t>四</w:t>
      </w:r>
      <w:r>
        <w:rPr>
          <w:rFonts w:hint="eastAsia"/>
        </w:rPr>
        <w:t>个子系统规划开发内容</w:t>
      </w:r>
      <w:r w:rsidR="00C809F9">
        <w:rPr>
          <w:rFonts w:hint="eastAsia"/>
        </w:rPr>
        <w:t>。</w:t>
      </w:r>
    </w:p>
    <w:p w14:paraId="45946719" w14:textId="38834854" w:rsidR="00110443" w:rsidRDefault="00110443" w:rsidP="005341B4">
      <w:pPr>
        <w:ind w:firstLine="440"/>
      </w:pPr>
      <w:r>
        <w:rPr>
          <w:rFonts w:hint="eastAsia"/>
          <w:noProof/>
        </w:rPr>
        <w:lastRenderedPageBreak/>
        <w:drawing>
          <wp:inline distT="0" distB="0" distL="0" distR="0" wp14:anchorId="47A43549" wp14:editId="6984F50C">
            <wp:extent cx="5255504" cy="2863850"/>
            <wp:effectExtent l="0" t="0" r="0" b="0"/>
            <wp:docPr id="3" name="图片 3"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10;&#10;描述已自动生成"/>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93478" cy="2884543"/>
                    </a:xfrm>
                    <a:prstGeom prst="rect">
                      <a:avLst/>
                    </a:prstGeom>
                    <a:noFill/>
                    <a:ln>
                      <a:noFill/>
                    </a:ln>
                  </pic:spPr>
                </pic:pic>
              </a:graphicData>
            </a:graphic>
          </wp:inline>
        </w:drawing>
      </w:r>
    </w:p>
    <w:p w14:paraId="54441BE4" w14:textId="77777777" w:rsidR="00747A7D" w:rsidRPr="00C809F9" w:rsidRDefault="00747A7D" w:rsidP="00C809F9">
      <w:pPr>
        <w:ind w:firstLine="440"/>
      </w:pPr>
    </w:p>
    <w:p w14:paraId="2F78BBAE" w14:textId="27DC26C2" w:rsidR="00740827" w:rsidRDefault="00007F5E" w:rsidP="00540AC8">
      <w:pPr>
        <w:pStyle w:val="2"/>
      </w:pPr>
      <w:bookmarkStart w:id="14" w:name="_Toc97651799"/>
      <w:r>
        <w:rPr>
          <w:rFonts w:hint="eastAsia"/>
        </w:rPr>
        <w:t>教学信息门户</w:t>
      </w:r>
      <w:r w:rsidR="00D4239B">
        <w:rPr>
          <w:rFonts w:hint="eastAsia"/>
        </w:rPr>
        <w:t>子</w:t>
      </w:r>
      <w:r w:rsidR="00110C91">
        <w:rPr>
          <w:rFonts w:hint="eastAsia"/>
        </w:rPr>
        <w:t>系统</w:t>
      </w:r>
      <w:bookmarkEnd w:id="14"/>
    </w:p>
    <w:p w14:paraId="1FC024C4" w14:textId="4E325870" w:rsidR="000F1FBC" w:rsidRDefault="00D4239B" w:rsidP="002875FD">
      <w:pPr>
        <w:ind w:firstLine="440"/>
      </w:pPr>
      <w:r>
        <w:rPr>
          <w:rFonts w:hint="eastAsia"/>
        </w:rPr>
        <w:t>【</w:t>
      </w:r>
      <w:r w:rsidRPr="00C238C6">
        <w:rPr>
          <w:rFonts w:hint="eastAsia"/>
          <w:color w:val="00B0F0"/>
        </w:rPr>
        <w:t>编制说明：</w:t>
      </w:r>
      <w:r w:rsidR="00C238C6" w:rsidRPr="00C238C6">
        <w:rPr>
          <w:rFonts w:hint="eastAsia"/>
          <w:color w:val="00B0F0"/>
        </w:rPr>
        <w:t>简要说明子系统的作用或者责任。</w:t>
      </w:r>
      <w:r>
        <w:rPr>
          <w:rFonts w:hint="eastAsia"/>
        </w:rPr>
        <w:t>】</w:t>
      </w:r>
    </w:p>
    <w:p w14:paraId="418A29F9" w14:textId="6F5D8369" w:rsidR="00387C76" w:rsidRPr="002875FD" w:rsidRDefault="00387C76" w:rsidP="002875FD">
      <w:pPr>
        <w:ind w:firstLine="440"/>
      </w:pPr>
      <w:r>
        <w:rPr>
          <w:rFonts w:hint="eastAsia"/>
        </w:rPr>
        <w:t>教学信息门户子系统是进入本系统的入口，</w:t>
      </w:r>
      <w:r w:rsidR="00927D38">
        <w:rPr>
          <w:rFonts w:hint="eastAsia"/>
        </w:rPr>
        <w:t>负责站点公共信息的发布、呈现，其目的是为一般的用户提供了解教师、课程以及一些学习、考试日程安排信息；同时</w:t>
      </w:r>
      <w:r w:rsidR="00C238C6">
        <w:rPr>
          <w:rFonts w:hint="eastAsia"/>
        </w:rPr>
        <w:t>也是教师、学生注册和登录系统的入口</w:t>
      </w:r>
      <w:r w:rsidR="00150178">
        <w:rPr>
          <w:rFonts w:hint="eastAsia"/>
        </w:rPr>
        <w:t>，总体的门户样式参考</w:t>
      </w:r>
      <w:r w:rsidR="00193FBF">
        <w:t>…</w:t>
      </w:r>
      <w:r w:rsidR="00C238C6">
        <w:rPr>
          <w:rFonts w:hint="eastAsia"/>
        </w:rPr>
        <w:t>。</w:t>
      </w:r>
    </w:p>
    <w:p w14:paraId="1259B9ED" w14:textId="439DCEC6" w:rsidR="00A23853" w:rsidRDefault="00CE1A51" w:rsidP="00157138">
      <w:pPr>
        <w:pStyle w:val="3"/>
      </w:pPr>
      <w:bookmarkStart w:id="15" w:name="_Toc97651800"/>
      <w:r>
        <w:rPr>
          <w:rFonts w:hint="eastAsia"/>
        </w:rPr>
        <w:t>常规站点信息维护模块</w:t>
      </w:r>
      <w:bookmarkEnd w:id="15"/>
    </w:p>
    <w:p w14:paraId="16BD9399" w14:textId="0640A93D" w:rsidR="00C238C6" w:rsidRDefault="00C238C6" w:rsidP="00C238C6">
      <w:pPr>
        <w:ind w:firstLine="440"/>
      </w:pPr>
      <w:r>
        <w:rPr>
          <w:rFonts w:hint="eastAsia"/>
        </w:rPr>
        <w:t>【</w:t>
      </w:r>
      <w:r w:rsidRPr="00C238C6">
        <w:rPr>
          <w:rFonts w:hint="eastAsia"/>
          <w:color w:val="00B0F0"/>
        </w:rPr>
        <w:t>编制说明：一般来说，模块的名称可以大致地约束了其中内容的数据、数据处理和相关的软件因素，这个部分的说明只是具体化即可</w:t>
      </w:r>
      <w:r w:rsidRPr="005F5D16">
        <w:rPr>
          <w:rFonts w:hint="eastAsia"/>
          <w:color w:val="00B0F0"/>
        </w:rPr>
        <w:t>，原则上，这个部分的说明完成后，大致上可以开始代码编写</w:t>
      </w:r>
      <w:r w:rsidR="005F5D16" w:rsidRPr="005F5D16">
        <w:rPr>
          <w:rFonts w:hint="eastAsia"/>
          <w:color w:val="00B0F0"/>
        </w:rPr>
        <w:t>，也可能在编写了一些代码之后，回头重新编写。</w:t>
      </w:r>
      <w:r>
        <w:rPr>
          <w:rFonts w:hint="eastAsia"/>
        </w:rPr>
        <w:t>】</w:t>
      </w:r>
    </w:p>
    <w:p w14:paraId="18126403" w14:textId="56353F9E" w:rsidR="00CE1A51" w:rsidRPr="00CE1A51" w:rsidRDefault="00C238C6" w:rsidP="00CE1A51">
      <w:pPr>
        <w:ind w:firstLine="440"/>
      </w:pPr>
      <w:r>
        <w:rPr>
          <w:rFonts w:hint="eastAsia"/>
        </w:rPr>
        <w:t>本模块由</w:t>
      </w:r>
      <w:r w:rsidR="00150178">
        <w:rPr>
          <w:rFonts w:hint="eastAsia"/>
        </w:rPr>
        <w:t>系统业务管理员使用，负责维护门户站点的信息分类、栏目设置</w:t>
      </w:r>
      <w:r w:rsidR="00505CD1">
        <w:rPr>
          <w:rFonts w:hint="eastAsia"/>
        </w:rPr>
        <w:t>、关联内容</w:t>
      </w:r>
      <w:r w:rsidR="00150178">
        <w:rPr>
          <w:rFonts w:hint="eastAsia"/>
        </w:rPr>
        <w:t>，以及与这些相关的具体的信息关联关系的配置</w:t>
      </w:r>
      <w:r w:rsidR="00511747">
        <w:rPr>
          <w:rFonts w:hint="eastAsia"/>
        </w:rPr>
        <w:t>与发布管理</w:t>
      </w:r>
      <w:r w:rsidR="00505CD1">
        <w:rPr>
          <w:rFonts w:hint="eastAsia"/>
        </w:rPr>
        <w:t>。</w:t>
      </w:r>
      <w:r w:rsidR="00511747">
        <w:rPr>
          <w:rFonts w:hint="eastAsia"/>
        </w:rPr>
        <w:t>例如站点新闻、教学计划信息、考试信息等等，以及这些信息管理的课程、受众群等。</w:t>
      </w:r>
    </w:p>
    <w:p w14:paraId="1B91087B" w14:textId="76ECC519" w:rsidR="00CE1A51" w:rsidRDefault="00CE1A51" w:rsidP="00CE1A51">
      <w:pPr>
        <w:pStyle w:val="3"/>
      </w:pPr>
      <w:bookmarkStart w:id="16" w:name="_Toc97651801"/>
      <w:r>
        <w:rPr>
          <w:rFonts w:hint="eastAsia"/>
        </w:rPr>
        <w:t>课程信息维护发布模块</w:t>
      </w:r>
      <w:bookmarkEnd w:id="16"/>
    </w:p>
    <w:p w14:paraId="74524844" w14:textId="5923D03D" w:rsidR="00CE1A51" w:rsidRPr="00CE1A51" w:rsidRDefault="00505CD1" w:rsidP="00CE1A51">
      <w:pPr>
        <w:ind w:firstLine="440"/>
      </w:pPr>
      <w:r>
        <w:rPr>
          <w:rFonts w:hint="eastAsia"/>
        </w:rPr>
        <w:t>本模块由系统业务管理员使用，负责</w:t>
      </w:r>
      <w:r w:rsidR="00511747">
        <w:rPr>
          <w:rFonts w:hint="eastAsia"/>
        </w:rPr>
        <w:t>根据教学要求，管理相关的课程在门户网站的按照一定的规则发布、导航以及具体的呈现调整。</w:t>
      </w:r>
    </w:p>
    <w:p w14:paraId="060F1AF8" w14:textId="58D24466" w:rsidR="00CE1A51" w:rsidRDefault="00CE1A51" w:rsidP="00CE1A51">
      <w:pPr>
        <w:pStyle w:val="3"/>
      </w:pPr>
      <w:bookmarkStart w:id="17" w:name="_Toc97651802"/>
      <w:r>
        <w:rPr>
          <w:rFonts w:hint="eastAsia"/>
        </w:rPr>
        <w:t>课程信息查询服务模块</w:t>
      </w:r>
      <w:bookmarkEnd w:id="17"/>
    </w:p>
    <w:p w14:paraId="1596DA45" w14:textId="4CF0DAC5" w:rsidR="00CE1A51" w:rsidRPr="00CE1A51" w:rsidRDefault="00DB3E05" w:rsidP="00CE1A51">
      <w:pPr>
        <w:ind w:firstLine="440"/>
      </w:pPr>
      <w:r>
        <w:rPr>
          <w:rFonts w:hint="eastAsia"/>
        </w:rPr>
        <w:t>本模块由所有类型的用户使用，用于查询站点信息、课程信息，并提供对于站点信息、课程信息的相关操作的导航链接（导航链接需要根据用户相应的权限进行限制）。</w:t>
      </w:r>
    </w:p>
    <w:p w14:paraId="2BEEDAF8" w14:textId="45FAE0A4" w:rsidR="00D4239B" w:rsidRDefault="00007F5E" w:rsidP="00007F5E">
      <w:pPr>
        <w:pStyle w:val="2"/>
      </w:pPr>
      <w:bookmarkStart w:id="18" w:name="_Toc97651803"/>
      <w:r>
        <w:rPr>
          <w:rFonts w:hint="eastAsia"/>
        </w:rPr>
        <w:lastRenderedPageBreak/>
        <w:t>教师业务管理子系统</w:t>
      </w:r>
      <w:bookmarkEnd w:id="18"/>
    </w:p>
    <w:p w14:paraId="16F15BC9" w14:textId="7D5530AE" w:rsidR="00355D71" w:rsidRPr="00DB3E05" w:rsidRDefault="00DB3E05" w:rsidP="00DB3E05">
      <w:pPr>
        <w:ind w:firstLine="440"/>
      </w:pPr>
      <w:r>
        <w:rPr>
          <w:rFonts w:hint="eastAsia"/>
        </w:rPr>
        <w:t>教师业务管理子系统由课程教师使用，负责维护个人教室内的课程设置</w:t>
      </w:r>
      <w:r w:rsidR="00EB3FF9">
        <w:rPr>
          <w:rFonts w:hint="eastAsia"/>
        </w:rPr>
        <w:t>、课程内容维护、课程范围定义、以及根据需要安排</w:t>
      </w:r>
      <w:r w:rsidR="00156A49">
        <w:rPr>
          <w:rFonts w:hint="eastAsia"/>
        </w:rPr>
        <w:t>维护和管理考试信息，组织考试。</w:t>
      </w:r>
      <w:r w:rsidR="00355D71">
        <w:rPr>
          <w:rFonts w:hint="eastAsia"/>
        </w:rPr>
        <w:t>教师子系统需要教师事先注册申请，获得授权后，自动获得一个唯一的虚拟教室</w:t>
      </w:r>
      <w:r w:rsidR="00C5551E">
        <w:rPr>
          <w:rFonts w:hint="eastAsia"/>
        </w:rPr>
        <w:t>，教师的所有课程，在这个虚拟教室开展教学。</w:t>
      </w:r>
    </w:p>
    <w:p w14:paraId="2011D108" w14:textId="483A8772" w:rsidR="00007F5E" w:rsidRDefault="00533059" w:rsidP="00C00611">
      <w:pPr>
        <w:pStyle w:val="3"/>
      </w:pPr>
      <w:bookmarkStart w:id="19" w:name="_Toc97651804"/>
      <w:r>
        <w:rPr>
          <w:rFonts w:hint="eastAsia"/>
        </w:rPr>
        <w:t>个人</w:t>
      </w:r>
      <w:r w:rsidR="00C00611">
        <w:rPr>
          <w:rFonts w:hint="eastAsia"/>
        </w:rPr>
        <w:t>教室信息维护模块</w:t>
      </w:r>
      <w:bookmarkEnd w:id="19"/>
    </w:p>
    <w:p w14:paraId="063DF733" w14:textId="2E9495F1" w:rsidR="00C00611" w:rsidRPr="00C00611" w:rsidRDefault="00DD18AD" w:rsidP="00C00611">
      <w:pPr>
        <w:ind w:firstLine="440"/>
      </w:pPr>
      <w:r>
        <w:rPr>
          <w:rFonts w:hint="eastAsia"/>
        </w:rPr>
        <w:t>由教师使用，维护教室的基础信息，以及适度的教室在页面</w:t>
      </w:r>
      <w:r>
        <w:rPr>
          <w:rFonts w:hint="eastAsia"/>
        </w:rPr>
        <w:t>UI</w:t>
      </w:r>
      <w:r>
        <w:rPr>
          <w:rFonts w:hint="eastAsia"/>
        </w:rPr>
        <w:t>上的样式模板配置等基础信息</w:t>
      </w:r>
      <w:r w:rsidR="00FC6F22">
        <w:rPr>
          <w:rFonts w:hint="eastAsia"/>
        </w:rPr>
        <w:t>。</w:t>
      </w:r>
    </w:p>
    <w:p w14:paraId="0AB90E45" w14:textId="7EA6F51A" w:rsidR="00C00611" w:rsidRDefault="00533059" w:rsidP="00C00611">
      <w:pPr>
        <w:pStyle w:val="3"/>
      </w:pPr>
      <w:bookmarkStart w:id="20" w:name="_Toc97651805"/>
      <w:r>
        <w:rPr>
          <w:rFonts w:hint="eastAsia"/>
        </w:rPr>
        <w:t>个人</w:t>
      </w:r>
      <w:r w:rsidR="00C00611">
        <w:rPr>
          <w:rFonts w:hint="eastAsia"/>
        </w:rPr>
        <w:t>课程信息维护模块</w:t>
      </w:r>
      <w:bookmarkEnd w:id="20"/>
    </w:p>
    <w:p w14:paraId="59D14FC2" w14:textId="16854B3E" w:rsidR="00C00611" w:rsidRPr="00C00611" w:rsidRDefault="00FC6F22" w:rsidP="00C00611">
      <w:pPr>
        <w:ind w:firstLine="440"/>
      </w:pPr>
      <w:r>
        <w:rPr>
          <w:rFonts w:hint="eastAsia"/>
        </w:rPr>
        <w:t>由教师使用，用于维护课程、课程节次、内容、知识点、难点重点、练习题、考试题等，可以在课程中邀请其他老师、学生参与课程内容的建设。</w:t>
      </w:r>
    </w:p>
    <w:p w14:paraId="0F89D993" w14:textId="393DA91E" w:rsidR="00C00611" w:rsidRDefault="00C00611" w:rsidP="00C00611">
      <w:pPr>
        <w:pStyle w:val="3"/>
      </w:pPr>
      <w:bookmarkStart w:id="21" w:name="_Toc97651806"/>
      <w:r>
        <w:rPr>
          <w:rFonts w:hint="eastAsia"/>
        </w:rPr>
        <w:t>考试信息维护管理模块</w:t>
      </w:r>
      <w:bookmarkEnd w:id="21"/>
    </w:p>
    <w:p w14:paraId="0D8DBE31" w14:textId="4608E135" w:rsidR="00C00611" w:rsidRPr="00C00611" w:rsidRDefault="00FC6F22" w:rsidP="00C00611">
      <w:pPr>
        <w:ind w:firstLine="440"/>
      </w:pPr>
      <w:r>
        <w:rPr>
          <w:rFonts w:hint="eastAsia"/>
        </w:rPr>
        <w:t>由教师使用，</w:t>
      </w:r>
      <w:r w:rsidR="00355D71">
        <w:rPr>
          <w:rFonts w:hint="eastAsia"/>
        </w:rPr>
        <w:t>根据实际的需要，安排考试相关的事宜，抽取考题生成考卷、发布考试时间、收取学生答卷、评分等等。</w:t>
      </w:r>
    </w:p>
    <w:p w14:paraId="09E7A125" w14:textId="7FEAD8E5" w:rsidR="00007F5E" w:rsidRDefault="00007F5E" w:rsidP="00007F5E">
      <w:pPr>
        <w:pStyle w:val="2"/>
      </w:pPr>
      <w:bookmarkStart w:id="22" w:name="_Toc97651807"/>
      <w:r>
        <w:rPr>
          <w:rFonts w:hint="eastAsia"/>
        </w:rPr>
        <w:t>学生学习子系统</w:t>
      </w:r>
      <w:bookmarkEnd w:id="22"/>
    </w:p>
    <w:p w14:paraId="6F8FB649" w14:textId="08B6522D" w:rsidR="00C5551E" w:rsidRPr="00C5551E" w:rsidRDefault="003776AB" w:rsidP="00C5551E">
      <w:pPr>
        <w:ind w:firstLine="440"/>
      </w:pPr>
      <w:r>
        <w:rPr>
          <w:rFonts w:hint="eastAsia"/>
        </w:rPr>
        <w:t>学生学习子系统由注册学生使用，负责根据学生的学习需求，自行选课、参加学习，在学习中系统自动记录学生的学习内容和进度，</w:t>
      </w:r>
      <w:r w:rsidR="00D53160">
        <w:rPr>
          <w:rFonts w:hint="eastAsia"/>
        </w:rPr>
        <w:t>针对相应的课程学习进行练习和作业，参加相应课程考试等，系统还提供一个总体的学习成绩管理模块，用于为学生设定学习目标和评测学习效果。</w:t>
      </w:r>
    </w:p>
    <w:p w14:paraId="2A30D4FF" w14:textId="2E3B845B" w:rsidR="00007F5E" w:rsidRDefault="00C00611" w:rsidP="00C00611">
      <w:pPr>
        <w:pStyle w:val="3"/>
      </w:pPr>
      <w:bookmarkStart w:id="23" w:name="_Toc97651808"/>
      <w:r>
        <w:rPr>
          <w:rFonts w:hint="eastAsia"/>
        </w:rPr>
        <w:t>课程收藏管理模块</w:t>
      </w:r>
      <w:bookmarkEnd w:id="23"/>
    </w:p>
    <w:p w14:paraId="3C515254" w14:textId="64199D66" w:rsidR="00C00611" w:rsidRPr="00C00611" w:rsidRDefault="00D53160" w:rsidP="00C00611">
      <w:pPr>
        <w:ind w:firstLine="440"/>
      </w:pPr>
      <w:r>
        <w:rPr>
          <w:rFonts w:hint="eastAsia"/>
        </w:rPr>
        <w:t>由学生使用的模块，其作用类似选课，选课的规则有两种，一种是完全根据学生个人兴趣自由选，一种是根据常规教学组织的必修、选修规则选课。</w:t>
      </w:r>
    </w:p>
    <w:p w14:paraId="2A0E0E87" w14:textId="56C51CD7" w:rsidR="00C00611" w:rsidRDefault="00C00611" w:rsidP="00C00611">
      <w:pPr>
        <w:pStyle w:val="3"/>
      </w:pPr>
      <w:bookmarkStart w:id="24" w:name="_Toc97651809"/>
      <w:r>
        <w:rPr>
          <w:rFonts w:hint="eastAsia"/>
        </w:rPr>
        <w:t>课程学习管理模块</w:t>
      </w:r>
      <w:bookmarkEnd w:id="24"/>
    </w:p>
    <w:p w14:paraId="33D32B93" w14:textId="0327CF8F" w:rsidR="00C00611" w:rsidRPr="00C00611" w:rsidRDefault="00B903DC" w:rsidP="00C00611">
      <w:pPr>
        <w:ind w:firstLine="440"/>
      </w:pPr>
      <w:r>
        <w:rPr>
          <w:rFonts w:hint="eastAsia"/>
        </w:rPr>
        <w:t>学生使用的进入课程的模块，学习的形式与选课类似，一种是随意了解、看看，根据兴趣进行的碎片性质的学习，一种是按照要求逐节次进行阅读（或者其他形式）进行内容学习、然后完成课程练习、单元测试、课程水平测评，第二种是严格的进</w:t>
      </w:r>
      <w:proofErr w:type="gramStart"/>
      <w:r>
        <w:rPr>
          <w:rFonts w:hint="eastAsia"/>
        </w:rPr>
        <w:t>阶性质</w:t>
      </w:r>
      <w:proofErr w:type="gramEnd"/>
      <w:r>
        <w:rPr>
          <w:rFonts w:hint="eastAsia"/>
        </w:rPr>
        <w:t>的学习。</w:t>
      </w:r>
    </w:p>
    <w:p w14:paraId="4D1D9C0F" w14:textId="6B321531" w:rsidR="00C00611" w:rsidRDefault="00D53160" w:rsidP="00C00611">
      <w:pPr>
        <w:pStyle w:val="3"/>
      </w:pPr>
      <w:bookmarkStart w:id="25" w:name="_Toc97651810"/>
      <w:r>
        <w:rPr>
          <w:rFonts w:hint="eastAsia"/>
        </w:rPr>
        <w:t>课程</w:t>
      </w:r>
      <w:r w:rsidR="00C00611">
        <w:rPr>
          <w:rFonts w:hint="eastAsia"/>
        </w:rPr>
        <w:t>考试模块</w:t>
      </w:r>
      <w:bookmarkEnd w:id="25"/>
    </w:p>
    <w:p w14:paraId="7B63F58E" w14:textId="7318B4A0" w:rsidR="00D53160" w:rsidRPr="00D53160" w:rsidRDefault="002A4CFC" w:rsidP="00D53160">
      <w:pPr>
        <w:ind w:firstLine="440"/>
      </w:pPr>
      <w:r>
        <w:rPr>
          <w:rFonts w:hint="eastAsia"/>
        </w:rPr>
        <w:t>学生使用的，参加课程考试的模块。</w:t>
      </w:r>
    </w:p>
    <w:p w14:paraId="40E95C78" w14:textId="77777777" w:rsidR="00D53160" w:rsidRDefault="00D53160" w:rsidP="00D53160">
      <w:pPr>
        <w:pStyle w:val="3"/>
      </w:pPr>
      <w:bookmarkStart w:id="26" w:name="_Toc97651811"/>
      <w:r>
        <w:rPr>
          <w:rFonts w:hint="eastAsia"/>
        </w:rPr>
        <w:t>学习成绩管理模块</w:t>
      </w:r>
      <w:bookmarkEnd w:id="26"/>
    </w:p>
    <w:p w14:paraId="4C2D547F" w14:textId="2A15D978" w:rsidR="00C00611" w:rsidRPr="00C00611" w:rsidRDefault="002A4CFC" w:rsidP="00C00611">
      <w:pPr>
        <w:ind w:firstLine="440"/>
      </w:pPr>
      <w:r>
        <w:rPr>
          <w:rFonts w:hint="eastAsia"/>
        </w:rPr>
        <w:t>学生使用的，用于查询学生在系统中学习的学习成绩的模块，同时还包括针对某次考试成绩存在异议的时候，提请重新审核成绩。</w:t>
      </w:r>
    </w:p>
    <w:p w14:paraId="2A3BEA31" w14:textId="6CF22C54" w:rsidR="00007F5E" w:rsidRDefault="00007F5E" w:rsidP="00007F5E">
      <w:pPr>
        <w:pStyle w:val="2"/>
      </w:pPr>
      <w:bookmarkStart w:id="27" w:name="_Toc97651812"/>
      <w:r>
        <w:rPr>
          <w:rFonts w:hint="eastAsia"/>
        </w:rPr>
        <w:lastRenderedPageBreak/>
        <w:t>系统业务管理子系统</w:t>
      </w:r>
      <w:bookmarkEnd w:id="27"/>
    </w:p>
    <w:p w14:paraId="219B8A8E" w14:textId="671B1ABA" w:rsidR="0073621F" w:rsidRPr="0073621F" w:rsidRDefault="0073621F" w:rsidP="0073621F">
      <w:pPr>
        <w:ind w:firstLine="440"/>
      </w:pPr>
      <w:r>
        <w:rPr>
          <w:rFonts w:hint="eastAsia"/>
        </w:rPr>
        <w:t>由系统也管理员维护使用，主要用于</w:t>
      </w:r>
      <w:r w:rsidR="00953BAF">
        <w:rPr>
          <w:rFonts w:hint="eastAsia"/>
        </w:rPr>
        <w:t>维护系统的基础信息</w:t>
      </w:r>
      <w:r w:rsidR="00CC319E">
        <w:rPr>
          <w:rFonts w:hint="eastAsia"/>
        </w:rPr>
        <w:t>如课程类型，管理教室申请审核、课程发布审核等基础性工作。</w:t>
      </w:r>
    </w:p>
    <w:p w14:paraId="6FE7B009" w14:textId="25E86BC5" w:rsidR="00CE1A51" w:rsidRDefault="00CE1A51" w:rsidP="00747A7D">
      <w:pPr>
        <w:pStyle w:val="3"/>
      </w:pPr>
      <w:bookmarkStart w:id="28" w:name="_Toc97651813"/>
      <w:r>
        <w:rPr>
          <w:rFonts w:hint="eastAsia"/>
        </w:rPr>
        <w:t>课程类型管理模块</w:t>
      </w:r>
      <w:bookmarkEnd w:id="28"/>
    </w:p>
    <w:p w14:paraId="607B1C03" w14:textId="68018B10" w:rsidR="00747A7D" w:rsidRPr="00747A7D" w:rsidRDefault="00E87E53" w:rsidP="00747A7D">
      <w:pPr>
        <w:ind w:firstLine="440"/>
      </w:pPr>
      <w:r>
        <w:rPr>
          <w:rFonts w:hint="eastAsia"/>
        </w:rPr>
        <w:t>由系统业务管理员使用，用于维护课题软件系统的教室、课程等核心数据的归类，课程类型考虑分为学科大类、</w:t>
      </w:r>
      <w:r w:rsidR="00856290">
        <w:rPr>
          <w:rFonts w:hint="eastAsia"/>
        </w:rPr>
        <w:t>学科二级类型，</w:t>
      </w:r>
      <w:r w:rsidR="0073621F">
        <w:rPr>
          <w:rFonts w:hint="eastAsia"/>
        </w:rPr>
        <w:t>所有</w:t>
      </w:r>
      <w:r w:rsidR="00CC319E">
        <w:rPr>
          <w:rFonts w:hint="eastAsia"/>
        </w:rPr>
        <w:t>的教室、课程都需要归属于相应的类型。</w:t>
      </w:r>
    </w:p>
    <w:p w14:paraId="5B48C0C2" w14:textId="2218CE4C" w:rsidR="00CE1A51" w:rsidRDefault="00CE1A51" w:rsidP="00747A7D">
      <w:pPr>
        <w:pStyle w:val="3"/>
      </w:pPr>
      <w:bookmarkStart w:id="29" w:name="_Toc97651814"/>
      <w:r>
        <w:rPr>
          <w:rFonts w:hint="eastAsia"/>
        </w:rPr>
        <w:t>教室申请审核管理模块</w:t>
      </w:r>
      <w:bookmarkEnd w:id="29"/>
    </w:p>
    <w:p w14:paraId="2CAF0344" w14:textId="7C8AE075" w:rsidR="00747A7D" w:rsidRPr="00747A7D" w:rsidRDefault="00CC319E" w:rsidP="00747A7D">
      <w:pPr>
        <w:ind w:firstLine="440"/>
      </w:pPr>
      <w:r>
        <w:rPr>
          <w:rFonts w:hint="eastAsia"/>
        </w:rPr>
        <w:t>由系统业务管理员掌握使用，用于受理和审核教师用户的申请注册资料，对于申请通过的教师用户直接配置一个虚拟教室，</w:t>
      </w:r>
      <w:r w:rsidR="004F3EDD">
        <w:rPr>
          <w:rFonts w:hint="eastAsia"/>
        </w:rPr>
        <w:t>供教师进行教学活动管理使用。</w:t>
      </w:r>
    </w:p>
    <w:p w14:paraId="14EFA717" w14:textId="1645791D" w:rsidR="00CE1A51" w:rsidRDefault="00CE1A51" w:rsidP="00747A7D">
      <w:pPr>
        <w:pStyle w:val="3"/>
      </w:pPr>
      <w:bookmarkStart w:id="30" w:name="_Toc97651815"/>
      <w:r>
        <w:rPr>
          <w:rFonts w:hint="eastAsia"/>
        </w:rPr>
        <w:t>课程发布审核管理模块</w:t>
      </w:r>
      <w:bookmarkEnd w:id="30"/>
    </w:p>
    <w:p w14:paraId="02440510" w14:textId="2EE05DA5" w:rsidR="00CE1A51" w:rsidRPr="00CE1A51" w:rsidRDefault="00823E4B" w:rsidP="00CE1A51">
      <w:pPr>
        <w:ind w:firstLine="440"/>
      </w:pPr>
      <w:r>
        <w:rPr>
          <w:rFonts w:hint="eastAsia"/>
        </w:rPr>
        <w:t>由系统管理员掌握使用，对于教师提请的课程进行常规审核管理，通过管理审核的课程才能进入课程查询服务模块，供学生参与教学。</w:t>
      </w:r>
    </w:p>
    <w:p w14:paraId="552D636C" w14:textId="77777777" w:rsidR="00007F5E" w:rsidRPr="00007F5E" w:rsidRDefault="00007F5E" w:rsidP="00007F5E">
      <w:pPr>
        <w:ind w:firstLine="440"/>
      </w:pPr>
    </w:p>
    <w:p w14:paraId="39002A2E" w14:textId="5C387707" w:rsidR="00605A3B" w:rsidRDefault="00D4239B" w:rsidP="00121BA3">
      <w:pPr>
        <w:pStyle w:val="1"/>
      </w:pPr>
      <w:bookmarkStart w:id="31" w:name="_Toc97651816"/>
      <w:r>
        <w:rPr>
          <w:rFonts w:hint="eastAsia"/>
        </w:rPr>
        <w:t>课题软件</w:t>
      </w:r>
      <w:r w:rsidR="00A754D7">
        <w:rPr>
          <w:rFonts w:hint="eastAsia"/>
        </w:rPr>
        <w:t>技术</w:t>
      </w:r>
      <w:r w:rsidR="00121BA3">
        <w:rPr>
          <w:rFonts w:hint="eastAsia"/>
        </w:rPr>
        <w:t>应用规划</w:t>
      </w:r>
      <w:bookmarkEnd w:id="31"/>
    </w:p>
    <w:p w14:paraId="7D3B4066" w14:textId="5AA187B0" w:rsidR="00B85E03" w:rsidRPr="00B85E03" w:rsidRDefault="00B85E03" w:rsidP="00B85E03">
      <w:pPr>
        <w:ind w:firstLine="440"/>
      </w:pPr>
      <w:r>
        <w:rPr>
          <w:rFonts w:hint="eastAsia"/>
        </w:rPr>
        <w:t>【</w:t>
      </w:r>
      <w:r w:rsidRPr="00A30D34">
        <w:rPr>
          <w:rFonts w:hint="eastAsia"/>
          <w:color w:val="00B0F0"/>
        </w:rPr>
        <w:t>编制说明：</w:t>
      </w:r>
      <w:r w:rsidR="0044249C" w:rsidRPr="00A30D34">
        <w:rPr>
          <w:rFonts w:hint="eastAsia"/>
          <w:color w:val="00B0F0"/>
        </w:rPr>
        <w:t>本节用于描述在课题软件开发的过程中，</w:t>
      </w:r>
      <w:r w:rsidR="00A30D34" w:rsidRPr="00A30D34">
        <w:rPr>
          <w:rFonts w:hint="eastAsia"/>
          <w:color w:val="00B0F0"/>
        </w:rPr>
        <w:t>计划使用的开发技术、部署方式以及应用软件的一些常规如安全、性能方面的计划和要求。</w:t>
      </w:r>
      <w:r w:rsidR="00AC5403">
        <w:rPr>
          <w:rFonts w:hint="eastAsia"/>
          <w:color w:val="00B0F0"/>
        </w:rPr>
        <w:t>这一节的描述基本上是类似的，同学在学习的时候，可以根据课程的总体要求和个人的特点，进行合理的剪裁。</w:t>
      </w:r>
      <w:r>
        <w:rPr>
          <w:rFonts w:hint="eastAsia"/>
        </w:rPr>
        <w:t>】</w:t>
      </w:r>
    </w:p>
    <w:p w14:paraId="62020009" w14:textId="114E650D" w:rsidR="00150178" w:rsidRDefault="00150178" w:rsidP="00150178">
      <w:pPr>
        <w:pStyle w:val="2"/>
      </w:pPr>
      <w:bookmarkStart w:id="32" w:name="_Toc24182074"/>
      <w:bookmarkStart w:id="33" w:name="_Toc97651817"/>
      <w:r>
        <w:rPr>
          <w:rFonts w:hint="eastAsia"/>
        </w:rPr>
        <w:t>应用开发技术要求</w:t>
      </w:r>
      <w:bookmarkEnd w:id="32"/>
      <w:bookmarkEnd w:id="33"/>
    </w:p>
    <w:p w14:paraId="07875D59" w14:textId="6A6CB2E0" w:rsidR="00823E4B" w:rsidRDefault="00823E4B" w:rsidP="00823E4B">
      <w:pPr>
        <w:ind w:firstLine="440"/>
      </w:pPr>
      <w:r>
        <w:rPr>
          <w:rFonts w:hint="eastAsia"/>
        </w:rPr>
        <w:t>课程课题软件采用前后端隔离的常规方式实现。前端负责业务数据和操作界面，需要实现现代桌面浏览器、手机</w:t>
      </w:r>
      <w:r>
        <w:rPr>
          <w:rFonts w:hint="eastAsia"/>
        </w:rPr>
        <w:t>App</w:t>
      </w:r>
      <w:r>
        <w:rPr>
          <w:rFonts w:hint="eastAsia"/>
        </w:rPr>
        <w:t>、小程序（</w:t>
      </w:r>
      <w:proofErr w:type="gramStart"/>
      <w:r>
        <w:rPr>
          <w:rFonts w:hint="eastAsia"/>
        </w:rPr>
        <w:t>微信小</w:t>
      </w:r>
      <w:proofErr w:type="gramEnd"/>
      <w:r>
        <w:rPr>
          <w:rFonts w:hint="eastAsia"/>
        </w:rPr>
        <w:t>程序）三种方式的应用；后端负责业务数据接口，业务数据流转处理、存储处理等，后端系统需要支持</w:t>
      </w:r>
      <w:proofErr w:type="spellStart"/>
      <w:r>
        <w:rPr>
          <w:rFonts w:hint="eastAsia"/>
        </w:rPr>
        <w:t>Liunx</w:t>
      </w:r>
      <w:proofErr w:type="spellEnd"/>
      <w:r>
        <w:rPr>
          <w:rFonts w:hint="eastAsia"/>
        </w:rPr>
        <w:t>类和</w:t>
      </w:r>
      <w:r>
        <w:rPr>
          <w:rFonts w:hint="eastAsia"/>
        </w:rPr>
        <w:t>Windows</w:t>
      </w:r>
      <w:r>
        <w:t xml:space="preserve"> </w:t>
      </w:r>
      <w:r>
        <w:rPr>
          <w:rFonts w:hint="eastAsia"/>
        </w:rPr>
        <w:t>操作系统的部署。</w:t>
      </w:r>
    </w:p>
    <w:p w14:paraId="67172D30" w14:textId="63EAB047" w:rsidR="00FD0A60" w:rsidRDefault="00A30D34" w:rsidP="00FD0A60">
      <w:pPr>
        <w:pStyle w:val="3"/>
      </w:pPr>
      <w:bookmarkStart w:id="34" w:name="_Toc97651818"/>
      <w:r>
        <w:rPr>
          <w:rFonts w:hint="eastAsia"/>
        </w:rPr>
        <w:t>编程环境、编程语言和工具</w:t>
      </w:r>
      <w:bookmarkEnd w:id="34"/>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1530"/>
        <w:gridCol w:w="7088"/>
      </w:tblGrid>
      <w:tr w:rsidR="00A30D34" w:rsidRPr="00123E7F" w14:paraId="38FC1F5B" w14:textId="77777777" w:rsidTr="00A30D34">
        <w:trPr>
          <w:trHeight w:val="501"/>
        </w:trPr>
        <w:tc>
          <w:tcPr>
            <w:tcW w:w="738" w:type="dxa"/>
            <w:shd w:val="clear" w:color="auto" w:fill="D9D9D9"/>
            <w:vAlign w:val="center"/>
          </w:tcPr>
          <w:p w14:paraId="5DFA622E" w14:textId="77777777" w:rsidR="00A30D34" w:rsidRPr="00123E7F" w:rsidRDefault="00A30D34" w:rsidP="0072001F">
            <w:pPr>
              <w:pStyle w:val="11"/>
              <w:rPr>
                <w:rFonts w:ascii="微软雅黑" w:hAnsi="微软雅黑"/>
                <w:sz w:val="18"/>
                <w:szCs w:val="18"/>
              </w:rPr>
            </w:pPr>
            <w:r w:rsidRPr="00123E7F">
              <w:rPr>
                <w:rFonts w:ascii="微软雅黑" w:hAnsi="微软雅黑" w:hint="eastAsia"/>
                <w:sz w:val="18"/>
                <w:szCs w:val="18"/>
              </w:rPr>
              <w:t>序号</w:t>
            </w:r>
          </w:p>
        </w:tc>
        <w:tc>
          <w:tcPr>
            <w:tcW w:w="1530" w:type="dxa"/>
            <w:shd w:val="clear" w:color="auto" w:fill="D9D9D9"/>
            <w:vAlign w:val="center"/>
          </w:tcPr>
          <w:p w14:paraId="69957372" w14:textId="19415441" w:rsidR="00A30D34" w:rsidRPr="00123E7F" w:rsidRDefault="00A30D34" w:rsidP="0072001F">
            <w:pPr>
              <w:pStyle w:val="11"/>
              <w:rPr>
                <w:rFonts w:ascii="微软雅黑" w:hAnsi="微软雅黑"/>
                <w:sz w:val="18"/>
                <w:szCs w:val="18"/>
              </w:rPr>
            </w:pPr>
            <w:r>
              <w:rPr>
                <w:rFonts w:ascii="微软雅黑" w:hAnsi="微软雅黑" w:hint="eastAsia"/>
                <w:sz w:val="18"/>
                <w:szCs w:val="18"/>
              </w:rPr>
              <w:t>项目</w:t>
            </w:r>
          </w:p>
        </w:tc>
        <w:tc>
          <w:tcPr>
            <w:tcW w:w="7088" w:type="dxa"/>
            <w:shd w:val="clear" w:color="auto" w:fill="D9D9D9"/>
            <w:vAlign w:val="center"/>
          </w:tcPr>
          <w:p w14:paraId="257ADC78" w14:textId="77777777" w:rsidR="00A30D34" w:rsidRPr="00123E7F" w:rsidRDefault="00A30D34" w:rsidP="0072001F">
            <w:pPr>
              <w:pStyle w:val="11"/>
              <w:rPr>
                <w:rFonts w:ascii="微软雅黑" w:hAnsi="微软雅黑"/>
                <w:sz w:val="18"/>
                <w:szCs w:val="18"/>
              </w:rPr>
            </w:pPr>
            <w:r w:rsidRPr="00123E7F">
              <w:rPr>
                <w:rFonts w:ascii="微软雅黑" w:hAnsi="微软雅黑" w:hint="eastAsia"/>
                <w:sz w:val="18"/>
                <w:szCs w:val="18"/>
              </w:rPr>
              <w:t>说明</w:t>
            </w:r>
          </w:p>
        </w:tc>
      </w:tr>
      <w:tr w:rsidR="00A30D34" w:rsidRPr="00123E7F" w14:paraId="3E5EFE81" w14:textId="77777777" w:rsidTr="00A30D34">
        <w:tc>
          <w:tcPr>
            <w:tcW w:w="738" w:type="dxa"/>
          </w:tcPr>
          <w:p w14:paraId="3B4BC392" w14:textId="77777777" w:rsidR="00A30D34" w:rsidRPr="00123E7F" w:rsidRDefault="00A30D34" w:rsidP="0072001F">
            <w:pPr>
              <w:pStyle w:val="11"/>
              <w:rPr>
                <w:rFonts w:ascii="微软雅黑" w:hAnsi="微软雅黑"/>
                <w:sz w:val="18"/>
                <w:szCs w:val="18"/>
              </w:rPr>
            </w:pPr>
            <w:r w:rsidRPr="00123E7F">
              <w:rPr>
                <w:rFonts w:ascii="微软雅黑" w:hAnsi="微软雅黑" w:hint="eastAsia"/>
                <w:sz w:val="18"/>
                <w:szCs w:val="18"/>
              </w:rPr>
              <w:t>1</w:t>
            </w:r>
          </w:p>
        </w:tc>
        <w:tc>
          <w:tcPr>
            <w:tcW w:w="1530" w:type="dxa"/>
          </w:tcPr>
          <w:p w14:paraId="649A85E3" w14:textId="1303C3BC" w:rsidR="00A30D34" w:rsidRPr="00123E7F" w:rsidRDefault="00A30D34" w:rsidP="0072001F">
            <w:pPr>
              <w:pStyle w:val="11"/>
              <w:rPr>
                <w:rFonts w:ascii="微软雅黑" w:hAnsi="微软雅黑"/>
                <w:sz w:val="18"/>
                <w:szCs w:val="18"/>
              </w:rPr>
            </w:pPr>
            <w:r>
              <w:rPr>
                <w:rFonts w:ascii="微软雅黑" w:hAnsi="微软雅黑" w:hint="eastAsia"/>
                <w:sz w:val="18"/>
                <w:szCs w:val="18"/>
              </w:rPr>
              <w:t>操作系统</w:t>
            </w:r>
          </w:p>
        </w:tc>
        <w:tc>
          <w:tcPr>
            <w:tcW w:w="7088" w:type="dxa"/>
          </w:tcPr>
          <w:p w14:paraId="170F4B1B" w14:textId="400788A8" w:rsidR="00A30D34" w:rsidRPr="00123E7F" w:rsidRDefault="00A30D34" w:rsidP="0072001F">
            <w:pPr>
              <w:pStyle w:val="11"/>
              <w:rPr>
                <w:rFonts w:ascii="微软雅黑" w:hAnsi="微软雅黑"/>
                <w:sz w:val="18"/>
                <w:szCs w:val="18"/>
              </w:rPr>
            </w:pPr>
            <w:r>
              <w:rPr>
                <w:rFonts w:ascii="微软雅黑" w:hAnsi="微软雅黑" w:hint="eastAsia"/>
                <w:sz w:val="18"/>
                <w:szCs w:val="18"/>
              </w:rPr>
              <w:t>Windows</w:t>
            </w:r>
            <w:r>
              <w:rPr>
                <w:rFonts w:ascii="微软雅黑" w:hAnsi="微软雅黑"/>
                <w:sz w:val="18"/>
                <w:szCs w:val="18"/>
              </w:rPr>
              <w:t xml:space="preserve"> 10</w:t>
            </w:r>
            <w:r>
              <w:rPr>
                <w:rFonts w:ascii="微软雅黑" w:hAnsi="微软雅黑" w:hint="eastAsia"/>
                <w:sz w:val="18"/>
                <w:szCs w:val="18"/>
              </w:rPr>
              <w:t>、1</w:t>
            </w:r>
            <w:r>
              <w:rPr>
                <w:rFonts w:ascii="微软雅黑" w:hAnsi="微软雅黑"/>
                <w:sz w:val="18"/>
                <w:szCs w:val="18"/>
              </w:rPr>
              <w:t>1</w:t>
            </w:r>
          </w:p>
        </w:tc>
      </w:tr>
      <w:tr w:rsidR="00A30D34" w:rsidRPr="00123E7F" w14:paraId="3DB5F59C" w14:textId="77777777" w:rsidTr="00A30D34">
        <w:tc>
          <w:tcPr>
            <w:tcW w:w="738" w:type="dxa"/>
          </w:tcPr>
          <w:p w14:paraId="5D56802A" w14:textId="77777777" w:rsidR="00A30D34" w:rsidRPr="00123E7F" w:rsidRDefault="00A30D34" w:rsidP="0072001F">
            <w:pPr>
              <w:pStyle w:val="11"/>
              <w:rPr>
                <w:rFonts w:ascii="微软雅黑" w:hAnsi="微软雅黑"/>
                <w:sz w:val="18"/>
                <w:szCs w:val="18"/>
              </w:rPr>
            </w:pPr>
            <w:r w:rsidRPr="00123E7F">
              <w:rPr>
                <w:rFonts w:ascii="微软雅黑" w:hAnsi="微软雅黑" w:hint="eastAsia"/>
                <w:sz w:val="18"/>
                <w:szCs w:val="18"/>
              </w:rPr>
              <w:t>2</w:t>
            </w:r>
          </w:p>
        </w:tc>
        <w:tc>
          <w:tcPr>
            <w:tcW w:w="1530" w:type="dxa"/>
          </w:tcPr>
          <w:p w14:paraId="5A7FBB46" w14:textId="2E1305FB" w:rsidR="00A30D34" w:rsidRPr="00123E7F" w:rsidRDefault="00A30D34" w:rsidP="0072001F">
            <w:pPr>
              <w:pStyle w:val="11"/>
              <w:rPr>
                <w:rFonts w:ascii="微软雅黑" w:hAnsi="微软雅黑"/>
                <w:sz w:val="18"/>
                <w:szCs w:val="18"/>
              </w:rPr>
            </w:pPr>
            <w:r>
              <w:rPr>
                <w:rFonts w:ascii="微软雅黑" w:hAnsi="微软雅黑" w:hint="eastAsia"/>
                <w:sz w:val="18"/>
                <w:szCs w:val="18"/>
              </w:rPr>
              <w:t>编程语言</w:t>
            </w:r>
          </w:p>
        </w:tc>
        <w:tc>
          <w:tcPr>
            <w:tcW w:w="7088" w:type="dxa"/>
          </w:tcPr>
          <w:p w14:paraId="71405B79" w14:textId="3E973931" w:rsidR="00A30D34" w:rsidRPr="00123E7F" w:rsidRDefault="00A30D34" w:rsidP="0072001F">
            <w:pPr>
              <w:pStyle w:val="11"/>
              <w:rPr>
                <w:rFonts w:ascii="微软雅黑" w:hAnsi="微软雅黑"/>
                <w:sz w:val="18"/>
                <w:szCs w:val="18"/>
              </w:rPr>
            </w:pPr>
            <w:r>
              <w:rPr>
                <w:rFonts w:ascii="微软雅黑" w:hAnsi="微软雅黑" w:hint="eastAsia"/>
                <w:sz w:val="18"/>
                <w:szCs w:val="18"/>
              </w:rPr>
              <w:t>HTML、JavaScript、C#。</w:t>
            </w:r>
          </w:p>
        </w:tc>
      </w:tr>
      <w:tr w:rsidR="00A30D34" w:rsidRPr="00123E7F" w14:paraId="0B6E4110" w14:textId="77777777" w:rsidTr="00A30D34">
        <w:tc>
          <w:tcPr>
            <w:tcW w:w="738" w:type="dxa"/>
          </w:tcPr>
          <w:p w14:paraId="089C3811" w14:textId="77777777" w:rsidR="00A30D34" w:rsidRPr="00123E7F" w:rsidRDefault="00A30D34" w:rsidP="0072001F">
            <w:pPr>
              <w:pStyle w:val="11"/>
              <w:rPr>
                <w:rFonts w:ascii="微软雅黑" w:hAnsi="微软雅黑"/>
                <w:sz w:val="18"/>
                <w:szCs w:val="18"/>
              </w:rPr>
            </w:pPr>
            <w:r>
              <w:rPr>
                <w:rFonts w:ascii="微软雅黑" w:hAnsi="微软雅黑" w:hint="eastAsia"/>
                <w:sz w:val="18"/>
                <w:szCs w:val="18"/>
              </w:rPr>
              <w:t>3</w:t>
            </w:r>
          </w:p>
        </w:tc>
        <w:tc>
          <w:tcPr>
            <w:tcW w:w="1530" w:type="dxa"/>
          </w:tcPr>
          <w:p w14:paraId="6C1FA835" w14:textId="4F82E5EE" w:rsidR="00A30D34" w:rsidRPr="00123E7F" w:rsidRDefault="00A30D34" w:rsidP="0072001F">
            <w:pPr>
              <w:pStyle w:val="11"/>
              <w:rPr>
                <w:rFonts w:ascii="微软雅黑" w:hAnsi="微软雅黑"/>
                <w:sz w:val="18"/>
                <w:szCs w:val="18"/>
              </w:rPr>
            </w:pPr>
            <w:r>
              <w:rPr>
                <w:rFonts w:ascii="微软雅黑" w:hAnsi="微软雅黑" w:hint="eastAsia"/>
                <w:sz w:val="18"/>
                <w:szCs w:val="18"/>
              </w:rPr>
              <w:t>开发工具</w:t>
            </w:r>
          </w:p>
        </w:tc>
        <w:tc>
          <w:tcPr>
            <w:tcW w:w="7088" w:type="dxa"/>
          </w:tcPr>
          <w:p w14:paraId="1584F6C3" w14:textId="14C976C4" w:rsidR="00A30D34" w:rsidRPr="00123E7F" w:rsidRDefault="00A30D34" w:rsidP="0072001F">
            <w:pPr>
              <w:pStyle w:val="11"/>
              <w:rPr>
                <w:rFonts w:ascii="微软雅黑" w:hAnsi="微软雅黑"/>
                <w:sz w:val="18"/>
                <w:szCs w:val="18"/>
              </w:rPr>
            </w:pPr>
            <w:r>
              <w:rPr>
                <w:rFonts w:ascii="微软雅黑" w:hAnsi="微软雅黑" w:hint="eastAsia"/>
                <w:sz w:val="18"/>
                <w:szCs w:val="18"/>
              </w:rPr>
              <w:t>Visual</w:t>
            </w:r>
            <w:r>
              <w:rPr>
                <w:rFonts w:ascii="微软雅黑" w:hAnsi="微软雅黑"/>
                <w:sz w:val="18"/>
                <w:szCs w:val="18"/>
              </w:rPr>
              <w:t xml:space="preserve"> </w:t>
            </w:r>
            <w:r>
              <w:rPr>
                <w:rFonts w:ascii="微软雅黑" w:hAnsi="微软雅黑" w:hint="eastAsia"/>
                <w:sz w:val="18"/>
                <w:szCs w:val="18"/>
              </w:rPr>
              <w:t>Studio</w:t>
            </w:r>
            <w:r>
              <w:rPr>
                <w:rFonts w:ascii="微软雅黑" w:hAnsi="微软雅黑"/>
                <w:sz w:val="18"/>
                <w:szCs w:val="18"/>
              </w:rPr>
              <w:t xml:space="preserve"> </w:t>
            </w:r>
            <w:r>
              <w:rPr>
                <w:rFonts w:ascii="微软雅黑" w:hAnsi="微软雅黑" w:hint="eastAsia"/>
                <w:sz w:val="18"/>
                <w:szCs w:val="18"/>
              </w:rPr>
              <w:t>Code、</w:t>
            </w:r>
            <w:proofErr w:type="spellStart"/>
            <w:r>
              <w:rPr>
                <w:rFonts w:ascii="微软雅黑" w:hAnsi="微软雅黑" w:hint="eastAsia"/>
                <w:sz w:val="18"/>
                <w:szCs w:val="18"/>
              </w:rPr>
              <w:t>Visusal</w:t>
            </w:r>
            <w:proofErr w:type="spellEnd"/>
            <w:r>
              <w:rPr>
                <w:rFonts w:ascii="微软雅黑" w:hAnsi="微软雅黑"/>
                <w:sz w:val="18"/>
                <w:szCs w:val="18"/>
              </w:rPr>
              <w:t xml:space="preserve"> </w:t>
            </w:r>
            <w:r>
              <w:rPr>
                <w:rFonts w:ascii="微软雅黑" w:hAnsi="微软雅黑" w:hint="eastAsia"/>
                <w:sz w:val="18"/>
                <w:szCs w:val="18"/>
              </w:rPr>
              <w:t>Studio</w:t>
            </w:r>
            <w:r>
              <w:rPr>
                <w:rFonts w:ascii="微软雅黑" w:hAnsi="微软雅黑"/>
                <w:sz w:val="18"/>
                <w:szCs w:val="18"/>
              </w:rPr>
              <w:t xml:space="preserve"> 2022</w:t>
            </w:r>
            <w:r>
              <w:rPr>
                <w:rFonts w:ascii="微软雅黑" w:hAnsi="微软雅黑" w:hint="eastAsia"/>
                <w:sz w:val="18"/>
                <w:szCs w:val="18"/>
              </w:rPr>
              <w:t>、</w:t>
            </w:r>
            <w:proofErr w:type="spellStart"/>
            <w:r>
              <w:rPr>
                <w:rFonts w:ascii="微软雅黑" w:hAnsi="微软雅黑" w:hint="eastAsia"/>
                <w:sz w:val="18"/>
                <w:szCs w:val="18"/>
              </w:rPr>
              <w:t>HBuilderX</w:t>
            </w:r>
            <w:proofErr w:type="spellEnd"/>
            <w:r>
              <w:rPr>
                <w:rFonts w:ascii="微软雅黑" w:hAnsi="微软雅黑" w:hint="eastAsia"/>
                <w:sz w:val="18"/>
                <w:szCs w:val="18"/>
              </w:rPr>
              <w:t>、Office</w:t>
            </w:r>
            <w:r>
              <w:rPr>
                <w:rFonts w:ascii="微软雅黑" w:hAnsi="微软雅黑"/>
                <w:sz w:val="18"/>
                <w:szCs w:val="18"/>
              </w:rPr>
              <w:t xml:space="preserve"> 365</w:t>
            </w:r>
          </w:p>
        </w:tc>
      </w:tr>
    </w:tbl>
    <w:p w14:paraId="0F680AE0" w14:textId="77777777" w:rsidR="00FD0A60" w:rsidRPr="00A30D34" w:rsidRDefault="00FD0A60" w:rsidP="00FD0A60">
      <w:pPr>
        <w:ind w:firstLine="440"/>
      </w:pPr>
    </w:p>
    <w:p w14:paraId="21980898" w14:textId="694B9B14" w:rsidR="00823E4B" w:rsidRDefault="00823E4B" w:rsidP="00823E4B">
      <w:pPr>
        <w:pStyle w:val="3"/>
      </w:pPr>
      <w:bookmarkStart w:id="35" w:name="_Toc97651819"/>
      <w:r>
        <w:rPr>
          <w:rFonts w:hint="eastAsia"/>
        </w:rPr>
        <w:t>前端</w:t>
      </w:r>
      <w:r w:rsidR="00EB41BC">
        <w:rPr>
          <w:rFonts w:hint="eastAsia"/>
        </w:rPr>
        <w:t>系统</w:t>
      </w:r>
      <w:r>
        <w:rPr>
          <w:rFonts w:hint="eastAsia"/>
        </w:rPr>
        <w:t>应用开发技术选型说明</w:t>
      </w:r>
      <w:bookmarkEnd w:id="35"/>
    </w:p>
    <w:p w14:paraId="7B1AACB2" w14:textId="4796C55C" w:rsidR="00EB41BC" w:rsidRDefault="00A30D34" w:rsidP="00EB41BC">
      <w:pPr>
        <w:ind w:firstLine="440"/>
      </w:pPr>
      <w:r>
        <w:rPr>
          <w:rFonts w:hint="eastAsia"/>
        </w:rPr>
        <w:t>前端采用</w:t>
      </w:r>
      <w:r>
        <w:rPr>
          <w:rFonts w:hint="eastAsia"/>
        </w:rPr>
        <w:t xml:space="preserve"> Vue</w:t>
      </w:r>
      <w:r>
        <w:t xml:space="preserve"> 3 </w:t>
      </w:r>
      <w:r>
        <w:rPr>
          <w:rFonts w:hint="eastAsia"/>
        </w:rPr>
        <w:t>作为基本应用开发框架，采用</w:t>
      </w:r>
      <w:proofErr w:type="spellStart"/>
      <w:r>
        <w:rPr>
          <w:rFonts w:hint="eastAsia"/>
        </w:rPr>
        <w:t>uni</w:t>
      </w:r>
      <w:proofErr w:type="spellEnd"/>
      <w:r>
        <w:t>-</w:t>
      </w:r>
      <w:r>
        <w:rPr>
          <w:rFonts w:hint="eastAsia"/>
        </w:rPr>
        <w:t>app</w:t>
      </w:r>
      <w:r>
        <w:t xml:space="preserve"> </w:t>
      </w:r>
      <w:r>
        <w:rPr>
          <w:rFonts w:hint="eastAsia"/>
        </w:rPr>
        <w:t>作为主要的跨平台应用开发框架，开发的实际应用中，适当使用第三方的插件。开发规范遵循</w:t>
      </w:r>
      <w:r w:rsidR="008E3287">
        <w:rPr>
          <w:rFonts w:hint="eastAsia"/>
        </w:rPr>
        <w:t xml:space="preserve"> Vue</w:t>
      </w:r>
      <w:r w:rsidR="008E3287">
        <w:t xml:space="preserve"> </w:t>
      </w:r>
      <w:r w:rsidR="008E3287">
        <w:rPr>
          <w:rFonts w:hint="eastAsia"/>
        </w:rPr>
        <w:t>的相关开发要求。</w:t>
      </w:r>
      <w:r>
        <w:t xml:space="preserve"> </w:t>
      </w:r>
    </w:p>
    <w:p w14:paraId="4C7E56C4" w14:textId="5A0533FA" w:rsidR="00EB41BC" w:rsidRPr="00EB41BC" w:rsidRDefault="00EB41BC" w:rsidP="00EB41BC">
      <w:pPr>
        <w:pStyle w:val="3"/>
      </w:pPr>
      <w:bookmarkStart w:id="36" w:name="_Toc97651820"/>
      <w:r>
        <w:rPr>
          <w:rFonts w:hint="eastAsia"/>
        </w:rPr>
        <w:lastRenderedPageBreak/>
        <w:t>后端系统应用开发技术选型说明</w:t>
      </w:r>
      <w:bookmarkEnd w:id="36"/>
    </w:p>
    <w:p w14:paraId="01C840AD" w14:textId="3D2AAC3E" w:rsidR="00150178" w:rsidRPr="00D570F5" w:rsidRDefault="008E3287" w:rsidP="00150178">
      <w:pPr>
        <w:ind w:firstLine="440"/>
      </w:pPr>
      <w:r>
        <w:rPr>
          <w:rFonts w:hint="eastAsia"/>
        </w:rPr>
        <w:t>后端采用微软</w:t>
      </w:r>
      <w:r>
        <w:rPr>
          <w:rFonts w:hint="eastAsia"/>
        </w:rPr>
        <w:t xml:space="preserve"> </w:t>
      </w:r>
      <w:r>
        <w:t>ASP</w:t>
      </w:r>
      <w:r>
        <w:rPr>
          <w:rFonts w:hint="eastAsia"/>
        </w:rPr>
        <w:t>.</w:t>
      </w:r>
      <w:r>
        <w:t xml:space="preserve">Net Core 6 </w:t>
      </w:r>
      <w:r>
        <w:rPr>
          <w:rFonts w:hint="eastAsia"/>
        </w:rPr>
        <w:t>作为基础框架，采用</w:t>
      </w:r>
      <w:r>
        <w:rPr>
          <w:rFonts w:hint="eastAsia"/>
        </w:rPr>
        <w:t xml:space="preserve"> </w:t>
      </w:r>
      <w:proofErr w:type="spellStart"/>
      <w:r>
        <w:rPr>
          <w:rFonts w:hint="eastAsia"/>
        </w:rPr>
        <w:t>WebAPI</w:t>
      </w:r>
      <w:proofErr w:type="spellEnd"/>
      <w:r>
        <w:t xml:space="preserve"> </w:t>
      </w:r>
      <w:r>
        <w:rPr>
          <w:rFonts w:hint="eastAsia"/>
        </w:rPr>
        <w:t>应用作为主要的跨平台后台应用开发框架，开发的实际应用中，适当使用第三方的插件。开发规范遵循</w:t>
      </w:r>
      <w:r>
        <w:rPr>
          <w:rFonts w:hint="eastAsia"/>
        </w:rPr>
        <w:t>APS.</w:t>
      </w:r>
      <w:r>
        <w:t>Net Core 6</w:t>
      </w:r>
      <w:r>
        <w:rPr>
          <w:rFonts w:hint="eastAsia"/>
        </w:rPr>
        <w:t>的相关开发要求。</w:t>
      </w:r>
    </w:p>
    <w:p w14:paraId="3D3572DA" w14:textId="77777777" w:rsidR="00150178" w:rsidRPr="00150178" w:rsidRDefault="00150178" w:rsidP="00150178">
      <w:pPr>
        <w:ind w:firstLine="440"/>
      </w:pPr>
    </w:p>
    <w:p w14:paraId="34A233B2" w14:textId="77777777" w:rsidR="00A642EF" w:rsidRDefault="00A642EF" w:rsidP="00A642EF">
      <w:pPr>
        <w:pStyle w:val="2"/>
      </w:pPr>
      <w:bookmarkStart w:id="37" w:name="_Toc24182073"/>
      <w:bookmarkStart w:id="38" w:name="_Toc97651821"/>
      <w:r>
        <w:rPr>
          <w:rFonts w:hint="eastAsia"/>
        </w:rPr>
        <w:t>项目软件发布部署形式要求</w:t>
      </w:r>
      <w:bookmarkEnd w:id="37"/>
      <w:bookmarkEnd w:id="38"/>
    </w:p>
    <w:p w14:paraId="4DA60AA8" w14:textId="7D3EBDC9" w:rsidR="00A642EF" w:rsidRDefault="008E3287" w:rsidP="00A642EF">
      <w:pPr>
        <w:pStyle w:val="aff5"/>
        <w:ind w:firstLine="440"/>
      </w:pPr>
      <w:r>
        <w:rPr>
          <w:rFonts w:hint="eastAsia"/>
        </w:rPr>
        <w:t>后台部署</w:t>
      </w:r>
      <w:r w:rsidR="00A642EF" w:rsidRPr="00684BBA">
        <w:rPr>
          <w:rFonts w:hint="eastAsia"/>
        </w:rPr>
        <w:t>采用</w:t>
      </w:r>
      <w:r w:rsidR="00A642EF" w:rsidRPr="00684BBA">
        <w:rPr>
          <w:rFonts w:hint="eastAsia"/>
        </w:rPr>
        <w:t xml:space="preserve">Windows Server </w:t>
      </w:r>
      <w:r w:rsidR="00A642EF" w:rsidRPr="00684BBA">
        <w:rPr>
          <w:rFonts w:hint="eastAsia"/>
        </w:rPr>
        <w:t>或者</w:t>
      </w:r>
      <w:r w:rsidR="00A642EF" w:rsidRPr="00684BBA">
        <w:rPr>
          <w:rFonts w:hint="eastAsia"/>
        </w:rPr>
        <w:t>Linux</w:t>
      </w:r>
      <w:r w:rsidR="00A642EF" w:rsidRPr="00684BBA">
        <w:rPr>
          <w:rFonts w:hint="eastAsia"/>
        </w:rPr>
        <w:t>为基础，基础数据存储和管理将基于群集技术，业务应用部署支持物理机、虚拟机、</w:t>
      </w:r>
      <w:r w:rsidR="00A642EF" w:rsidRPr="00684BBA">
        <w:rPr>
          <w:rFonts w:hint="eastAsia"/>
        </w:rPr>
        <w:t>Docker</w:t>
      </w:r>
      <w:r w:rsidR="00A642EF" w:rsidRPr="00684BBA">
        <w:rPr>
          <w:rFonts w:hint="eastAsia"/>
        </w:rPr>
        <w:t>部署方式，在交付时可根据用户实际环境进行部署实施，在实际项目开发中，系统的后端处理除了常规的方式外，还需要支持</w:t>
      </w:r>
      <w:proofErr w:type="gramStart"/>
      <w:r w:rsidR="00A642EF" w:rsidRPr="00684BBA">
        <w:rPr>
          <w:rFonts w:hint="eastAsia"/>
        </w:rPr>
        <w:t>微服务</w:t>
      </w:r>
      <w:proofErr w:type="gramEnd"/>
      <w:r w:rsidR="00A642EF" w:rsidRPr="00684BBA">
        <w:rPr>
          <w:rFonts w:hint="eastAsia"/>
        </w:rPr>
        <w:t>方式进行开发，以支持物理机、虚拟机或者</w:t>
      </w:r>
      <w:proofErr w:type="spellStart"/>
      <w:r w:rsidR="00A642EF" w:rsidRPr="00684BBA">
        <w:rPr>
          <w:rFonts w:hint="eastAsia"/>
        </w:rPr>
        <w:t>Docker</w:t>
      </w:r>
      <w:proofErr w:type="spellEnd"/>
      <w:r w:rsidR="00A642EF" w:rsidRPr="00684BBA">
        <w:rPr>
          <w:rFonts w:hint="eastAsia"/>
        </w:rPr>
        <w:t>方式发布和部署。设计开发过程中，支持基于</w:t>
      </w:r>
      <w:r w:rsidR="00A642EF" w:rsidRPr="00684BBA">
        <w:rPr>
          <w:rFonts w:hint="eastAsia"/>
        </w:rPr>
        <w:t xml:space="preserve"> DevOps </w:t>
      </w:r>
      <w:r w:rsidR="00A642EF" w:rsidRPr="00684BBA">
        <w:rPr>
          <w:rFonts w:hint="eastAsia"/>
        </w:rPr>
        <w:t>模式进行</w:t>
      </w:r>
      <w:r w:rsidR="00A642EF">
        <w:rPr>
          <w:rFonts w:hint="eastAsia"/>
        </w:rPr>
        <w:t>。</w:t>
      </w:r>
    </w:p>
    <w:p w14:paraId="6B03BBB5" w14:textId="5ED8255C" w:rsidR="008E3287" w:rsidRDefault="008E3287" w:rsidP="00A642EF">
      <w:pPr>
        <w:pStyle w:val="aff5"/>
        <w:ind w:firstLine="440"/>
      </w:pPr>
      <w:r>
        <w:rPr>
          <w:rFonts w:hint="eastAsia"/>
        </w:rPr>
        <w:t>前端应用页面应用</w:t>
      </w:r>
      <w:proofErr w:type="gramStart"/>
      <w:r>
        <w:rPr>
          <w:rFonts w:hint="eastAsia"/>
        </w:rPr>
        <w:t>需部署</w:t>
      </w:r>
      <w:proofErr w:type="gramEnd"/>
      <w:r>
        <w:rPr>
          <w:rFonts w:hint="eastAsia"/>
        </w:rPr>
        <w:t>在</w:t>
      </w:r>
      <w:r>
        <w:rPr>
          <w:rFonts w:hint="eastAsia"/>
        </w:rPr>
        <w:t xml:space="preserve"> Node</w:t>
      </w:r>
      <w:r>
        <w:t xml:space="preserve"> </w:t>
      </w:r>
      <w:r>
        <w:rPr>
          <w:rFonts w:hint="eastAsia"/>
        </w:rPr>
        <w:t>环境、</w:t>
      </w:r>
      <w:r>
        <w:rPr>
          <w:rFonts w:hint="eastAsia"/>
        </w:rPr>
        <w:t>Android</w:t>
      </w:r>
      <w:r>
        <w:rPr>
          <w:rFonts w:hint="eastAsia"/>
        </w:rPr>
        <w:t>、</w:t>
      </w:r>
      <w:r>
        <w:rPr>
          <w:rFonts w:hint="eastAsia"/>
        </w:rPr>
        <w:t>IOS</w:t>
      </w:r>
      <w:r>
        <w:rPr>
          <w:rFonts w:hint="eastAsia"/>
        </w:rPr>
        <w:t>应用需要打包发布，</w:t>
      </w:r>
      <w:proofErr w:type="gramStart"/>
      <w:r>
        <w:rPr>
          <w:rFonts w:hint="eastAsia"/>
        </w:rPr>
        <w:t>微信小</w:t>
      </w:r>
      <w:proofErr w:type="gramEnd"/>
      <w:r>
        <w:rPr>
          <w:rFonts w:hint="eastAsia"/>
        </w:rPr>
        <w:t>程序须在</w:t>
      </w:r>
      <w:proofErr w:type="gramStart"/>
      <w:r>
        <w:rPr>
          <w:rFonts w:hint="eastAsia"/>
        </w:rPr>
        <w:t>微信平台</w:t>
      </w:r>
      <w:proofErr w:type="gramEnd"/>
      <w:r>
        <w:rPr>
          <w:rFonts w:hint="eastAsia"/>
        </w:rPr>
        <w:t>内发布使用。</w:t>
      </w:r>
    </w:p>
    <w:p w14:paraId="75F3A472" w14:textId="1EB4C2DD" w:rsidR="00A642EF" w:rsidRDefault="00A642EF" w:rsidP="00A642EF">
      <w:pPr>
        <w:pStyle w:val="aff5"/>
        <w:ind w:firstLineChars="0" w:firstLine="0"/>
      </w:pPr>
    </w:p>
    <w:p w14:paraId="0998BE71" w14:textId="4758514D" w:rsidR="00A642EF" w:rsidRDefault="00D4239B" w:rsidP="00A642EF">
      <w:pPr>
        <w:pStyle w:val="2"/>
      </w:pPr>
      <w:bookmarkStart w:id="39" w:name="_Toc24182075"/>
      <w:bookmarkStart w:id="40" w:name="_Toc97651822"/>
      <w:r>
        <w:rPr>
          <w:rFonts w:hint="eastAsia"/>
        </w:rPr>
        <w:t>其它要求</w:t>
      </w:r>
      <w:bookmarkEnd w:id="39"/>
      <w:bookmarkEnd w:id="40"/>
    </w:p>
    <w:p w14:paraId="2233E4AB" w14:textId="04834106" w:rsidR="00D4239B" w:rsidRPr="00D4239B" w:rsidRDefault="00D4239B" w:rsidP="00D4239B">
      <w:pPr>
        <w:pStyle w:val="3"/>
      </w:pPr>
      <w:bookmarkStart w:id="41" w:name="_Toc97651823"/>
      <w:r>
        <w:rPr>
          <w:rFonts w:hint="eastAsia"/>
        </w:rPr>
        <w:t>安全性要求</w:t>
      </w:r>
      <w:bookmarkEnd w:id="41"/>
    </w:p>
    <w:p w14:paraId="68862756" w14:textId="7265EBAA" w:rsidR="00A642EF" w:rsidRPr="007765AB" w:rsidRDefault="00A642EF" w:rsidP="00A42722">
      <w:pPr>
        <w:ind w:firstLine="440"/>
      </w:pPr>
      <w:r>
        <w:rPr>
          <w:rFonts w:hint="eastAsia"/>
        </w:rPr>
        <w:t>从基础设施，软件架构、部署使用等，都必须遵循</w:t>
      </w:r>
      <w:r>
        <w:rPr>
          <w:rFonts w:hint="eastAsia"/>
        </w:rPr>
        <w:t>4A</w:t>
      </w:r>
      <w:r>
        <w:rPr>
          <w:rFonts w:hint="eastAsia"/>
        </w:rPr>
        <w:t>统一安全平台的管理要求，即融合统一用户账号（</w:t>
      </w:r>
      <w:r>
        <w:rPr>
          <w:rFonts w:hint="eastAsia"/>
        </w:rPr>
        <w:t>Accounting</w:t>
      </w:r>
      <w:r>
        <w:rPr>
          <w:rFonts w:hint="eastAsia"/>
        </w:rPr>
        <w:t>）管理、统一认证（</w:t>
      </w:r>
      <w:r>
        <w:rPr>
          <w:rFonts w:hint="eastAsia"/>
        </w:rPr>
        <w:t>Authentication</w:t>
      </w:r>
      <w:r>
        <w:rPr>
          <w:rFonts w:hint="eastAsia"/>
        </w:rPr>
        <w:t>）管理、统一授权（</w:t>
      </w:r>
      <w:r>
        <w:rPr>
          <w:rFonts w:hint="eastAsia"/>
        </w:rPr>
        <w:t>Authorization</w:t>
      </w:r>
      <w:r>
        <w:rPr>
          <w:rFonts w:hint="eastAsia"/>
        </w:rPr>
        <w:t>）管理和统一安全审计（</w:t>
      </w:r>
      <w:r>
        <w:rPr>
          <w:rFonts w:hint="eastAsia"/>
        </w:rPr>
        <w:t>Audit</w:t>
      </w:r>
      <w:r>
        <w:rPr>
          <w:rFonts w:hint="eastAsia"/>
        </w:rPr>
        <w:t>）四要素后的解决方案将涵盖单点登录（</w:t>
      </w:r>
      <w:r>
        <w:rPr>
          <w:rFonts w:hint="eastAsia"/>
        </w:rPr>
        <w:t>SSO</w:t>
      </w:r>
      <w:r>
        <w:rPr>
          <w:rFonts w:hint="eastAsia"/>
        </w:rPr>
        <w:t>）等安全功能，既能够为客户提供功能完善的、高安全级别的</w:t>
      </w:r>
      <w:r>
        <w:rPr>
          <w:rFonts w:hint="eastAsia"/>
        </w:rPr>
        <w:t>4A</w:t>
      </w:r>
      <w:r>
        <w:rPr>
          <w:rFonts w:hint="eastAsia"/>
        </w:rPr>
        <w:t>管理，也能够为用户提供符合相关安全要求要求的内控报表。</w:t>
      </w:r>
    </w:p>
    <w:p w14:paraId="7D9FF99C" w14:textId="77777777" w:rsidR="00A642EF" w:rsidRDefault="00A642EF" w:rsidP="00D4239B">
      <w:pPr>
        <w:pStyle w:val="3"/>
      </w:pPr>
      <w:bookmarkStart w:id="42" w:name="_Toc24182076"/>
      <w:bookmarkStart w:id="43" w:name="_Toc97651824"/>
      <w:r>
        <w:rPr>
          <w:rFonts w:hint="eastAsia"/>
        </w:rPr>
        <w:t>开放及扩展性要求</w:t>
      </w:r>
      <w:bookmarkEnd w:id="42"/>
      <w:bookmarkEnd w:id="43"/>
    </w:p>
    <w:p w14:paraId="7D37E109" w14:textId="77777777" w:rsidR="00A642EF" w:rsidRDefault="00A642EF" w:rsidP="00A642EF">
      <w:pPr>
        <w:ind w:firstLine="440"/>
      </w:pPr>
      <w:r>
        <w:rPr>
          <w:rFonts w:hint="eastAsia"/>
        </w:rPr>
        <w:t>应该具有处理未来变化和发展所需要的扩展性。解决方案不仅基于客户当前的需要，而且考虑了客户未来的发展需要。系统扩展包括以下几个层次：</w:t>
      </w:r>
    </w:p>
    <w:p w14:paraId="63C110C7" w14:textId="77777777" w:rsidR="00A642EF" w:rsidRDefault="00A642EF" w:rsidP="00A642EF">
      <w:pPr>
        <w:pStyle w:val="afff1"/>
        <w:numPr>
          <w:ilvl w:val="0"/>
          <w:numId w:val="25"/>
        </w:numPr>
        <w:ind w:firstLineChars="0"/>
      </w:pPr>
      <w:r>
        <w:rPr>
          <w:rFonts w:hint="eastAsia"/>
        </w:rPr>
        <w:t>数据的扩展：可以利用可视化的工作界面，进行数据的增加，或通过数据库管理工具，创建新的数据表。</w:t>
      </w:r>
    </w:p>
    <w:p w14:paraId="00AD7B89" w14:textId="77777777" w:rsidR="00A642EF" w:rsidRDefault="00A642EF" w:rsidP="00A642EF">
      <w:pPr>
        <w:pStyle w:val="afff1"/>
        <w:numPr>
          <w:ilvl w:val="0"/>
          <w:numId w:val="25"/>
        </w:numPr>
        <w:ind w:firstLineChars="0"/>
      </w:pPr>
      <w:r>
        <w:rPr>
          <w:rFonts w:hint="eastAsia"/>
        </w:rPr>
        <w:t>应用的扩展：可以在</w:t>
      </w:r>
      <w:r>
        <w:t>Web</w:t>
      </w:r>
      <w:r>
        <w:rPr>
          <w:rFonts w:hint="eastAsia"/>
        </w:rPr>
        <w:t>界面上直接集成其他应用系统，如流媒体应用和网站应用的结合就属于这个层次。</w:t>
      </w:r>
    </w:p>
    <w:p w14:paraId="1A68F710" w14:textId="77777777" w:rsidR="00A642EF" w:rsidRDefault="00A642EF" w:rsidP="00A642EF">
      <w:pPr>
        <w:pStyle w:val="afff1"/>
        <w:numPr>
          <w:ilvl w:val="0"/>
          <w:numId w:val="25"/>
        </w:numPr>
        <w:ind w:firstLineChars="0"/>
      </w:pPr>
      <w:r>
        <w:rPr>
          <w:rFonts w:hint="eastAsia"/>
        </w:rPr>
        <w:t>平台应用层具有非常好的开放性：可以利用内置扩展字段进行内容的属性扩展，或利用接口进行应用开发。</w:t>
      </w:r>
    </w:p>
    <w:p w14:paraId="47DACE72" w14:textId="77777777" w:rsidR="00A642EF" w:rsidRDefault="00A642EF" w:rsidP="00A642EF">
      <w:pPr>
        <w:pStyle w:val="afff1"/>
        <w:numPr>
          <w:ilvl w:val="0"/>
          <w:numId w:val="25"/>
        </w:numPr>
        <w:ind w:firstLineChars="0"/>
      </w:pPr>
      <w:r>
        <w:rPr>
          <w:rFonts w:hint="eastAsia"/>
        </w:rPr>
        <w:t>底层数据完全支持</w:t>
      </w:r>
      <w:r>
        <w:t>JSON/XML</w:t>
      </w:r>
      <w:r>
        <w:rPr>
          <w:rFonts w:hint="eastAsia"/>
        </w:rPr>
        <w:t>，可以实现不同系统数据的交互。该系统提供充分全面的</w:t>
      </w:r>
      <w:r>
        <w:rPr>
          <w:rFonts w:hint="eastAsia"/>
        </w:rPr>
        <w:lastRenderedPageBreak/>
        <w:t>数据接口及二次开发的文档说明等内容，方便使用者可以在不影响系统本事结构的情况下对增加一些新的应用功能或对一些功能进行一定的修改。</w:t>
      </w:r>
    </w:p>
    <w:p w14:paraId="302EC225" w14:textId="77777777" w:rsidR="00A642EF" w:rsidRPr="007765AB" w:rsidRDefault="00A642EF" w:rsidP="00A642EF">
      <w:pPr>
        <w:ind w:firstLine="440"/>
      </w:pPr>
      <w:r>
        <w:rPr>
          <w:rFonts w:hint="eastAsia"/>
        </w:rPr>
        <w:t>此外，系统支持集群和负载均衡技术，在需要的时候可以通过增加设备，实现扩展。</w:t>
      </w:r>
    </w:p>
    <w:p w14:paraId="0CDAD59E" w14:textId="77777777" w:rsidR="00A642EF" w:rsidRDefault="00A642EF" w:rsidP="00D4239B">
      <w:pPr>
        <w:pStyle w:val="3"/>
      </w:pPr>
      <w:bookmarkStart w:id="44" w:name="_Toc24182077"/>
      <w:bookmarkStart w:id="45" w:name="_Toc97651825"/>
      <w:r>
        <w:rPr>
          <w:rFonts w:hint="eastAsia"/>
        </w:rPr>
        <w:t>运行性能要求</w:t>
      </w:r>
      <w:bookmarkEnd w:id="44"/>
      <w:bookmarkEnd w:id="45"/>
    </w:p>
    <w:p w14:paraId="4241CF83" w14:textId="77777777" w:rsidR="00A642EF" w:rsidRPr="007765AB" w:rsidRDefault="00A642EF" w:rsidP="00A642EF">
      <w:pPr>
        <w:ind w:firstLine="440"/>
      </w:pPr>
      <w:r w:rsidRPr="00DA6291">
        <w:rPr>
          <w:rFonts w:hint="eastAsia"/>
        </w:rPr>
        <w:t>系统的设计</w:t>
      </w:r>
      <w:r>
        <w:rPr>
          <w:rFonts w:hint="eastAsia"/>
        </w:rPr>
        <w:t>必须</w:t>
      </w:r>
      <w:r w:rsidRPr="00DA6291">
        <w:rPr>
          <w:rFonts w:hint="eastAsia"/>
        </w:rPr>
        <w:t>注重高效性，高效性体现在系统运行及发布的性能上。应能满足未来几年的发展需求，保证系统的高效运行</w:t>
      </w:r>
      <w:r>
        <w:rPr>
          <w:rFonts w:hint="eastAsia"/>
        </w:rPr>
        <w:t>。</w:t>
      </w:r>
    </w:p>
    <w:p w14:paraId="0BD6EC3F" w14:textId="77777777" w:rsidR="00A642EF" w:rsidRDefault="00A642EF" w:rsidP="00D4239B">
      <w:pPr>
        <w:pStyle w:val="3"/>
      </w:pPr>
      <w:bookmarkStart w:id="46" w:name="_Toc24182080"/>
      <w:bookmarkStart w:id="47" w:name="_Toc97651826"/>
      <w:r>
        <w:rPr>
          <w:rFonts w:hint="eastAsia"/>
        </w:rPr>
        <w:t>易用性要求</w:t>
      </w:r>
      <w:bookmarkEnd w:id="46"/>
      <w:bookmarkEnd w:id="47"/>
    </w:p>
    <w:p w14:paraId="4F31E36F" w14:textId="77777777" w:rsidR="00A642EF" w:rsidRDefault="00A642EF" w:rsidP="00A642EF">
      <w:pPr>
        <w:ind w:firstLine="440"/>
      </w:pPr>
      <w:r>
        <w:rPr>
          <w:rFonts w:hint="eastAsia"/>
        </w:rPr>
        <w:t>易用性要求，要求在三个层次体现出来：</w:t>
      </w:r>
    </w:p>
    <w:p w14:paraId="47EEFC28" w14:textId="77777777" w:rsidR="00A642EF" w:rsidRDefault="00A642EF" w:rsidP="00A642EF">
      <w:pPr>
        <w:pStyle w:val="afff1"/>
        <w:numPr>
          <w:ilvl w:val="0"/>
          <w:numId w:val="26"/>
        </w:numPr>
        <w:ind w:firstLineChars="0"/>
      </w:pPr>
      <w:r>
        <w:rPr>
          <w:rFonts w:hint="eastAsia"/>
        </w:rPr>
        <w:t>快速部署：可以在最短的时间里，完成对整个平台的结构和显示风格进行全面的建设。</w:t>
      </w:r>
    </w:p>
    <w:p w14:paraId="364C5469" w14:textId="77777777" w:rsidR="00A642EF" w:rsidRDefault="00A642EF" w:rsidP="00A642EF">
      <w:pPr>
        <w:pStyle w:val="afff1"/>
        <w:numPr>
          <w:ilvl w:val="0"/>
          <w:numId w:val="26"/>
        </w:numPr>
        <w:ind w:firstLineChars="0"/>
      </w:pPr>
      <w:r>
        <w:rPr>
          <w:rFonts w:hint="eastAsia"/>
        </w:rPr>
        <w:t>低成本客户端维护：除特殊必须的应用外，桌面端（浏览器）整个系统采用</w:t>
      </w:r>
      <w:r>
        <w:t>B/S</w:t>
      </w:r>
      <w:r>
        <w:rPr>
          <w:rFonts w:hint="eastAsia"/>
        </w:rPr>
        <w:t>结构，所有的数据及应用都统一在服务器端维护，用户</w:t>
      </w:r>
      <w:proofErr w:type="gramStart"/>
      <w:r>
        <w:rPr>
          <w:rFonts w:hint="eastAsia"/>
        </w:rPr>
        <w:t>端只要</w:t>
      </w:r>
      <w:proofErr w:type="gramEnd"/>
      <w:r>
        <w:rPr>
          <w:rFonts w:hint="eastAsia"/>
        </w:rPr>
        <w:t>支持浏览器就可以完成全部操作；移动端</w:t>
      </w:r>
      <w:r>
        <w:rPr>
          <w:rFonts w:hint="eastAsia"/>
        </w:rPr>
        <w:t xml:space="preserve"> </w:t>
      </w:r>
      <w:r>
        <w:t xml:space="preserve">App </w:t>
      </w:r>
      <w:r>
        <w:rPr>
          <w:rFonts w:hint="eastAsia"/>
        </w:rPr>
        <w:t>可以通过下载更新。</w:t>
      </w:r>
    </w:p>
    <w:p w14:paraId="294F1DBB" w14:textId="77777777" w:rsidR="00A642EF" w:rsidRDefault="00A642EF" w:rsidP="00A642EF">
      <w:pPr>
        <w:pStyle w:val="afff1"/>
        <w:numPr>
          <w:ilvl w:val="0"/>
          <w:numId w:val="26"/>
        </w:numPr>
        <w:ind w:firstLineChars="0"/>
      </w:pPr>
      <w:r>
        <w:rPr>
          <w:rFonts w:hint="eastAsia"/>
        </w:rPr>
        <w:t>客户操作的简易性：客户端的操作采用所见即所得的界面，简单易用，流程清晰明了，各项功能操作方便快捷，尤其对常用功能应提供快捷方式进行操作。</w:t>
      </w:r>
    </w:p>
    <w:p w14:paraId="4FDEB2A4" w14:textId="77777777" w:rsidR="00A642EF" w:rsidRPr="00A642EF" w:rsidRDefault="00A642EF" w:rsidP="00A642EF">
      <w:pPr>
        <w:ind w:firstLine="440"/>
      </w:pPr>
    </w:p>
    <w:p w14:paraId="7A34E8EE" w14:textId="2CD61159" w:rsidR="00B2244E" w:rsidRDefault="00D4239B" w:rsidP="00D45014">
      <w:pPr>
        <w:pStyle w:val="1"/>
      </w:pPr>
      <w:bookmarkStart w:id="48" w:name="_Toc97651827"/>
      <w:r>
        <w:rPr>
          <w:rFonts w:hint="eastAsia"/>
        </w:rPr>
        <w:t>课题</w:t>
      </w:r>
      <w:r w:rsidR="00B2244E">
        <w:rPr>
          <w:rFonts w:hint="eastAsia"/>
        </w:rPr>
        <w:t>实施</w:t>
      </w:r>
      <w:r>
        <w:rPr>
          <w:rFonts w:hint="eastAsia"/>
        </w:rPr>
        <w:t>规划</w:t>
      </w:r>
      <w:bookmarkEnd w:id="48"/>
    </w:p>
    <w:p w14:paraId="2B646112" w14:textId="36D614BA" w:rsidR="00A42722" w:rsidRPr="00A42722" w:rsidRDefault="00A42722" w:rsidP="00A42722">
      <w:pPr>
        <w:ind w:firstLine="440"/>
      </w:pPr>
      <w:r>
        <w:rPr>
          <w:rFonts w:hint="eastAsia"/>
        </w:rPr>
        <w:t>【</w:t>
      </w:r>
      <w:r w:rsidRPr="00193FBF">
        <w:rPr>
          <w:rFonts w:hint="eastAsia"/>
          <w:color w:val="00B0F0"/>
        </w:rPr>
        <w:t>编制说明：</w:t>
      </w:r>
      <w:r w:rsidR="00AC5403" w:rsidRPr="00193FBF">
        <w:rPr>
          <w:rFonts w:hint="eastAsia"/>
          <w:color w:val="00B0F0"/>
        </w:rPr>
        <w:t>本节用于约束一个学习周期（例如一个学期或者更长</w:t>
      </w:r>
      <w:r w:rsidR="00193FBF" w:rsidRPr="00193FBF">
        <w:rPr>
          <w:rFonts w:hint="eastAsia"/>
          <w:color w:val="00B0F0"/>
        </w:rPr>
        <w:t>）的阶段安排，同学在规划学习周期的时候，需要考虑到一个学期这样的实际因素，但从本质上说，更需要重视的是学习的知识栈的相对完整性，不应该限于具体的某个学期或者某种应用开发技术。</w:t>
      </w:r>
      <w:r>
        <w:rPr>
          <w:rFonts w:hint="eastAsia"/>
        </w:rPr>
        <w:t>】</w:t>
      </w:r>
    </w:p>
    <w:p w14:paraId="2462E050" w14:textId="1ABFBC33" w:rsidR="00D45014" w:rsidRPr="00D45014" w:rsidRDefault="00FD0A60" w:rsidP="00D45014">
      <w:pPr>
        <w:ind w:firstLine="440"/>
      </w:pPr>
      <w:r>
        <w:rPr>
          <w:rFonts w:hint="eastAsia"/>
        </w:rPr>
        <w:t>课题实施实在学习的基础上，围绕课题软件的设计实现进行的，总体的时长大约</w:t>
      </w:r>
      <w:r>
        <w:rPr>
          <w:rFonts w:hint="eastAsia"/>
        </w:rPr>
        <w:t>1</w:t>
      </w:r>
      <w:r>
        <w:t>50</w:t>
      </w:r>
      <w:r>
        <w:rPr>
          <w:rFonts w:hint="eastAsia"/>
        </w:rPr>
        <w:t>自然日分为</w:t>
      </w:r>
      <w:r w:rsidR="00C467FC">
        <w:rPr>
          <w:rFonts w:hint="eastAsia"/>
        </w:rPr>
        <w:t>业务知识准备、</w:t>
      </w:r>
      <w:r w:rsidR="00AC5403">
        <w:rPr>
          <w:rFonts w:hint="eastAsia"/>
        </w:rPr>
        <w:t>前端应用开发技术准备阶段、后端</w:t>
      </w:r>
      <w:r w:rsidR="00193FBF">
        <w:rPr>
          <w:rFonts w:hint="eastAsia"/>
        </w:rPr>
        <w:t>应用开发技术准备阶段、课程软件集中开发实训阶段</w:t>
      </w:r>
      <w:r w:rsidR="00084056">
        <w:rPr>
          <w:rFonts w:hint="eastAsia"/>
        </w:rPr>
        <w:t>、课题软件成果验收考核</w:t>
      </w:r>
      <w:r>
        <w:rPr>
          <w:rFonts w:hint="eastAsia"/>
        </w:rPr>
        <w:t>共</w:t>
      </w:r>
      <w:r w:rsidR="00084056">
        <w:rPr>
          <w:rFonts w:hint="eastAsia"/>
        </w:rPr>
        <w:t>五个</w:t>
      </w:r>
      <w:r>
        <w:rPr>
          <w:rFonts w:hint="eastAsia"/>
        </w:rPr>
        <w:t>阶段</w:t>
      </w:r>
      <w:r w:rsidR="001F612A">
        <w:rPr>
          <w:rFonts w:hint="eastAsia"/>
        </w:rPr>
        <w:t>，各阶段</w:t>
      </w:r>
      <w:r>
        <w:rPr>
          <w:rFonts w:hint="eastAsia"/>
        </w:rPr>
        <w:t>总体</w:t>
      </w:r>
      <w:r w:rsidR="001F612A">
        <w:rPr>
          <w:rFonts w:hint="eastAsia"/>
        </w:rPr>
        <w:t>工作</w:t>
      </w:r>
      <w:r w:rsidR="0007227B">
        <w:rPr>
          <w:rFonts w:hint="eastAsia"/>
        </w:rPr>
        <w:t>规划如下</w:t>
      </w:r>
      <w:r w:rsidR="002513D7">
        <w:rPr>
          <w:rFonts w:hint="eastAsia"/>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2693"/>
        <w:gridCol w:w="4366"/>
        <w:gridCol w:w="1559"/>
      </w:tblGrid>
      <w:tr w:rsidR="00A74D74" w:rsidRPr="00C467FC" w14:paraId="2A93796E" w14:textId="459A653E" w:rsidTr="00525518">
        <w:trPr>
          <w:trHeight w:val="501"/>
        </w:trPr>
        <w:tc>
          <w:tcPr>
            <w:tcW w:w="738" w:type="dxa"/>
            <w:shd w:val="clear" w:color="auto" w:fill="D9D9D9"/>
            <w:vAlign w:val="center"/>
          </w:tcPr>
          <w:p w14:paraId="7E21C953" w14:textId="434ADA92" w:rsidR="00A74D74" w:rsidRPr="00C467FC" w:rsidRDefault="00A74D74" w:rsidP="00CC0C84">
            <w:pPr>
              <w:pStyle w:val="11"/>
              <w:rPr>
                <w:sz w:val="18"/>
                <w:szCs w:val="18"/>
              </w:rPr>
            </w:pPr>
            <w:bookmarkStart w:id="49" w:name="_Hlk10536048"/>
            <w:r w:rsidRPr="00C467FC">
              <w:rPr>
                <w:rFonts w:hint="eastAsia"/>
                <w:sz w:val="18"/>
                <w:szCs w:val="18"/>
              </w:rPr>
              <w:t>序号</w:t>
            </w:r>
          </w:p>
        </w:tc>
        <w:tc>
          <w:tcPr>
            <w:tcW w:w="2693" w:type="dxa"/>
            <w:shd w:val="clear" w:color="auto" w:fill="D9D9D9"/>
            <w:vAlign w:val="center"/>
          </w:tcPr>
          <w:p w14:paraId="71357341" w14:textId="262C3B93" w:rsidR="00A74D74" w:rsidRPr="00C467FC" w:rsidRDefault="00A74D74" w:rsidP="00CC0C84">
            <w:pPr>
              <w:pStyle w:val="11"/>
              <w:rPr>
                <w:sz w:val="18"/>
                <w:szCs w:val="18"/>
              </w:rPr>
            </w:pPr>
            <w:r w:rsidRPr="00C467FC">
              <w:rPr>
                <w:rFonts w:hint="eastAsia"/>
                <w:sz w:val="18"/>
                <w:szCs w:val="18"/>
              </w:rPr>
              <w:t>阶段工作</w:t>
            </w:r>
          </w:p>
        </w:tc>
        <w:tc>
          <w:tcPr>
            <w:tcW w:w="4366" w:type="dxa"/>
            <w:shd w:val="clear" w:color="auto" w:fill="D9D9D9"/>
            <w:vAlign w:val="center"/>
          </w:tcPr>
          <w:p w14:paraId="2A5E9BCE" w14:textId="1C9001E2" w:rsidR="00A74D74" w:rsidRPr="00C467FC" w:rsidRDefault="00A74D74" w:rsidP="0076113B">
            <w:pPr>
              <w:pStyle w:val="11"/>
              <w:rPr>
                <w:sz w:val="18"/>
                <w:szCs w:val="18"/>
              </w:rPr>
            </w:pPr>
            <w:r w:rsidRPr="00C467FC">
              <w:rPr>
                <w:rFonts w:hint="eastAsia"/>
                <w:sz w:val="18"/>
                <w:szCs w:val="18"/>
              </w:rPr>
              <w:t>工作说明</w:t>
            </w:r>
            <w:r w:rsidR="006727AE">
              <w:rPr>
                <w:rFonts w:hint="eastAsia"/>
                <w:sz w:val="18"/>
                <w:szCs w:val="18"/>
              </w:rPr>
              <w:t>与规划</w:t>
            </w:r>
          </w:p>
        </w:tc>
        <w:tc>
          <w:tcPr>
            <w:tcW w:w="1559" w:type="dxa"/>
            <w:shd w:val="clear" w:color="auto" w:fill="D9D9D9"/>
            <w:vAlign w:val="center"/>
          </w:tcPr>
          <w:p w14:paraId="4F2AC687" w14:textId="22E21E4D" w:rsidR="00A74D74" w:rsidRPr="00C467FC" w:rsidRDefault="00A74D74" w:rsidP="00A74D74">
            <w:pPr>
              <w:pStyle w:val="11"/>
              <w:rPr>
                <w:sz w:val="18"/>
                <w:szCs w:val="18"/>
              </w:rPr>
            </w:pPr>
            <w:r w:rsidRPr="00C467FC">
              <w:rPr>
                <w:rFonts w:hint="eastAsia"/>
                <w:sz w:val="18"/>
                <w:szCs w:val="18"/>
              </w:rPr>
              <w:t>预期</w:t>
            </w:r>
            <w:r w:rsidR="00833750">
              <w:rPr>
                <w:rFonts w:hint="eastAsia"/>
                <w:sz w:val="18"/>
                <w:szCs w:val="18"/>
              </w:rPr>
              <w:t>耗时</w:t>
            </w:r>
            <w:r w:rsidR="00D4239B" w:rsidRPr="00C467FC">
              <w:rPr>
                <w:rFonts w:hint="eastAsia"/>
                <w:sz w:val="18"/>
                <w:szCs w:val="18"/>
              </w:rPr>
              <w:t>（天）</w:t>
            </w:r>
          </w:p>
        </w:tc>
      </w:tr>
      <w:tr w:rsidR="00A74D74" w:rsidRPr="00C467FC" w14:paraId="280BE6E7" w14:textId="6B590F90" w:rsidTr="00525518">
        <w:tc>
          <w:tcPr>
            <w:tcW w:w="738" w:type="dxa"/>
          </w:tcPr>
          <w:p w14:paraId="76A62B54" w14:textId="39FB2A42" w:rsidR="00A74D74" w:rsidRPr="00C467FC" w:rsidRDefault="00902639" w:rsidP="00CC0C84">
            <w:pPr>
              <w:pStyle w:val="11"/>
              <w:rPr>
                <w:rFonts w:ascii="微软雅黑" w:hAnsi="微软雅黑"/>
                <w:sz w:val="18"/>
                <w:szCs w:val="18"/>
              </w:rPr>
            </w:pPr>
            <w:r w:rsidRPr="00C467FC">
              <w:rPr>
                <w:rFonts w:ascii="微软雅黑" w:hAnsi="微软雅黑" w:hint="eastAsia"/>
                <w:sz w:val="18"/>
                <w:szCs w:val="18"/>
              </w:rPr>
              <w:t>1</w:t>
            </w:r>
          </w:p>
        </w:tc>
        <w:tc>
          <w:tcPr>
            <w:tcW w:w="2693" w:type="dxa"/>
          </w:tcPr>
          <w:p w14:paraId="5FD92276" w14:textId="6F706E2B" w:rsidR="00240AB6" w:rsidRPr="00C467FC" w:rsidRDefault="00C467FC" w:rsidP="00CC0C84">
            <w:pPr>
              <w:pStyle w:val="11"/>
              <w:rPr>
                <w:rFonts w:ascii="微软雅黑" w:hAnsi="微软雅黑"/>
                <w:sz w:val="18"/>
                <w:szCs w:val="18"/>
              </w:rPr>
            </w:pPr>
            <w:r w:rsidRPr="00C467FC">
              <w:rPr>
                <w:rFonts w:ascii="微软雅黑" w:hAnsi="微软雅黑" w:hint="eastAsia"/>
                <w:sz w:val="18"/>
                <w:szCs w:val="18"/>
              </w:rPr>
              <w:t>业务</w:t>
            </w:r>
            <w:r>
              <w:rPr>
                <w:rFonts w:ascii="微软雅黑" w:hAnsi="微软雅黑" w:hint="eastAsia"/>
                <w:sz w:val="18"/>
                <w:szCs w:val="18"/>
              </w:rPr>
              <w:t>知识准备阶段</w:t>
            </w:r>
          </w:p>
        </w:tc>
        <w:tc>
          <w:tcPr>
            <w:tcW w:w="4366" w:type="dxa"/>
          </w:tcPr>
          <w:p w14:paraId="01B69728" w14:textId="68ACCEA1" w:rsidR="00A74D74" w:rsidRPr="00C467FC" w:rsidRDefault="00C467FC" w:rsidP="00CC0C84">
            <w:pPr>
              <w:pStyle w:val="11"/>
              <w:rPr>
                <w:rFonts w:ascii="微软雅黑" w:hAnsi="微软雅黑"/>
                <w:sz w:val="18"/>
                <w:szCs w:val="18"/>
              </w:rPr>
            </w:pPr>
            <w:r>
              <w:rPr>
                <w:rFonts w:ascii="微软雅黑" w:hAnsi="微软雅黑" w:hint="eastAsia"/>
                <w:sz w:val="18"/>
                <w:szCs w:val="18"/>
              </w:rPr>
              <w:t>在开始学习新的编程方法之前，确定编程针对的业务内容和目标，以及编程实现效果规划，该阶段</w:t>
            </w:r>
            <w:r w:rsidR="006727AE">
              <w:rPr>
                <w:rFonts w:ascii="微软雅黑" w:hAnsi="微软雅黑" w:hint="eastAsia"/>
                <w:sz w:val="18"/>
                <w:szCs w:val="18"/>
              </w:rPr>
              <w:t>具体工作</w:t>
            </w:r>
            <w:r>
              <w:rPr>
                <w:rFonts w:ascii="微软雅黑" w:hAnsi="微软雅黑" w:hint="eastAsia"/>
                <w:sz w:val="18"/>
                <w:szCs w:val="18"/>
              </w:rPr>
              <w:t>是细化本文件</w:t>
            </w:r>
            <w:r w:rsidR="00525518" w:rsidRPr="006727AE">
              <w:rPr>
                <w:rFonts w:ascii="微软雅黑" w:hAnsi="微软雅黑" w:hint="eastAsia"/>
                <w:b/>
                <w:bCs/>
                <w:sz w:val="18"/>
                <w:szCs w:val="18"/>
              </w:rPr>
              <w:t>5</w:t>
            </w:r>
            <w:r w:rsidR="006727AE" w:rsidRPr="006727AE">
              <w:rPr>
                <w:rFonts w:ascii="微软雅黑" w:hAnsi="微软雅黑"/>
                <w:b/>
                <w:bCs/>
                <w:sz w:val="18"/>
                <w:szCs w:val="18"/>
              </w:rPr>
              <w:t>.</w:t>
            </w:r>
            <w:r w:rsidR="006727AE" w:rsidRPr="006727AE">
              <w:rPr>
                <w:rFonts w:ascii="微软雅黑" w:hAnsi="微软雅黑" w:hint="eastAsia"/>
                <w:b/>
                <w:bCs/>
                <w:sz w:val="18"/>
                <w:szCs w:val="18"/>
              </w:rPr>
              <w:t>课题开发内容详细说明</w:t>
            </w:r>
            <w:r w:rsidR="006727AE">
              <w:rPr>
                <w:rFonts w:ascii="微软雅黑" w:hAnsi="微软雅黑" w:hint="eastAsia"/>
                <w:sz w:val="18"/>
                <w:szCs w:val="18"/>
              </w:rPr>
              <w:t xml:space="preserve"> </w:t>
            </w:r>
            <w:r w:rsidR="00525518">
              <w:rPr>
                <w:rFonts w:ascii="微软雅黑" w:hAnsi="微软雅黑" w:hint="eastAsia"/>
                <w:sz w:val="18"/>
                <w:szCs w:val="18"/>
              </w:rPr>
              <w:t>两个部分，形成相应的规约文件</w:t>
            </w:r>
            <w:r w:rsidR="006727AE">
              <w:rPr>
                <w:rFonts w:ascii="微软雅黑" w:hAnsi="微软雅黑" w:hint="eastAsia"/>
                <w:sz w:val="18"/>
                <w:szCs w:val="18"/>
              </w:rPr>
              <w:t>，其中每个相应的章节功能的实现，也可以看成是课程学习的基础作业题</w:t>
            </w:r>
            <w:r w:rsidR="00525518">
              <w:rPr>
                <w:rFonts w:ascii="微软雅黑" w:hAnsi="微软雅黑" w:hint="eastAsia"/>
                <w:sz w:val="18"/>
                <w:szCs w:val="18"/>
              </w:rPr>
              <w:t>。</w:t>
            </w:r>
          </w:p>
        </w:tc>
        <w:tc>
          <w:tcPr>
            <w:tcW w:w="1559" w:type="dxa"/>
          </w:tcPr>
          <w:p w14:paraId="52B700EC" w14:textId="450E924A" w:rsidR="00A74D74" w:rsidRPr="00525518" w:rsidRDefault="00525518" w:rsidP="00CC0C84">
            <w:pPr>
              <w:pStyle w:val="11"/>
              <w:rPr>
                <w:rFonts w:ascii="微软雅黑" w:hAnsi="微软雅黑"/>
                <w:sz w:val="18"/>
                <w:szCs w:val="18"/>
              </w:rPr>
            </w:pPr>
            <w:r>
              <w:rPr>
                <w:rFonts w:ascii="微软雅黑" w:hAnsi="微软雅黑"/>
                <w:sz w:val="18"/>
                <w:szCs w:val="18"/>
              </w:rPr>
              <w:t>15</w:t>
            </w:r>
          </w:p>
        </w:tc>
      </w:tr>
      <w:tr w:rsidR="00A74D74" w:rsidRPr="00C467FC" w14:paraId="77669C90" w14:textId="39A6F017" w:rsidTr="00525518">
        <w:tc>
          <w:tcPr>
            <w:tcW w:w="738" w:type="dxa"/>
          </w:tcPr>
          <w:p w14:paraId="6BA6042E" w14:textId="5E0A1DB2" w:rsidR="00A74D74" w:rsidRPr="00C467FC" w:rsidRDefault="00144D64" w:rsidP="00CC0C84">
            <w:pPr>
              <w:pStyle w:val="11"/>
              <w:rPr>
                <w:rFonts w:ascii="微软雅黑" w:hAnsi="微软雅黑"/>
                <w:sz w:val="18"/>
                <w:szCs w:val="18"/>
              </w:rPr>
            </w:pPr>
            <w:r w:rsidRPr="00C467FC">
              <w:rPr>
                <w:rFonts w:ascii="微软雅黑" w:hAnsi="微软雅黑" w:hint="eastAsia"/>
                <w:sz w:val="18"/>
                <w:szCs w:val="18"/>
              </w:rPr>
              <w:t>2</w:t>
            </w:r>
          </w:p>
        </w:tc>
        <w:tc>
          <w:tcPr>
            <w:tcW w:w="2693" w:type="dxa"/>
          </w:tcPr>
          <w:p w14:paraId="5AFB57DD" w14:textId="7B9D2FB9" w:rsidR="00A74D74" w:rsidRPr="00C467FC" w:rsidRDefault="00525518" w:rsidP="00CC0C84">
            <w:pPr>
              <w:pStyle w:val="11"/>
              <w:rPr>
                <w:rFonts w:ascii="微软雅黑" w:hAnsi="微软雅黑"/>
                <w:sz w:val="18"/>
                <w:szCs w:val="18"/>
              </w:rPr>
            </w:pPr>
            <w:r>
              <w:rPr>
                <w:rFonts w:ascii="微软雅黑" w:hAnsi="微软雅黑" w:hint="eastAsia"/>
                <w:sz w:val="18"/>
                <w:szCs w:val="18"/>
              </w:rPr>
              <w:t>前端应用开发技术准备阶段</w:t>
            </w:r>
          </w:p>
        </w:tc>
        <w:tc>
          <w:tcPr>
            <w:tcW w:w="4366" w:type="dxa"/>
          </w:tcPr>
          <w:p w14:paraId="7E17B38D" w14:textId="6F85C0C0" w:rsidR="00A74D74" w:rsidRPr="00C467FC" w:rsidRDefault="006727AE" w:rsidP="00CC0C84">
            <w:pPr>
              <w:pStyle w:val="11"/>
              <w:rPr>
                <w:rFonts w:ascii="微软雅黑" w:hAnsi="微软雅黑"/>
                <w:sz w:val="18"/>
                <w:szCs w:val="18"/>
              </w:rPr>
            </w:pPr>
            <w:r>
              <w:rPr>
                <w:rFonts w:ascii="微软雅黑" w:hAnsi="微软雅黑" w:hint="eastAsia"/>
                <w:sz w:val="18"/>
                <w:szCs w:val="18"/>
              </w:rPr>
              <w:t>根据课程学习</w:t>
            </w:r>
            <w:r w:rsidR="00E11A2B">
              <w:rPr>
                <w:rFonts w:ascii="微软雅黑" w:hAnsi="微软雅黑" w:hint="eastAsia"/>
                <w:sz w:val="18"/>
                <w:szCs w:val="18"/>
              </w:rPr>
              <w:t>所</w:t>
            </w:r>
            <w:r>
              <w:rPr>
                <w:rFonts w:ascii="微软雅黑" w:hAnsi="微软雅黑" w:hint="eastAsia"/>
                <w:sz w:val="18"/>
                <w:szCs w:val="18"/>
              </w:rPr>
              <w:t>要求</w:t>
            </w:r>
            <w:r w:rsidR="00AC5403">
              <w:rPr>
                <w:rFonts w:ascii="微软雅黑" w:hAnsi="微软雅黑" w:hint="eastAsia"/>
                <w:sz w:val="18"/>
                <w:szCs w:val="18"/>
              </w:rPr>
              <w:t>，以及前端应用开发所需要的</w:t>
            </w:r>
            <w:r w:rsidR="00E11A2B">
              <w:rPr>
                <w:rFonts w:ascii="微软雅黑" w:hAnsi="微软雅黑" w:hint="eastAsia"/>
                <w:sz w:val="18"/>
                <w:szCs w:val="18"/>
              </w:rPr>
              <w:t>编程语言基础、程序运行框架、程序设计架构的基础上，学习和掌握在课程要求的知识体系结构上，在体验学习中，训练如何开发实现前一个阶段所定义的软</w:t>
            </w:r>
            <w:r w:rsidR="00E11A2B">
              <w:rPr>
                <w:rFonts w:ascii="微软雅黑" w:hAnsi="微软雅黑" w:hint="eastAsia"/>
                <w:sz w:val="18"/>
                <w:szCs w:val="18"/>
              </w:rPr>
              <w:lastRenderedPageBreak/>
              <w:t>件的功能的基本技能：分析和定义业务数据模型、设计数据处理方法、将数据呈现为不同形式的用户界面等等。</w:t>
            </w:r>
            <w:r w:rsidR="00E11A2B" w:rsidRPr="00AC5403">
              <w:rPr>
                <w:rFonts w:ascii="微软雅黑" w:hAnsi="微软雅黑" w:hint="eastAsia"/>
                <w:b/>
                <w:bCs/>
                <w:sz w:val="18"/>
                <w:szCs w:val="18"/>
              </w:rPr>
              <w:t>在学习中，需要特别</w:t>
            </w:r>
            <w:r w:rsidR="00AC5403" w:rsidRPr="00AC5403">
              <w:rPr>
                <w:rFonts w:ascii="微软雅黑" w:hAnsi="微软雅黑" w:hint="eastAsia"/>
                <w:b/>
                <w:bCs/>
                <w:sz w:val="18"/>
                <w:szCs w:val="18"/>
              </w:rPr>
              <w:t>结合课程的引导材料，使用自身定义的业务数据模型的系统设计同步进行。</w:t>
            </w:r>
          </w:p>
        </w:tc>
        <w:tc>
          <w:tcPr>
            <w:tcW w:w="1559" w:type="dxa"/>
          </w:tcPr>
          <w:p w14:paraId="54558137" w14:textId="1C112BD8" w:rsidR="00A74D74" w:rsidRPr="006727AE" w:rsidRDefault="00E326AD" w:rsidP="00CC0C84">
            <w:pPr>
              <w:pStyle w:val="11"/>
              <w:rPr>
                <w:rFonts w:ascii="微软雅黑" w:hAnsi="微软雅黑"/>
                <w:sz w:val="18"/>
                <w:szCs w:val="18"/>
              </w:rPr>
            </w:pPr>
            <w:r>
              <w:rPr>
                <w:rFonts w:ascii="微软雅黑" w:hAnsi="微软雅黑" w:hint="eastAsia"/>
                <w:sz w:val="18"/>
                <w:szCs w:val="18"/>
              </w:rPr>
              <w:lastRenderedPageBreak/>
              <w:t>4</w:t>
            </w:r>
            <w:r>
              <w:rPr>
                <w:rFonts w:ascii="微软雅黑" w:hAnsi="微软雅黑"/>
                <w:sz w:val="18"/>
                <w:szCs w:val="18"/>
              </w:rPr>
              <w:t>5</w:t>
            </w:r>
          </w:p>
        </w:tc>
      </w:tr>
      <w:tr w:rsidR="00D5318E" w:rsidRPr="00C467FC" w14:paraId="11C5F5AE" w14:textId="77777777" w:rsidTr="00525518">
        <w:tc>
          <w:tcPr>
            <w:tcW w:w="738" w:type="dxa"/>
          </w:tcPr>
          <w:p w14:paraId="0D075315" w14:textId="47800F60" w:rsidR="00D5318E" w:rsidRPr="00C467FC" w:rsidRDefault="00D5318E" w:rsidP="00CC0C84">
            <w:pPr>
              <w:pStyle w:val="11"/>
              <w:rPr>
                <w:rFonts w:ascii="微软雅黑" w:hAnsi="微软雅黑"/>
                <w:sz w:val="18"/>
                <w:szCs w:val="18"/>
              </w:rPr>
            </w:pPr>
            <w:r w:rsidRPr="00C467FC">
              <w:rPr>
                <w:rFonts w:ascii="微软雅黑" w:hAnsi="微软雅黑" w:hint="eastAsia"/>
                <w:sz w:val="18"/>
                <w:szCs w:val="18"/>
              </w:rPr>
              <w:t>3</w:t>
            </w:r>
          </w:p>
        </w:tc>
        <w:tc>
          <w:tcPr>
            <w:tcW w:w="2693" w:type="dxa"/>
          </w:tcPr>
          <w:p w14:paraId="6D0B1276" w14:textId="74191C6C" w:rsidR="00D5318E" w:rsidRPr="00C467FC" w:rsidRDefault="00AC5403" w:rsidP="00CC0C84">
            <w:pPr>
              <w:pStyle w:val="11"/>
              <w:rPr>
                <w:rFonts w:ascii="微软雅黑" w:hAnsi="微软雅黑"/>
                <w:sz w:val="18"/>
                <w:szCs w:val="18"/>
              </w:rPr>
            </w:pPr>
            <w:r>
              <w:rPr>
                <w:rFonts w:ascii="微软雅黑" w:hAnsi="微软雅黑" w:hint="eastAsia"/>
                <w:sz w:val="18"/>
                <w:szCs w:val="18"/>
              </w:rPr>
              <w:t>后端应用开发技术准备阶段</w:t>
            </w:r>
          </w:p>
        </w:tc>
        <w:tc>
          <w:tcPr>
            <w:tcW w:w="4366" w:type="dxa"/>
          </w:tcPr>
          <w:p w14:paraId="5CD01DCB" w14:textId="459F4AB9" w:rsidR="00D5318E" w:rsidRPr="00C467FC" w:rsidRDefault="00193FBF" w:rsidP="00CC0C84">
            <w:pPr>
              <w:pStyle w:val="11"/>
              <w:rPr>
                <w:rFonts w:ascii="微软雅黑" w:hAnsi="微软雅黑"/>
                <w:sz w:val="18"/>
                <w:szCs w:val="18"/>
              </w:rPr>
            </w:pPr>
            <w:r>
              <w:rPr>
                <w:rFonts w:ascii="微软雅黑" w:hAnsi="微软雅黑" w:hint="eastAsia"/>
                <w:sz w:val="18"/>
                <w:szCs w:val="18"/>
              </w:rPr>
              <w:t>根据课程学习所要求，以及后端应用开发所需要的编程语言基础、程序运行框架、程序设计架构的基础上，学习和掌握在课程要求的知识体系结构上，在体验学习中，训练如何开发实现前一个阶段所定义的软件的功能的基本技能：分析和定义业务数据模型、设计数据处理方法、将数据呈现为不同形式的用户界面等等。</w:t>
            </w:r>
            <w:r w:rsidRPr="00AC5403">
              <w:rPr>
                <w:rFonts w:ascii="微软雅黑" w:hAnsi="微软雅黑" w:hint="eastAsia"/>
                <w:b/>
                <w:bCs/>
                <w:sz w:val="18"/>
                <w:szCs w:val="18"/>
              </w:rPr>
              <w:t>在学习中，需要特别结合课程的引导材料，使用自身定义的业务数据模型的系统设计同步进行。</w:t>
            </w:r>
          </w:p>
        </w:tc>
        <w:tc>
          <w:tcPr>
            <w:tcW w:w="1559" w:type="dxa"/>
          </w:tcPr>
          <w:p w14:paraId="3713E85C" w14:textId="0993E647" w:rsidR="00D5318E" w:rsidRPr="00C467FC" w:rsidRDefault="00E326AD" w:rsidP="00CC0C84">
            <w:pPr>
              <w:pStyle w:val="11"/>
              <w:rPr>
                <w:rFonts w:ascii="微软雅黑" w:hAnsi="微软雅黑"/>
                <w:sz w:val="18"/>
                <w:szCs w:val="18"/>
              </w:rPr>
            </w:pPr>
            <w:r>
              <w:rPr>
                <w:rFonts w:ascii="微软雅黑" w:hAnsi="微软雅黑" w:hint="eastAsia"/>
                <w:sz w:val="18"/>
                <w:szCs w:val="18"/>
              </w:rPr>
              <w:t>4</w:t>
            </w:r>
            <w:r>
              <w:rPr>
                <w:rFonts w:ascii="微软雅黑" w:hAnsi="微软雅黑"/>
                <w:sz w:val="18"/>
                <w:szCs w:val="18"/>
              </w:rPr>
              <w:t>5</w:t>
            </w:r>
          </w:p>
        </w:tc>
      </w:tr>
      <w:tr w:rsidR="00A74D74" w:rsidRPr="00C467FC" w14:paraId="310E94C6" w14:textId="55E91A6F" w:rsidTr="00525518">
        <w:tc>
          <w:tcPr>
            <w:tcW w:w="738" w:type="dxa"/>
          </w:tcPr>
          <w:p w14:paraId="36913401" w14:textId="47ED8B61" w:rsidR="00A74D74" w:rsidRPr="00C467FC" w:rsidRDefault="00D5318E" w:rsidP="00CC0C84">
            <w:pPr>
              <w:pStyle w:val="11"/>
              <w:rPr>
                <w:rFonts w:ascii="微软雅黑" w:hAnsi="微软雅黑"/>
                <w:sz w:val="18"/>
                <w:szCs w:val="18"/>
              </w:rPr>
            </w:pPr>
            <w:r w:rsidRPr="00C467FC">
              <w:rPr>
                <w:rFonts w:ascii="微软雅黑" w:hAnsi="微软雅黑"/>
                <w:sz w:val="18"/>
                <w:szCs w:val="18"/>
              </w:rPr>
              <w:t>4</w:t>
            </w:r>
          </w:p>
        </w:tc>
        <w:tc>
          <w:tcPr>
            <w:tcW w:w="2693" w:type="dxa"/>
          </w:tcPr>
          <w:p w14:paraId="7B84CF38" w14:textId="468DEF6C" w:rsidR="00A74D74" w:rsidRPr="00C467FC" w:rsidRDefault="00193FBF" w:rsidP="00CC0C84">
            <w:pPr>
              <w:pStyle w:val="11"/>
              <w:rPr>
                <w:rFonts w:ascii="微软雅黑" w:hAnsi="微软雅黑"/>
                <w:sz w:val="18"/>
                <w:szCs w:val="18"/>
              </w:rPr>
            </w:pPr>
            <w:r>
              <w:rPr>
                <w:rFonts w:ascii="微软雅黑" w:hAnsi="微软雅黑" w:hint="eastAsia"/>
                <w:sz w:val="18"/>
                <w:szCs w:val="18"/>
              </w:rPr>
              <w:t>课题软件集中开发实</w:t>
            </w:r>
            <w:proofErr w:type="gramStart"/>
            <w:r>
              <w:rPr>
                <w:rFonts w:ascii="微软雅黑" w:hAnsi="微软雅黑" w:hint="eastAsia"/>
                <w:sz w:val="18"/>
                <w:szCs w:val="18"/>
              </w:rPr>
              <w:t>训阶段</w:t>
            </w:r>
            <w:proofErr w:type="gramEnd"/>
          </w:p>
        </w:tc>
        <w:tc>
          <w:tcPr>
            <w:tcW w:w="4366" w:type="dxa"/>
          </w:tcPr>
          <w:p w14:paraId="45B72866" w14:textId="1054D003" w:rsidR="00A74D74" w:rsidRPr="00C467FC" w:rsidRDefault="00193FBF" w:rsidP="00CC0C84">
            <w:pPr>
              <w:pStyle w:val="11"/>
              <w:rPr>
                <w:rFonts w:ascii="微软雅黑" w:hAnsi="微软雅黑"/>
                <w:sz w:val="18"/>
                <w:szCs w:val="18"/>
              </w:rPr>
            </w:pPr>
            <w:r>
              <w:rPr>
                <w:rFonts w:ascii="微软雅黑" w:hAnsi="微软雅黑" w:hint="eastAsia"/>
                <w:sz w:val="18"/>
                <w:szCs w:val="18"/>
              </w:rPr>
              <w:t>根据前面两个阶段的学习成果和作业成果，将其作为进一步开发的原型</w:t>
            </w:r>
            <w:r w:rsidR="00E31CA1">
              <w:rPr>
                <w:rFonts w:ascii="微软雅黑" w:hAnsi="微软雅黑" w:hint="eastAsia"/>
                <w:sz w:val="18"/>
                <w:szCs w:val="18"/>
              </w:rPr>
              <w:t>。学习和规划每一个软件功能所需要的开发组件（代码文件）、相应的开发任务、开发任务如何完成、开发成果的质量测评等计划性质的元素，然后执行开发，</w:t>
            </w:r>
            <w:proofErr w:type="gramStart"/>
            <w:r w:rsidR="00E31CA1">
              <w:rPr>
                <w:rFonts w:ascii="微软雅黑" w:hAnsi="微软雅黑" w:hint="eastAsia"/>
                <w:sz w:val="18"/>
                <w:szCs w:val="18"/>
              </w:rPr>
              <w:t>直至学习</w:t>
            </w:r>
            <w:proofErr w:type="gramEnd"/>
            <w:r w:rsidR="00E31CA1">
              <w:rPr>
                <w:rFonts w:ascii="微软雅黑" w:hAnsi="微软雅黑" w:hint="eastAsia"/>
                <w:sz w:val="18"/>
                <w:szCs w:val="18"/>
              </w:rPr>
              <w:t>周期结束或者软件开发完成。</w:t>
            </w:r>
          </w:p>
        </w:tc>
        <w:tc>
          <w:tcPr>
            <w:tcW w:w="1559" w:type="dxa"/>
          </w:tcPr>
          <w:p w14:paraId="6AA7F62E" w14:textId="2CEF9DF4" w:rsidR="00A74D74" w:rsidRPr="00C467FC" w:rsidRDefault="00084056" w:rsidP="00CC0C84">
            <w:pPr>
              <w:pStyle w:val="11"/>
              <w:rPr>
                <w:rFonts w:ascii="微软雅黑" w:hAnsi="微软雅黑"/>
                <w:sz w:val="18"/>
                <w:szCs w:val="18"/>
              </w:rPr>
            </w:pPr>
            <w:r>
              <w:rPr>
                <w:rFonts w:ascii="微软雅黑" w:hAnsi="微软雅黑"/>
                <w:sz w:val="18"/>
                <w:szCs w:val="18"/>
              </w:rPr>
              <w:t>30</w:t>
            </w:r>
          </w:p>
        </w:tc>
      </w:tr>
      <w:tr w:rsidR="00A74D74" w:rsidRPr="00C467FC" w14:paraId="0CC4CD9E" w14:textId="4B794A0E" w:rsidTr="00525518">
        <w:tc>
          <w:tcPr>
            <w:tcW w:w="738" w:type="dxa"/>
          </w:tcPr>
          <w:p w14:paraId="176E4C78" w14:textId="5E29B413" w:rsidR="00A74D74" w:rsidRPr="00C467FC" w:rsidRDefault="00D5318E" w:rsidP="00CC0C84">
            <w:pPr>
              <w:pStyle w:val="11"/>
              <w:rPr>
                <w:rFonts w:ascii="微软雅黑" w:hAnsi="微软雅黑"/>
                <w:sz w:val="18"/>
                <w:szCs w:val="18"/>
              </w:rPr>
            </w:pPr>
            <w:r w:rsidRPr="00C467FC">
              <w:rPr>
                <w:rFonts w:ascii="微软雅黑" w:hAnsi="微软雅黑"/>
                <w:sz w:val="18"/>
                <w:szCs w:val="18"/>
              </w:rPr>
              <w:t>5</w:t>
            </w:r>
          </w:p>
        </w:tc>
        <w:tc>
          <w:tcPr>
            <w:tcW w:w="2693" w:type="dxa"/>
          </w:tcPr>
          <w:p w14:paraId="7D785794" w14:textId="3BD4B4C8" w:rsidR="00A74D74" w:rsidRPr="00C467FC" w:rsidRDefault="00084056" w:rsidP="00CC0C84">
            <w:pPr>
              <w:pStyle w:val="11"/>
              <w:rPr>
                <w:rFonts w:ascii="微软雅黑" w:hAnsi="微软雅黑"/>
                <w:sz w:val="18"/>
                <w:szCs w:val="18"/>
              </w:rPr>
            </w:pPr>
            <w:r>
              <w:rPr>
                <w:rFonts w:ascii="微软雅黑" w:hAnsi="微软雅黑" w:hint="eastAsia"/>
                <w:sz w:val="18"/>
                <w:szCs w:val="18"/>
              </w:rPr>
              <w:t>课题软件成果验收考核</w:t>
            </w:r>
          </w:p>
        </w:tc>
        <w:tc>
          <w:tcPr>
            <w:tcW w:w="4366" w:type="dxa"/>
          </w:tcPr>
          <w:p w14:paraId="7DE6537F" w14:textId="4E8C76F9" w:rsidR="00A74D74" w:rsidRPr="00C467FC" w:rsidRDefault="00084056" w:rsidP="00CC0C84">
            <w:pPr>
              <w:pStyle w:val="11"/>
              <w:rPr>
                <w:rFonts w:ascii="微软雅黑" w:hAnsi="微软雅黑"/>
                <w:sz w:val="18"/>
                <w:szCs w:val="18"/>
              </w:rPr>
            </w:pPr>
            <w:r>
              <w:rPr>
                <w:rFonts w:ascii="微软雅黑" w:hAnsi="微软雅黑" w:hint="eastAsia"/>
                <w:sz w:val="18"/>
                <w:szCs w:val="18"/>
              </w:rPr>
              <w:t>对照各个阶段积累的学习成果，检查前后一致性和中途变更，确定在整个学习周期中达到的学习和训练的成果，找出优点和不足，按照学习的成果给出基本成绩和能力水平评定，也为后续的学习和训练，提供一个适合自己的参考学习计划的模板范例。</w:t>
            </w:r>
          </w:p>
        </w:tc>
        <w:tc>
          <w:tcPr>
            <w:tcW w:w="1559" w:type="dxa"/>
          </w:tcPr>
          <w:p w14:paraId="071AC92A" w14:textId="08C8A8B3" w:rsidR="00A74D74" w:rsidRPr="00C467FC" w:rsidRDefault="00084056" w:rsidP="00CC0C84">
            <w:pPr>
              <w:pStyle w:val="11"/>
              <w:rPr>
                <w:rFonts w:ascii="微软雅黑" w:hAnsi="微软雅黑"/>
                <w:sz w:val="18"/>
                <w:szCs w:val="18"/>
              </w:rPr>
            </w:pPr>
            <w:r>
              <w:rPr>
                <w:rFonts w:ascii="微软雅黑" w:hAnsi="微软雅黑" w:hint="eastAsia"/>
                <w:sz w:val="18"/>
                <w:szCs w:val="18"/>
              </w:rPr>
              <w:t>1</w:t>
            </w:r>
            <w:r>
              <w:rPr>
                <w:rFonts w:ascii="微软雅黑" w:hAnsi="微软雅黑"/>
                <w:sz w:val="18"/>
                <w:szCs w:val="18"/>
              </w:rPr>
              <w:t>5</w:t>
            </w:r>
          </w:p>
        </w:tc>
      </w:tr>
      <w:bookmarkEnd w:id="49"/>
    </w:tbl>
    <w:p w14:paraId="536BE99E" w14:textId="6AD1C12B" w:rsidR="00D4239B" w:rsidRDefault="00D4239B" w:rsidP="00D45014">
      <w:pPr>
        <w:ind w:firstLine="440"/>
      </w:pPr>
    </w:p>
    <w:p w14:paraId="441AC178" w14:textId="45B5FEF2" w:rsidR="00833750" w:rsidRDefault="00833750" w:rsidP="00D45014">
      <w:pPr>
        <w:ind w:firstLine="440"/>
      </w:pPr>
      <w:r>
        <w:rPr>
          <w:rFonts w:hint="eastAsia"/>
        </w:rPr>
        <w:t>规划中的各个阶段，并非是严格先后次序的时间进度，可以大致按照大阶段中加载</w:t>
      </w:r>
      <w:r>
        <w:rPr>
          <w:rFonts w:hint="eastAsia"/>
        </w:rPr>
        <w:t>5</w:t>
      </w:r>
      <w:r>
        <w:rPr>
          <w:rFonts w:hint="eastAsia"/>
        </w:rPr>
        <w:t>个</w:t>
      </w:r>
      <w:proofErr w:type="gramStart"/>
      <w:r>
        <w:rPr>
          <w:rFonts w:hint="eastAsia"/>
        </w:rPr>
        <w:t>小阶段</w:t>
      </w:r>
      <w:proofErr w:type="gramEnd"/>
      <w:r>
        <w:rPr>
          <w:rFonts w:hint="eastAsia"/>
        </w:rPr>
        <w:t>来进行策划，下图是大致的规划图。</w:t>
      </w:r>
    </w:p>
    <w:p w14:paraId="7202768F" w14:textId="5E1181EC" w:rsidR="00833750" w:rsidRDefault="004E6FC9" w:rsidP="004E6FC9">
      <w:pPr>
        <w:ind w:firstLineChars="0" w:firstLine="0"/>
      </w:pPr>
      <w:r>
        <w:rPr>
          <w:noProof/>
        </w:rPr>
        <w:drawing>
          <wp:inline distT="0" distB="0" distL="0" distR="0" wp14:anchorId="3457E805" wp14:editId="58EEF517">
            <wp:extent cx="5943600" cy="23763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70257" cy="2386973"/>
                    </a:xfrm>
                    <a:prstGeom prst="rect">
                      <a:avLst/>
                    </a:prstGeom>
                    <a:noFill/>
                  </pic:spPr>
                </pic:pic>
              </a:graphicData>
            </a:graphic>
          </wp:inline>
        </w:drawing>
      </w:r>
    </w:p>
    <w:p w14:paraId="28930F77" w14:textId="77777777" w:rsidR="00833750" w:rsidRDefault="00833750" w:rsidP="00D45014">
      <w:pPr>
        <w:ind w:firstLine="440"/>
      </w:pPr>
    </w:p>
    <w:p w14:paraId="42BEC361" w14:textId="7011A42D" w:rsidR="00150178" w:rsidRDefault="00150178" w:rsidP="00150178">
      <w:pPr>
        <w:pStyle w:val="1"/>
      </w:pPr>
      <w:bookmarkStart w:id="50" w:name="_Toc97651828"/>
      <w:r>
        <w:rPr>
          <w:rFonts w:hint="eastAsia"/>
        </w:rPr>
        <w:t>课程课题软件UI参考说明</w:t>
      </w:r>
      <w:bookmarkEnd w:id="50"/>
    </w:p>
    <w:p w14:paraId="6FD439AC" w14:textId="6327C761" w:rsidR="00A42722" w:rsidRPr="00A42722" w:rsidRDefault="00A42722" w:rsidP="00A42722">
      <w:pPr>
        <w:ind w:firstLine="440"/>
      </w:pPr>
      <w:r>
        <w:rPr>
          <w:rFonts w:hint="eastAsia"/>
        </w:rPr>
        <w:t>【</w:t>
      </w:r>
      <w:r w:rsidRPr="00A27F0D">
        <w:rPr>
          <w:rFonts w:hint="eastAsia"/>
          <w:color w:val="00B0F0"/>
        </w:rPr>
        <w:t>编制说明：</w:t>
      </w:r>
      <w:r w:rsidR="00833750" w:rsidRPr="00A27F0D">
        <w:rPr>
          <w:rFonts w:hint="eastAsia"/>
          <w:color w:val="00B0F0"/>
        </w:rPr>
        <w:t>本节可以采用尽可能方便的方式来展现课题软件</w:t>
      </w:r>
      <w:r w:rsidR="00A27F0D" w:rsidRPr="00A27F0D">
        <w:rPr>
          <w:rFonts w:hint="eastAsia"/>
          <w:color w:val="00B0F0"/>
        </w:rPr>
        <w:t>，这个阶段的</w:t>
      </w:r>
      <w:r w:rsidR="00A27F0D" w:rsidRPr="00A27F0D">
        <w:rPr>
          <w:rFonts w:hint="eastAsia"/>
          <w:color w:val="00B0F0"/>
        </w:rPr>
        <w:t>UI</w:t>
      </w:r>
      <w:r w:rsidR="00A27F0D" w:rsidRPr="00A27F0D">
        <w:rPr>
          <w:rFonts w:hint="eastAsia"/>
          <w:color w:val="00B0F0"/>
        </w:rPr>
        <w:t>重点在于说明清楚</w:t>
      </w:r>
      <w:r w:rsidR="00A27F0D" w:rsidRPr="00A27F0D">
        <w:rPr>
          <w:rFonts w:hint="eastAsia"/>
          <w:color w:val="00B0F0"/>
        </w:rPr>
        <w:t xml:space="preserve"> UI</w:t>
      </w:r>
      <w:r w:rsidR="00A27F0D" w:rsidRPr="00A27F0D">
        <w:rPr>
          <w:color w:val="00B0F0"/>
        </w:rPr>
        <w:t xml:space="preserve"> </w:t>
      </w:r>
      <w:r w:rsidR="00A27F0D" w:rsidRPr="00A27F0D">
        <w:rPr>
          <w:rFonts w:hint="eastAsia"/>
          <w:color w:val="00B0F0"/>
        </w:rPr>
        <w:t>上包含的内容、通过一些相应的按钮、导航等，呈现</w:t>
      </w:r>
      <w:r w:rsidR="00A27F0D" w:rsidRPr="00A27F0D">
        <w:rPr>
          <w:rFonts w:hint="eastAsia"/>
          <w:color w:val="00B0F0"/>
        </w:rPr>
        <w:t>UI</w:t>
      </w:r>
      <w:r w:rsidR="00A27F0D" w:rsidRPr="00A27F0D">
        <w:rPr>
          <w:color w:val="00B0F0"/>
        </w:rPr>
        <w:t xml:space="preserve"> </w:t>
      </w:r>
      <w:r w:rsidR="00A27F0D" w:rsidRPr="00A27F0D">
        <w:rPr>
          <w:rFonts w:hint="eastAsia"/>
          <w:color w:val="00B0F0"/>
        </w:rPr>
        <w:t>上课能提供的功能操作和大致需</w:t>
      </w:r>
      <w:r w:rsidR="00A27F0D" w:rsidRPr="00A27F0D">
        <w:rPr>
          <w:rFonts w:hint="eastAsia"/>
          <w:color w:val="00B0F0"/>
        </w:rPr>
        <w:lastRenderedPageBreak/>
        <w:t>要展示的业务数据即可。</w:t>
      </w:r>
      <w:r>
        <w:rPr>
          <w:rFonts w:hint="eastAsia"/>
        </w:rPr>
        <w:t>】</w:t>
      </w:r>
    </w:p>
    <w:p w14:paraId="74AEA4E2" w14:textId="23F9A060" w:rsidR="00150178" w:rsidRDefault="00150178" w:rsidP="00150178">
      <w:pPr>
        <w:pStyle w:val="2"/>
      </w:pPr>
      <w:bookmarkStart w:id="51" w:name="_Toc97651829"/>
      <w:r>
        <w:rPr>
          <w:rFonts w:hint="eastAsia"/>
        </w:rPr>
        <w:t>教学信息门户</w:t>
      </w:r>
      <w:bookmarkEnd w:id="51"/>
    </w:p>
    <w:p w14:paraId="24608EEF" w14:textId="77777777" w:rsidR="00C61DBF" w:rsidRDefault="00C61DBF" w:rsidP="00C61DBF">
      <w:pPr>
        <w:ind w:firstLineChars="0" w:firstLine="0"/>
      </w:pPr>
      <w:r>
        <w:rPr>
          <w:rFonts w:hint="eastAsia"/>
          <w:noProof/>
        </w:rPr>
        <w:drawing>
          <wp:inline distT="0" distB="0" distL="0" distR="0" wp14:anchorId="27581F9F" wp14:editId="7AC1E476">
            <wp:extent cx="3987800" cy="3321532"/>
            <wp:effectExtent l="19050" t="19050" r="0" b="0"/>
            <wp:docPr id="5" name="图片 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应用程序&#10;&#10;描述已自动生成"/>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03256" cy="3334406"/>
                    </a:xfrm>
                    <a:prstGeom prst="rect">
                      <a:avLst/>
                    </a:prstGeom>
                    <a:noFill/>
                    <a:ln>
                      <a:solidFill>
                        <a:schemeClr val="bg1">
                          <a:lumMod val="75000"/>
                        </a:schemeClr>
                      </a:solidFill>
                    </a:ln>
                  </pic:spPr>
                </pic:pic>
              </a:graphicData>
            </a:graphic>
          </wp:inline>
        </w:drawing>
      </w:r>
      <w:r>
        <w:rPr>
          <w:rFonts w:hint="eastAsia"/>
        </w:rPr>
        <w:t xml:space="preserve"> </w:t>
      </w:r>
      <w:r>
        <w:t xml:space="preserve">      </w:t>
      </w:r>
      <w:r>
        <w:rPr>
          <w:noProof/>
        </w:rPr>
        <w:drawing>
          <wp:inline distT="0" distB="0" distL="0" distR="0" wp14:anchorId="7B666A91" wp14:editId="23132581">
            <wp:extent cx="1600835" cy="3347790"/>
            <wp:effectExtent l="0" t="0" r="0" b="0"/>
            <wp:docPr id="18" name="图片 17" descr="图形用户界面, 应用程序, 网站&#10;&#10;描述已自动生成">
              <a:extLst xmlns:a="http://schemas.openxmlformats.org/drawingml/2006/main">
                <a:ext uri="{FF2B5EF4-FFF2-40B4-BE49-F238E27FC236}">
                  <a16:creationId xmlns:a16="http://schemas.microsoft.com/office/drawing/2014/main" id="{1E2C3AF6-0AC5-4E08-85CC-107424EC9D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图形用户界面, 应用程序, 网站&#10;&#10;描述已自动生成">
                      <a:extLst>
                        <a:ext uri="{FF2B5EF4-FFF2-40B4-BE49-F238E27FC236}">
                          <a16:creationId xmlns:a16="http://schemas.microsoft.com/office/drawing/2014/main" id="{1E2C3AF6-0AC5-4E08-85CC-107424EC9DD2}"/>
                        </a:ext>
                      </a:extLst>
                    </pic:cNvPr>
                    <pic:cNvPicPr>
                      <a:picLocks noChangeAspect="1"/>
                    </pic:cNvPicPr>
                  </pic:nvPicPr>
                  <pic:blipFill>
                    <a:blip r:embed="rId24"/>
                    <a:stretch>
                      <a:fillRect/>
                    </a:stretch>
                  </pic:blipFill>
                  <pic:spPr>
                    <a:xfrm>
                      <a:off x="0" y="0"/>
                      <a:ext cx="1619237" cy="3386274"/>
                    </a:xfrm>
                    <a:prstGeom prst="rect">
                      <a:avLst/>
                    </a:prstGeom>
                  </pic:spPr>
                </pic:pic>
              </a:graphicData>
            </a:graphic>
          </wp:inline>
        </w:drawing>
      </w:r>
    </w:p>
    <w:p w14:paraId="3A8A5718" w14:textId="1C10F0F9" w:rsidR="00A42722" w:rsidRDefault="00A42722" w:rsidP="0098365A">
      <w:pPr>
        <w:ind w:firstLineChars="0" w:firstLine="0"/>
      </w:pPr>
    </w:p>
    <w:p w14:paraId="285AEE7E" w14:textId="77777777" w:rsidR="0098365A" w:rsidRPr="00A42722" w:rsidRDefault="0098365A" w:rsidP="00A42722">
      <w:pPr>
        <w:ind w:firstLine="440"/>
      </w:pPr>
    </w:p>
    <w:p w14:paraId="64B5117F" w14:textId="5628CA6E" w:rsidR="00150178" w:rsidRDefault="00A42722" w:rsidP="00A42722">
      <w:pPr>
        <w:pStyle w:val="2"/>
      </w:pPr>
      <w:bookmarkStart w:id="52" w:name="_Toc97651830"/>
      <w:r>
        <w:rPr>
          <w:rFonts w:hint="eastAsia"/>
        </w:rPr>
        <w:t>教师业务管理子系统</w:t>
      </w:r>
      <w:bookmarkEnd w:id="52"/>
    </w:p>
    <w:p w14:paraId="75EACE93" w14:textId="77777777" w:rsidR="00A42722" w:rsidRPr="00A42722" w:rsidRDefault="00A42722" w:rsidP="00A42722">
      <w:pPr>
        <w:ind w:firstLine="440"/>
      </w:pPr>
    </w:p>
    <w:p w14:paraId="6B05ECE8" w14:textId="0464FF4E" w:rsidR="00A42722" w:rsidRDefault="00A42722" w:rsidP="00A42722">
      <w:pPr>
        <w:pStyle w:val="2"/>
      </w:pPr>
      <w:bookmarkStart w:id="53" w:name="_Toc97651831"/>
      <w:r>
        <w:rPr>
          <w:rFonts w:hint="eastAsia"/>
        </w:rPr>
        <w:t>学生学习子系统</w:t>
      </w:r>
      <w:bookmarkEnd w:id="53"/>
    </w:p>
    <w:p w14:paraId="31A318CC" w14:textId="77777777" w:rsidR="00A42722" w:rsidRPr="00A42722" w:rsidRDefault="00A42722" w:rsidP="00A42722">
      <w:pPr>
        <w:ind w:firstLine="440"/>
      </w:pPr>
    </w:p>
    <w:p w14:paraId="596ADDAB" w14:textId="0459B894" w:rsidR="00A42722" w:rsidRDefault="00A42722" w:rsidP="00A42722">
      <w:pPr>
        <w:pStyle w:val="2"/>
      </w:pPr>
      <w:bookmarkStart w:id="54" w:name="_Toc97651832"/>
      <w:r>
        <w:rPr>
          <w:rFonts w:hint="eastAsia"/>
        </w:rPr>
        <w:t>系统业务管理子系统</w:t>
      </w:r>
      <w:bookmarkEnd w:id="54"/>
    </w:p>
    <w:p w14:paraId="010AC888" w14:textId="77777777" w:rsidR="00A42722" w:rsidRPr="00A42722" w:rsidRDefault="00A42722" w:rsidP="00A42722">
      <w:pPr>
        <w:ind w:firstLine="440"/>
      </w:pPr>
    </w:p>
    <w:p w14:paraId="7537AEF3" w14:textId="76266CB9" w:rsidR="000547BC" w:rsidRDefault="00084056" w:rsidP="006A35DE">
      <w:pPr>
        <w:pStyle w:val="1"/>
      </w:pPr>
      <w:bookmarkStart w:id="55" w:name="_Toc97651833"/>
      <w:r>
        <w:rPr>
          <w:rFonts w:hint="eastAsia"/>
        </w:rPr>
        <w:t>其他</w:t>
      </w:r>
      <w:bookmarkEnd w:id="55"/>
    </w:p>
    <w:p w14:paraId="0B860DF2" w14:textId="33C1EB04" w:rsidR="000547BC" w:rsidRPr="00E10DE9" w:rsidRDefault="000547BC" w:rsidP="00E10DE9">
      <w:pPr>
        <w:ind w:firstLine="440"/>
      </w:pPr>
    </w:p>
    <w:sectPr w:rsidR="000547BC" w:rsidRPr="00E10DE9" w:rsidSect="00396504">
      <w:pgSz w:w="11906" w:h="16838"/>
      <w:pgMar w:top="1424" w:right="1133" w:bottom="1440" w:left="1361" w:header="468" w:footer="562" w:gutter="57"/>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FBCAB" w14:textId="77777777" w:rsidR="00E741E9" w:rsidRDefault="00E741E9" w:rsidP="00882843">
      <w:pPr>
        <w:ind w:firstLine="440"/>
      </w:pPr>
      <w:r>
        <w:separator/>
      </w:r>
    </w:p>
  </w:endnote>
  <w:endnote w:type="continuationSeparator" w:id="0">
    <w:p w14:paraId="08F51DF5" w14:textId="77777777" w:rsidR="00E741E9" w:rsidRDefault="00E741E9" w:rsidP="00882843">
      <w:pPr>
        <w:ind w:firstLine="440"/>
      </w:pPr>
      <w:r>
        <w:continuationSeparator/>
      </w:r>
    </w:p>
  </w:endnote>
  <w:endnote w:type="continuationNotice" w:id="1">
    <w:p w14:paraId="74386104" w14:textId="77777777" w:rsidR="00E741E9" w:rsidRDefault="00E741E9">
      <w:pPr>
        <w:spacing w:line="240" w:lineRule="auto"/>
        <w:ind w:firstLine="4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E75DE" w14:textId="77777777" w:rsidR="00FF6949" w:rsidRDefault="00FF6949" w:rsidP="007D6E9E">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60A7B" w14:textId="77777777" w:rsidR="00FF6949" w:rsidRDefault="00FF6949" w:rsidP="007D6E9E">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D478E" w14:textId="77777777" w:rsidR="00FF6949" w:rsidRDefault="00FF6949" w:rsidP="007D6E9E">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4" w:type="dxa"/>
      <w:tblBorders>
        <w:top w:val="single" w:sz="4" w:space="0" w:color="auto"/>
      </w:tblBorders>
      <w:tblLook w:val="0000" w:firstRow="0" w:lastRow="0" w:firstColumn="0" w:lastColumn="0" w:noHBand="0" w:noVBand="0"/>
    </w:tblPr>
    <w:tblGrid>
      <w:gridCol w:w="3780"/>
      <w:gridCol w:w="1998"/>
      <w:gridCol w:w="3686"/>
    </w:tblGrid>
    <w:tr w:rsidR="00FF6949" w:rsidRPr="00243E3A" w14:paraId="4F5900DC" w14:textId="77777777" w:rsidTr="00DF3247">
      <w:trPr>
        <w:cantSplit/>
      </w:trPr>
      <w:tc>
        <w:tcPr>
          <w:tcW w:w="3780" w:type="dxa"/>
          <w:vAlign w:val="bottom"/>
        </w:tcPr>
        <w:p w14:paraId="6E4FCF7A" w14:textId="77777777" w:rsidR="00FF6949" w:rsidRPr="00243E3A" w:rsidRDefault="00FF6949" w:rsidP="00DF3247">
          <w:pPr>
            <w:pStyle w:val="ae"/>
            <w:jc w:val="both"/>
            <w:rPr>
              <w:rFonts w:ascii="微软雅黑" w:eastAsia="微软雅黑" w:hAnsi="微软雅黑"/>
            </w:rPr>
          </w:pPr>
          <w:r w:rsidRPr="00243E3A">
            <w:rPr>
              <w:rFonts w:ascii="微软雅黑" w:eastAsia="微软雅黑" w:hAnsi="微软雅黑" w:hint="eastAsia"/>
            </w:rPr>
            <w:t>地址：</w:t>
          </w:r>
        </w:p>
      </w:tc>
      <w:tc>
        <w:tcPr>
          <w:tcW w:w="1998" w:type="dxa"/>
          <w:vAlign w:val="bottom"/>
        </w:tcPr>
        <w:p w14:paraId="06D7777B" w14:textId="77777777" w:rsidR="00FF6949" w:rsidRPr="00243E3A" w:rsidRDefault="00FF6949" w:rsidP="00DF3247">
          <w:pPr>
            <w:pStyle w:val="ae"/>
            <w:jc w:val="both"/>
            <w:rPr>
              <w:rFonts w:ascii="微软雅黑" w:eastAsia="微软雅黑" w:hAnsi="微软雅黑"/>
            </w:rPr>
          </w:pPr>
          <w:r w:rsidRPr="00243E3A">
            <w:rPr>
              <w:rFonts w:ascii="微软雅黑" w:eastAsia="微软雅黑" w:hAnsi="微软雅黑" w:hint="eastAsia"/>
            </w:rPr>
            <w:t>E-mail：</w:t>
          </w:r>
        </w:p>
      </w:tc>
      <w:tc>
        <w:tcPr>
          <w:tcW w:w="3686" w:type="dxa"/>
          <w:vAlign w:val="bottom"/>
        </w:tcPr>
        <w:p w14:paraId="130F5C6A" w14:textId="77777777" w:rsidR="00FF6949" w:rsidRPr="00243E3A" w:rsidRDefault="00FF6949" w:rsidP="00DF3247">
          <w:pPr>
            <w:pStyle w:val="af"/>
            <w:ind w:firstLine="480"/>
            <w:jc w:val="both"/>
            <w:rPr>
              <w:rFonts w:ascii="微软雅黑" w:eastAsia="微软雅黑" w:hAnsi="微软雅黑"/>
            </w:rPr>
          </w:pPr>
          <w:r w:rsidRPr="00243E3A">
            <w:rPr>
              <w:rFonts w:ascii="微软雅黑" w:eastAsia="微软雅黑" w:hAnsi="微软雅黑" w:hint="eastAsia"/>
            </w:rPr>
            <w:t>密级：</w:t>
          </w:r>
        </w:p>
      </w:tc>
    </w:tr>
    <w:tr w:rsidR="00FF6949" w:rsidRPr="00243E3A" w14:paraId="31DEB2E6" w14:textId="77777777" w:rsidTr="00DF3247">
      <w:trPr>
        <w:cantSplit/>
        <w:trHeight w:val="335"/>
      </w:trPr>
      <w:tc>
        <w:tcPr>
          <w:tcW w:w="3780" w:type="dxa"/>
          <w:vAlign w:val="bottom"/>
        </w:tcPr>
        <w:p w14:paraId="2482D429" w14:textId="77777777" w:rsidR="00FF6949" w:rsidRPr="00243E3A" w:rsidRDefault="00FF6949" w:rsidP="00DF3247">
          <w:pPr>
            <w:pStyle w:val="ae"/>
            <w:jc w:val="both"/>
            <w:rPr>
              <w:rFonts w:ascii="微软雅黑" w:eastAsia="微软雅黑" w:hAnsi="微软雅黑"/>
            </w:rPr>
          </w:pPr>
          <w:r w:rsidRPr="00243E3A">
            <w:rPr>
              <w:rFonts w:ascii="微软雅黑" w:eastAsia="微软雅黑" w:hAnsi="微软雅黑" w:hint="eastAsia"/>
            </w:rPr>
            <w:t>电话：</w:t>
          </w:r>
        </w:p>
      </w:tc>
      <w:tc>
        <w:tcPr>
          <w:tcW w:w="1998" w:type="dxa"/>
          <w:vAlign w:val="bottom"/>
        </w:tcPr>
        <w:p w14:paraId="4A11F35F" w14:textId="77777777" w:rsidR="00FF6949" w:rsidRPr="00243E3A" w:rsidRDefault="00FF6949" w:rsidP="00DF3247">
          <w:pPr>
            <w:pStyle w:val="ae"/>
            <w:jc w:val="both"/>
            <w:rPr>
              <w:rFonts w:ascii="微软雅黑" w:eastAsia="微软雅黑" w:hAnsi="微软雅黑"/>
            </w:rPr>
          </w:pPr>
          <w:r w:rsidRPr="00243E3A">
            <w:rPr>
              <w:rFonts w:ascii="微软雅黑" w:eastAsia="微软雅黑" w:hAnsi="微软雅黑" w:hint="eastAsia"/>
            </w:rPr>
            <w:t>传真：</w:t>
          </w:r>
        </w:p>
      </w:tc>
      <w:tc>
        <w:tcPr>
          <w:tcW w:w="3686" w:type="dxa"/>
          <w:vAlign w:val="bottom"/>
        </w:tcPr>
        <w:p w14:paraId="2DB2727B" w14:textId="249E19CE" w:rsidR="00FF6949" w:rsidRPr="00243E3A" w:rsidRDefault="00FF6949" w:rsidP="00DF3247">
          <w:pPr>
            <w:pStyle w:val="af0"/>
            <w:ind w:firstLine="480"/>
            <w:jc w:val="both"/>
            <w:rPr>
              <w:rFonts w:ascii="微软雅黑" w:eastAsia="微软雅黑" w:hAnsi="微软雅黑"/>
            </w:rPr>
          </w:pPr>
          <w:r w:rsidRPr="00243E3A">
            <w:rPr>
              <w:rFonts w:ascii="微软雅黑" w:eastAsia="微软雅黑" w:hAnsi="微软雅黑" w:hint="eastAsia"/>
            </w:rPr>
            <w:t xml:space="preserve">第 </w:t>
          </w:r>
          <w:r w:rsidRPr="00243E3A">
            <w:rPr>
              <w:rFonts w:ascii="微软雅黑" w:eastAsia="微软雅黑" w:hAnsi="微软雅黑"/>
            </w:rPr>
            <w:fldChar w:fldCharType="begin"/>
          </w:r>
          <w:r w:rsidRPr="00243E3A">
            <w:rPr>
              <w:rFonts w:ascii="微软雅黑" w:eastAsia="微软雅黑" w:hAnsi="微软雅黑"/>
            </w:rPr>
            <w:instrText xml:space="preserve"> PAGE  \* Arabic  \* MERGEFORMAT </w:instrText>
          </w:r>
          <w:r w:rsidRPr="00243E3A">
            <w:rPr>
              <w:rFonts w:ascii="微软雅黑" w:eastAsia="微软雅黑" w:hAnsi="微软雅黑"/>
            </w:rPr>
            <w:fldChar w:fldCharType="separate"/>
          </w:r>
          <w:r>
            <w:rPr>
              <w:rFonts w:ascii="微软雅黑" w:eastAsia="微软雅黑" w:hAnsi="微软雅黑"/>
              <w:noProof/>
            </w:rPr>
            <w:t>1</w:t>
          </w:r>
          <w:r w:rsidRPr="00243E3A">
            <w:rPr>
              <w:rFonts w:ascii="微软雅黑" w:eastAsia="微软雅黑" w:hAnsi="微软雅黑"/>
              <w:noProof/>
            </w:rPr>
            <w:fldChar w:fldCharType="end"/>
          </w:r>
          <w:r w:rsidRPr="00243E3A">
            <w:rPr>
              <w:rFonts w:ascii="微软雅黑" w:eastAsia="微软雅黑" w:hAnsi="微软雅黑" w:hint="eastAsia"/>
            </w:rPr>
            <w:t xml:space="preserve"> 页 共 </w:t>
          </w:r>
          <w:fldSimple w:instr=" SECTIONPAGES  \* MERGEFORMAT ">
            <w:r w:rsidR="00ED6041">
              <w:rPr>
                <w:noProof/>
              </w:rPr>
              <w:t>12</w:t>
            </w:r>
          </w:fldSimple>
          <w:r w:rsidRPr="00243E3A">
            <w:rPr>
              <w:rFonts w:ascii="微软雅黑" w:eastAsia="微软雅黑" w:hAnsi="微软雅黑" w:hint="eastAsia"/>
            </w:rPr>
            <w:t xml:space="preserve"> 页</w:t>
          </w:r>
        </w:p>
      </w:tc>
    </w:tr>
  </w:tbl>
  <w:p w14:paraId="4781EFB4" w14:textId="77777777" w:rsidR="00FF6949" w:rsidRDefault="00FF6949" w:rsidP="00B97056">
    <w:pPr>
      <w:pStyle w:val="a4"/>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51FBC" w14:textId="77777777" w:rsidR="00E741E9" w:rsidRDefault="00E741E9" w:rsidP="00882843">
      <w:pPr>
        <w:ind w:firstLine="440"/>
      </w:pPr>
      <w:r>
        <w:separator/>
      </w:r>
    </w:p>
  </w:footnote>
  <w:footnote w:type="continuationSeparator" w:id="0">
    <w:p w14:paraId="793A15E7" w14:textId="77777777" w:rsidR="00E741E9" w:rsidRDefault="00E741E9" w:rsidP="00882843">
      <w:pPr>
        <w:ind w:firstLine="440"/>
      </w:pPr>
      <w:r>
        <w:continuationSeparator/>
      </w:r>
    </w:p>
  </w:footnote>
  <w:footnote w:type="continuationNotice" w:id="1">
    <w:p w14:paraId="4494C08C" w14:textId="77777777" w:rsidR="00E741E9" w:rsidRDefault="00E741E9">
      <w:pPr>
        <w:spacing w:line="240" w:lineRule="auto"/>
        <w:ind w:firstLine="44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1C6E5" w14:textId="77777777" w:rsidR="00FF6949" w:rsidRDefault="00FF6949" w:rsidP="007D6E9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8ACCE" w14:textId="77777777" w:rsidR="00FF6949" w:rsidRDefault="00FF6949" w:rsidP="007D6E9E">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B8F44" w14:textId="77777777" w:rsidR="00FF6949" w:rsidRDefault="00FF6949" w:rsidP="007D6E9E">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E2EE9" w14:textId="2E19A937" w:rsidR="00FF6949" w:rsidRDefault="00E741E9">
    <w:pPr>
      <w:pStyle w:val="Logo"/>
    </w:pPr>
    <w:r>
      <w:rPr>
        <w:noProof/>
      </w:rPr>
      <w:pict w14:anchorId="3A962BC3">
        <v:shapetype id="_x0000_t202" coordsize="21600,21600" o:spt="202" path="m,l,21600r21600,l21600,xe">
          <v:stroke joinstyle="miter"/>
          <v:path gradientshapeok="t" o:connecttype="rect"/>
        </v:shapetype>
        <v:shape id="Text Box 3" o:spid="_x0000_s1026" type="#_x0000_t202" style="position:absolute;margin-left:80.1pt;margin-top:-3.9pt;width:389.05pt;height:4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" filled="f" stroked="f">
          <v:textbox>
            <w:txbxContent>
              <w:p w14:paraId="3E33EDAB" w14:textId="77777777" w:rsidR="003D2D89" w:rsidRDefault="003D2D89" w:rsidP="002428ED">
                <w:pPr>
                  <w:spacing w:line="240" w:lineRule="auto"/>
                  <w:ind w:firstLine="440"/>
                  <w:jc w:val="right"/>
                </w:pPr>
                <w:r w:rsidRPr="003D2D89">
                  <w:rPr>
                    <w:rFonts w:hint="eastAsia"/>
                  </w:rPr>
                  <w:t>跨平台前端应用开发课程</w:t>
                </w:r>
                <w:r w:rsidRPr="003D2D89">
                  <w:rPr>
                    <w:rFonts w:hint="eastAsia"/>
                  </w:rPr>
                  <w:t>.</w:t>
                </w:r>
                <w:r w:rsidRPr="003D2D89">
                  <w:rPr>
                    <w:rFonts w:hint="eastAsia"/>
                  </w:rPr>
                  <w:t>学生课程课题规格说明书</w:t>
                </w:r>
              </w:p>
              <w:p w14:paraId="420072E7" w14:textId="58B4F799" w:rsidR="00FF6949" w:rsidRDefault="00F93980" w:rsidP="002428ED">
                <w:pPr>
                  <w:spacing w:line="240" w:lineRule="auto"/>
                  <w:ind w:firstLine="440"/>
                  <w:jc w:val="right"/>
                </w:pPr>
                <w:r>
                  <w:rPr>
                    <w:rFonts w:hint="eastAsia"/>
                  </w:rPr>
                  <w:t>在线课堂管理信息系统</w:t>
                </w:r>
              </w:p>
            </w:txbxContent>
          </v:textbox>
        </v:shape>
      </w:pict>
    </w:r>
    <w:r>
      <w:rPr>
        <w:noProof/>
      </w:rPr>
      <w:pict w14:anchorId="557C972E">
        <v:line id="Line 2" o:spid="_x0000_s1025"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0.35pt" to="466.8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"/>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EF93B" w14:textId="77777777" w:rsidR="00FF6949" w:rsidRDefault="00FF6949" w:rsidP="007D6E9E">
    <w:pPr>
      <w:pStyle w:val="a3"/>
      <w:ind w:firstLine="360"/>
      <w:jc w:val="both"/>
    </w:pPr>
    <w:r>
      <w:rPr>
        <w:rFonts w:hint="eastAsia"/>
      </w:rPr>
      <w:t>项目名称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685"/>
    <w:multiLevelType w:val="hybridMultilevel"/>
    <w:tmpl w:val="E66E90F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 w15:restartNumberingAfterBreak="0">
    <w:nsid w:val="00476388"/>
    <w:multiLevelType w:val="hybridMultilevel"/>
    <w:tmpl w:val="67A241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477AEA"/>
    <w:multiLevelType w:val="hybridMultilevel"/>
    <w:tmpl w:val="613E189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61145A"/>
    <w:multiLevelType w:val="hybridMultilevel"/>
    <w:tmpl w:val="ED2436B8"/>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4" w15:restartNumberingAfterBreak="0">
    <w:nsid w:val="0D413398"/>
    <w:multiLevelType w:val="hybridMultilevel"/>
    <w:tmpl w:val="F934C28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E5D2614"/>
    <w:multiLevelType w:val="hybridMultilevel"/>
    <w:tmpl w:val="210C273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0FF434B9"/>
    <w:multiLevelType w:val="hybridMultilevel"/>
    <w:tmpl w:val="AF167C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3B702B"/>
    <w:multiLevelType w:val="hybridMultilevel"/>
    <w:tmpl w:val="CE8C5A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28211B"/>
    <w:multiLevelType w:val="multilevel"/>
    <w:tmpl w:val="48F08A9C"/>
    <w:lvl w:ilvl="0">
      <w:start w:val="1"/>
      <w:numFmt w:val="decimal"/>
      <w:pStyle w:val="1"/>
      <w:lvlText w:val="%1"/>
      <w:lvlJc w:val="left"/>
      <w:pPr>
        <w:tabs>
          <w:tab w:val="num" w:pos="367"/>
        </w:tabs>
        <w:ind w:left="367" w:hanging="425"/>
      </w:pPr>
      <w:rPr>
        <w:rFonts w:hint="eastAsia"/>
      </w:rPr>
    </w:lvl>
    <w:lvl w:ilvl="1">
      <w:start w:val="1"/>
      <w:numFmt w:val="decimal"/>
      <w:pStyle w:val="2"/>
      <w:lvlText w:val="%1.%2"/>
      <w:lvlJc w:val="left"/>
      <w:pPr>
        <w:tabs>
          <w:tab w:val="num" w:pos="509"/>
        </w:tabs>
        <w:ind w:left="509" w:hanging="567"/>
      </w:pPr>
      <w:rPr>
        <w:rFonts w:hint="eastAsia"/>
      </w:rPr>
    </w:lvl>
    <w:lvl w:ilvl="2">
      <w:start w:val="1"/>
      <w:numFmt w:val="decimal"/>
      <w:pStyle w:val="3"/>
      <w:lvlText w:val="%1.%2.%3"/>
      <w:lvlJc w:val="left"/>
      <w:pPr>
        <w:tabs>
          <w:tab w:val="num" w:pos="662"/>
        </w:tabs>
        <w:ind w:left="651" w:hanging="709"/>
      </w:pPr>
      <w:rPr>
        <w:rFonts w:hint="eastAsia"/>
      </w:rPr>
    </w:lvl>
    <w:lvl w:ilvl="3">
      <w:start w:val="1"/>
      <w:numFmt w:val="decimal"/>
      <w:pStyle w:val="4"/>
      <w:lvlText w:val="%1.%2.%3.%4"/>
      <w:lvlJc w:val="left"/>
      <w:pPr>
        <w:tabs>
          <w:tab w:val="num" w:pos="1022"/>
        </w:tabs>
        <w:ind w:left="793" w:hanging="851"/>
      </w:pPr>
      <w:rPr>
        <w:rFonts w:hint="eastAsia"/>
      </w:rPr>
    </w:lvl>
    <w:lvl w:ilvl="4">
      <w:start w:val="1"/>
      <w:numFmt w:val="decimal"/>
      <w:pStyle w:val="5"/>
      <w:lvlText w:val="%1.%2.%3.%4.%5"/>
      <w:lvlJc w:val="left"/>
      <w:pPr>
        <w:tabs>
          <w:tab w:val="num" w:pos="1382"/>
        </w:tabs>
        <w:ind w:left="934" w:hanging="992"/>
      </w:pPr>
      <w:rPr>
        <w:rFonts w:hint="eastAsia"/>
      </w:rPr>
    </w:lvl>
    <w:lvl w:ilvl="5">
      <w:start w:val="1"/>
      <w:numFmt w:val="decimal"/>
      <w:pStyle w:val="6"/>
      <w:lvlText w:val="%1.%2.%3.%4.%5.%6"/>
      <w:lvlJc w:val="left"/>
      <w:pPr>
        <w:tabs>
          <w:tab w:val="num" w:pos="1742"/>
        </w:tabs>
        <w:ind w:left="1076" w:hanging="1134"/>
      </w:pPr>
      <w:rPr>
        <w:rFonts w:hint="eastAsia"/>
      </w:rPr>
    </w:lvl>
    <w:lvl w:ilvl="6">
      <w:start w:val="1"/>
      <w:numFmt w:val="decimal"/>
      <w:pStyle w:val="7"/>
      <w:lvlText w:val="%1.%2.%3.%4.%5.%6.%7"/>
      <w:lvlJc w:val="left"/>
      <w:pPr>
        <w:tabs>
          <w:tab w:val="num" w:pos="1742"/>
        </w:tabs>
        <w:ind w:left="1218" w:hanging="1276"/>
      </w:pPr>
      <w:rPr>
        <w:rFonts w:hint="eastAsia"/>
      </w:rPr>
    </w:lvl>
    <w:lvl w:ilvl="7">
      <w:start w:val="1"/>
      <w:numFmt w:val="decimal"/>
      <w:pStyle w:val="8"/>
      <w:lvlText w:val="%1.%2.%3.%4.%5.%6.%7.%8"/>
      <w:lvlJc w:val="left"/>
      <w:pPr>
        <w:tabs>
          <w:tab w:val="num" w:pos="2102"/>
        </w:tabs>
        <w:ind w:left="1360" w:hanging="1418"/>
      </w:pPr>
      <w:rPr>
        <w:rFonts w:hint="eastAsia"/>
      </w:rPr>
    </w:lvl>
    <w:lvl w:ilvl="8">
      <w:start w:val="1"/>
      <w:numFmt w:val="decimal"/>
      <w:pStyle w:val="9"/>
      <w:lvlText w:val="%1.%2.%3.%4.%5.%6.%7.%8.%9"/>
      <w:lvlJc w:val="left"/>
      <w:pPr>
        <w:tabs>
          <w:tab w:val="num" w:pos="2462"/>
        </w:tabs>
        <w:ind w:left="1501" w:hanging="1559"/>
      </w:pPr>
      <w:rPr>
        <w:rFonts w:hint="eastAsia"/>
      </w:rPr>
    </w:lvl>
  </w:abstractNum>
  <w:abstractNum w:abstractNumId="9" w15:restartNumberingAfterBreak="0">
    <w:nsid w:val="255C7215"/>
    <w:multiLevelType w:val="hybridMultilevel"/>
    <w:tmpl w:val="CB0403A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0" w15:restartNumberingAfterBreak="0">
    <w:nsid w:val="2F7F5702"/>
    <w:multiLevelType w:val="hybridMultilevel"/>
    <w:tmpl w:val="3C22465E"/>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15:restartNumberingAfterBreak="0">
    <w:nsid w:val="34804D97"/>
    <w:multiLevelType w:val="hybridMultilevel"/>
    <w:tmpl w:val="C452FDC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2" w15:restartNumberingAfterBreak="0">
    <w:nsid w:val="34E26D1B"/>
    <w:multiLevelType w:val="hybridMultilevel"/>
    <w:tmpl w:val="0A84DB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C55328"/>
    <w:multiLevelType w:val="hybridMultilevel"/>
    <w:tmpl w:val="E4DC54C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C293180"/>
    <w:multiLevelType w:val="hybridMultilevel"/>
    <w:tmpl w:val="7A6A9CD4"/>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5" w15:restartNumberingAfterBreak="0">
    <w:nsid w:val="4AAB5490"/>
    <w:multiLevelType w:val="hybridMultilevel"/>
    <w:tmpl w:val="9E2EE0D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32200AA"/>
    <w:multiLevelType w:val="hybridMultilevel"/>
    <w:tmpl w:val="F93E88C8"/>
    <w:lvl w:ilvl="0" w:tplc="EB665032">
      <w:start w:val="1"/>
      <w:numFmt w:val="bullet"/>
      <w:pStyle w:val="DefaultParagraphFontParaChar"/>
      <w:lvlText w:val=""/>
      <w:lvlJc w:val="left"/>
      <w:pPr>
        <w:tabs>
          <w:tab w:val="num" w:pos="840"/>
        </w:tabs>
        <w:ind w:left="840" w:hanging="420"/>
      </w:pPr>
      <w:rPr>
        <w:rFonts w:ascii="Symbol" w:hAnsi="Symbol" w:hint="default"/>
        <w:color w:val="auto"/>
      </w:rPr>
    </w:lvl>
    <w:lvl w:ilvl="1" w:tplc="0409000F">
      <w:start w:val="1"/>
      <w:numFmt w:val="decimal"/>
      <w:lvlText w:val="%2."/>
      <w:lvlJc w:val="left"/>
      <w:pPr>
        <w:tabs>
          <w:tab w:val="num" w:pos="1260"/>
        </w:tabs>
        <w:ind w:left="1260" w:hanging="420"/>
      </w:pPr>
      <w:rPr>
        <w:rFonts w:hint="default"/>
        <w:color w:val="auto"/>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562B06C4"/>
    <w:multiLevelType w:val="hybridMultilevel"/>
    <w:tmpl w:val="58F87B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0A592D"/>
    <w:multiLevelType w:val="hybridMultilevel"/>
    <w:tmpl w:val="990CDB4A"/>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9" w15:restartNumberingAfterBreak="0">
    <w:nsid w:val="643926C1"/>
    <w:multiLevelType w:val="hybridMultilevel"/>
    <w:tmpl w:val="F0AEEF7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0" w15:restartNumberingAfterBreak="0">
    <w:nsid w:val="65373290"/>
    <w:multiLevelType w:val="hybridMultilevel"/>
    <w:tmpl w:val="FD8EBD26"/>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610532F"/>
    <w:multiLevelType w:val="hybridMultilevel"/>
    <w:tmpl w:val="D92862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8AA7C59"/>
    <w:multiLevelType w:val="hybridMultilevel"/>
    <w:tmpl w:val="84400AEA"/>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70FC45A7"/>
    <w:multiLevelType w:val="hybridMultilevel"/>
    <w:tmpl w:val="A7D887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5B919E6"/>
    <w:multiLevelType w:val="hybridMultilevel"/>
    <w:tmpl w:val="A504331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6642A53"/>
    <w:multiLevelType w:val="hybridMultilevel"/>
    <w:tmpl w:val="BC30F3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6D75773"/>
    <w:multiLevelType w:val="hybridMultilevel"/>
    <w:tmpl w:val="181AE6D0"/>
    <w:lvl w:ilvl="0" w:tplc="04090011">
      <w:start w:val="1"/>
      <w:numFmt w:val="decimal"/>
      <w:lvlText w:val="%1)"/>
      <w:lvlJc w:val="left"/>
      <w:pPr>
        <w:ind w:left="860" w:hanging="420"/>
      </w:pPr>
    </w:lvl>
    <w:lvl w:ilvl="1" w:tplc="04090019">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6FB54AB"/>
    <w:multiLevelType w:val="hybridMultilevel"/>
    <w:tmpl w:val="DB782E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7A41C53"/>
    <w:multiLevelType w:val="hybridMultilevel"/>
    <w:tmpl w:val="C93234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9D77900"/>
    <w:multiLevelType w:val="hybridMultilevel"/>
    <w:tmpl w:val="B060F422"/>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0" w15:restartNumberingAfterBreak="0">
    <w:nsid w:val="7E6A0F73"/>
    <w:multiLevelType w:val="hybridMultilevel"/>
    <w:tmpl w:val="D254686A"/>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1" w15:restartNumberingAfterBreak="0">
    <w:nsid w:val="7E80486E"/>
    <w:multiLevelType w:val="hybridMultilevel"/>
    <w:tmpl w:val="EADCB234"/>
    <w:lvl w:ilvl="0" w:tplc="04090015">
      <w:start w:val="1"/>
      <w:numFmt w:val="upp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2" w15:restartNumberingAfterBreak="0">
    <w:nsid w:val="7EEF5F22"/>
    <w:multiLevelType w:val="hybridMultilevel"/>
    <w:tmpl w:val="EADEF16A"/>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8"/>
  </w:num>
  <w:num w:numId="2">
    <w:abstractNumId w:val="16"/>
  </w:num>
  <w:num w:numId="3">
    <w:abstractNumId w:val="15"/>
  </w:num>
  <w:num w:numId="4">
    <w:abstractNumId w:val="12"/>
  </w:num>
  <w:num w:numId="5">
    <w:abstractNumId w:val="7"/>
  </w:num>
  <w:num w:numId="6">
    <w:abstractNumId w:val="1"/>
  </w:num>
  <w:num w:numId="7">
    <w:abstractNumId w:val="21"/>
  </w:num>
  <w:num w:numId="8">
    <w:abstractNumId w:val="17"/>
  </w:num>
  <w:num w:numId="9">
    <w:abstractNumId w:val="6"/>
  </w:num>
  <w:num w:numId="10">
    <w:abstractNumId w:val="23"/>
  </w:num>
  <w:num w:numId="11">
    <w:abstractNumId w:val="27"/>
  </w:num>
  <w:num w:numId="12">
    <w:abstractNumId w:val="28"/>
  </w:num>
  <w:num w:numId="13">
    <w:abstractNumId w:val="13"/>
  </w:num>
  <w:num w:numId="14">
    <w:abstractNumId w:val="2"/>
  </w:num>
  <w:num w:numId="15">
    <w:abstractNumId w:val="25"/>
  </w:num>
  <w:num w:numId="16">
    <w:abstractNumId w:val="4"/>
  </w:num>
  <w:num w:numId="17">
    <w:abstractNumId w:val="24"/>
  </w:num>
  <w:num w:numId="18">
    <w:abstractNumId w:val="5"/>
  </w:num>
  <w:num w:numId="19">
    <w:abstractNumId w:val="31"/>
  </w:num>
  <w:num w:numId="20">
    <w:abstractNumId w:val="0"/>
  </w:num>
  <w:num w:numId="21">
    <w:abstractNumId w:val="10"/>
  </w:num>
  <w:num w:numId="22">
    <w:abstractNumId w:val="32"/>
  </w:num>
  <w:num w:numId="23">
    <w:abstractNumId w:val="14"/>
  </w:num>
  <w:num w:numId="24">
    <w:abstractNumId w:val="19"/>
  </w:num>
  <w:num w:numId="25">
    <w:abstractNumId w:val="9"/>
  </w:num>
  <w:num w:numId="26">
    <w:abstractNumId w:val="30"/>
  </w:num>
  <w:num w:numId="27">
    <w:abstractNumId w:val="29"/>
  </w:num>
  <w:num w:numId="28">
    <w:abstractNumId w:val="20"/>
  </w:num>
  <w:num w:numId="29">
    <w:abstractNumId w:val="3"/>
  </w:num>
  <w:num w:numId="30">
    <w:abstractNumId w:val="18"/>
  </w:num>
  <w:num w:numId="31">
    <w:abstractNumId w:val="11"/>
  </w:num>
  <w:num w:numId="32">
    <w:abstractNumId w:val="22"/>
  </w:num>
  <w:num w:numId="33">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activeWritingStyle w:appName="MSWord" w:lang="zh-CN" w:vendorID="64" w:dllVersion="0" w:nlCheck="1" w:checkStyle="0"/>
  <w:activeWritingStyle w:appName="MSWord" w:lang="en-US" w:vendorID="64" w:dllVersion="0"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3551A"/>
    <w:rsid w:val="000001CA"/>
    <w:rsid w:val="0000055E"/>
    <w:rsid w:val="0000096C"/>
    <w:rsid w:val="0000124A"/>
    <w:rsid w:val="000014EF"/>
    <w:rsid w:val="000015E1"/>
    <w:rsid w:val="0000173B"/>
    <w:rsid w:val="00001815"/>
    <w:rsid w:val="000021A7"/>
    <w:rsid w:val="0000232E"/>
    <w:rsid w:val="00002A5A"/>
    <w:rsid w:val="00002EA7"/>
    <w:rsid w:val="0000313C"/>
    <w:rsid w:val="000033F3"/>
    <w:rsid w:val="000036E0"/>
    <w:rsid w:val="000039F6"/>
    <w:rsid w:val="000041D3"/>
    <w:rsid w:val="00004D62"/>
    <w:rsid w:val="000056EF"/>
    <w:rsid w:val="00006991"/>
    <w:rsid w:val="00007F5E"/>
    <w:rsid w:val="000102CA"/>
    <w:rsid w:val="00010902"/>
    <w:rsid w:val="0001235F"/>
    <w:rsid w:val="0001255F"/>
    <w:rsid w:val="00013282"/>
    <w:rsid w:val="00013A09"/>
    <w:rsid w:val="00014273"/>
    <w:rsid w:val="00014AFB"/>
    <w:rsid w:val="00014BAB"/>
    <w:rsid w:val="0001501A"/>
    <w:rsid w:val="0001505D"/>
    <w:rsid w:val="000151A1"/>
    <w:rsid w:val="000155DC"/>
    <w:rsid w:val="00015D1D"/>
    <w:rsid w:val="00016106"/>
    <w:rsid w:val="000170F3"/>
    <w:rsid w:val="00020A92"/>
    <w:rsid w:val="00020E2E"/>
    <w:rsid w:val="00021124"/>
    <w:rsid w:val="00021607"/>
    <w:rsid w:val="000216D9"/>
    <w:rsid w:val="00021EC1"/>
    <w:rsid w:val="00022383"/>
    <w:rsid w:val="00022AC6"/>
    <w:rsid w:val="00022CBB"/>
    <w:rsid w:val="00023360"/>
    <w:rsid w:val="000246E4"/>
    <w:rsid w:val="00024C26"/>
    <w:rsid w:val="00024D8B"/>
    <w:rsid w:val="00025106"/>
    <w:rsid w:val="00025144"/>
    <w:rsid w:val="00025A54"/>
    <w:rsid w:val="00025DA4"/>
    <w:rsid w:val="00025DF3"/>
    <w:rsid w:val="00025F28"/>
    <w:rsid w:val="00025FA1"/>
    <w:rsid w:val="00025FF6"/>
    <w:rsid w:val="00026335"/>
    <w:rsid w:val="0002681B"/>
    <w:rsid w:val="00026A05"/>
    <w:rsid w:val="000278D9"/>
    <w:rsid w:val="00027AF3"/>
    <w:rsid w:val="00027B13"/>
    <w:rsid w:val="00027F97"/>
    <w:rsid w:val="000301CA"/>
    <w:rsid w:val="000306DC"/>
    <w:rsid w:val="00030DD6"/>
    <w:rsid w:val="00031212"/>
    <w:rsid w:val="00031DF8"/>
    <w:rsid w:val="000323ED"/>
    <w:rsid w:val="0003264B"/>
    <w:rsid w:val="00032CEF"/>
    <w:rsid w:val="00034072"/>
    <w:rsid w:val="00034093"/>
    <w:rsid w:val="0003422E"/>
    <w:rsid w:val="0003439B"/>
    <w:rsid w:val="00034CD9"/>
    <w:rsid w:val="000352A3"/>
    <w:rsid w:val="000354A5"/>
    <w:rsid w:val="000357F8"/>
    <w:rsid w:val="00035813"/>
    <w:rsid w:val="00035871"/>
    <w:rsid w:val="00035E1A"/>
    <w:rsid w:val="000366BE"/>
    <w:rsid w:val="00037198"/>
    <w:rsid w:val="00037721"/>
    <w:rsid w:val="000377F5"/>
    <w:rsid w:val="00037F01"/>
    <w:rsid w:val="000403E6"/>
    <w:rsid w:val="00040914"/>
    <w:rsid w:val="00040CC3"/>
    <w:rsid w:val="0004199D"/>
    <w:rsid w:val="00041D80"/>
    <w:rsid w:val="0004276A"/>
    <w:rsid w:val="00042919"/>
    <w:rsid w:val="00042D84"/>
    <w:rsid w:val="00042F49"/>
    <w:rsid w:val="0004323B"/>
    <w:rsid w:val="00043DC0"/>
    <w:rsid w:val="000443CB"/>
    <w:rsid w:val="0004468A"/>
    <w:rsid w:val="00044D58"/>
    <w:rsid w:val="0004516D"/>
    <w:rsid w:val="000453D7"/>
    <w:rsid w:val="00045403"/>
    <w:rsid w:val="000455E5"/>
    <w:rsid w:val="000456C4"/>
    <w:rsid w:val="00045AFF"/>
    <w:rsid w:val="00045CD1"/>
    <w:rsid w:val="00046039"/>
    <w:rsid w:val="0004645A"/>
    <w:rsid w:val="000464C4"/>
    <w:rsid w:val="00046B78"/>
    <w:rsid w:val="00046F0F"/>
    <w:rsid w:val="000470EA"/>
    <w:rsid w:val="0004791A"/>
    <w:rsid w:val="00050208"/>
    <w:rsid w:val="000502B3"/>
    <w:rsid w:val="00050EF8"/>
    <w:rsid w:val="000515A5"/>
    <w:rsid w:val="000515EE"/>
    <w:rsid w:val="000518C0"/>
    <w:rsid w:val="00051F38"/>
    <w:rsid w:val="00052A76"/>
    <w:rsid w:val="00052F80"/>
    <w:rsid w:val="00053E02"/>
    <w:rsid w:val="00053FAF"/>
    <w:rsid w:val="00054322"/>
    <w:rsid w:val="00054637"/>
    <w:rsid w:val="000547BC"/>
    <w:rsid w:val="00054B19"/>
    <w:rsid w:val="00055020"/>
    <w:rsid w:val="0005568E"/>
    <w:rsid w:val="0005583F"/>
    <w:rsid w:val="0005606A"/>
    <w:rsid w:val="00056646"/>
    <w:rsid w:val="00056E44"/>
    <w:rsid w:val="000576C1"/>
    <w:rsid w:val="00057B05"/>
    <w:rsid w:val="00057D53"/>
    <w:rsid w:val="00057FE1"/>
    <w:rsid w:val="00060709"/>
    <w:rsid w:val="00060853"/>
    <w:rsid w:val="000624AC"/>
    <w:rsid w:val="00063ACD"/>
    <w:rsid w:val="00063F0E"/>
    <w:rsid w:val="00064172"/>
    <w:rsid w:val="00064362"/>
    <w:rsid w:val="00064A61"/>
    <w:rsid w:val="00064BC0"/>
    <w:rsid w:val="000657C4"/>
    <w:rsid w:val="000657F8"/>
    <w:rsid w:val="00065FD1"/>
    <w:rsid w:val="000668CA"/>
    <w:rsid w:val="00066934"/>
    <w:rsid w:val="00066AFA"/>
    <w:rsid w:val="0006709E"/>
    <w:rsid w:val="0007002D"/>
    <w:rsid w:val="000701D6"/>
    <w:rsid w:val="00070C51"/>
    <w:rsid w:val="00071413"/>
    <w:rsid w:val="00071D5B"/>
    <w:rsid w:val="0007227B"/>
    <w:rsid w:val="00073279"/>
    <w:rsid w:val="00073402"/>
    <w:rsid w:val="000734C5"/>
    <w:rsid w:val="000739B8"/>
    <w:rsid w:val="00073B1C"/>
    <w:rsid w:val="00073BB4"/>
    <w:rsid w:val="00074610"/>
    <w:rsid w:val="000746A0"/>
    <w:rsid w:val="00074793"/>
    <w:rsid w:val="0007545F"/>
    <w:rsid w:val="000761C9"/>
    <w:rsid w:val="00076BB2"/>
    <w:rsid w:val="00076D02"/>
    <w:rsid w:val="00076FF2"/>
    <w:rsid w:val="000772BF"/>
    <w:rsid w:val="000807A4"/>
    <w:rsid w:val="000807B5"/>
    <w:rsid w:val="000807F9"/>
    <w:rsid w:val="00080BA1"/>
    <w:rsid w:val="00080D20"/>
    <w:rsid w:val="0008103F"/>
    <w:rsid w:val="0008196D"/>
    <w:rsid w:val="00081BC2"/>
    <w:rsid w:val="00081EB0"/>
    <w:rsid w:val="00083435"/>
    <w:rsid w:val="000834D4"/>
    <w:rsid w:val="00083513"/>
    <w:rsid w:val="00083806"/>
    <w:rsid w:val="00083AD8"/>
    <w:rsid w:val="00083D17"/>
    <w:rsid w:val="00084056"/>
    <w:rsid w:val="000841A2"/>
    <w:rsid w:val="000842DF"/>
    <w:rsid w:val="000845E2"/>
    <w:rsid w:val="000849D0"/>
    <w:rsid w:val="00084CFF"/>
    <w:rsid w:val="00084D90"/>
    <w:rsid w:val="00085018"/>
    <w:rsid w:val="0008599A"/>
    <w:rsid w:val="00085D70"/>
    <w:rsid w:val="00086D61"/>
    <w:rsid w:val="00087ADC"/>
    <w:rsid w:val="00087F0D"/>
    <w:rsid w:val="00087F13"/>
    <w:rsid w:val="0009052F"/>
    <w:rsid w:val="000916E1"/>
    <w:rsid w:val="0009246B"/>
    <w:rsid w:val="00092791"/>
    <w:rsid w:val="00092ABC"/>
    <w:rsid w:val="00093401"/>
    <w:rsid w:val="00093C58"/>
    <w:rsid w:val="00094027"/>
    <w:rsid w:val="0009405C"/>
    <w:rsid w:val="0009440D"/>
    <w:rsid w:val="00094509"/>
    <w:rsid w:val="00094C1F"/>
    <w:rsid w:val="00095139"/>
    <w:rsid w:val="000953A5"/>
    <w:rsid w:val="00095740"/>
    <w:rsid w:val="000957AF"/>
    <w:rsid w:val="000957EC"/>
    <w:rsid w:val="0009632C"/>
    <w:rsid w:val="00096588"/>
    <w:rsid w:val="00096C3C"/>
    <w:rsid w:val="00096CFF"/>
    <w:rsid w:val="00096E1E"/>
    <w:rsid w:val="000976F0"/>
    <w:rsid w:val="00097D42"/>
    <w:rsid w:val="00097D93"/>
    <w:rsid w:val="000A0592"/>
    <w:rsid w:val="000A0C8E"/>
    <w:rsid w:val="000A0C96"/>
    <w:rsid w:val="000A1F95"/>
    <w:rsid w:val="000A215A"/>
    <w:rsid w:val="000A2515"/>
    <w:rsid w:val="000A2A9D"/>
    <w:rsid w:val="000A2BFB"/>
    <w:rsid w:val="000A3267"/>
    <w:rsid w:val="000A3A83"/>
    <w:rsid w:val="000A3AC0"/>
    <w:rsid w:val="000A3E79"/>
    <w:rsid w:val="000A486A"/>
    <w:rsid w:val="000A4C69"/>
    <w:rsid w:val="000A4C84"/>
    <w:rsid w:val="000A5A6F"/>
    <w:rsid w:val="000A64C8"/>
    <w:rsid w:val="000A68FF"/>
    <w:rsid w:val="000A6C9C"/>
    <w:rsid w:val="000A7881"/>
    <w:rsid w:val="000A7A70"/>
    <w:rsid w:val="000A7E5C"/>
    <w:rsid w:val="000B04AD"/>
    <w:rsid w:val="000B0590"/>
    <w:rsid w:val="000B0936"/>
    <w:rsid w:val="000B0D22"/>
    <w:rsid w:val="000B113B"/>
    <w:rsid w:val="000B120A"/>
    <w:rsid w:val="000B1299"/>
    <w:rsid w:val="000B16EA"/>
    <w:rsid w:val="000B1EB4"/>
    <w:rsid w:val="000B2625"/>
    <w:rsid w:val="000B2BF3"/>
    <w:rsid w:val="000B3601"/>
    <w:rsid w:val="000B3780"/>
    <w:rsid w:val="000B3B7D"/>
    <w:rsid w:val="000B3B82"/>
    <w:rsid w:val="000B476A"/>
    <w:rsid w:val="000B4D80"/>
    <w:rsid w:val="000B5034"/>
    <w:rsid w:val="000B523F"/>
    <w:rsid w:val="000B595C"/>
    <w:rsid w:val="000B5B60"/>
    <w:rsid w:val="000B6D48"/>
    <w:rsid w:val="000B718A"/>
    <w:rsid w:val="000B76E1"/>
    <w:rsid w:val="000B76F9"/>
    <w:rsid w:val="000B770F"/>
    <w:rsid w:val="000B788A"/>
    <w:rsid w:val="000C08BD"/>
    <w:rsid w:val="000C0C32"/>
    <w:rsid w:val="000C0E31"/>
    <w:rsid w:val="000C0FFA"/>
    <w:rsid w:val="000C1047"/>
    <w:rsid w:val="000C10BE"/>
    <w:rsid w:val="000C10EF"/>
    <w:rsid w:val="000C130B"/>
    <w:rsid w:val="000C189A"/>
    <w:rsid w:val="000C18A1"/>
    <w:rsid w:val="000C21D6"/>
    <w:rsid w:val="000C33AB"/>
    <w:rsid w:val="000C33C6"/>
    <w:rsid w:val="000C3412"/>
    <w:rsid w:val="000C40F2"/>
    <w:rsid w:val="000C43CD"/>
    <w:rsid w:val="000C4738"/>
    <w:rsid w:val="000C4A49"/>
    <w:rsid w:val="000C4B4F"/>
    <w:rsid w:val="000C5458"/>
    <w:rsid w:val="000C55CF"/>
    <w:rsid w:val="000C56F4"/>
    <w:rsid w:val="000C5CB2"/>
    <w:rsid w:val="000C65A4"/>
    <w:rsid w:val="000C703A"/>
    <w:rsid w:val="000C7360"/>
    <w:rsid w:val="000C754F"/>
    <w:rsid w:val="000D0020"/>
    <w:rsid w:val="000D0360"/>
    <w:rsid w:val="000D050E"/>
    <w:rsid w:val="000D0E5B"/>
    <w:rsid w:val="000D1151"/>
    <w:rsid w:val="000D134C"/>
    <w:rsid w:val="000D1C0B"/>
    <w:rsid w:val="000D1C7F"/>
    <w:rsid w:val="000D1EDE"/>
    <w:rsid w:val="000D2878"/>
    <w:rsid w:val="000D2D99"/>
    <w:rsid w:val="000D2F27"/>
    <w:rsid w:val="000D3153"/>
    <w:rsid w:val="000D351C"/>
    <w:rsid w:val="000D3955"/>
    <w:rsid w:val="000D3C23"/>
    <w:rsid w:val="000D4767"/>
    <w:rsid w:val="000D4B51"/>
    <w:rsid w:val="000D573D"/>
    <w:rsid w:val="000D5932"/>
    <w:rsid w:val="000D5C15"/>
    <w:rsid w:val="000D6063"/>
    <w:rsid w:val="000D6572"/>
    <w:rsid w:val="000D669A"/>
    <w:rsid w:val="000D67B7"/>
    <w:rsid w:val="000D6E44"/>
    <w:rsid w:val="000D70E1"/>
    <w:rsid w:val="000D7A18"/>
    <w:rsid w:val="000E09C8"/>
    <w:rsid w:val="000E0C14"/>
    <w:rsid w:val="000E120A"/>
    <w:rsid w:val="000E28BB"/>
    <w:rsid w:val="000E2DBE"/>
    <w:rsid w:val="000E2E6F"/>
    <w:rsid w:val="000E31F8"/>
    <w:rsid w:val="000E3B0D"/>
    <w:rsid w:val="000E42BE"/>
    <w:rsid w:val="000E4331"/>
    <w:rsid w:val="000E4714"/>
    <w:rsid w:val="000E4894"/>
    <w:rsid w:val="000E4B86"/>
    <w:rsid w:val="000E6703"/>
    <w:rsid w:val="000E6BC0"/>
    <w:rsid w:val="000E7ABD"/>
    <w:rsid w:val="000E7CB4"/>
    <w:rsid w:val="000F01A1"/>
    <w:rsid w:val="000F01D6"/>
    <w:rsid w:val="000F0527"/>
    <w:rsid w:val="000F0E31"/>
    <w:rsid w:val="000F0F07"/>
    <w:rsid w:val="000F121B"/>
    <w:rsid w:val="000F1383"/>
    <w:rsid w:val="000F1FBC"/>
    <w:rsid w:val="000F2410"/>
    <w:rsid w:val="000F277E"/>
    <w:rsid w:val="000F28A1"/>
    <w:rsid w:val="000F3526"/>
    <w:rsid w:val="000F41F4"/>
    <w:rsid w:val="000F4518"/>
    <w:rsid w:val="000F4877"/>
    <w:rsid w:val="000F58C1"/>
    <w:rsid w:val="000F5DB5"/>
    <w:rsid w:val="000F615E"/>
    <w:rsid w:val="000F6266"/>
    <w:rsid w:val="000F626C"/>
    <w:rsid w:val="000F647D"/>
    <w:rsid w:val="000F67E8"/>
    <w:rsid w:val="000F7A4C"/>
    <w:rsid w:val="00100316"/>
    <w:rsid w:val="00100A9E"/>
    <w:rsid w:val="00100C63"/>
    <w:rsid w:val="001012DD"/>
    <w:rsid w:val="001015B5"/>
    <w:rsid w:val="00101724"/>
    <w:rsid w:val="00102A04"/>
    <w:rsid w:val="00102A20"/>
    <w:rsid w:val="00102A5B"/>
    <w:rsid w:val="0010355A"/>
    <w:rsid w:val="00103697"/>
    <w:rsid w:val="001037F0"/>
    <w:rsid w:val="00103955"/>
    <w:rsid w:val="00103C83"/>
    <w:rsid w:val="00103D98"/>
    <w:rsid w:val="00103E39"/>
    <w:rsid w:val="0010404A"/>
    <w:rsid w:val="001040F0"/>
    <w:rsid w:val="001042CA"/>
    <w:rsid w:val="00104C90"/>
    <w:rsid w:val="00104DEA"/>
    <w:rsid w:val="001050FD"/>
    <w:rsid w:val="001051DA"/>
    <w:rsid w:val="00105524"/>
    <w:rsid w:val="00105DAE"/>
    <w:rsid w:val="001060F3"/>
    <w:rsid w:val="00106374"/>
    <w:rsid w:val="0010686C"/>
    <w:rsid w:val="0010763E"/>
    <w:rsid w:val="001076EB"/>
    <w:rsid w:val="00107C57"/>
    <w:rsid w:val="00110443"/>
    <w:rsid w:val="001105C2"/>
    <w:rsid w:val="001107FF"/>
    <w:rsid w:val="0011088F"/>
    <w:rsid w:val="001109E9"/>
    <w:rsid w:val="00110C91"/>
    <w:rsid w:val="00110C95"/>
    <w:rsid w:val="00110F35"/>
    <w:rsid w:val="00110F39"/>
    <w:rsid w:val="001112D1"/>
    <w:rsid w:val="0011136D"/>
    <w:rsid w:val="001117DD"/>
    <w:rsid w:val="00111C3E"/>
    <w:rsid w:val="001129F4"/>
    <w:rsid w:val="00112B49"/>
    <w:rsid w:val="00112DA5"/>
    <w:rsid w:val="00113163"/>
    <w:rsid w:val="0011352C"/>
    <w:rsid w:val="00113B57"/>
    <w:rsid w:val="00114D27"/>
    <w:rsid w:val="00114D2B"/>
    <w:rsid w:val="00114E30"/>
    <w:rsid w:val="001150C2"/>
    <w:rsid w:val="001156BB"/>
    <w:rsid w:val="00115811"/>
    <w:rsid w:val="00115B30"/>
    <w:rsid w:val="00115DA6"/>
    <w:rsid w:val="0011676F"/>
    <w:rsid w:val="0011690A"/>
    <w:rsid w:val="00116C9F"/>
    <w:rsid w:val="00117076"/>
    <w:rsid w:val="001170C1"/>
    <w:rsid w:val="00117981"/>
    <w:rsid w:val="00117B8F"/>
    <w:rsid w:val="00117FAE"/>
    <w:rsid w:val="00120090"/>
    <w:rsid w:val="001206BF"/>
    <w:rsid w:val="00120871"/>
    <w:rsid w:val="00120AC4"/>
    <w:rsid w:val="00121BA3"/>
    <w:rsid w:val="00122099"/>
    <w:rsid w:val="0012297D"/>
    <w:rsid w:val="00122D53"/>
    <w:rsid w:val="00123165"/>
    <w:rsid w:val="00123862"/>
    <w:rsid w:val="00123E7F"/>
    <w:rsid w:val="00123FE5"/>
    <w:rsid w:val="00124346"/>
    <w:rsid w:val="0012440C"/>
    <w:rsid w:val="001248FF"/>
    <w:rsid w:val="0012635C"/>
    <w:rsid w:val="00126AA0"/>
    <w:rsid w:val="00126C50"/>
    <w:rsid w:val="0012759B"/>
    <w:rsid w:val="001275AA"/>
    <w:rsid w:val="001276CB"/>
    <w:rsid w:val="00127753"/>
    <w:rsid w:val="001278E8"/>
    <w:rsid w:val="00127EE4"/>
    <w:rsid w:val="00127F66"/>
    <w:rsid w:val="0013066C"/>
    <w:rsid w:val="001307F9"/>
    <w:rsid w:val="0013081F"/>
    <w:rsid w:val="001311EB"/>
    <w:rsid w:val="00131362"/>
    <w:rsid w:val="0013166D"/>
    <w:rsid w:val="00131B7E"/>
    <w:rsid w:val="00131E63"/>
    <w:rsid w:val="001321A5"/>
    <w:rsid w:val="0013329D"/>
    <w:rsid w:val="00133717"/>
    <w:rsid w:val="001339B9"/>
    <w:rsid w:val="00133D09"/>
    <w:rsid w:val="00133F7D"/>
    <w:rsid w:val="00134438"/>
    <w:rsid w:val="00134E51"/>
    <w:rsid w:val="00135B1C"/>
    <w:rsid w:val="00135B63"/>
    <w:rsid w:val="00135DD0"/>
    <w:rsid w:val="00136311"/>
    <w:rsid w:val="001363B8"/>
    <w:rsid w:val="00136694"/>
    <w:rsid w:val="00136A2E"/>
    <w:rsid w:val="00136A7D"/>
    <w:rsid w:val="001373B7"/>
    <w:rsid w:val="00137768"/>
    <w:rsid w:val="00137E5B"/>
    <w:rsid w:val="00140279"/>
    <w:rsid w:val="00140EA2"/>
    <w:rsid w:val="001413CA"/>
    <w:rsid w:val="00141641"/>
    <w:rsid w:val="00141AC5"/>
    <w:rsid w:val="0014227C"/>
    <w:rsid w:val="001425C4"/>
    <w:rsid w:val="0014285C"/>
    <w:rsid w:val="00143035"/>
    <w:rsid w:val="0014361B"/>
    <w:rsid w:val="00143842"/>
    <w:rsid w:val="00143D7C"/>
    <w:rsid w:val="001441DC"/>
    <w:rsid w:val="00144D64"/>
    <w:rsid w:val="00145234"/>
    <w:rsid w:val="00145688"/>
    <w:rsid w:val="00145D6A"/>
    <w:rsid w:val="001460A1"/>
    <w:rsid w:val="001462A5"/>
    <w:rsid w:val="0014657C"/>
    <w:rsid w:val="0014659A"/>
    <w:rsid w:val="001466A5"/>
    <w:rsid w:val="00146F1E"/>
    <w:rsid w:val="001471DE"/>
    <w:rsid w:val="00147588"/>
    <w:rsid w:val="00150178"/>
    <w:rsid w:val="0015038B"/>
    <w:rsid w:val="001504DF"/>
    <w:rsid w:val="001507C7"/>
    <w:rsid w:val="00150A51"/>
    <w:rsid w:val="00150A6A"/>
    <w:rsid w:val="00151014"/>
    <w:rsid w:val="00151354"/>
    <w:rsid w:val="00151980"/>
    <w:rsid w:val="00152093"/>
    <w:rsid w:val="0015258A"/>
    <w:rsid w:val="00152686"/>
    <w:rsid w:val="00152AD0"/>
    <w:rsid w:val="00152C6D"/>
    <w:rsid w:val="00152F99"/>
    <w:rsid w:val="00152F9C"/>
    <w:rsid w:val="001531CD"/>
    <w:rsid w:val="001533CF"/>
    <w:rsid w:val="00153410"/>
    <w:rsid w:val="0015409A"/>
    <w:rsid w:val="001544AC"/>
    <w:rsid w:val="00155E58"/>
    <w:rsid w:val="00155EE9"/>
    <w:rsid w:val="00156494"/>
    <w:rsid w:val="00156A49"/>
    <w:rsid w:val="00156B5A"/>
    <w:rsid w:val="00157138"/>
    <w:rsid w:val="001574F4"/>
    <w:rsid w:val="00157AE4"/>
    <w:rsid w:val="00157E6F"/>
    <w:rsid w:val="0016028E"/>
    <w:rsid w:val="0016041E"/>
    <w:rsid w:val="0016073A"/>
    <w:rsid w:val="001608D7"/>
    <w:rsid w:val="00160E3F"/>
    <w:rsid w:val="00160E7A"/>
    <w:rsid w:val="00160E87"/>
    <w:rsid w:val="00160E9C"/>
    <w:rsid w:val="00161B1F"/>
    <w:rsid w:val="00161BC1"/>
    <w:rsid w:val="00162583"/>
    <w:rsid w:val="001625F2"/>
    <w:rsid w:val="0016269E"/>
    <w:rsid w:val="00163100"/>
    <w:rsid w:val="00163225"/>
    <w:rsid w:val="00163A32"/>
    <w:rsid w:val="00164512"/>
    <w:rsid w:val="0016483B"/>
    <w:rsid w:val="00164B8B"/>
    <w:rsid w:val="00164C64"/>
    <w:rsid w:val="00164CF4"/>
    <w:rsid w:val="00165846"/>
    <w:rsid w:val="0016591A"/>
    <w:rsid w:val="00166E0A"/>
    <w:rsid w:val="00167481"/>
    <w:rsid w:val="001700BC"/>
    <w:rsid w:val="001703F2"/>
    <w:rsid w:val="001703F6"/>
    <w:rsid w:val="001707A9"/>
    <w:rsid w:val="00170B0E"/>
    <w:rsid w:val="00171159"/>
    <w:rsid w:val="00171742"/>
    <w:rsid w:val="00171C89"/>
    <w:rsid w:val="00171E9A"/>
    <w:rsid w:val="001729AE"/>
    <w:rsid w:val="00172A4A"/>
    <w:rsid w:val="00172D0A"/>
    <w:rsid w:val="001733B5"/>
    <w:rsid w:val="001734AD"/>
    <w:rsid w:val="00173520"/>
    <w:rsid w:val="001735EB"/>
    <w:rsid w:val="00174766"/>
    <w:rsid w:val="00174F63"/>
    <w:rsid w:val="00175359"/>
    <w:rsid w:val="001754EE"/>
    <w:rsid w:val="00175792"/>
    <w:rsid w:val="00175935"/>
    <w:rsid w:val="001759FD"/>
    <w:rsid w:val="00175F05"/>
    <w:rsid w:val="001764E4"/>
    <w:rsid w:val="00176695"/>
    <w:rsid w:val="00176AB2"/>
    <w:rsid w:val="00176D88"/>
    <w:rsid w:val="00176E18"/>
    <w:rsid w:val="0017703F"/>
    <w:rsid w:val="001772E2"/>
    <w:rsid w:val="00177370"/>
    <w:rsid w:val="00180520"/>
    <w:rsid w:val="0018076F"/>
    <w:rsid w:val="00181831"/>
    <w:rsid w:val="00181AA5"/>
    <w:rsid w:val="0018211A"/>
    <w:rsid w:val="00182594"/>
    <w:rsid w:val="001828E0"/>
    <w:rsid w:val="00182B74"/>
    <w:rsid w:val="0018318A"/>
    <w:rsid w:val="00183270"/>
    <w:rsid w:val="00183A14"/>
    <w:rsid w:val="00183CD7"/>
    <w:rsid w:val="00184049"/>
    <w:rsid w:val="001846C2"/>
    <w:rsid w:val="00184FA8"/>
    <w:rsid w:val="001857C5"/>
    <w:rsid w:val="00186D09"/>
    <w:rsid w:val="00187AFC"/>
    <w:rsid w:val="00187B47"/>
    <w:rsid w:val="00187C54"/>
    <w:rsid w:val="00187EB5"/>
    <w:rsid w:val="00190094"/>
    <w:rsid w:val="001907BA"/>
    <w:rsid w:val="0019085D"/>
    <w:rsid w:val="001909FD"/>
    <w:rsid w:val="00190A21"/>
    <w:rsid w:val="001915B3"/>
    <w:rsid w:val="00191D19"/>
    <w:rsid w:val="00192679"/>
    <w:rsid w:val="00192C85"/>
    <w:rsid w:val="00192F75"/>
    <w:rsid w:val="00192FF0"/>
    <w:rsid w:val="00193416"/>
    <w:rsid w:val="001939ED"/>
    <w:rsid w:val="00193FBF"/>
    <w:rsid w:val="001940E9"/>
    <w:rsid w:val="0019455C"/>
    <w:rsid w:val="001946A2"/>
    <w:rsid w:val="00194C87"/>
    <w:rsid w:val="00195537"/>
    <w:rsid w:val="00195734"/>
    <w:rsid w:val="00195B47"/>
    <w:rsid w:val="00195BD6"/>
    <w:rsid w:val="00196907"/>
    <w:rsid w:val="0019742F"/>
    <w:rsid w:val="001978BE"/>
    <w:rsid w:val="001979F3"/>
    <w:rsid w:val="00197D2C"/>
    <w:rsid w:val="001A08E0"/>
    <w:rsid w:val="001A0C15"/>
    <w:rsid w:val="001A0E73"/>
    <w:rsid w:val="001A118F"/>
    <w:rsid w:val="001A1676"/>
    <w:rsid w:val="001A22D3"/>
    <w:rsid w:val="001A2B69"/>
    <w:rsid w:val="001A45BB"/>
    <w:rsid w:val="001A5174"/>
    <w:rsid w:val="001A52BA"/>
    <w:rsid w:val="001A5363"/>
    <w:rsid w:val="001A56E0"/>
    <w:rsid w:val="001A574C"/>
    <w:rsid w:val="001A5C9F"/>
    <w:rsid w:val="001A5EE3"/>
    <w:rsid w:val="001A6334"/>
    <w:rsid w:val="001A6349"/>
    <w:rsid w:val="001A69F1"/>
    <w:rsid w:val="001A703D"/>
    <w:rsid w:val="001A712E"/>
    <w:rsid w:val="001A7322"/>
    <w:rsid w:val="001A7D0F"/>
    <w:rsid w:val="001B0253"/>
    <w:rsid w:val="001B052F"/>
    <w:rsid w:val="001B09C2"/>
    <w:rsid w:val="001B0B78"/>
    <w:rsid w:val="001B16A9"/>
    <w:rsid w:val="001B1E81"/>
    <w:rsid w:val="001B293E"/>
    <w:rsid w:val="001B2B06"/>
    <w:rsid w:val="001B2CBC"/>
    <w:rsid w:val="001B2CF7"/>
    <w:rsid w:val="001B2F2C"/>
    <w:rsid w:val="001B36C1"/>
    <w:rsid w:val="001B36C4"/>
    <w:rsid w:val="001B4949"/>
    <w:rsid w:val="001B4D4E"/>
    <w:rsid w:val="001B4FA5"/>
    <w:rsid w:val="001B513A"/>
    <w:rsid w:val="001B59E7"/>
    <w:rsid w:val="001B6007"/>
    <w:rsid w:val="001B6455"/>
    <w:rsid w:val="001B6B10"/>
    <w:rsid w:val="001B719F"/>
    <w:rsid w:val="001B78A1"/>
    <w:rsid w:val="001C025C"/>
    <w:rsid w:val="001C04B7"/>
    <w:rsid w:val="001C0A24"/>
    <w:rsid w:val="001C1041"/>
    <w:rsid w:val="001C2802"/>
    <w:rsid w:val="001C282F"/>
    <w:rsid w:val="001C28ED"/>
    <w:rsid w:val="001C3763"/>
    <w:rsid w:val="001C43DC"/>
    <w:rsid w:val="001C43ED"/>
    <w:rsid w:val="001C44DA"/>
    <w:rsid w:val="001C5951"/>
    <w:rsid w:val="001C5AF7"/>
    <w:rsid w:val="001C5CCB"/>
    <w:rsid w:val="001C5D02"/>
    <w:rsid w:val="001C5FB2"/>
    <w:rsid w:val="001C65EF"/>
    <w:rsid w:val="001C66DE"/>
    <w:rsid w:val="001C6B24"/>
    <w:rsid w:val="001C6F97"/>
    <w:rsid w:val="001C749E"/>
    <w:rsid w:val="001C7D9F"/>
    <w:rsid w:val="001D005D"/>
    <w:rsid w:val="001D0471"/>
    <w:rsid w:val="001D0983"/>
    <w:rsid w:val="001D0A32"/>
    <w:rsid w:val="001D0A4B"/>
    <w:rsid w:val="001D0A77"/>
    <w:rsid w:val="001D0B2C"/>
    <w:rsid w:val="001D0C2F"/>
    <w:rsid w:val="001D0CB5"/>
    <w:rsid w:val="001D1660"/>
    <w:rsid w:val="001D18CE"/>
    <w:rsid w:val="001D1911"/>
    <w:rsid w:val="001D1A0E"/>
    <w:rsid w:val="001D21A5"/>
    <w:rsid w:val="001D256A"/>
    <w:rsid w:val="001D2B1A"/>
    <w:rsid w:val="001D2B3A"/>
    <w:rsid w:val="001D2CE1"/>
    <w:rsid w:val="001D2D7F"/>
    <w:rsid w:val="001D3387"/>
    <w:rsid w:val="001D3EFB"/>
    <w:rsid w:val="001D4479"/>
    <w:rsid w:val="001D4597"/>
    <w:rsid w:val="001D4818"/>
    <w:rsid w:val="001D4972"/>
    <w:rsid w:val="001D54C5"/>
    <w:rsid w:val="001D5540"/>
    <w:rsid w:val="001D56FC"/>
    <w:rsid w:val="001D58F1"/>
    <w:rsid w:val="001D6978"/>
    <w:rsid w:val="001D6DAD"/>
    <w:rsid w:val="001D75C7"/>
    <w:rsid w:val="001D77D9"/>
    <w:rsid w:val="001D78CC"/>
    <w:rsid w:val="001D7FBA"/>
    <w:rsid w:val="001E0E1A"/>
    <w:rsid w:val="001E10A5"/>
    <w:rsid w:val="001E2502"/>
    <w:rsid w:val="001E2E23"/>
    <w:rsid w:val="001E3A63"/>
    <w:rsid w:val="001E4265"/>
    <w:rsid w:val="001E4A43"/>
    <w:rsid w:val="001E4BB8"/>
    <w:rsid w:val="001E4E1D"/>
    <w:rsid w:val="001E598A"/>
    <w:rsid w:val="001E5E72"/>
    <w:rsid w:val="001E600A"/>
    <w:rsid w:val="001E6247"/>
    <w:rsid w:val="001E6BFA"/>
    <w:rsid w:val="001E77E8"/>
    <w:rsid w:val="001E77F8"/>
    <w:rsid w:val="001E798B"/>
    <w:rsid w:val="001F0A0B"/>
    <w:rsid w:val="001F0FB2"/>
    <w:rsid w:val="001F132C"/>
    <w:rsid w:val="001F2375"/>
    <w:rsid w:val="001F23A7"/>
    <w:rsid w:val="001F29AE"/>
    <w:rsid w:val="001F2A60"/>
    <w:rsid w:val="001F3286"/>
    <w:rsid w:val="001F3E96"/>
    <w:rsid w:val="001F3FF3"/>
    <w:rsid w:val="001F4765"/>
    <w:rsid w:val="001F4C2E"/>
    <w:rsid w:val="001F5488"/>
    <w:rsid w:val="001F612A"/>
    <w:rsid w:val="001F64C5"/>
    <w:rsid w:val="001F65B0"/>
    <w:rsid w:val="001F6D95"/>
    <w:rsid w:val="001F7136"/>
    <w:rsid w:val="001F751E"/>
    <w:rsid w:val="001F781B"/>
    <w:rsid w:val="001F7925"/>
    <w:rsid w:val="001F7B2C"/>
    <w:rsid w:val="00200CE0"/>
    <w:rsid w:val="00200D40"/>
    <w:rsid w:val="00200FAA"/>
    <w:rsid w:val="0020178A"/>
    <w:rsid w:val="0020225C"/>
    <w:rsid w:val="002027B2"/>
    <w:rsid w:val="00202A37"/>
    <w:rsid w:val="00202A8C"/>
    <w:rsid w:val="00202EFA"/>
    <w:rsid w:val="00203120"/>
    <w:rsid w:val="00203159"/>
    <w:rsid w:val="0020327E"/>
    <w:rsid w:val="0020331C"/>
    <w:rsid w:val="002033A3"/>
    <w:rsid w:val="0020399F"/>
    <w:rsid w:val="002039FD"/>
    <w:rsid w:val="00203B7B"/>
    <w:rsid w:val="0020444E"/>
    <w:rsid w:val="00204508"/>
    <w:rsid w:val="00204529"/>
    <w:rsid w:val="00204775"/>
    <w:rsid w:val="00204EFE"/>
    <w:rsid w:val="00205586"/>
    <w:rsid w:val="0020566D"/>
    <w:rsid w:val="0020566E"/>
    <w:rsid w:val="00205C92"/>
    <w:rsid w:val="00206169"/>
    <w:rsid w:val="0020631E"/>
    <w:rsid w:val="002064E1"/>
    <w:rsid w:val="002069AC"/>
    <w:rsid w:val="00207531"/>
    <w:rsid w:val="0020775C"/>
    <w:rsid w:val="00207B90"/>
    <w:rsid w:val="00207CF5"/>
    <w:rsid w:val="00207EA8"/>
    <w:rsid w:val="002109C6"/>
    <w:rsid w:val="0021138A"/>
    <w:rsid w:val="00211797"/>
    <w:rsid w:val="00211A6B"/>
    <w:rsid w:val="00211ABD"/>
    <w:rsid w:val="00211E5C"/>
    <w:rsid w:val="00211EB4"/>
    <w:rsid w:val="00212033"/>
    <w:rsid w:val="0021288F"/>
    <w:rsid w:val="00212DD4"/>
    <w:rsid w:val="00213257"/>
    <w:rsid w:val="002135DA"/>
    <w:rsid w:val="002146A1"/>
    <w:rsid w:val="002152CD"/>
    <w:rsid w:val="002153A8"/>
    <w:rsid w:val="002153D4"/>
    <w:rsid w:val="00215C61"/>
    <w:rsid w:val="00216245"/>
    <w:rsid w:val="002167A5"/>
    <w:rsid w:val="00217395"/>
    <w:rsid w:val="002174BE"/>
    <w:rsid w:val="00217937"/>
    <w:rsid w:val="00217CCE"/>
    <w:rsid w:val="00220300"/>
    <w:rsid w:val="00221023"/>
    <w:rsid w:val="002212A7"/>
    <w:rsid w:val="00222258"/>
    <w:rsid w:val="002224AC"/>
    <w:rsid w:val="00223810"/>
    <w:rsid w:val="00223B5C"/>
    <w:rsid w:val="002247E9"/>
    <w:rsid w:val="002252F7"/>
    <w:rsid w:val="002256FE"/>
    <w:rsid w:val="00225A61"/>
    <w:rsid w:val="00225B86"/>
    <w:rsid w:val="002262BB"/>
    <w:rsid w:val="00226799"/>
    <w:rsid w:val="0022682F"/>
    <w:rsid w:val="00227D3A"/>
    <w:rsid w:val="00230161"/>
    <w:rsid w:val="00230381"/>
    <w:rsid w:val="002306B6"/>
    <w:rsid w:val="0023079B"/>
    <w:rsid w:val="00231399"/>
    <w:rsid w:val="002317CA"/>
    <w:rsid w:val="00231C37"/>
    <w:rsid w:val="00232005"/>
    <w:rsid w:val="0023291F"/>
    <w:rsid w:val="00233450"/>
    <w:rsid w:val="002334D6"/>
    <w:rsid w:val="002334DB"/>
    <w:rsid w:val="00234EA3"/>
    <w:rsid w:val="002354CD"/>
    <w:rsid w:val="002355EE"/>
    <w:rsid w:val="0023643A"/>
    <w:rsid w:val="00236CF9"/>
    <w:rsid w:val="00236D66"/>
    <w:rsid w:val="00237198"/>
    <w:rsid w:val="002371B7"/>
    <w:rsid w:val="00237664"/>
    <w:rsid w:val="00237BBA"/>
    <w:rsid w:val="00237DBE"/>
    <w:rsid w:val="00237E8E"/>
    <w:rsid w:val="00237ECC"/>
    <w:rsid w:val="002403FF"/>
    <w:rsid w:val="00240AB6"/>
    <w:rsid w:val="00240AF4"/>
    <w:rsid w:val="00240C6F"/>
    <w:rsid w:val="00241022"/>
    <w:rsid w:val="002412D4"/>
    <w:rsid w:val="002414AD"/>
    <w:rsid w:val="002416FD"/>
    <w:rsid w:val="00241FA8"/>
    <w:rsid w:val="00241FDE"/>
    <w:rsid w:val="00242003"/>
    <w:rsid w:val="00242287"/>
    <w:rsid w:val="00242867"/>
    <w:rsid w:val="002428ED"/>
    <w:rsid w:val="00242C70"/>
    <w:rsid w:val="00243092"/>
    <w:rsid w:val="00243E3A"/>
    <w:rsid w:val="0024422D"/>
    <w:rsid w:val="00244545"/>
    <w:rsid w:val="00244764"/>
    <w:rsid w:val="00244A78"/>
    <w:rsid w:val="002451C1"/>
    <w:rsid w:val="00245450"/>
    <w:rsid w:val="00245A73"/>
    <w:rsid w:val="00245ACC"/>
    <w:rsid w:val="00245DB0"/>
    <w:rsid w:val="0024624B"/>
    <w:rsid w:val="00246287"/>
    <w:rsid w:val="00246579"/>
    <w:rsid w:val="002467D8"/>
    <w:rsid w:val="002470A8"/>
    <w:rsid w:val="002474EE"/>
    <w:rsid w:val="002477FF"/>
    <w:rsid w:val="00247F3D"/>
    <w:rsid w:val="002500B7"/>
    <w:rsid w:val="00250D46"/>
    <w:rsid w:val="002510B2"/>
    <w:rsid w:val="002513D7"/>
    <w:rsid w:val="00251DAD"/>
    <w:rsid w:val="00251F5A"/>
    <w:rsid w:val="002520B5"/>
    <w:rsid w:val="0025225D"/>
    <w:rsid w:val="00252513"/>
    <w:rsid w:val="00253178"/>
    <w:rsid w:val="002532E1"/>
    <w:rsid w:val="0025373D"/>
    <w:rsid w:val="0025375F"/>
    <w:rsid w:val="002541D6"/>
    <w:rsid w:val="0025432C"/>
    <w:rsid w:val="00254F8F"/>
    <w:rsid w:val="00255601"/>
    <w:rsid w:val="00255667"/>
    <w:rsid w:val="002556BE"/>
    <w:rsid w:val="0025588E"/>
    <w:rsid w:val="00255C69"/>
    <w:rsid w:val="00256D7A"/>
    <w:rsid w:val="00257C62"/>
    <w:rsid w:val="002604C3"/>
    <w:rsid w:val="002606EF"/>
    <w:rsid w:val="00260937"/>
    <w:rsid w:val="00260C7E"/>
    <w:rsid w:val="0026103C"/>
    <w:rsid w:val="002610FC"/>
    <w:rsid w:val="002611C8"/>
    <w:rsid w:val="00261749"/>
    <w:rsid w:val="00261AA8"/>
    <w:rsid w:val="00261CDE"/>
    <w:rsid w:val="0026211F"/>
    <w:rsid w:val="00262745"/>
    <w:rsid w:val="002628A5"/>
    <w:rsid w:val="00262C2B"/>
    <w:rsid w:val="002631D7"/>
    <w:rsid w:val="0026337F"/>
    <w:rsid w:val="0026391D"/>
    <w:rsid w:val="00263BA5"/>
    <w:rsid w:val="00263CFF"/>
    <w:rsid w:val="0026421C"/>
    <w:rsid w:val="00264592"/>
    <w:rsid w:val="00264A2E"/>
    <w:rsid w:val="00264AFA"/>
    <w:rsid w:val="0026511D"/>
    <w:rsid w:val="0026545F"/>
    <w:rsid w:val="00266286"/>
    <w:rsid w:val="00266773"/>
    <w:rsid w:val="00266D28"/>
    <w:rsid w:val="00266E65"/>
    <w:rsid w:val="0026704C"/>
    <w:rsid w:val="0026735F"/>
    <w:rsid w:val="002679A6"/>
    <w:rsid w:val="00267E0A"/>
    <w:rsid w:val="002704CE"/>
    <w:rsid w:val="002708E7"/>
    <w:rsid w:val="00270BDD"/>
    <w:rsid w:val="00270DA4"/>
    <w:rsid w:val="00270DCE"/>
    <w:rsid w:val="002710B1"/>
    <w:rsid w:val="00271318"/>
    <w:rsid w:val="00271D2B"/>
    <w:rsid w:val="00272F08"/>
    <w:rsid w:val="00272F47"/>
    <w:rsid w:val="00273282"/>
    <w:rsid w:val="002732F1"/>
    <w:rsid w:val="002743EC"/>
    <w:rsid w:val="00274477"/>
    <w:rsid w:val="00274786"/>
    <w:rsid w:val="00274C98"/>
    <w:rsid w:val="002750B7"/>
    <w:rsid w:val="0027535C"/>
    <w:rsid w:val="00276712"/>
    <w:rsid w:val="002767A8"/>
    <w:rsid w:val="00276FCC"/>
    <w:rsid w:val="002775B3"/>
    <w:rsid w:val="002779B8"/>
    <w:rsid w:val="00277F88"/>
    <w:rsid w:val="00280716"/>
    <w:rsid w:val="00280924"/>
    <w:rsid w:val="00280F4F"/>
    <w:rsid w:val="002812CE"/>
    <w:rsid w:val="00281301"/>
    <w:rsid w:val="00281385"/>
    <w:rsid w:val="002814E4"/>
    <w:rsid w:val="002816BD"/>
    <w:rsid w:val="00281A78"/>
    <w:rsid w:val="00281F79"/>
    <w:rsid w:val="002820F4"/>
    <w:rsid w:val="0028299E"/>
    <w:rsid w:val="00283669"/>
    <w:rsid w:val="002839D9"/>
    <w:rsid w:val="0028432C"/>
    <w:rsid w:val="00284436"/>
    <w:rsid w:val="00284528"/>
    <w:rsid w:val="002848E9"/>
    <w:rsid w:val="00284B86"/>
    <w:rsid w:val="00285EB3"/>
    <w:rsid w:val="00285FAD"/>
    <w:rsid w:val="00286185"/>
    <w:rsid w:val="0028663C"/>
    <w:rsid w:val="0028665A"/>
    <w:rsid w:val="00286EA1"/>
    <w:rsid w:val="00287174"/>
    <w:rsid w:val="002872FF"/>
    <w:rsid w:val="002875FD"/>
    <w:rsid w:val="0028786E"/>
    <w:rsid w:val="00287A44"/>
    <w:rsid w:val="0029012C"/>
    <w:rsid w:val="00290142"/>
    <w:rsid w:val="002902F7"/>
    <w:rsid w:val="00290A74"/>
    <w:rsid w:val="002911AC"/>
    <w:rsid w:val="002919B7"/>
    <w:rsid w:val="002920CC"/>
    <w:rsid w:val="00292934"/>
    <w:rsid w:val="00292A4C"/>
    <w:rsid w:val="00293603"/>
    <w:rsid w:val="0029384C"/>
    <w:rsid w:val="00293A61"/>
    <w:rsid w:val="0029416C"/>
    <w:rsid w:val="0029457A"/>
    <w:rsid w:val="00294929"/>
    <w:rsid w:val="00294AA0"/>
    <w:rsid w:val="00294F64"/>
    <w:rsid w:val="00294FDD"/>
    <w:rsid w:val="00295100"/>
    <w:rsid w:val="00295874"/>
    <w:rsid w:val="002960C4"/>
    <w:rsid w:val="00296455"/>
    <w:rsid w:val="00296C28"/>
    <w:rsid w:val="002A0002"/>
    <w:rsid w:val="002A00CE"/>
    <w:rsid w:val="002A0939"/>
    <w:rsid w:val="002A0BEC"/>
    <w:rsid w:val="002A0C74"/>
    <w:rsid w:val="002A0F46"/>
    <w:rsid w:val="002A16BA"/>
    <w:rsid w:val="002A1AC0"/>
    <w:rsid w:val="002A1B87"/>
    <w:rsid w:val="002A2165"/>
    <w:rsid w:val="002A23C0"/>
    <w:rsid w:val="002A2410"/>
    <w:rsid w:val="002A27AE"/>
    <w:rsid w:val="002A2821"/>
    <w:rsid w:val="002A282F"/>
    <w:rsid w:val="002A2F9E"/>
    <w:rsid w:val="002A373C"/>
    <w:rsid w:val="002A3DEB"/>
    <w:rsid w:val="002A3F91"/>
    <w:rsid w:val="002A429A"/>
    <w:rsid w:val="002A45DD"/>
    <w:rsid w:val="002A4658"/>
    <w:rsid w:val="002A4BC5"/>
    <w:rsid w:val="002A4CFC"/>
    <w:rsid w:val="002A4DAF"/>
    <w:rsid w:val="002A5095"/>
    <w:rsid w:val="002A51AB"/>
    <w:rsid w:val="002A5314"/>
    <w:rsid w:val="002A5361"/>
    <w:rsid w:val="002A5E78"/>
    <w:rsid w:val="002A5FF0"/>
    <w:rsid w:val="002A673F"/>
    <w:rsid w:val="002A6877"/>
    <w:rsid w:val="002A69C9"/>
    <w:rsid w:val="002A69DB"/>
    <w:rsid w:val="002A6D90"/>
    <w:rsid w:val="002A7387"/>
    <w:rsid w:val="002B0C0E"/>
    <w:rsid w:val="002B1625"/>
    <w:rsid w:val="002B19E3"/>
    <w:rsid w:val="002B1ACB"/>
    <w:rsid w:val="002B1F2C"/>
    <w:rsid w:val="002B2004"/>
    <w:rsid w:val="002B227E"/>
    <w:rsid w:val="002B24BD"/>
    <w:rsid w:val="002B24D5"/>
    <w:rsid w:val="002B2523"/>
    <w:rsid w:val="002B2C9D"/>
    <w:rsid w:val="002B2D77"/>
    <w:rsid w:val="002B31DF"/>
    <w:rsid w:val="002B3849"/>
    <w:rsid w:val="002B43AD"/>
    <w:rsid w:val="002B46EC"/>
    <w:rsid w:val="002B4AA6"/>
    <w:rsid w:val="002B4F72"/>
    <w:rsid w:val="002B5742"/>
    <w:rsid w:val="002B5CF4"/>
    <w:rsid w:val="002B661D"/>
    <w:rsid w:val="002B6820"/>
    <w:rsid w:val="002B6889"/>
    <w:rsid w:val="002B6A1A"/>
    <w:rsid w:val="002B6AFB"/>
    <w:rsid w:val="002B72AC"/>
    <w:rsid w:val="002B7434"/>
    <w:rsid w:val="002B7551"/>
    <w:rsid w:val="002B7B27"/>
    <w:rsid w:val="002B7C47"/>
    <w:rsid w:val="002B7FB8"/>
    <w:rsid w:val="002C01B0"/>
    <w:rsid w:val="002C043E"/>
    <w:rsid w:val="002C0515"/>
    <w:rsid w:val="002C06D8"/>
    <w:rsid w:val="002C0874"/>
    <w:rsid w:val="002C0CD6"/>
    <w:rsid w:val="002C1422"/>
    <w:rsid w:val="002C16D7"/>
    <w:rsid w:val="002C1737"/>
    <w:rsid w:val="002C2A79"/>
    <w:rsid w:val="002C2F92"/>
    <w:rsid w:val="002C32E5"/>
    <w:rsid w:val="002C342E"/>
    <w:rsid w:val="002C3ABC"/>
    <w:rsid w:val="002C3C74"/>
    <w:rsid w:val="002C3F52"/>
    <w:rsid w:val="002C4D2B"/>
    <w:rsid w:val="002C5D88"/>
    <w:rsid w:val="002C5DA2"/>
    <w:rsid w:val="002C5FF1"/>
    <w:rsid w:val="002C63C8"/>
    <w:rsid w:val="002C6536"/>
    <w:rsid w:val="002C6C79"/>
    <w:rsid w:val="002C71B4"/>
    <w:rsid w:val="002C76C7"/>
    <w:rsid w:val="002C7BE7"/>
    <w:rsid w:val="002C7E61"/>
    <w:rsid w:val="002C7F3B"/>
    <w:rsid w:val="002D0961"/>
    <w:rsid w:val="002D0CE6"/>
    <w:rsid w:val="002D104B"/>
    <w:rsid w:val="002D15DE"/>
    <w:rsid w:val="002D1714"/>
    <w:rsid w:val="002D18D8"/>
    <w:rsid w:val="002D19E2"/>
    <w:rsid w:val="002D1B43"/>
    <w:rsid w:val="002D1BE5"/>
    <w:rsid w:val="002D1DD5"/>
    <w:rsid w:val="002D29EE"/>
    <w:rsid w:val="002D2B48"/>
    <w:rsid w:val="002D31DF"/>
    <w:rsid w:val="002D3EA4"/>
    <w:rsid w:val="002D41B8"/>
    <w:rsid w:val="002D47C6"/>
    <w:rsid w:val="002D535D"/>
    <w:rsid w:val="002D5725"/>
    <w:rsid w:val="002D5DC7"/>
    <w:rsid w:val="002D5F08"/>
    <w:rsid w:val="002D6088"/>
    <w:rsid w:val="002D6540"/>
    <w:rsid w:val="002D6997"/>
    <w:rsid w:val="002D7283"/>
    <w:rsid w:val="002D7351"/>
    <w:rsid w:val="002D7EA9"/>
    <w:rsid w:val="002E0098"/>
    <w:rsid w:val="002E012D"/>
    <w:rsid w:val="002E0D51"/>
    <w:rsid w:val="002E0E20"/>
    <w:rsid w:val="002E10FF"/>
    <w:rsid w:val="002E1A71"/>
    <w:rsid w:val="002E2086"/>
    <w:rsid w:val="002E2574"/>
    <w:rsid w:val="002E3166"/>
    <w:rsid w:val="002E3DC3"/>
    <w:rsid w:val="002E3DEF"/>
    <w:rsid w:val="002E410C"/>
    <w:rsid w:val="002E4438"/>
    <w:rsid w:val="002E4B06"/>
    <w:rsid w:val="002E5018"/>
    <w:rsid w:val="002E5339"/>
    <w:rsid w:val="002E576B"/>
    <w:rsid w:val="002E5C73"/>
    <w:rsid w:val="002E6593"/>
    <w:rsid w:val="002F0196"/>
    <w:rsid w:val="002F05B3"/>
    <w:rsid w:val="002F0DC4"/>
    <w:rsid w:val="002F0F2C"/>
    <w:rsid w:val="002F185A"/>
    <w:rsid w:val="002F18A2"/>
    <w:rsid w:val="002F1A2E"/>
    <w:rsid w:val="002F1E8B"/>
    <w:rsid w:val="002F2527"/>
    <w:rsid w:val="002F259A"/>
    <w:rsid w:val="002F2B56"/>
    <w:rsid w:val="002F2FFF"/>
    <w:rsid w:val="002F30D2"/>
    <w:rsid w:val="002F389B"/>
    <w:rsid w:val="002F4350"/>
    <w:rsid w:val="002F4591"/>
    <w:rsid w:val="002F4630"/>
    <w:rsid w:val="002F4809"/>
    <w:rsid w:val="002F4F50"/>
    <w:rsid w:val="002F5183"/>
    <w:rsid w:val="002F57BB"/>
    <w:rsid w:val="002F615B"/>
    <w:rsid w:val="002F66E4"/>
    <w:rsid w:val="002F6CF9"/>
    <w:rsid w:val="002F734E"/>
    <w:rsid w:val="002F7EFF"/>
    <w:rsid w:val="003001D3"/>
    <w:rsid w:val="003001F7"/>
    <w:rsid w:val="00300E5C"/>
    <w:rsid w:val="00301A0B"/>
    <w:rsid w:val="00301D73"/>
    <w:rsid w:val="003021B3"/>
    <w:rsid w:val="00302BDB"/>
    <w:rsid w:val="00302E97"/>
    <w:rsid w:val="0030331E"/>
    <w:rsid w:val="003035CD"/>
    <w:rsid w:val="0030397E"/>
    <w:rsid w:val="00303BA8"/>
    <w:rsid w:val="00303BAC"/>
    <w:rsid w:val="00303C95"/>
    <w:rsid w:val="00303FE0"/>
    <w:rsid w:val="0030535B"/>
    <w:rsid w:val="00305648"/>
    <w:rsid w:val="00305DB8"/>
    <w:rsid w:val="003063DC"/>
    <w:rsid w:val="0030683D"/>
    <w:rsid w:val="00306A65"/>
    <w:rsid w:val="00306A6C"/>
    <w:rsid w:val="00307205"/>
    <w:rsid w:val="00307653"/>
    <w:rsid w:val="003076B9"/>
    <w:rsid w:val="00307F5F"/>
    <w:rsid w:val="00310865"/>
    <w:rsid w:val="00311B34"/>
    <w:rsid w:val="003134AC"/>
    <w:rsid w:val="003144D7"/>
    <w:rsid w:val="00314825"/>
    <w:rsid w:val="00314E09"/>
    <w:rsid w:val="00315219"/>
    <w:rsid w:val="00315381"/>
    <w:rsid w:val="003153B9"/>
    <w:rsid w:val="00315610"/>
    <w:rsid w:val="0031564A"/>
    <w:rsid w:val="00315952"/>
    <w:rsid w:val="00315DD1"/>
    <w:rsid w:val="00315E0B"/>
    <w:rsid w:val="0031628D"/>
    <w:rsid w:val="0031653B"/>
    <w:rsid w:val="003165A2"/>
    <w:rsid w:val="0031663D"/>
    <w:rsid w:val="00316869"/>
    <w:rsid w:val="00316926"/>
    <w:rsid w:val="0031712A"/>
    <w:rsid w:val="0031722A"/>
    <w:rsid w:val="00317696"/>
    <w:rsid w:val="003178B5"/>
    <w:rsid w:val="00317AEB"/>
    <w:rsid w:val="00317B8D"/>
    <w:rsid w:val="00317FC1"/>
    <w:rsid w:val="00320207"/>
    <w:rsid w:val="00320519"/>
    <w:rsid w:val="00320675"/>
    <w:rsid w:val="0032083E"/>
    <w:rsid w:val="0032104D"/>
    <w:rsid w:val="00321C0D"/>
    <w:rsid w:val="00321DB6"/>
    <w:rsid w:val="003222AD"/>
    <w:rsid w:val="00322C45"/>
    <w:rsid w:val="00322F38"/>
    <w:rsid w:val="00323AAA"/>
    <w:rsid w:val="00323B07"/>
    <w:rsid w:val="00324619"/>
    <w:rsid w:val="00324649"/>
    <w:rsid w:val="0032500F"/>
    <w:rsid w:val="00325021"/>
    <w:rsid w:val="00325390"/>
    <w:rsid w:val="0032579F"/>
    <w:rsid w:val="00325DDB"/>
    <w:rsid w:val="00326E32"/>
    <w:rsid w:val="00327264"/>
    <w:rsid w:val="00327837"/>
    <w:rsid w:val="00327A98"/>
    <w:rsid w:val="00327B77"/>
    <w:rsid w:val="0033034A"/>
    <w:rsid w:val="00330D9D"/>
    <w:rsid w:val="003310EC"/>
    <w:rsid w:val="00331B77"/>
    <w:rsid w:val="00331D92"/>
    <w:rsid w:val="003326A0"/>
    <w:rsid w:val="003328C6"/>
    <w:rsid w:val="003329D4"/>
    <w:rsid w:val="00332C1D"/>
    <w:rsid w:val="00332C81"/>
    <w:rsid w:val="00334134"/>
    <w:rsid w:val="0033443E"/>
    <w:rsid w:val="003345A4"/>
    <w:rsid w:val="003351EA"/>
    <w:rsid w:val="00335330"/>
    <w:rsid w:val="003354D6"/>
    <w:rsid w:val="00335629"/>
    <w:rsid w:val="003359B0"/>
    <w:rsid w:val="00335AAF"/>
    <w:rsid w:val="00335C26"/>
    <w:rsid w:val="00335CD8"/>
    <w:rsid w:val="00335DBA"/>
    <w:rsid w:val="00335F14"/>
    <w:rsid w:val="00340606"/>
    <w:rsid w:val="0034079D"/>
    <w:rsid w:val="003407DB"/>
    <w:rsid w:val="00340F17"/>
    <w:rsid w:val="00340F2C"/>
    <w:rsid w:val="003410EC"/>
    <w:rsid w:val="003416F3"/>
    <w:rsid w:val="003418B2"/>
    <w:rsid w:val="00342380"/>
    <w:rsid w:val="003429DA"/>
    <w:rsid w:val="00342D4B"/>
    <w:rsid w:val="00342D6D"/>
    <w:rsid w:val="00343757"/>
    <w:rsid w:val="00343855"/>
    <w:rsid w:val="00343992"/>
    <w:rsid w:val="00344DFC"/>
    <w:rsid w:val="00345594"/>
    <w:rsid w:val="003456BE"/>
    <w:rsid w:val="0034572A"/>
    <w:rsid w:val="003462C6"/>
    <w:rsid w:val="003464E2"/>
    <w:rsid w:val="00346D79"/>
    <w:rsid w:val="00347118"/>
    <w:rsid w:val="00350394"/>
    <w:rsid w:val="00350881"/>
    <w:rsid w:val="003508A9"/>
    <w:rsid w:val="003508B9"/>
    <w:rsid w:val="00350EE9"/>
    <w:rsid w:val="00351755"/>
    <w:rsid w:val="00351765"/>
    <w:rsid w:val="00351E6C"/>
    <w:rsid w:val="0035231E"/>
    <w:rsid w:val="00352555"/>
    <w:rsid w:val="00352889"/>
    <w:rsid w:val="003529BC"/>
    <w:rsid w:val="0035373D"/>
    <w:rsid w:val="0035396D"/>
    <w:rsid w:val="00353EA7"/>
    <w:rsid w:val="0035427B"/>
    <w:rsid w:val="00355231"/>
    <w:rsid w:val="00355D71"/>
    <w:rsid w:val="00355E89"/>
    <w:rsid w:val="003560CE"/>
    <w:rsid w:val="003564A5"/>
    <w:rsid w:val="003566C8"/>
    <w:rsid w:val="00356893"/>
    <w:rsid w:val="003569F4"/>
    <w:rsid w:val="003573BB"/>
    <w:rsid w:val="0035792E"/>
    <w:rsid w:val="00357973"/>
    <w:rsid w:val="00357EE0"/>
    <w:rsid w:val="00357F20"/>
    <w:rsid w:val="00360A2F"/>
    <w:rsid w:val="00360DF7"/>
    <w:rsid w:val="0036156B"/>
    <w:rsid w:val="003622AD"/>
    <w:rsid w:val="003625FB"/>
    <w:rsid w:val="00362ACE"/>
    <w:rsid w:val="00362C3E"/>
    <w:rsid w:val="00362F9C"/>
    <w:rsid w:val="00363522"/>
    <w:rsid w:val="00363618"/>
    <w:rsid w:val="00363699"/>
    <w:rsid w:val="003637BD"/>
    <w:rsid w:val="0036575B"/>
    <w:rsid w:val="00366284"/>
    <w:rsid w:val="003666D9"/>
    <w:rsid w:val="0036752D"/>
    <w:rsid w:val="00367AFF"/>
    <w:rsid w:val="0037014D"/>
    <w:rsid w:val="0037025F"/>
    <w:rsid w:val="003703AD"/>
    <w:rsid w:val="00370445"/>
    <w:rsid w:val="0037060C"/>
    <w:rsid w:val="003707BF"/>
    <w:rsid w:val="0037155B"/>
    <w:rsid w:val="00371784"/>
    <w:rsid w:val="00371AC5"/>
    <w:rsid w:val="00371C00"/>
    <w:rsid w:val="003721BA"/>
    <w:rsid w:val="00372278"/>
    <w:rsid w:val="003722F5"/>
    <w:rsid w:val="00372622"/>
    <w:rsid w:val="0037280A"/>
    <w:rsid w:val="00372BDA"/>
    <w:rsid w:val="003731DB"/>
    <w:rsid w:val="003737E2"/>
    <w:rsid w:val="00373C68"/>
    <w:rsid w:val="003747CA"/>
    <w:rsid w:val="00374B6B"/>
    <w:rsid w:val="00374DD6"/>
    <w:rsid w:val="0037545A"/>
    <w:rsid w:val="00375C13"/>
    <w:rsid w:val="0037629D"/>
    <w:rsid w:val="003766F5"/>
    <w:rsid w:val="003769D5"/>
    <w:rsid w:val="00376BA6"/>
    <w:rsid w:val="003776AB"/>
    <w:rsid w:val="00377769"/>
    <w:rsid w:val="00380111"/>
    <w:rsid w:val="00380134"/>
    <w:rsid w:val="003801A1"/>
    <w:rsid w:val="00380B9C"/>
    <w:rsid w:val="00381218"/>
    <w:rsid w:val="00381505"/>
    <w:rsid w:val="003817C9"/>
    <w:rsid w:val="00381CEB"/>
    <w:rsid w:val="00381D03"/>
    <w:rsid w:val="00381E4D"/>
    <w:rsid w:val="0038200A"/>
    <w:rsid w:val="003824CF"/>
    <w:rsid w:val="00382C56"/>
    <w:rsid w:val="00382D8A"/>
    <w:rsid w:val="00382DD5"/>
    <w:rsid w:val="00382FB0"/>
    <w:rsid w:val="003830F0"/>
    <w:rsid w:val="003831F9"/>
    <w:rsid w:val="003838EC"/>
    <w:rsid w:val="0038392E"/>
    <w:rsid w:val="00383939"/>
    <w:rsid w:val="00383C5A"/>
    <w:rsid w:val="003844F0"/>
    <w:rsid w:val="00384A1C"/>
    <w:rsid w:val="00385320"/>
    <w:rsid w:val="003854D8"/>
    <w:rsid w:val="003856B5"/>
    <w:rsid w:val="00385992"/>
    <w:rsid w:val="00385EEF"/>
    <w:rsid w:val="00386298"/>
    <w:rsid w:val="003864C3"/>
    <w:rsid w:val="003864EC"/>
    <w:rsid w:val="0038679B"/>
    <w:rsid w:val="00386F33"/>
    <w:rsid w:val="00387032"/>
    <w:rsid w:val="003878FA"/>
    <w:rsid w:val="00387A87"/>
    <w:rsid w:val="00387C76"/>
    <w:rsid w:val="00387CA9"/>
    <w:rsid w:val="00387E96"/>
    <w:rsid w:val="00390020"/>
    <w:rsid w:val="003909D0"/>
    <w:rsid w:val="00390C59"/>
    <w:rsid w:val="0039183A"/>
    <w:rsid w:val="003919D7"/>
    <w:rsid w:val="00391B49"/>
    <w:rsid w:val="00391D0B"/>
    <w:rsid w:val="00391F43"/>
    <w:rsid w:val="00392283"/>
    <w:rsid w:val="00393C3F"/>
    <w:rsid w:val="0039428B"/>
    <w:rsid w:val="00394EEB"/>
    <w:rsid w:val="00395D5A"/>
    <w:rsid w:val="003961CC"/>
    <w:rsid w:val="00396318"/>
    <w:rsid w:val="0039635F"/>
    <w:rsid w:val="00396373"/>
    <w:rsid w:val="00396504"/>
    <w:rsid w:val="00396AA6"/>
    <w:rsid w:val="00396EEC"/>
    <w:rsid w:val="0039711C"/>
    <w:rsid w:val="003975DA"/>
    <w:rsid w:val="00397AD8"/>
    <w:rsid w:val="00397C93"/>
    <w:rsid w:val="003A15B6"/>
    <w:rsid w:val="003A1692"/>
    <w:rsid w:val="003A16D3"/>
    <w:rsid w:val="003A1738"/>
    <w:rsid w:val="003A22B9"/>
    <w:rsid w:val="003A2434"/>
    <w:rsid w:val="003A2494"/>
    <w:rsid w:val="003A2B47"/>
    <w:rsid w:val="003A3A29"/>
    <w:rsid w:val="003A3C0B"/>
    <w:rsid w:val="003A3CFE"/>
    <w:rsid w:val="003A49E7"/>
    <w:rsid w:val="003A4CD2"/>
    <w:rsid w:val="003A53CA"/>
    <w:rsid w:val="003A576E"/>
    <w:rsid w:val="003A6161"/>
    <w:rsid w:val="003A65C1"/>
    <w:rsid w:val="003A6815"/>
    <w:rsid w:val="003A68E7"/>
    <w:rsid w:val="003A6C00"/>
    <w:rsid w:val="003A6FA9"/>
    <w:rsid w:val="003A720E"/>
    <w:rsid w:val="003A7217"/>
    <w:rsid w:val="003A7B05"/>
    <w:rsid w:val="003A7DB8"/>
    <w:rsid w:val="003B0169"/>
    <w:rsid w:val="003B0A12"/>
    <w:rsid w:val="003B108B"/>
    <w:rsid w:val="003B14DA"/>
    <w:rsid w:val="003B1924"/>
    <w:rsid w:val="003B1F83"/>
    <w:rsid w:val="003B2C21"/>
    <w:rsid w:val="003B33A3"/>
    <w:rsid w:val="003B3BBA"/>
    <w:rsid w:val="003B3F35"/>
    <w:rsid w:val="003B3FB5"/>
    <w:rsid w:val="003B41CA"/>
    <w:rsid w:val="003B4662"/>
    <w:rsid w:val="003B47E3"/>
    <w:rsid w:val="003B5302"/>
    <w:rsid w:val="003B7251"/>
    <w:rsid w:val="003B74BE"/>
    <w:rsid w:val="003B75CD"/>
    <w:rsid w:val="003B7BDF"/>
    <w:rsid w:val="003C0134"/>
    <w:rsid w:val="003C0471"/>
    <w:rsid w:val="003C0817"/>
    <w:rsid w:val="003C08C3"/>
    <w:rsid w:val="003C0DEE"/>
    <w:rsid w:val="003C0E37"/>
    <w:rsid w:val="003C16D7"/>
    <w:rsid w:val="003C19A3"/>
    <w:rsid w:val="003C1B4A"/>
    <w:rsid w:val="003C2DC9"/>
    <w:rsid w:val="003C313D"/>
    <w:rsid w:val="003C31BC"/>
    <w:rsid w:val="003C3F47"/>
    <w:rsid w:val="003C405E"/>
    <w:rsid w:val="003C4337"/>
    <w:rsid w:val="003C45EF"/>
    <w:rsid w:val="003C4C4E"/>
    <w:rsid w:val="003C4DC4"/>
    <w:rsid w:val="003C5CA9"/>
    <w:rsid w:val="003C60B4"/>
    <w:rsid w:val="003C623A"/>
    <w:rsid w:val="003C62C3"/>
    <w:rsid w:val="003C62E8"/>
    <w:rsid w:val="003C66AB"/>
    <w:rsid w:val="003C694F"/>
    <w:rsid w:val="003C6F11"/>
    <w:rsid w:val="003C7128"/>
    <w:rsid w:val="003C727F"/>
    <w:rsid w:val="003C72A0"/>
    <w:rsid w:val="003C7EDC"/>
    <w:rsid w:val="003D0361"/>
    <w:rsid w:val="003D039E"/>
    <w:rsid w:val="003D06C4"/>
    <w:rsid w:val="003D0B74"/>
    <w:rsid w:val="003D0F16"/>
    <w:rsid w:val="003D15CE"/>
    <w:rsid w:val="003D24E4"/>
    <w:rsid w:val="003D28BF"/>
    <w:rsid w:val="003D2C20"/>
    <w:rsid w:val="003D2D1D"/>
    <w:rsid w:val="003D2D89"/>
    <w:rsid w:val="003D2DAF"/>
    <w:rsid w:val="003D3188"/>
    <w:rsid w:val="003D36F9"/>
    <w:rsid w:val="003D3722"/>
    <w:rsid w:val="003D3C8E"/>
    <w:rsid w:val="003D4763"/>
    <w:rsid w:val="003D489A"/>
    <w:rsid w:val="003D49B1"/>
    <w:rsid w:val="003D4AA0"/>
    <w:rsid w:val="003D4B2C"/>
    <w:rsid w:val="003D4B33"/>
    <w:rsid w:val="003D4B39"/>
    <w:rsid w:val="003D581F"/>
    <w:rsid w:val="003D587E"/>
    <w:rsid w:val="003D5AA3"/>
    <w:rsid w:val="003D5C42"/>
    <w:rsid w:val="003D605E"/>
    <w:rsid w:val="003D6802"/>
    <w:rsid w:val="003D713E"/>
    <w:rsid w:val="003D7175"/>
    <w:rsid w:val="003D7323"/>
    <w:rsid w:val="003D75A9"/>
    <w:rsid w:val="003D7C61"/>
    <w:rsid w:val="003D7DDA"/>
    <w:rsid w:val="003D7FA6"/>
    <w:rsid w:val="003E0255"/>
    <w:rsid w:val="003E02DD"/>
    <w:rsid w:val="003E03BD"/>
    <w:rsid w:val="003E07FC"/>
    <w:rsid w:val="003E0999"/>
    <w:rsid w:val="003E0C28"/>
    <w:rsid w:val="003E1076"/>
    <w:rsid w:val="003E1166"/>
    <w:rsid w:val="003E1CC1"/>
    <w:rsid w:val="003E23FE"/>
    <w:rsid w:val="003E2AB5"/>
    <w:rsid w:val="003E2B14"/>
    <w:rsid w:val="003E2C91"/>
    <w:rsid w:val="003E2EDD"/>
    <w:rsid w:val="003E2F2F"/>
    <w:rsid w:val="003E33BF"/>
    <w:rsid w:val="003E356B"/>
    <w:rsid w:val="003E3893"/>
    <w:rsid w:val="003E3FC4"/>
    <w:rsid w:val="003E42FC"/>
    <w:rsid w:val="003E47BC"/>
    <w:rsid w:val="003E4C81"/>
    <w:rsid w:val="003E55A4"/>
    <w:rsid w:val="003E5609"/>
    <w:rsid w:val="003E5A3A"/>
    <w:rsid w:val="003E6127"/>
    <w:rsid w:val="003E642A"/>
    <w:rsid w:val="003E6F00"/>
    <w:rsid w:val="003E6F58"/>
    <w:rsid w:val="003E7472"/>
    <w:rsid w:val="003F002E"/>
    <w:rsid w:val="003F0906"/>
    <w:rsid w:val="003F12D0"/>
    <w:rsid w:val="003F1358"/>
    <w:rsid w:val="003F1830"/>
    <w:rsid w:val="003F1838"/>
    <w:rsid w:val="003F1BB0"/>
    <w:rsid w:val="003F1F42"/>
    <w:rsid w:val="003F2340"/>
    <w:rsid w:val="003F2783"/>
    <w:rsid w:val="003F293C"/>
    <w:rsid w:val="003F2D4F"/>
    <w:rsid w:val="003F391E"/>
    <w:rsid w:val="003F39A8"/>
    <w:rsid w:val="003F3D7F"/>
    <w:rsid w:val="003F3F63"/>
    <w:rsid w:val="003F459E"/>
    <w:rsid w:val="003F4FDD"/>
    <w:rsid w:val="003F5B5C"/>
    <w:rsid w:val="003F5E38"/>
    <w:rsid w:val="003F5EE7"/>
    <w:rsid w:val="003F5F13"/>
    <w:rsid w:val="003F626C"/>
    <w:rsid w:val="003F673A"/>
    <w:rsid w:val="003F6E75"/>
    <w:rsid w:val="0040008C"/>
    <w:rsid w:val="00400560"/>
    <w:rsid w:val="00400A94"/>
    <w:rsid w:val="00400EA3"/>
    <w:rsid w:val="00401238"/>
    <w:rsid w:val="004014B6"/>
    <w:rsid w:val="00401504"/>
    <w:rsid w:val="00401975"/>
    <w:rsid w:val="004019D4"/>
    <w:rsid w:val="00401A29"/>
    <w:rsid w:val="00401DDB"/>
    <w:rsid w:val="00401EAC"/>
    <w:rsid w:val="004025A3"/>
    <w:rsid w:val="0040264E"/>
    <w:rsid w:val="00402B29"/>
    <w:rsid w:val="004030A5"/>
    <w:rsid w:val="004032F7"/>
    <w:rsid w:val="00403644"/>
    <w:rsid w:val="0040412B"/>
    <w:rsid w:val="0040435F"/>
    <w:rsid w:val="00404493"/>
    <w:rsid w:val="0040453C"/>
    <w:rsid w:val="00404AD8"/>
    <w:rsid w:val="00404B96"/>
    <w:rsid w:val="00405515"/>
    <w:rsid w:val="0040564A"/>
    <w:rsid w:val="0040598F"/>
    <w:rsid w:val="004059D0"/>
    <w:rsid w:val="00405E7F"/>
    <w:rsid w:val="004063F1"/>
    <w:rsid w:val="00406419"/>
    <w:rsid w:val="00406C05"/>
    <w:rsid w:val="00406D26"/>
    <w:rsid w:val="00407323"/>
    <w:rsid w:val="0040749A"/>
    <w:rsid w:val="00407565"/>
    <w:rsid w:val="00407E07"/>
    <w:rsid w:val="004108C5"/>
    <w:rsid w:val="00411713"/>
    <w:rsid w:val="00411C78"/>
    <w:rsid w:val="00411CB4"/>
    <w:rsid w:val="00411E2F"/>
    <w:rsid w:val="0041308B"/>
    <w:rsid w:val="0041396D"/>
    <w:rsid w:val="00413BE8"/>
    <w:rsid w:val="00413C5C"/>
    <w:rsid w:val="00413D72"/>
    <w:rsid w:val="00413F0B"/>
    <w:rsid w:val="00414389"/>
    <w:rsid w:val="004145AE"/>
    <w:rsid w:val="004146B3"/>
    <w:rsid w:val="004149CD"/>
    <w:rsid w:val="00414DD3"/>
    <w:rsid w:val="00415F90"/>
    <w:rsid w:val="00416131"/>
    <w:rsid w:val="004163E0"/>
    <w:rsid w:val="004165F8"/>
    <w:rsid w:val="00416A57"/>
    <w:rsid w:val="00416E9E"/>
    <w:rsid w:val="004172BA"/>
    <w:rsid w:val="00417312"/>
    <w:rsid w:val="00417428"/>
    <w:rsid w:val="00417448"/>
    <w:rsid w:val="0041776C"/>
    <w:rsid w:val="00417823"/>
    <w:rsid w:val="004179F8"/>
    <w:rsid w:val="00417C78"/>
    <w:rsid w:val="00417E14"/>
    <w:rsid w:val="00417F5C"/>
    <w:rsid w:val="0042053D"/>
    <w:rsid w:val="00420ECA"/>
    <w:rsid w:val="00420F26"/>
    <w:rsid w:val="004213BC"/>
    <w:rsid w:val="00421416"/>
    <w:rsid w:val="00421842"/>
    <w:rsid w:val="0042185D"/>
    <w:rsid w:val="00422166"/>
    <w:rsid w:val="0042267B"/>
    <w:rsid w:val="004226B7"/>
    <w:rsid w:val="004228D8"/>
    <w:rsid w:val="00422F1F"/>
    <w:rsid w:val="0042372C"/>
    <w:rsid w:val="0042403F"/>
    <w:rsid w:val="00424094"/>
    <w:rsid w:val="0042418C"/>
    <w:rsid w:val="0042463D"/>
    <w:rsid w:val="00424F9E"/>
    <w:rsid w:val="00425060"/>
    <w:rsid w:val="0042555D"/>
    <w:rsid w:val="00425563"/>
    <w:rsid w:val="0042578E"/>
    <w:rsid w:val="00426581"/>
    <w:rsid w:val="0042672F"/>
    <w:rsid w:val="00426BE8"/>
    <w:rsid w:val="00427657"/>
    <w:rsid w:val="00427F8A"/>
    <w:rsid w:val="004304EF"/>
    <w:rsid w:val="0043122B"/>
    <w:rsid w:val="00431973"/>
    <w:rsid w:val="004329CB"/>
    <w:rsid w:val="00432B55"/>
    <w:rsid w:val="00432BA6"/>
    <w:rsid w:val="00433304"/>
    <w:rsid w:val="0043346B"/>
    <w:rsid w:val="00433CE4"/>
    <w:rsid w:val="00433CF0"/>
    <w:rsid w:val="00433D3C"/>
    <w:rsid w:val="00433FAC"/>
    <w:rsid w:val="0043422C"/>
    <w:rsid w:val="00435194"/>
    <w:rsid w:val="00435533"/>
    <w:rsid w:val="004369B5"/>
    <w:rsid w:val="004369F4"/>
    <w:rsid w:val="00436FAF"/>
    <w:rsid w:val="0043771B"/>
    <w:rsid w:val="00437ADF"/>
    <w:rsid w:val="004405B1"/>
    <w:rsid w:val="0044077E"/>
    <w:rsid w:val="004407CC"/>
    <w:rsid w:val="004409C0"/>
    <w:rsid w:val="00440C70"/>
    <w:rsid w:val="00440D08"/>
    <w:rsid w:val="00441256"/>
    <w:rsid w:val="0044150E"/>
    <w:rsid w:val="00441865"/>
    <w:rsid w:val="00441A6A"/>
    <w:rsid w:val="00441EB8"/>
    <w:rsid w:val="004420B8"/>
    <w:rsid w:val="00442430"/>
    <w:rsid w:val="0044249C"/>
    <w:rsid w:val="0044283D"/>
    <w:rsid w:val="00442B1B"/>
    <w:rsid w:val="004433A5"/>
    <w:rsid w:val="004438CE"/>
    <w:rsid w:val="00443ADB"/>
    <w:rsid w:val="00443E82"/>
    <w:rsid w:val="00444188"/>
    <w:rsid w:val="00444687"/>
    <w:rsid w:val="0044473E"/>
    <w:rsid w:val="00444E92"/>
    <w:rsid w:val="0044545E"/>
    <w:rsid w:val="00445FD7"/>
    <w:rsid w:val="0044608F"/>
    <w:rsid w:val="00446736"/>
    <w:rsid w:val="00447465"/>
    <w:rsid w:val="00447B6E"/>
    <w:rsid w:val="00450713"/>
    <w:rsid w:val="004511F8"/>
    <w:rsid w:val="0045127F"/>
    <w:rsid w:val="004513D2"/>
    <w:rsid w:val="004513F0"/>
    <w:rsid w:val="00451E2E"/>
    <w:rsid w:val="00452374"/>
    <w:rsid w:val="00452877"/>
    <w:rsid w:val="00452F69"/>
    <w:rsid w:val="004537E5"/>
    <w:rsid w:val="00453927"/>
    <w:rsid w:val="00453973"/>
    <w:rsid w:val="00454EF4"/>
    <w:rsid w:val="00455216"/>
    <w:rsid w:val="004556AE"/>
    <w:rsid w:val="00456412"/>
    <w:rsid w:val="00456559"/>
    <w:rsid w:val="004565BD"/>
    <w:rsid w:val="00456A2A"/>
    <w:rsid w:val="0045723C"/>
    <w:rsid w:val="00457E23"/>
    <w:rsid w:val="00460328"/>
    <w:rsid w:val="004603A6"/>
    <w:rsid w:val="004608E8"/>
    <w:rsid w:val="00460A4B"/>
    <w:rsid w:val="00460E71"/>
    <w:rsid w:val="0046121E"/>
    <w:rsid w:val="004612C9"/>
    <w:rsid w:val="004628F1"/>
    <w:rsid w:val="00462D75"/>
    <w:rsid w:val="00462FB8"/>
    <w:rsid w:val="00463031"/>
    <w:rsid w:val="004632F7"/>
    <w:rsid w:val="00463647"/>
    <w:rsid w:val="0046364E"/>
    <w:rsid w:val="00463896"/>
    <w:rsid w:val="00463A18"/>
    <w:rsid w:val="004647C8"/>
    <w:rsid w:val="004648FA"/>
    <w:rsid w:val="004649B4"/>
    <w:rsid w:val="00464B8D"/>
    <w:rsid w:val="004652ED"/>
    <w:rsid w:val="00465A86"/>
    <w:rsid w:val="00465B71"/>
    <w:rsid w:val="00465DDF"/>
    <w:rsid w:val="00465FA9"/>
    <w:rsid w:val="0046622A"/>
    <w:rsid w:val="00466252"/>
    <w:rsid w:val="004666C7"/>
    <w:rsid w:val="00466A4F"/>
    <w:rsid w:val="004673B9"/>
    <w:rsid w:val="004675A7"/>
    <w:rsid w:val="0046773A"/>
    <w:rsid w:val="00467A4F"/>
    <w:rsid w:val="00467DEA"/>
    <w:rsid w:val="0047019D"/>
    <w:rsid w:val="004701A6"/>
    <w:rsid w:val="00470808"/>
    <w:rsid w:val="00470BF1"/>
    <w:rsid w:val="00470E0C"/>
    <w:rsid w:val="00470F41"/>
    <w:rsid w:val="00470F6D"/>
    <w:rsid w:val="00471BE3"/>
    <w:rsid w:val="004722E0"/>
    <w:rsid w:val="00472C39"/>
    <w:rsid w:val="004733E4"/>
    <w:rsid w:val="00473CA8"/>
    <w:rsid w:val="00473EB2"/>
    <w:rsid w:val="00473F0C"/>
    <w:rsid w:val="00474159"/>
    <w:rsid w:val="004741F0"/>
    <w:rsid w:val="0047450E"/>
    <w:rsid w:val="00474E49"/>
    <w:rsid w:val="00475595"/>
    <w:rsid w:val="00475654"/>
    <w:rsid w:val="00475CEE"/>
    <w:rsid w:val="0047614D"/>
    <w:rsid w:val="0047614F"/>
    <w:rsid w:val="004771EC"/>
    <w:rsid w:val="004776A2"/>
    <w:rsid w:val="00477BC4"/>
    <w:rsid w:val="0048074D"/>
    <w:rsid w:val="0048076F"/>
    <w:rsid w:val="004808E4"/>
    <w:rsid w:val="00480B58"/>
    <w:rsid w:val="0048129D"/>
    <w:rsid w:val="004815C6"/>
    <w:rsid w:val="00481A80"/>
    <w:rsid w:val="00481CD6"/>
    <w:rsid w:val="00482AD7"/>
    <w:rsid w:val="00483109"/>
    <w:rsid w:val="00483CBE"/>
    <w:rsid w:val="00483D56"/>
    <w:rsid w:val="00483F0A"/>
    <w:rsid w:val="0048409F"/>
    <w:rsid w:val="00484105"/>
    <w:rsid w:val="004845B3"/>
    <w:rsid w:val="00484DE0"/>
    <w:rsid w:val="00485A49"/>
    <w:rsid w:val="00486354"/>
    <w:rsid w:val="0048707F"/>
    <w:rsid w:val="0048749A"/>
    <w:rsid w:val="004878E6"/>
    <w:rsid w:val="00490DA0"/>
    <w:rsid w:val="00490EC2"/>
    <w:rsid w:val="0049105C"/>
    <w:rsid w:val="00491137"/>
    <w:rsid w:val="00491511"/>
    <w:rsid w:val="00491621"/>
    <w:rsid w:val="00491E28"/>
    <w:rsid w:val="004926B4"/>
    <w:rsid w:val="00492721"/>
    <w:rsid w:val="00492C69"/>
    <w:rsid w:val="004932C1"/>
    <w:rsid w:val="00493905"/>
    <w:rsid w:val="00493AC2"/>
    <w:rsid w:val="00493E5B"/>
    <w:rsid w:val="004940C5"/>
    <w:rsid w:val="00494BFD"/>
    <w:rsid w:val="00495051"/>
    <w:rsid w:val="004950F3"/>
    <w:rsid w:val="00495640"/>
    <w:rsid w:val="0049615E"/>
    <w:rsid w:val="004968A2"/>
    <w:rsid w:val="0049707D"/>
    <w:rsid w:val="004970FB"/>
    <w:rsid w:val="00497BDF"/>
    <w:rsid w:val="00497DAB"/>
    <w:rsid w:val="004A02EB"/>
    <w:rsid w:val="004A04F6"/>
    <w:rsid w:val="004A05C7"/>
    <w:rsid w:val="004A0DDE"/>
    <w:rsid w:val="004A0E17"/>
    <w:rsid w:val="004A0E46"/>
    <w:rsid w:val="004A1092"/>
    <w:rsid w:val="004A1E01"/>
    <w:rsid w:val="004A28EE"/>
    <w:rsid w:val="004A2A29"/>
    <w:rsid w:val="004A2B09"/>
    <w:rsid w:val="004A2E56"/>
    <w:rsid w:val="004A374F"/>
    <w:rsid w:val="004A37D4"/>
    <w:rsid w:val="004A3B35"/>
    <w:rsid w:val="004A48C8"/>
    <w:rsid w:val="004A49EF"/>
    <w:rsid w:val="004A50FC"/>
    <w:rsid w:val="004A59B4"/>
    <w:rsid w:val="004A5E27"/>
    <w:rsid w:val="004A6389"/>
    <w:rsid w:val="004A655C"/>
    <w:rsid w:val="004A65B4"/>
    <w:rsid w:val="004A7126"/>
    <w:rsid w:val="004A71D4"/>
    <w:rsid w:val="004A7766"/>
    <w:rsid w:val="004A7CA4"/>
    <w:rsid w:val="004B02E4"/>
    <w:rsid w:val="004B0B4E"/>
    <w:rsid w:val="004B0F48"/>
    <w:rsid w:val="004B1321"/>
    <w:rsid w:val="004B2443"/>
    <w:rsid w:val="004B267D"/>
    <w:rsid w:val="004B3286"/>
    <w:rsid w:val="004B34DC"/>
    <w:rsid w:val="004B3AC2"/>
    <w:rsid w:val="004B4CC3"/>
    <w:rsid w:val="004B4FB2"/>
    <w:rsid w:val="004B506C"/>
    <w:rsid w:val="004B50B4"/>
    <w:rsid w:val="004B51B0"/>
    <w:rsid w:val="004B5967"/>
    <w:rsid w:val="004B5E9F"/>
    <w:rsid w:val="004B63EE"/>
    <w:rsid w:val="004B6B13"/>
    <w:rsid w:val="004B71A2"/>
    <w:rsid w:val="004B75AC"/>
    <w:rsid w:val="004B75ED"/>
    <w:rsid w:val="004B7767"/>
    <w:rsid w:val="004B7DFF"/>
    <w:rsid w:val="004B7E5E"/>
    <w:rsid w:val="004C09D5"/>
    <w:rsid w:val="004C09E2"/>
    <w:rsid w:val="004C0DBD"/>
    <w:rsid w:val="004C11A8"/>
    <w:rsid w:val="004C1282"/>
    <w:rsid w:val="004C137A"/>
    <w:rsid w:val="004C1557"/>
    <w:rsid w:val="004C2398"/>
    <w:rsid w:val="004C250D"/>
    <w:rsid w:val="004C2B9A"/>
    <w:rsid w:val="004C3264"/>
    <w:rsid w:val="004C34FC"/>
    <w:rsid w:val="004C3ACD"/>
    <w:rsid w:val="004C3B06"/>
    <w:rsid w:val="004C41EC"/>
    <w:rsid w:val="004C47D0"/>
    <w:rsid w:val="004C4912"/>
    <w:rsid w:val="004C4D82"/>
    <w:rsid w:val="004C4D8E"/>
    <w:rsid w:val="004C590F"/>
    <w:rsid w:val="004C5E3C"/>
    <w:rsid w:val="004C612A"/>
    <w:rsid w:val="004C635C"/>
    <w:rsid w:val="004C6387"/>
    <w:rsid w:val="004C6727"/>
    <w:rsid w:val="004C6744"/>
    <w:rsid w:val="004C693E"/>
    <w:rsid w:val="004C7FFD"/>
    <w:rsid w:val="004D019B"/>
    <w:rsid w:val="004D0527"/>
    <w:rsid w:val="004D10BC"/>
    <w:rsid w:val="004D18CA"/>
    <w:rsid w:val="004D1DD2"/>
    <w:rsid w:val="004D231A"/>
    <w:rsid w:val="004D260C"/>
    <w:rsid w:val="004D3004"/>
    <w:rsid w:val="004D30D9"/>
    <w:rsid w:val="004D4254"/>
    <w:rsid w:val="004D4BA7"/>
    <w:rsid w:val="004D4D33"/>
    <w:rsid w:val="004D4D35"/>
    <w:rsid w:val="004D4EC2"/>
    <w:rsid w:val="004D561F"/>
    <w:rsid w:val="004D57B5"/>
    <w:rsid w:val="004D5CF1"/>
    <w:rsid w:val="004D6084"/>
    <w:rsid w:val="004D6A47"/>
    <w:rsid w:val="004D6CF8"/>
    <w:rsid w:val="004D6D94"/>
    <w:rsid w:val="004D6F6D"/>
    <w:rsid w:val="004D701A"/>
    <w:rsid w:val="004D71BE"/>
    <w:rsid w:val="004D71EE"/>
    <w:rsid w:val="004D79F5"/>
    <w:rsid w:val="004D7F35"/>
    <w:rsid w:val="004D7F6F"/>
    <w:rsid w:val="004E00AC"/>
    <w:rsid w:val="004E0393"/>
    <w:rsid w:val="004E077F"/>
    <w:rsid w:val="004E15A7"/>
    <w:rsid w:val="004E1C89"/>
    <w:rsid w:val="004E1D4A"/>
    <w:rsid w:val="004E279A"/>
    <w:rsid w:val="004E2E92"/>
    <w:rsid w:val="004E2EB0"/>
    <w:rsid w:val="004E3808"/>
    <w:rsid w:val="004E427D"/>
    <w:rsid w:val="004E441E"/>
    <w:rsid w:val="004E496E"/>
    <w:rsid w:val="004E49E0"/>
    <w:rsid w:val="004E4ED3"/>
    <w:rsid w:val="004E504F"/>
    <w:rsid w:val="004E54CC"/>
    <w:rsid w:val="004E5939"/>
    <w:rsid w:val="004E5BA9"/>
    <w:rsid w:val="004E6020"/>
    <w:rsid w:val="004E628C"/>
    <w:rsid w:val="004E67B3"/>
    <w:rsid w:val="004E67F2"/>
    <w:rsid w:val="004E6FC9"/>
    <w:rsid w:val="004E701A"/>
    <w:rsid w:val="004E7084"/>
    <w:rsid w:val="004E7085"/>
    <w:rsid w:val="004E7242"/>
    <w:rsid w:val="004E773F"/>
    <w:rsid w:val="004E79CB"/>
    <w:rsid w:val="004E7DDE"/>
    <w:rsid w:val="004F0095"/>
    <w:rsid w:val="004F0504"/>
    <w:rsid w:val="004F0637"/>
    <w:rsid w:val="004F095A"/>
    <w:rsid w:val="004F0C6F"/>
    <w:rsid w:val="004F0DB2"/>
    <w:rsid w:val="004F1239"/>
    <w:rsid w:val="004F1B3B"/>
    <w:rsid w:val="004F1C49"/>
    <w:rsid w:val="004F1FB1"/>
    <w:rsid w:val="004F1FFC"/>
    <w:rsid w:val="004F2055"/>
    <w:rsid w:val="004F2A87"/>
    <w:rsid w:val="004F2AEA"/>
    <w:rsid w:val="004F2DE7"/>
    <w:rsid w:val="004F2EFC"/>
    <w:rsid w:val="004F3226"/>
    <w:rsid w:val="004F3EDD"/>
    <w:rsid w:val="004F4111"/>
    <w:rsid w:val="004F4397"/>
    <w:rsid w:val="004F4588"/>
    <w:rsid w:val="004F4FBB"/>
    <w:rsid w:val="004F57D6"/>
    <w:rsid w:val="004F6464"/>
    <w:rsid w:val="004F68A1"/>
    <w:rsid w:val="004F69E8"/>
    <w:rsid w:val="004F77C0"/>
    <w:rsid w:val="004F7C06"/>
    <w:rsid w:val="004F7C65"/>
    <w:rsid w:val="005008C7"/>
    <w:rsid w:val="00500ADA"/>
    <w:rsid w:val="00501301"/>
    <w:rsid w:val="00501429"/>
    <w:rsid w:val="005014CF"/>
    <w:rsid w:val="00501600"/>
    <w:rsid w:val="00501868"/>
    <w:rsid w:val="005018DE"/>
    <w:rsid w:val="005019C9"/>
    <w:rsid w:val="00501DAC"/>
    <w:rsid w:val="00502774"/>
    <w:rsid w:val="005029F3"/>
    <w:rsid w:val="005031FF"/>
    <w:rsid w:val="0050344A"/>
    <w:rsid w:val="005035BE"/>
    <w:rsid w:val="005035CB"/>
    <w:rsid w:val="005038CC"/>
    <w:rsid w:val="00503ED1"/>
    <w:rsid w:val="00503FC2"/>
    <w:rsid w:val="005047F7"/>
    <w:rsid w:val="00504AA0"/>
    <w:rsid w:val="00504D53"/>
    <w:rsid w:val="00504FA1"/>
    <w:rsid w:val="005052B2"/>
    <w:rsid w:val="005054B6"/>
    <w:rsid w:val="005056EB"/>
    <w:rsid w:val="00505CD1"/>
    <w:rsid w:val="005060A6"/>
    <w:rsid w:val="0050614B"/>
    <w:rsid w:val="0050648C"/>
    <w:rsid w:val="00506A21"/>
    <w:rsid w:val="00506A81"/>
    <w:rsid w:val="00506B15"/>
    <w:rsid w:val="00507272"/>
    <w:rsid w:val="00507EED"/>
    <w:rsid w:val="005100A0"/>
    <w:rsid w:val="0051026C"/>
    <w:rsid w:val="00510D39"/>
    <w:rsid w:val="00511747"/>
    <w:rsid w:val="0051175B"/>
    <w:rsid w:val="005125AD"/>
    <w:rsid w:val="00512EAA"/>
    <w:rsid w:val="00513143"/>
    <w:rsid w:val="005132E0"/>
    <w:rsid w:val="00513464"/>
    <w:rsid w:val="00513871"/>
    <w:rsid w:val="00513874"/>
    <w:rsid w:val="005138F7"/>
    <w:rsid w:val="00513CD4"/>
    <w:rsid w:val="00513CF1"/>
    <w:rsid w:val="00513F7A"/>
    <w:rsid w:val="00514231"/>
    <w:rsid w:val="0051491C"/>
    <w:rsid w:val="00515BB7"/>
    <w:rsid w:val="00515EB5"/>
    <w:rsid w:val="00515F4C"/>
    <w:rsid w:val="0051626E"/>
    <w:rsid w:val="005167C7"/>
    <w:rsid w:val="005168D9"/>
    <w:rsid w:val="00516B8F"/>
    <w:rsid w:val="00516F91"/>
    <w:rsid w:val="00517355"/>
    <w:rsid w:val="00517689"/>
    <w:rsid w:val="00517C9C"/>
    <w:rsid w:val="00520528"/>
    <w:rsid w:val="005207DE"/>
    <w:rsid w:val="00520DA8"/>
    <w:rsid w:val="005212DA"/>
    <w:rsid w:val="00521A28"/>
    <w:rsid w:val="00521CEE"/>
    <w:rsid w:val="005222A2"/>
    <w:rsid w:val="005229AA"/>
    <w:rsid w:val="005229AB"/>
    <w:rsid w:val="005230C5"/>
    <w:rsid w:val="005233D0"/>
    <w:rsid w:val="005233D2"/>
    <w:rsid w:val="005234B4"/>
    <w:rsid w:val="00523ECF"/>
    <w:rsid w:val="00524749"/>
    <w:rsid w:val="00524B64"/>
    <w:rsid w:val="00525048"/>
    <w:rsid w:val="005252E4"/>
    <w:rsid w:val="00525305"/>
    <w:rsid w:val="005253E3"/>
    <w:rsid w:val="00525518"/>
    <w:rsid w:val="005255B0"/>
    <w:rsid w:val="005258C1"/>
    <w:rsid w:val="0052594E"/>
    <w:rsid w:val="00525EBD"/>
    <w:rsid w:val="00526629"/>
    <w:rsid w:val="00526923"/>
    <w:rsid w:val="0052734F"/>
    <w:rsid w:val="005273A2"/>
    <w:rsid w:val="00527B9E"/>
    <w:rsid w:val="005300D7"/>
    <w:rsid w:val="005301CE"/>
    <w:rsid w:val="00530365"/>
    <w:rsid w:val="00530A63"/>
    <w:rsid w:val="00530AEA"/>
    <w:rsid w:val="005315F0"/>
    <w:rsid w:val="00531F1A"/>
    <w:rsid w:val="005321BB"/>
    <w:rsid w:val="005321C4"/>
    <w:rsid w:val="00532201"/>
    <w:rsid w:val="0053278C"/>
    <w:rsid w:val="00532A54"/>
    <w:rsid w:val="00532A95"/>
    <w:rsid w:val="00532DDE"/>
    <w:rsid w:val="00533059"/>
    <w:rsid w:val="00533922"/>
    <w:rsid w:val="00533AFE"/>
    <w:rsid w:val="00533B94"/>
    <w:rsid w:val="00533D30"/>
    <w:rsid w:val="0053412D"/>
    <w:rsid w:val="005341B4"/>
    <w:rsid w:val="00534E07"/>
    <w:rsid w:val="005350F6"/>
    <w:rsid w:val="0053607D"/>
    <w:rsid w:val="00536371"/>
    <w:rsid w:val="005369CC"/>
    <w:rsid w:val="00536C9C"/>
    <w:rsid w:val="00536CE8"/>
    <w:rsid w:val="00536FE5"/>
    <w:rsid w:val="00537D0D"/>
    <w:rsid w:val="0054031A"/>
    <w:rsid w:val="00540AC8"/>
    <w:rsid w:val="00540B33"/>
    <w:rsid w:val="00540D0D"/>
    <w:rsid w:val="00540D3F"/>
    <w:rsid w:val="005410E6"/>
    <w:rsid w:val="00541709"/>
    <w:rsid w:val="00542084"/>
    <w:rsid w:val="005420CE"/>
    <w:rsid w:val="0054244A"/>
    <w:rsid w:val="00542652"/>
    <w:rsid w:val="00542C4C"/>
    <w:rsid w:val="00542D58"/>
    <w:rsid w:val="005432E1"/>
    <w:rsid w:val="005435E1"/>
    <w:rsid w:val="005441A3"/>
    <w:rsid w:val="00544222"/>
    <w:rsid w:val="0054432E"/>
    <w:rsid w:val="00544674"/>
    <w:rsid w:val="00544CFD"/>
    <w:rsid w:val="00544D87"/>
    <w:rsid w:val="005450BE"/>
    <w:rsid w:val="005451F7"/>
    <w:rsid w:val="00545C31"/>
    <w:rsid w:val="005462E6"/>
    <w:rsid w:val="00546B44"/>
    <w:rsid w:val="005471C7"/>
    <w:rsid w:val="00547A1D"/>
    <w:rsid w:val="00550126"/>
    <w:rsid w:val="00551044"/>
    <w:rsid w:val="005511FB"/>
    <w:rsid w:val="00551951"/>
    <w:rsid w:val="00552819"/>
    <w:rsid w:val="00552AB7"/>
    <w:rsid w:val="00552EC5"/>
    <w:rsid w:val="005534D7"/>
    <w:rsid w:val="00553820"/>
    <w:rsid w:val="00553F39"/>
    <w:rsid w:val="00554428"/>
    <w:rsid w:val="00554619"/>
    <w:rsid w:val="005550E9"/>
    <w:rsid w:val="0055511F"/>
    <w:rsid w:val="00555980"/>
    <w:rsid w:val="005559D2"/>
    <w:rsid w:val="00555D90"/>
    <w:rsid w:val="00555DD5"/>
    <w:rsid w:val="005568FA"/>
    <w:rsid w:val="00557248"/>
    <w:rsid w:val="0055742B"/>
    <w:rsid w:val="00557F9A"/>
    <w:rsid w:val="00560272"/>
    <w:rsid w:val="0056157E"/>
    <w:rsid w:val="00562335"/>
    <w:rsid w:val="005624D4"/>
    <w:rsid w:val="005628B1"/>
    <w:rsid w:val="0056479C"/>
    <w:rsid w:val="00564FFF"/>
    <w:rsid w:val="0056569A"/>
    <w:rsid w:val="00565942"/>
    <w:rsid w:val="00565A20"/>
    <w:rsid w:val="005661CA"/>
    <w:rsid w:val="00566A7C"/>
    <w:rsid w:val="00567349"/>
    <w:rsid w:val="00567590"/>
    <w:rsid w:val="00567A42"/>
    <w:rsid w:val="0057065F"/>
    <w:rsid w:val="005707BC"/>
    <w:rsid w:val="005712F4"/>
    <w:rsid w:val="0057165D"/>
    <w:rsid w:val="00571BC4"/>
    <w:rsid w:val="00571EC4"/>
    <w:rsid w:val="005720B8"/>
    <w:rsid w:val="00572567"/>
    <w:rsid w:val="00572825"/>
    <w:rsid w:val="005730A4"/>
    <w:rsid w:val="00573178"/>
    <w:rsid w:val="00573D83"/>
    <w:rsid w:val="005740FA"/>
    <w:rsid w:val="00574129"/>
    <w:rsid w:val="005741FD"/>
    <w:rsid w:val="0057434C"/>
    <w:rsid w:val="00574558"/>
    <w:rsid w:val="005745FE"/>
    <w:rsid w:val="00574717"/>
    <w:rsid w:val="005748B2"/>
    <w:rsid w:val="00574BB9"/>
    <w:rsid w:val="005753F3"/>
    <w:rsid w:val="005758FA"/>
    <w:rsid w:val="00575C2E"/>
    <w:rsid w:val="00575C7E"/>
    <w:rsid w:val="00576096"/>
    <w:rsid w:val="0057616B"/>
    <w:rsid w:val="005763B8"/>
    <w:rsid w:val="00576A17"/>
    <w:rsid w:val="005773F1"/>
    <w:rsid w:val="0057743F"/>
    <w:rsid w:val="0057753E"/>
    <w:rsid w:val="00577A71"/>
    <w:rsid w:val="005801CD"/>
    <w:rsid w:val="00580BF6"/>
    <w:rsid w:val="00580CDA"/>
    <w:rsid w:val="005814C8"/>
    <w:rsid w:val="00581656"/>
    <w:rsid w:val="005816EC"/>
    <w:rsid w:val="00581F08"/>
    <w:rsid w:val="00581FCC"/>
    <w:rsid w:val="00581FEA"/>
    <w:rsid w:val="005820D2"/>
    <w:rsid w:val="005822E4"/>
    <w:rsid w:val="0058299D"/>
    <w:rsid w:val="005829A5"/>
    <w:rsid w:val="00582BE3"/>
    <w:rsid w:val="00582EB8"/>
    <w:rsid w:val="00583A06"/>
    <w:rsid w:val="005842B4"/>
    <w:rsid w:val="00584AFD"/>
    <w:rsid w:val="00584CD9"/>
    <w:rsid w:val="00584CFB"/>
    <w:rsid w:val="00584F8A"/>
    <w:rsid w:val="00585547"/>
    <w:rsid w:val="005857E7"/>
    <w:rsid w:val="005866FB"/>
    <w:rsid w:val="005867BB"/>
    <w:rsid w:val="00586BA9"/>
    <w:rsid w:val="0058729F"/>
    <w:rsid w:val="00587F60"/>
    <w:rsid w:val="00590079"/>
    <w:rsid w:val="00590280"/>
    <w:rsid w:val="00590697"/>
    <w:rsid w:val="005909BF"/>
    <w:rsid w:val="00590B02"/>
    <w:rsid w:val="00591752"/>
    <w:rsid w:val="00591761"/>
    <w:rsid w:val="00591E73"/>
    <w:rsid w:val="005926C9"/>
    <w:rsid w:val="005927B4"/>
    <w:rsid w:val="0059283E"/>
    <w:rsid w:val="0059285B"/>
    <w:rsid w:val="00592B97"/>
    <w:rsid w:val="00592C67"/>
    <w:rsid w:val="00592F7E"/>
    <w:rsid w:val="00592F96"/>
    <w:rsid w:val="0059343F"/>
    <w:rsid w:val="00593707"/>
    <w:rsid w:val="005938BB"/>
    <w:rsid w:val="00593A98"/>
    <w:rsid w:val="00593F2D"/>
    <w:rsid w:val="005951B9"/>
    <w:rsid w:val="005951EF"/>
    <w:rsid w:val="00595449"/>
    <w:rsid w:val="00595CAB"/>
    <w:rsid w:val="00595F36"/>
    <w:rsid w:val="00596589"/>
    <w:rsid w:val="00596C77"/>
    <w:rsid w:val="00597173"/>
    <w:rsid w:val="00597272"/>
    <w:rsid w:val="00597652"/>
    <w:rsid w:val="005A059F"/>
    <w:rsid w:val="005A0BD0"/>
    <w:rsid w:val="005A101C"/>
    <w:rsid w:val="005A1394"/>
    <w:rsid w:val="005A308A"/>
    <w:rsid w:val="005A3383"/>
    <w:rsid w:val="005A3652"/>
    <w:rsid w:val="005A37B2"/>
    <w:rsid w:val="005A3CD4"/>
    <w:rsid w:val="005A3E24"/>
    <w:rsid w:val="005A4464"/>
    <w:rsid w:val="005A4863"/>
    <w:rsid w:val="005A4CAD"/>
    <w:rsid w:val="005A4DF1"/>
    <w:rsid w:val="005A520E"/>
    <w:rsid w:val="005A5454"/>
    <w:rsid w:val="005A5547"/>
    <w:rsid w:val="005A5B51"/>
    <w:rsid w:val="005A5C56"/>
    <w:rsid w:val="005A6ABB"/>
    <w:rsid w:val="005A7177"/>
    <w:rsid w:val="005A7340"/>
    <w:rsid w:val="005A7689"/>
    <w:rsid w:val="005A77CB"/>
    <w:rsid w:val="005A7BB2"/>
    <w:rsid w:val="005B01F7"/>
    <w:rsid w:val="005B0BB0"/>
    <w:rsid w:val="005B0D44"/>
    <w:rsid w:val="005B12A6"/>
    <w:rsid w:val="005B13D7"/>
    <w:rsid w:val="005B1792"/>
    <w:rsid w:val="005B243A"/>
    <w:rsid w:val="005B2481"/>
    <w:rsid w:val="005B2564"/>
    <w:rsid w:val="005B327D"/>
    <w:rsid w:val="005B367D"/>
    <w:rsid w:val="005B396D"/>
    <w:rsid w:val="005B39BB"/>
    <w:rsid w:val="005B3CAB"/>
    <w:rsid w:val="005B3F91"/>
    <w:rsid w:val="005B4187"/>
    <w:rsid w:val="005B428D"/>
    <w:rsid w:val="005B48C2"/>
    <w:rsid w:val="005B4DCD"/>
    <w:rsid w:val="005B664F"/>
    <w:rsid w:val="005B6A10"/>
    <w:rsid w:val="005B6BE5"/>
    <w:rsid w:val="005B7186"/>
    <w:rsid w:val="005B72E8"/>
    <w:rsid w:val="005B7300"/>
    <w:rsid w:val="005B7470"/>
    <w:rsid w:val="005B778A"/>
    <w:rsid w:val="005B7984"/>
    <w:rsid w:val="005B7A86"/>
    <w:rsid w:val="005C005B"/>
    <w:rsid w:val="005C0324"/>
    <w:rsid w:val="005C044A"/>
    <w:rsid w:val="005C0464"/>
    <w:rsid w:val="005C0ADE"/>
    <w:rsid w:val="005C0CF5"/>
    <w:rsid w:val="005C0E55"/>
    <w:rsid w:val="005C0E78"/>
    <w:rsid w:val="005C24BC"/>
    <w:rsid w:val="005C28DF"/>
    <w:rsid w:val="005C309A"/>
    <w:rsid w:val="005C33B5"/>
    <w:rsid w:val="005C3C55"/>
    <w:rsid w:val="005C3DAE"/>
    <w:rsid w:val="005C3E93"/>
    <w:rsid w:val="005C41D6"/>
    <w:rsid w:val="005C425D"/>
    <w:rsid w:val="005C4650"/>
    <w:rsid w:val="005C4C38"/>
    <w:rsid w:val="005C4D44"/>
    <w:rsid w:val="005C53E9"/>
    <w:rsid w:val="005C5437"/>
    <w:rsid w:val="005C5CA5"/>
    <w:rsid w:val="005C684D"/>
    <w:rsid w:val="005C6875"/>
    <w:rsid w:val="005C698B"/>
    <w:rsid w:val="005C7804"/>
    <w:rsid w:val="005D07FD"/>
    <w:rsid w:val="005D10DD"/>
    <w:rsid w:val="005D1A01"/>
    <w:rsid w:val="005D1A7E"/>
    <w:rsid w:val="005D2047"/>
    <w:rsid w:val="005D28C3"/>
    <w:rsid w:val="005D293C"/>
    <w:rsid w:val="005D320F"/>
    <w:rsid w:val="005D3418"/>
    <w:rsid w:val="005D389A"/>
    <w:rsid w:val="005D4181"/>
    <w:rsid w:val="005D42FE"/>
    <w:rsid w:val="005D4B84"/>
    <w:rsid w:val="005D55FC"/>
    <w:rsid w:val="005D6310"/>
    <w:rsid w:val="005D6E03"/>
    <w:rsid w:val="005D6E15"/>
    <w:rsid w:val="005D7D81"/>
    <w:rsid w:val="005E0BB1"/>
    <w:rsid w:val="005E19AF"/>
    <w:rsid w:val="005E1C07"/>
    <w:rsid w:val="005E1E9F"/>
    <w:rsid w:val="005E1F1C"/>
    <w:rsid w:val="005E2690"/>
    <w:rsid w:val="005E2948"/>
    <w:rsid w:val="005E2E11"/>
    <w:rsid w:val="005E3067"/>
    <w:rsid w:val="005E33E9"/>
    <w:rsid w:val="005E3A63"/>
    <w:rsid w:val="005E4653"/>
    <w:rsid w:val="005E533E"/>
    <w:rsid w:val="005E5350"/>
    <w:rsid w:val="005E5C32"/>
    <w:rsid w:val="005E60EE"/>
    <w:rsid w:val="005E6125"/>
    <w:rsid w:val="005E65D9"/>
    <w:rsid w:val="005E6613"/>
    <w:rsid w:val="005E6A9B"/>
    <w:rsid w:val="005E7E80"/>
    <w:rsid w:val="005F0976"/>
    <w:rsid w:val="005F1A9D"/>
    <w:rsid w:val="005F2028"/>
    <w:rsid w:val="005F24E4"/>
    <w:rsid w:val="005F2CE0"/>
    <w:rsid w:val="005F2E18"/>
    <w:rsid w:val="005F3104"/>
    <w:rsid w:val="005F328A"/>
    <w:rsid w:val="005F36A1"/>
    <w:rsid w:val="005F3B9C"/>
    <w:rsid w:val="005F3E6E"/>
    <w:rsid w:val="005F4980"/>
    <w:rsid w:val="005F498C"/>
    <w:rsid w:val="005F4E86"/>
    <w:rsid w:val="005F4EEF"/>
    <w:rsid w:val="005F5217"/>
    <w:rsid w:val="005F5828"/>
    <w:rsid w:val="005F5AC4"/>
    <w:rsid w:val="005F5D16"/>
    <w:rsid w:val="005F5F2E"/>
    <w:rsid w:val="005F624E"/>
    <w:rsid w:val="005F6720"/>
    <w:rsid w:val="005F71E3"/>
    <w:rsid w:val="005F7413"/>
    <w:rsid w:val="005F7C11"/>
    <w:rsid w:val="0060002D"/>
    <w:rsid w:val="00600351"/>
    <w:rsid w:val="00600971"/>
    <w:rsid w:val="00600E99"/>
    <w:rsid w:val="0060104F"/>
    <w:rsid w:val="006013FD"/>
    <w:rsid w:val="0060189A"/>
    <w:rsid w:val="006019B6"/>
    <w:rsid w:val="00602175"/>
    <w:rsid w:val="00603851"/>
    <w:rsid w:val="00603A84"/>
    <w:rsid w:val="00604221"/>
    <w:rsid w:val="0060436C"/>
    <w:rsid w:val="00604621"/>
    <w:rsid w:val="00604924"/>
    <w:rsid w:val="00604B92"/>
    <w:rsid w:val="006059F8"/>
    <w:rsid w:val="00605A3B"/>
    <w:rsid w:val="0060655E"/>
    <w:rsid w:val="00606B7C"/>
    <w:rsid w:val="00606BFC"/>
    <w:rsid w:val="00606F92"/>
    <w:rsid w:val="00607653"/>
    <w:rsid w:val="00607D7D"/>
    <w:rsid w:val="00610F44"/>
    <w:rsid w:val="00611031"/>
    <w:rsid w:val="00611597"/>
    <w:rsid w:val="006119F8"/>
    <w:rsid w:val="00611C88"/>
    <w:rsid w:val="00613449"/>
    <w:rsid w:val="0061361F"/>
    <w:rsid w:val="00613B1B"/>
    <w:rsid w:val="00614502"/>
    <w:rsid w:val="00614D15"/>
    <w:rsid w:val="00615177"/>
    <w:rsid w:val="0061560B"/>
    <w:rsid w:val="0061598A"/>
    <w:rsid w:val="00615A08"/>
    <w:rsid w:val="00616002"/>
    <w:rsid w:val="00616114"/>
    <w:rsid w:val="006162D7"/>
    <w:rsid w:val="0061651F"/>
    <w:rsid w:val="00616A6B"/>
    <w:rsid w:val="00616B7A"/>
    <w:rsid w:val="0061726A"/>
    <w:rsid w:val="00617898"/>
    <w:rsid w:val="00617D59"/>
    <w:rsid w:val="00620278"/>
    <w:rsid w:val="00620916"/>
    <w:rsid w:val="006209CD"/>
    <w:rsid w:val="006214B4"/>
    <w:rsid w:val="00621877"/>
    <w:rsid w:val="00621896"/>
    <w:rsid w:val="00621A46"/>
    <w:rsid w:val="00621E18"/>
    <w:rsid w:val="0062233F"/>
    <w:rsid w:val="00622A54"/>
    <w:rsid w:val="00623110"/>
    <w:rsid w:val="006238E0"/>
    <w:rsid w:val="00624047"/>
    <w:rsid w:val="0062419C"/>
    <w:rsid w:val="006244DE"/>
    <w:rsid w:val="00625115"/>
    <w:rsid w:val="006255DE"/>
    <w:rsid w:val="00625B5B"/>
    <w:rsid w:val="006263C1"/>
    <w:rsid w:val="00626414"/>
    <w:rsid w:val="006268A7"/>
    <w:rsid w:val="00626EF5"/>
    <w:rsid w:val="0062714A"/>
    <w:rsid w:val="00630EBE"/>
    <w:rsid w:val="006310FB"/>
    <w:rsid w:val="006311B6"/>
    <w:rsid w:val="0063133F"/>
    <w:rsid w:val="006316FB"/>
    <w:rsid w:val="00631B1F"/>
    <w:rsid w:val="006324F1"/>
    <w:rsid w:val="006325CA"/>
    <w:rsid w:val="0063299C"/>
    <w:rsid w:val="00632C55"/>
    <w:rsid w:val="00632CB8"/>
    <w:rsid w:val="00633364"/>
    <w:rsid w:val="00633B2B"/>
    <w:rsid w:val="00633C22"/>
    <w:rsid w:val="00633DA1"/>
    <w:rsid w:val="00633EB1"/>
    <w:rsid w:val="00634026"/>
    <w:rsid w:val="0063411B"/>
    <w:rsid w:val="006342B7"/>
    <w:rsid w:val="00634AF9"/>
    <w:rsid w:val="00634B4D"/>
    <w:rsid w:val="00634B9B"/>
    <w:rsid w:val="0063551A"/>
    <w:rsid w:val="0063565F"/>
    <w:rsid w:val="0063597C"/>
    <w:rsid w:val="00635F7D"/>
    <w:rsid w:val="00635F7F"/>
    <w:rsid w:val="0063654C"/>
    <w:rsid w:val="006368D0"/>
    <w:rsid w:val="00636E6A"/>
    <w:rsid w:val="00636FBF"/>
    <w:rsid w:val="00637047"/>
    <w:rsid w:val="00637391"/>
    <w:rsid w:val="00637394"/>
    <w:rsid w:val="006376B0"/>
    <w:rsid w:val="006378C8"/>
    <w:rsid w:val="00640820"/>
    <w:rsid w:val="00640C0A"/>
    <w:rsid w:val="00640D78"/>
    <w:rsid w:val="0064111D"/>
    <w:rsid w:val="00641892"/>
    <w:rsid w:val="00642061"/>
    <w:rsid w:val="0064273B"/>
    <w:rsid w:val="00642771"/>
    <w:rsid w:val="00643639"/>
    <w:rsid w:val="006436F6"/>
    <w:rsid w:val="00643ECD"/>
    <w:rsid w:val="0064430E"/>
    <w:rsid w:val="00645458"/>
    <w:rsid w:val="00645860"/>
    <w:rsid w:val="00645AD6"/>
    <w:rsid w:val="00645E84"/>
    <w:rsid w:val="00646809"/>
    <w:rsid w:val="00646A09"/>
    <w:rsid w:val="00647277"/>
    <w:rsid w:val="006472E0"/>
    <w:rsid w:val="006477EE"/>
    <w:rsid w:val="00647BB4"/>
    <w:rsid w:val="00647C0C"/>
    <w:rsid w:val="00647CAF"/>
    <w:rsid w:val="00647F42"/>
    <w:rsid w:val="00647F8B"/>
    <w:rsid w:val="00647FA0"/>
    <w:rsid w:val="00650196"/>
    <w:rsid w:val="00650283"/>
    <w:rsid w:val="00650667"/>
    <w:rsid w:val="0065080A"/>
    <w:rsid w:val="006508D3"/>
    <w:rsid w:val="00651801"/>
    <w:rsid w:val="00651839"/>
    <w:rsid w:val="00651967"/>
    <w:rsid w:val="00651BA2"/>
    <w:rsid w:val="006520A8"/>
    <w:rsid w:val="006524AC"/>
    <w:rsid w:val="00652B6F"/>
    <w:rsid w:val="006532A6"/>
    <w:rsid w:val="0065362D"/>
    <w:rsid w:val="0065368E"/>
    <w:rsid w:val="006538C5"/>
    <w:rsid w:val="0065434F"/>
    <w:rsid w:val="00654444"/>
    <w:rsid w:val="00654531"/>
    <w:rsid w:val="00654575"/>
    <w:rsid w:val="00654763"/>
    <w:rsid w:val="0065484A"/>
    <w:rsid w:val="00654A36"/>
    <w:rsid w:val="00655B17"/>
    <w:rsid w:val="00655B7E"/>
    <w:rsid w:val="00655C4F"/>
    <w:rsid w:val="006561DF"/>
    <w:rsid w:val="006562AB"/>
    <w:rsid w:val="0065635B"/>
    <w:rsid w:val="006563A0"/>
    <w:rsid w:val="00656837"/>
    <w:rsid w:val="00656A28"/>
    <w:rsid w:val="00657A26"/>
    <w:rsid w:val="0066106A"/>
    <w:rsid w:val="006612D1"/>
    <w:rsid w:val="0066173B"/>
    <w:rsid w:val="0066189D"/>
    <w:rsid w:val="00661945"/>
    <w:rsid w:val="00661C1E"/>
    <w:rsid w:val="00661D6C"/>
    <w:rsid w:val="00661E18"/>
    <w:rsid w:val="0066248C"/>
    <w:rsid w:val="00662C8B"/>
    <w:rsid w:val="006635A5"/>
    <w:rsid w:val="0066380E"/>
    <w:rsid w:val="00663876"/>
    <w:rsid w:val="006638E3"/>
    <w:rsid w:val="0066400E"/>
    <w:rsid w:val="006642B1"/>
    <w:rsid w:val="006653E2"/>
    <w:rsid w:val="006654BA"/>
    <w:rsid w:val="0066583C"/>
    <w:rsid w:val="00665998"/>
    <w:rsid w:val="006666D9"/>
    <w:rsid w:val="00666772"/>
    <w:rsid w:val="00667160"/>
    <w:rsid w:val="006676A6"/>
    <w:rsid w:val="006704B0"/>
    <w:rsid w:val="00670819"/>
    <w:rsid w:val="006715E3"/>
    <w:rsid w:val="0067195B"/>
    <w:rsid w:val="00671C99"/>
    <w:rsid w:val="00671DD1"/>
    <w:rsid w:val="0067242C"/>
    <w:rsid w:val="006724AC"/>
    <w:rsid w:val="006727AE"/>
    <w:rsid w:val="00672942"/>
    <w:rsid w:val="00672CC7"/>
    <w:rsid w:val="00672D61"/>
    <w:rsid w:val="00672E88"/>
    <w:rsid w:val="00673124"/>
    <w:rsid w:val="00673165"/>
    <w:rsid w:val="00673557"/>
    <w:rsid w:val="006735DB"/>
    <w:rsid w:val="006738F6"/>
    <w:rsid w:val="00673F05"/>
    <w:rsid w:val="006746B0"/>
    <w:rsid w:val="00674CFF"/>
    <w:rsid w:val="00674E4E"/>
    <w:rsid w:val="00675383"/>
    <w:rsid w:val="006754FA"/>
    <w:rsid w:val="00675D98"/>
    <w:rsid w:val="00676426"/>
    <w:rsid w:val="006765A5"/>
    <w:rsid w:val="00676B93"/>
    <w:rsid w:val="00676E9B"/>
    <w:rsid w:val="00677808"/>
    <w:rsid w:val="006778D8"/>
    <w:rsid w:val="00677A29"/>
    <w:rsid w:val="00677D81"/>
    <w:rsid w:val="00680E08"/>
    <w:rsid w:val="00680FCC"/>
    <w:rsid w:val="00681DB6"/>
    <w:rsid w:val="00682329"/>
    <w:rsid w:val="00682A19"/>
    <w:rsid w:val="00682DFA"/>
    <w:rsid w:val="00682EFF"/>
    <w:rsid w:val="00683204"/>
    <w:rsid w:val="00683246"/>
    <w:rsid w:val="00683494"/>
    <w:rsid w:val="006847E2"/>
    <w:rsid w:val="00684972"/>
    <w:rsid w:val="00684A88"/>
    <w:rsid w:val="00684BBA"/>
    <w:rsid w:val="00684F47"/>
    <w:rsid w:val="006854B9"/>
    <w:rsid w:val="00686289"/>
    <w:rsid w:val="006862BF"/>
    <w:rsid w:val="006874B5"/>
    <w:rsid w:val="006874B7"/>
    <w:rsid w:val="00687D9A"/>
    <w:rsid w:val="00687DB0"/>
    <w:rsid w:val="00690077"/>
    <w:rsid w:val="006903D1"/>
    <w:rsid w:val="00691474"/>
    <w:rsid w:val="0069163D"/>
    <w:rsid w:val="00691806"/>
    <w:rsid w:val="00691A9A"/>
    <w:rsid w:val="00691CF6"/>
    <w:rsid w:val="00691D0E"/>
    <w:rsid w:val="006924B9"/>
    <w:rsid w:val="006928F9"/>
    <w:rsid w:val="00692A70"/>
    <w:rsid w:val="00692FDC"/>
    <w:rsid w:val="00693192"/>
    <w:rsid w:val="006931B8"/>
    <w:rsid w:val="00693516"/>
    <w:rsid w:val="006939EF"/>
    <w:rsid w:val="006945B4"/>
    <w:rsid w:val="006946C2"/>
    <w:rsid w:val="00694E02"/>
    <w:rsid w:val="0069509D"/>
    <w:rsid w:val="0069559E"/>
    <w:rsid w:val="006955C7"/>
    <w:rsid w:val="006956D7"/>
    <w:rsid w:val="00695FAC"/>
    <w:rsid w:val="00696B07"/>
    <w:rsid w:val="00696B78"/>
    <w:rsid w:val="006974FC"/>
    <w:rsid w:val="00697526"/>
    <w:rsid w:val="00697796"/>
    <w:rsid w:val="00697ACE"/>
    <w:rsid w:val="00697C13"/>
    <w:rsid w:val="006A0F1D"/>
    <w:rsid w:val="006A181E"/>
    <w:rsid w:val="006A183E"/>
    <w:rsid w:val="006A230A"/>
    <w:rsid w:val="006A2732"/>
    <w:rsid w:val="006A2D50"/>
    <w:rsid w:val="006A2D66"/>
    <w:rsid w:val="006A35DE"/>
    <w:rsid w:val="006A3965"/>
    <w:rsid w:val="006A3C33"/>
    <w:rsid w:val="006A3E95"/>
    <w:rsid w:val="006A3F89"/>
    <w:rsid w:val="006A44A9"/>
    <w:rsid w:val="006A44EA"/>
    <w:rsid w:val="006A479C"/>
    <w:rsid w:val="006A4858"/>
    <w:rsid w:val="006A4CF0"/>
    <w:rsid w:val="006A4D37"/>
    <w:rsid w:val="006A546B"/>
    <w:rsid w:val="006A5BB9"/>
    <w:rsid w:val="006A6330"/>
    <w:rsid w:val="006A6335"/>
    <w:rsid w:val="006A66E8"/>
    <w:rsid w:val="006A673D"/>
    <w:rsid w:val="006A684B"/>
    <w:rsid w:val="006A68FD"/>
    <w:rsid w:val="006A6D77"/>
    <w:rsid w:val="006A7298"/>
    <w:rsid w:val="006A7479"/>
    <w:rsid w:val="006A793B"/>
    <w:rsid w:val="006A7B23"/>
    <w:rsid w:val="006B0328"/>
    <w:rsid w:val="006B0430"/>
    <w:rsid w:val="006B106C"/>
    <w:rsid w:val="006B1440"/>
    <w:rsid w:val="006B1544"/>
    <w:rsid w:val="006B17DC"/>
    <w:rsid w:val="006B186C"/>
    <w:rsid w:val="006B1B0E"/>
    <w:rsid w:val="006B1B4E"/>
    <w:rsid w:val="006B2237"/>
    <w:rsid w:val="006B244D"/>
    <w:rsid w:val="006B2DFA"/>
    <w:rsid w:val="006B3A41"/>
    <w:rsid w:val="006B3DD8"/>
    <w:rsid w:val="006B3EA3"/>
    <w:rsid w:val="006B4E12"/>
    <w:rsid w:val="006B4F0C"/>
    <w:rsid w:val="006B5032"/>
    <w:rsid w:val="006B5209"/>
    <w:rsid w:val="006B537E"/>
    <w:rsid w:val="006B59AD"/>
    <w:rsid w:val="006B5F29"/>
    <w:rsid w:val="006B6E4D"/>
    <w:rsid w:val="006B78C9"/>
    <w:rsid w:val="006B7CEF"/>
    <w:rsid w:val="006C0469"/>
    <w:rsid w:val="006C0516"/>
    <w:rsid w:val="006C0AA5"/>
    <w:rsid w:val="006C1B01"/>
    <w:rsid w:val="006C1D06"/>
    <w:rsid w:val="006C26D4"/>
    <w:rsid w:val="006C281C"/>
    <w:rsid w:val="006C3279"/>
    <w:rsid w:val="006C356A"/>
    <w:rsid w:val="006C39F4"/>
    <w:rsid w:val="006C41A8"/>
    <w:rsid w:val="006C4827"/>
    <w:rsid w:val="006C4AC9"/>
    <w:rsid w:val="006C504B"/>
    <w:rsid w:val="006C50A5"/>
    <w:rsid w:val="006C5158"/>
    <w:rsid w:val="006C5788"/>
    <w:rsid w:val="006C5904"/>
    <w:rsid w:val="006C5F02"/>
    <w:rsid w:val="006C5FF9"/>
    <w:rsid w:val="006C6369"/>
    <w:rsid w:val="006C63D3"/>
    <w:rsid w:val="006C74B6"/>
    <w:rsid w:val="006C79E5"/>
    <w:rsid w:val="006D074F"/>
    <w:rsid w:val="006D11A9"/>
    <w:rsid w:val="006D1759"/>
    <w:rsid w:val="006D19AA"/>
    <w:rsid w:val="006D235D"/>
    <w:rsid w:val="006D26E0"/>
    <w:rsid w:val="006D274B"/>
    <w:rsid w:val="006D275B"/>
    <w:rsid w:val="006D33C1"/>
    <w:rsid w:val="006D3BD1"/>
    <w:rsid w:val="006D4503"/>
    <w:rsid w:val="006D48FC"/>
    <w:rsid w:val="006D5178"/>
    <w:rsid w:val="006D559D"/>
    <w:rsid w:val="006D59B0"/>
    <w:rsid w:val="006D5FE1"/>
    <w:rsid w:val="006D613C"/>
    <w:rsid w:val="006D722C"/>
    <w:rsid w:val="006D72AC"/>
    <w:rsid w:val="006D7848"/>
    <w:rsid w:val="006D7BD8"/>
    <w:rsid w:val="006E01BF"/>
    <w:rsid w:val="006E0451"/>
    <w:rsid w:val="006E091B"/>
    <w:rsid w:val="006E10E1"/>
    <w:rsid w:val="006E10E9"/>
    <w:rsid w:val="006E1923"/>
    <w:rsid w:val="006E1DBC"/>
    <w:rsid w:val="006E29FA"/>
    <w:rsid w:val="006E2C67"/>
    <w:rsid w:val="006E32B7"/>
    <w:rsid w:val="006E380F"/>
    <w:rsid w:val="006E429B"/>
    <w:rsid w:val="006E472B"/>
    <w:rsid w:val="006E47C1"/>
    <w:rsid w:val="006E4E2A"/>
    <w:rsid w:val="006E55BC"/>
    <w:rsid w:val="006E55BD"/>
    <w:rsid w:val="006E56D9"/>
    <w:rsid w:val="006E5DFE"/>
    <w:rsid w:val="006E60B8"/>
    <w:rsid w:val="006E677D"/>
    <w:rsid w:val="006E6E15"/>
    <w:rsid w:val="006E752A"/>
    <w:rsid w:val="006E766F"/>
    <w:rsid w:val="006E7747"/>
    <w:rsid w:val="006E78C5"/>
    <w:rsid w:val="006F02F9"/>
    <w:rsid w:val="006F0464"/>
    <w:rsid w:val="006F0768"/>
    <w:rsid w:val="006F08BC"/>
    <w:rsid w:val="006F0B62"/>
    <w:rsid w:val="006F0D76"/>
    <w:rsid w:val="006F0D88"/>
    <w:rsid w:val="006F0E08"/>
    <w:rsid w:val="006F0E6B"/>
    <w:rsid w:val="006F10EA"/>
    <w:rsid w:val="006F116D"/>
    <w:rsid w:val="006F28BC"/>
    <w:rsid w:val="006F2E67"/>
    <w:rsid w:val="006F32E2"/>
    <w:rsid w:val="006F3DC3"/>
    <w:rsid w:val="006F446B"/>
    <w:rsid w:val="006F45D4"/>
    <w:rsid w:val="006F4C30"/>
    <w:rsid w:val="006F4E51"/>
    <w:rsid w:val="006F5142"/>
    <w:rsid w:val="006F54D1"/>
    <w:rsid w:val="006F575F"/>
    <w:rsid w:val="006F5B92"/>
    <w:rsid w:val="006F6A59"/>
    <w:rsid w:val="006F6E03"/>
    <w:rsid w:val="006F7018"/>
    <w:rsid w:val="006F713D"/>
    <w:rsid w:val="0070048D"/>
    <w:rsid w:val="0070072B"/>
    <w:rsid w:val="00700C51"/>
    <w:rsid w:val="00700E48"/>
    <w:rsid w:val="007010E6"/>
    <w:rsid w:val="007012E7"/>
    <w:rsid w:val="00701C3F"/>
    <w:rsid w:val="00701D49"/>
    <w:rsid w:val="00701E49"/>
    <w:rsid w:val="00701F5F"/>
    <w:rsid w:val="00702904"/>
    <w:rsid w:val="00702D04"/>
    <w:rsid w:val="00702D7F"/>
    <w:rsid w:val="0070305C"/>
    <w:rsid w:val="007035E9"/>
    <w:rsid w:val="00703609"/>
    <w:rsid w:val="007036D0"/>
    <w:rsid w:val="00703ABE"/>
    <w:rsid w:val="007045E6"/>
    <w:rsid w:val="00704B0D"/>
    <w:rsid w:val="00704CA2"/>
    <w:rsid w:val="00705046"/>
    <w:rsid w:val="00705095"/>
    <w:rsid w:val="007051D6"/>
    <w:rsid w:val="00705D97"/>
    <w:rsid w:val="007068D4"/>
    <w:rsid w:val="007068EB"/>
    <w:rsid w:val="00706EDB"/>
    <w:rsid w:val="0070788C"/>
    <w:rsid w:val="00707A91"/>
    <w:rsid w:val="00710A9D"/>
    <w:rsid w:val="0071119C"/>
    <w:rsid w:val="0071128E"/>
    <w:rsid w:val="007113F0"/>
    <w:rsid w:val="00711546"/>
    <w:rsid w:val="007115DE"/>
    <w:rsid w:val="0071176A"/>
    <w:rsid w:val="00711CF5"/>
    <w:rsid w:val="007125E8"/>
    <w:rsid w:val="007127C3"/>
    <w:rsid w:val="007134B2"/>
    <w:rsid w:val="00713774"/>
    <w:rsid w:val="0071395B"/>
    <w:rsid w:val="00713FC3"/>
    <w:rsid w:val="007140E0"/>
    <w:rsid w:val="00714594"/>
    <w:rsid w:val="0071489D"/>
    <w:rsid w:val="00714A2E"/>
    <w:rsid w:val="00714CEE"/>
    <w:rsid w:val="007158B1"/>
    <w:rsid w:val="00715BF5"/>
    <w:rsid w:val="00715EA7"/>
    <w:rsid w:val="0071608B"/>
    <w:rsid w:val="007161A4"/>
    <w:rsid w:val="00716A6F"/>
    <w:rsid w:val="00717B0C"/>
    <w:rsid w:val="0072004F"/>
    <w:rsid w:val="007206D3"/>
    <w:rsid w:val="007210C6"/>
    <w:rsid w:val="007210D3"/>
    <w:rsid w:val="007215CE"/>
    <w:rsid w:val="007216DA"/>
    <w:rsid w:val="00721C5C"/>
    <w:rsid w:val="00721C93"/>
    <w:rsid w:val="00721CDD"/>
    <w:rsid w:val="00721E3E"/>
    <w:rsid w:val="007221A1"/>
    <w:rsid w:val="00723054"/>
    <w:rsid w:val="007230BE"/>
    <w:rsid w:val="00723487"/>
    <w:rsid w:val="007234D4"/>
    <w:rsid w:val="00723604"/>
    <w:rsid w:val="00723716"/>
    <w:rsid w:val="00723A47"/>
    <w:rsid w:val="00723B03"/>
    <w:rsid w:val="00723CB9"/>
    <w:rsid w:val="00724377"/>
    <w:rsid w:val="007247C6"/>
    <w:rsid w:val="00724DC5"/>
    <w:rsid w:val="007256D1"/>
    <w:rsid w:val="00725AA2"/>
    <w:rsid w:val="00726412"/>
    <w:rsid w:val="00727294"/>
    <w:rsid w:val="0073007B"/>
    <w:rsid w:val="00730764"/>
    <w:rsid w:val="007307A9"/>
    <w:rsid w:val="00730B61"/>
    <w:rsid w:val="00731393"/>
    <w:rsid w:val="0073143D"/>
    <w:rsid w:val="00731570"/>
    <w:rsid w:val="00731741"/>
    <w:rsid w:val="00731995"/>
    <w:rsid w:val="00732067"/>
    <w:rsid w:val="00732258"/>
    <w:rsid w:val="00732654"/>
    <w:rsid w:val="00732756"/>
    <w:rsid w:val="00732C69"/>
    <w:rsid w:val="00733175"/>
    <w:rsid w:val="00733412"/>
    <w:rsid w:val="00733A9D"/>
    <w:rsid w:val="00733B2A"/>
    <w:rsid w:val="00733B4A"/>
    <w:rsid w:val="00733DD3"/>
    <w:rsid w:val="00734278"/>
    <w:rsid w:val="00734375"/>
    <w:rsid w:val="0073482C"/>
    <w:rsid w:val="00734BEC"/>
    <w:rsid w:val="00734FA4"/>
    <w:rsid w:val="00734FCA"/>
    <w:rsid w:val="0073547E"/>
    <w:rsid w:val="007359C4"/>
    <w:rsid w:val="00735D06"/>
    <w:rsid w:val="00735E91"/>
    <w:rsid w:val="00735EB4"/>
    <w:rsid w:val="00736057"/>
    <w:rsid w:val="0073621F"/>
    <w:rsid w:val="00736266"/>
    <w:rsid w:val="00736783"/>
    <w:rsid w:val="00736CEB"/>
    <w:rsid w:val="007371AF"/>
    <w:rsid w:val="007371EF"/>
    <w:rsid w:val="007374FA"/>
    <w:rsid w:val="00737AD6"/>
    <w:rsid w:val="007404EA"/>
    <w:rsid w:val="0074053C"/>
    <w:rsid w:val="007406DF"/>
    <w:rsid w:val="00740827"/>
    <w:rsid w:val="0074099F"/>
    <w:rsid w:val="00740A84"/>
    <w:rsid w:val="00740D4D"/>
    <w:rsid w:val="0074112D"/>
    <w:rsid w:val="00741220"/>
    <w:rsid w:val="007413FC"/>
    <w:rsid w:val="00741780"/>
    <w:rsid w:val="007419B0"/>
    <w:rsid w:val="00741F31"/>
    <w:rsid w:val="0074222E"/>
    <w:rsid w:val="0074299D"/>
    <w:rsid w:val="00742E11"/>
    <w:rsid w:val="00742E46"/>
    <w:rsid w:val="00742FD7"/>
    <w:rsid w:val="00743AE0"/>
    <w:rsid w:val="007443A5"/>
    <w:rsid w:val="007445BF"/>
    <w:rsid w:val="00744608"/>
    <w:rsid w:val="00744B99"/>
    <w:rsid w:val="00744F6A"/>
    <w:rsid w:val="00745220"/>
    <w:rsid w:val="00745246"/>
    <w:rsid w:val="0074527C"/>
    <w:rsid w:val="0074630D"/>
    <w:rsid w:val="00746456"/>
    <w:rsid w:val="0074673A"/>
    <w:rsid w:val="00746D1B"/>
    <w:rsid w:val="00747384"/>
    <w:rsid w:val="00747620"/>
    <w:rsid w:val="00747A7D"/>
    <w:rsid w:val="00747B16"/>
    <w:rsid w:val="007503F8"/>
    <w:rsid w:val="00750594"/>
    <w:rsid w:val="0075093D"/>
    <w:rsid w:val="00750980"/>
    <w:rsid w:val="00750B29"/>
    <w:rsid w:val="00751309"/>
    <w:rsid w:val="007515B2"/>
    <w:rsid w:val="007519F4"/>
    <w:rsid w:val="00751B13"/>
    <w:rsid w:val="00751BC7"/>
    <w:rsid w:val="00751E7D"/>
    <w:rsid w:val="007521DC"/>
    <w:rsid w:val="0075261C"/>
    <w:rsid w:val="00752991"/>
    <w:rsid w:val="00752B4C"/>
    <w:rsid w:val="00752BB4"/>
    <w:rsid w:val="00752D7A"/>
    <w:rsid w:val="007533B1"/>
    <w:rsid w:val="007535EA"/>
    <w:rsid w:val="00753F55"/>
    <w:rsid w:val="00754E3A"/>
    <w:rsid w:val="00754FDE"/>
    <w:rsid w:val="00756927"/>
    <w:rsid w:val="0075788C"/>
    <w:rsid w:val="00757C8F"/>
    <w:rsid w:val="00760706"/>
    <w:rsid w:val="007610FC"/>
    <w:rsid w:val="0076113B"/>
    <w:rsid w:val="00761207"/>
    <w:rsid w:val="0076171F"/>
    <w:rsid w:val="00761933"/>
    <w:rsid w:val="00761AF9"/>
    <w:rsid w:val="00761B18"/>
    <w:rsid w:val="007621A6"/>
    <w:rsid w:val="007632F5"/>
    <w:rsid w:val="00763695"/>
    <w:rsid w:val="0076409C"/>
    <w:rsid w:val="00764BA6"/>
    <w:rsid w:val="00765031"/>
    <w:rsid w:val="0076506D"/>
    <w:rsid w:val="00765DB6"/>
    <w:rsid w:val="00767096"/>
    <w:rsid w:val="0077084A"/>
    <w:rsid w:val="00770C3A"/>
    <w:rsid w:val="00770EB1"/>
    <w:rsid w:val="00770F4E"/>
    <w:rsid w:val="00771089"/>
    <w:rsid w:val="00771505"/>
    <w:rsid w:val="00771DBE"/>
    <w:rsid w:val="00771EBA"/>
    <w:rsid w:val="0077243A"/>
    <w:rsid w:val="007724E4"/>
    <w:rsid w:val="00772B8B"/>
    <w:rsid w:val="00772C1F"/>
    <w:rsid w:val="00772F7F"/>
    <w:rsid w:val="00773077"/>
    <w:rsid w:val="007731F5"/>
    <w:rsid w:val="007732D1"/>
    <w:rsid w:val="00773C30"/>
    <w:rsid w:val="00773DDB"/>
    <w:rsid w:val="00773E01"/>
    <w:rsid w:val="00774177"/>
    <w:rsid w:val="00774DE0"/>
    <w:rsid w:val="0077502D"/>
    <w:rsid w:val="00775366"/>
    <w:rsid w:val="007758DF"/>
    <w:rsid w:val="00775C62"/>
    <w:rsid w:val="0077616E"/>
    <w:rsid w:val="00776241"/>
    <w:rsid w:val="007765AB"/>
    <w:rsid w:val="007767E8"/>
    <w:rsid w:val="00777000"/>
    <w:rsid w:val="0077731A"/>
    <w:rsid w:val="00777952"/>
    <w:rsid w:val="007779D6"/>
    <w:rsid w:val="00777D9E"/>
    <w:rsid w:val="00777FD3"/>
    <w:rsid w:val="007801DC"/>
    <w:rsid w:val="007804C4"/>
    <w:rsid w:val="00780C11"/>
    <w:rsid w:val="007817E7"/>
    <w:rsid w:val="007817F1"/>
    <w:rsid w:val="00781F0E"/>
    <w:rsid w:val="0078251D"/>
    <w:rsid w:val="007826DA"/>
    <w:rsid w:val="007830E8"/>
    <w:rsid w:val="00783310"/>
    <w:rsid w:val="00783539"/>
    <w:rsid w:val="00783B99"/>
    <w:rsid w:val="007843D9"/>
    <w:rsid w:val="00784D57"/>
    <w:rsid w:val="0078529C"/>
    <w:rsid w:val="0078565E"/>
    <w:rsid w:val="00785D01"/>
    <w:rsid w:val="0078620E"/>
    <w:rsid w:val="00786E9A"/>
    <w:rsid w:val="00787091"/>
    <w:rsid w:val="00787525"/>
    <w:rsid w:val="00787639"/>
    <w:rsid w:val="00787A8C"/>
    <w:rsid w:val="00790452"/>
    <w:rsid w:val="00790518"/>
    <w:rsid w:val="00791058"/>
    <w:rsid w:val="007912DD"/>
    <w:rsid w:val="00791C82"/>
    <w:rsid w:val="00791CB2"/>
    <w:rsid w:val="00792256"/>
    <w:rsid w:val="007926ED"/>
    <w:rsid w:val="0079297E"/>
    <w:rsid w:val="00792B2B"/>
    <w:rsid w:val="007930D6"/>
    <w:rsid w:val="007934B4"/>
    <w:rsid w:val="00794EEB"/>
    <w:rsid w:val="007951A7"/>
    <w:rsid w:val="00795450"/>
    <w:rsid w:val="007962FC"/>
    <w:rsid w:val="0079654A"/>
    <w:rsid w:val="007967EF"/>
    <w:rsid w:val="00796A5A"/>
    <w:rsid w:val="00796B7B"/>
    <w:rsid w:val="007970E8"/>
    <w:rsid w:val="00797524"/>
    <w:rsid w:val="007975C6"/>
    <w:rsid w:val="007977B1"/>
    <w:rsid w:val="007977F1"/>
    <w:rsid w:val="00797A55"/>
    <w:rsid w:val="00797C1D"/>
    <w:rsid w:val="00797E1F"/>
    <w:rsid w:val="00797FBD"/>
    <w:rsid w:val="00797FE3"/>
    <w:rsid w:val="007A0210"/>
    <w:rsid w:val="007A02E4"/>
    <w:rsid w:val="007A067E"/>
    <w:rsid w:val="007A1256"/>
    <w:rsid w:val="007A162B"/>
    <w:rsid w:val="007A177A"/>
    <w:rsid w:val="007A1DAD"/>
    <w:rsid w:val="007A1DAE"/>
    <w:rsid w:val="007A2C50"/>
    <w:rsid w:val="007A2CC6"/>
    <w:rsid w:val="007A30D0"/>
    <w:rsid w:val="007A3148"/>
    <w:rsid w:val="007A32C2"/>
    <w:rsid w:val="007A34F5"/>
    <w:rsid w:val="007A377B"/>
    <w:rsid w:val="007A3809"/>
    <w:rsid w:val="007A3CB5"/>
    <w:rsid w:val="007A3D11"/>
    <w:rsid w:val="007A3D77"/>
    <w:rsid w:val="007A4856"/>
    <w:rsid w:val="007A4870"/>
    <w:rsid w:val="007A533C"/>
    <w:rsid w:val="007A5C9C"/>
    <w:rsid w:val="007A5E22"/>
    <w:rsid w:val="007A5E3D"/>
    <w:rsid w:val="007A65CF"/>
    <w:rsid w:val="007A6626"/>
    <w:rsid w:val="007A66AF"/>
    <w:rsid w:val="007A6786"/>
    <w:rsid w:val="007A6979"/>
    <w:rsid w:val="007A77B0"/>
    <w:rsid w:val="007A7CB7"/>
    <w:rsid w:val="007B037F"/>
    <w:rsid w:val="007B057A"/>
    <w:rsid w:val="007B064D"/>
    <w:rsid w:val="007B072B"/>
    <w:rsid w:val="007B0CC3"/>
    <w:rsid w:val="007B0FC3"/>
    <w:rsid w:val="007B11CE"/>
    <w:rsid w:val="007B142C"/>
    <w:rsid w:val="007B26CF"/>
    <w:rsid w:val="007B2AAF"/>
    <w:rsid w:val="007B2DFF"/>
    <w:rsid w:val="007B329F"/>
    <w:rsid w:val="007B347E"/>
    <w:rsid w:val="007B4C46"/>
    <w:rsid w:val="007B4CC0"/>
    <w:rsid w:val="007B4EE5"/>
    <w:rsid w:val="007B4FA0"/>
    <w:rsid w:val="007B5344"/>
    <w:rsid w:val="007B5E1D"/>
    <w:rsid w:val="007B6167"/>
    <w:rsid w:val="007B64D4"/>
    <w:rsid w:val="007B66BB"/>
    <w:rsid w:val="007B693E"/>
    <w:rsid w:val="007B753B"/>
    <w:rsid w:val="007B7958"/>
    <w:rsid w:val="007B7EBB"/>
    <w:rsid w:val="007B7F9C"/>
    <w:rsid w:val="007C0496"/>
    <w:rsid w:val="007C06DB"/>
    <w:rsid w:val="007C0C98"/>
    <w:rsid w:val="007C0F3B"/>
    <w:rsid w:val="007C157D"/>
    <w:rsid w:val="007C16A7"/>
    <w:rsid w:val="007C1CF3"/>
    <w:rsid w:val="007C2A16"/>
    <w:rsid w:val="007C2A32"/>
    <w:rsid w:val="007C4B20"/>
    <w:rsid w:val="007C4CDD"/>
    <w:rsid w:val="007C51F5"/>
    <w:rsid w:val="007C5846"/>
    <w:rsid w:val="007C6828"/>
    <w:rsid w:val="007C6F6D"/>
    <w:rsid w:val="007C70BE"/>
    <w:rsid w:val="007C77D7"/>
    <w:rsid w:val="007C7A7D"/>
    <w:rsid w:val="007C7AD7"/>
    <w:rsid w:val="007C7B67"/>
    <w:rsid w:val="007D0754"/>
    <w:rsid w:val="007D09C2"/>
    <w:rsid w:val="007D1617"/>
    <w:rsid w:val="007D1AC8"/>
    <w:rsid w:val="007D1D12"/>
    <w:rsid w:val="007D206B"/>
    <w:rsid w:val="007D23B1"/>
    <w:rsid w:val="007D23FC"/>
    <w:rsid w:val="007D2C07"/>
    <w:rsid w:val="007D2E2B"/>
    <w:rsid w:val="007D357A"/>
    <w:rsid w:val="007D3A91"/>
    <w:rsid w:val="007D3B14"/>
    <w:rsid w:val="007D3B42"/>
    <w:rsid w:val="007D3C1A"/>
    <w:rsid w:val="007D4DA2"/>
    <w:rsid w:val="007D51DF"/>
    <w:rsid w:val="007D543D"/>
    <w:rsid w:val="007D55EF"/>
    <w:rsid w:val="007D5CC5"/>
    <w:rsid w:val="007D66F3"/>
    <w:rsid w:val="007D68B1"/>
    <w:rsid w:val="007D6DC6"/>
    <w:rsid w:val="007D6E9E"/>
    <w:rsid w:val="007D7614"/>
    <w:rsid w:val="007E0026"/>
    <w:rsid w:val="007E0432"/>
    <w:rsid w:val="007E0629"/>
    <w:rsid w:val="007E08AC"/>
    <w:rsid w:val="007E0CB9"/>
    <w:rsid w:val="007E1007"/>
    <w:rsid w:val="007E1205"/>
    <w:rsid w:val="007E15C8"/>
    <w:rsid w:val="007E1629"/>
    <w:rsid w:val="007E18C4"/>
    <w:rsid w:val="007E1954"/>
    <w:rsid w:val="007E1C75"/>
    <w:rsid w:val="007E212F"/>
    <w:rsid w:val="007E2B6F"/>
    <w:rsid w:val="007E2F21"/>
    <w:rsid w:val="007E3E16"/>
    <w:rsid w:val="007E413C"/>
    <w:rsid w:val="007E41A4"/>
    <w:rsid w:val="007E473F"/>
    <w:rsid w:val="007E4D18"/>
    <w:rsid w:val="007E4F8F"/>
    <w:rsid w:val="007E55A1"/>
    <w:rsid w:val="007E5991"/>
    <w:rsid w:val="007E5A51"/>
    <w:rsid w:val="007E5B28"/>
    <w:rsid w:val="007E630B"/>
    <w:rsid w:val="007E6586"/>
    <w:rsid w:val="007E6790"/>
    <w:rsid w:val="007E6D5F"/>
    <w:rsid w:val="007E74EB"/>
    <w:rsid w:val="007E7625"/>
    <w:rsid w:val="007E77B7"/>
    <w:rsid w:val="007E7C3A"/>
    <w:rsid w:val="007F0AE4"/>
    <w:rsid w:val="007F11BC"/>
    <w:rsid w:val="007F22A6"/>
    <w:rsid w:val="007F235E"/>
    <w:rsid w:val="007F29BD"/>
    <w:rsid w:val="007F3279"/>
    <w:rsid w:val="007F46E6"/>
    <w:rsid w:val="007F4AD7"/>
    <w:rsid w:val="007F4B66"/>
    <w:rsid w:val="007F5007"/>
    <w:rsid w:val="007F5582"/>
    <w:rsid w:val="007F5C84"/>
    <w:rsid w:val="007F615A"/>
    <w:rsid w:val="007F6301"/>
    <w:rsid w:val="007F6379"/>
    <w:rsid w:val="007F671D"/>
    <w:rsid w:val="007F67E6"/>
    <w:rsid w:val="007F7086"/>
    <w:rsid w:val="007F766F"/>
    <w:rsid w:val="007F7D02"/>
    <w:rsid w:val="00800061"/>
    <w:rsid w:val="008006F0"/>
    <w:rsid w:val="00800B64"/>
    <w:rsid w:val="008010D1"/>
    <w:rsid w:val="0080173D"/>
    <w:rsid w:val="008019D7"/>
    <w:rsid w:val="00801D12"/>
    <w:rsid w:val="00802457"/>
    <w:rsid w:val="00802724"/>
    <w:rsid w:val="00802965"/>
    <w:rsid w:val="00803236"/>
    <w:rsid w:val="0080392E"/>
    <w:rsid w:val="00803A37"/>
    <w:rsid w:val="00803E93"/>
    <w:rsid w:val="0080405F"/>
    <w:rsid w:val="008042FB"/>
    <w:rsid w:val="00804EBA"/>
    <w:rsid w:val="008051A1"/>
    <w:rsid w:val="008058D0"/>
    <w:rsid w:val="00805C45"/>
    <w:rsid w:val="008062CE"/>
    <w:rsid w:val="00806434"/>
    <w:rsid w:val="0080667B"/>
    <w:rsid w:val="00806844"/>
    <w:rsid w:val="00807440"/>
    <w:rsid w:val="00807570"/>
    <w:rsid w:val="00807C6F"/>
    <w:rsid w:val="00807C80"/>
    <w:rsid w:val="00807E0B"/>
    <w:rsid w:val="0081015D"/>
    <w:rsid w:val="00810214"/>
    <w:rsid w:val="0081033B"/>
    <w:rsid w:val="008103CE"/>
    <w:rsid w:val="008104C1"/>
    <w:rsid w:val="0081081E"/>
    <w:rsid w:val="00810C97"/>
    <w:rsid w:val="0081187F"/>
    <w:rsid w:val="00811E6E"/>
    <w:rsid w:val="0081226C"/>
    <w:rsid w:val="00812407"/>
    <w:rsid w:val="00812434"/>
    <w:rsid w:val="00812AE7"/>
    <w:rsid w:val="00812E28"/>
    <w:rsid w:val="00813A9B"/>
    <w:rsid w:val="00814157"/>
    <w:rsid w:val="00814C1A"/>
    <w:rsid w:val="00815138"/>
    <w:rsid w:val="008153EE"/>
    <w:rsid w:val="00815D5C"/>
    <w:rsid w:val="0081624A"/>
    <w:rsid w:val="008167A7"/>
    <w:rsid w:val="008167B5"/>
    <w:rsid w:val="00816A53"/>
    <w:rsid w:val="00816CBF"/>
    <w:rsid w:val="008176F0"/>
    <w:rsid w:val="0081783B"/>
    <w:rsid w:val="008178BB"/>
    <w:rsid w:val="00820268"/>
    <w:rsid w:val="008211D6"/>
    <w:rsid w:val="0082190A"/>
    <w:rsid w:val="00821A15"/>
    <w:rsid w:val="008221F5"/>
    <w:rsid w:val="008227D6"/>
    <w:rsid w:val="00822C0B"/>
    <w:rsid w:val="00822E07"/>
    <w:rsid w:val="00822F31"/>
    <w:rsid w:val="0082306A"/>
    <w:rsid w:val="00823294"/>
    <w:rsid w:val="00823401"/>
    <w:rsid w:val="00823E4B"/>
    <w:rsid w:val="00823E8C"/>
    <w:rsid w:val="008240A7"/>
    <w:rsid w:val="008243BC"/>
    <w:rsid w:val="00824933"/>
    <w:rsid w:val="0082497D"/>
    <w:rsid w:val="00824C53"/>
    <w:rsid w:val="00825395"/>
    <w:rsid w:val="008259C4"/>
    <w:rsid w:val="00825EC6"/>
    <w:rsid w:val="00826E86"/>
    <w:rsid w:val="00827071"/>
    <w:rsid w:val="008273EA"/>
    <w:rsid w:val="00827F0C"/>
    <w:rsid w:val="00830018"/>
    <w:rsid w:val="00830E01"/>
    <w:rsid w:val="00830F01"/>
    <w:rsid w:val="00831CC2"/>
    <w:rsid w:val="00832387"/>
    <w:rsid w:val="00833323"/>
    <w:rsid w:val="008334EB"/>
    <w:rsid w:val="00833750"/>
    <w:rsid w:val="00833C27"/>
    <w:rsid w:val="00833CF3"/>
    <w:rsid w:val="00833DB7"/>
    <w:rsid w:val="0083473C"/>
    <w:rsid w:val="00835AD1"/>
    <w:rsid w:val="008365C2"/>
    <w:rsid w:val="00836A3F"/>
    <w:rsid w:val="00837072"/>
    <w:rsid w:val="008371DF"/>
    <w:rsid w:val="0083723F"/>
    <w:rsid w:val="00837A03"/>
    <w:rsid w:val="008401AA"/>
    <w:rsid w:val="00840AB0"/>
    <w:rsid w:val="00841299"/>
    <w:rsid w:val="0084260D"/>
    <w:rsid w:val="0084282C"/>
    <w:rsid w:val="00842CD2"/>
    <w:rsid w:val="0084368B"/>
    <w:rsid w:val="00843806"/>
    <w:rsid w:val="00843A9C"/>
    <w:rsid w:val="00843DEE"/>
    <w:rsid w:val="00843E58"/>
    <w:rsid w:val="00844A32"/>
    <w:rsid w:val="00844D0E"/>
    <w:rsid w:val="00844DE6"/>
    <w:rsid w:val="00844EB2"/>
    <w:rsid w:val="008458D1"/>
    <w:rsid w:val="00845B06"/>
    <w:rsid w:val="00845D2F"/>
    <w:rsid w:val="00846205"/>
    <w:rsid w:val="008464DF"/>
    <w:rsid w:val="0084657B"/>
    <w:rsid w:val="008466BC"/>
    <w:rsid w:val="00846747"/>
    <w:rsid w:val="00847481"/>
    <w:rsid w:val="00847D61"/>
    <w:rsid w:val="0085022B"/>
    <w:rsid w:val="008502AF"/>
    <w:rsid w:val="00850F05"/>
    <w:rsid w:val="0085330E"/>
    <w:rsid w:val="008537FD"/>
    <w:rsid w:val="008540AF"/>
    <w:rsid w:val="008543C6"/>
    <w:rsid w:val="00854A9D"/>
    <w:rsid w:val="00855058"/>
    <w:rsid w:val="0085533D"/>
    <w:rsid w:val="0085551E"/>
    <w:rsid w:val="00855ACF"/>
    <w:rsid w:val="00855E74"/>
    <w:rsid w:val="00856290"/>
    <w:rsid w:val="008570E8"/>
    <w:rsid w:val="00857617"/>
    <w:rsid w:val="00857BEA"/>
    <w:rsid w:val="00860503"/>
    <w:rsid w:val="008607BB"/>
    <w:rsid w:val="0086085C"/>
    <w:rsid w:val="00860FD2"/>
    <w:rsid w:val="00860FE1"/>
    <w:rsid w:val="008610F3"/>
    <w:rsid w:val="00861120"/>
    <w:rsid w:val="0086118B"/>
    <w:rsid w:val="008611A6"/>
    <w:rsid w:val="008616B7"/>
    <w:rsid w:val="00861729"/>
    <w:rsid w:val="0086238B"/>
    <w:rsid w:val="0086265A"/>
    <w:rsid w:val="00863549"/>
    <w:rsid w:val="0086358B"/>
    <w:rsid w:val="0086367E"/>
    <w:rsid w:val="00863BAE"/>
    <w:rsid w:val="00863E58"/>
    <w:rsid w:val="00863E73"/>
    <w:rsid w:val="008640D1"/>
    <w:rsid w:val="00865172"/>
    <w:rsid w:val="008656CB"/>
    <w:rsid w:val="00865879"/>
    <w:rsid w:val="00865BBB"/>
    <w:rsid w:val="008663D9"/>
    <w:rsid w:val="0086651A"/>
    <w:rsid w:val="00866886"/>
    <w:rsid w:val="00866CA3"/>
    <w:rsid w:val="00866DA3"/>
    <w:rsid w:val="00867043"/>
    <w:rsid w:val="008673EF"/>
    <w:rsid w:val="008676B3"/>
    <w:rsid w:val="00867888"/>
    <w:rsid w:val="008700B9"/>
    <w:rsid w:val="00870262"/>
    <w:rsid w:val="00870269"/>
    <w:rsid w:val="008708EC"/>
    <w:rsid w:val="00870DA2"/>
    <w:rsid w:val="008716AB"/>
    <w:rsid w:val="00871F6E"/>
    <w:rsid w:val="0087245C"/>
    <w:rsid w:val="00872542"/>
    <w:rsid w:val="008725FC"/>
    <w:rsid w:val="00872F62"/>
    <w:rsid w:val="0087337B"/>
    <w:rsid w:val="00873774"/>
    <w:rsid w:val="00874201"/>
    <w:rsid w:val="00874D36"/>
    <w:rsid w:val="00874D39"/>
    <w:rsid w:val="00875536"/>
    <w:rsid w:val="00875828"/>
    <w:rsid w:val="00875D21"/>
    <w:rsid w:val="00876023"/>
    <w:rsid w:val="008765FF"/>
    <w:rsid w:val="00876926"/>
    <w:rsid w:val="00876A89"/>
    <w:rsid w:val="00876B38"/>
    <w:rsid w:val="008774F5"/>
    <w:rsid w:val="0087789F"/>
    <w:rsid w:val="00877A26"/>
    <w:rsid w:val="00877B17"/>
    <w:rsid w:val="00877C2E"/>
    <w:rsid w:val="008801A3"/>
    <w:rsid w:val="008802F0"/>
    <w:rsid w:val="00880ACE"/>
    <w:rsid w:val="00880E50"/>
    <w:rsid w:val="00881714"/>
    <w:rsid w:val="00882170"/>
    <w:rsid w:val="00882257"/>
    <w:rsid w:val="00882341"/>
    <w:rsid w:val="008823F9"/>
    <w:rsid w:val="008824FE"/>
    <w:rsid w:val="00882843"/>
    <w:rsid w:val="008833AF"/>
    <w:rsid w:val="00883B69"/>
    <w:rsid w:val="00883ED4"/>
    <w:rsid w:val="00884798"/>
    <w:rsid w:val="00885276"/>
    <w:rsid w:val="00886045"/>
    <w:rsid w:val="0088606D"/>
    <w:rsid w:val="008861BD"/>
    <w:rsid w:val="00886377"/>
    <w:rsid w:val="0088678A"/>
    <w:rsid w:val="00886951"/>
    <w:rsid w:val="00886DAE"/>
    <w:rsid w:val="00886E87"/>
    <w:rsid w:val="0088751E"/>
    <w:rsid w:val="00887C06"/>
    <w:rsid w:val="00887C22"/>
    <w:rsid w:val="00890153"/>
    <w:rsid w:val="0089076B"/>
    <w:rsid w:val="00891148"/>
    <w:rsid w:val="00891326"/>
    <w:rsid w:val="0089133A"/>
    <w:rsid w:val="00891371"/>
    <w:rsid w:val="00891DE7"/>
    <w:rsid w:val="0089212E"/>
    <w:rsid w:val="008921E0"/>
    <w:rsid w:val="00892445"/>
    <w:rsid w:val="008924E4"/>
    <w:rsid w:val="00892661"/>
    <w:rsid w:val="00892828"/>
    <w:rsid w:val="0089408F"/>
    <w:rsid w:val="008940E5"/>
    <w:rsid w:val="0089478E"/>
    <w:rsid w:val="0089488C"/>
    <w:rsid w:val="00894A9B"/>
    <w:rsid w:val="00894E9F"/>
    <w:rsid w:val="008952A5"/>
    <w:rsid w:val="008954D8"/>
    <w:rsid w:val="00895DC6"/>
    <w:rsid w:val="00895E69"/>
    <w:rsid w:val="00896831"/>
    <w:rsid w:val="00896855"/>
    <w:rsid w:val="008968A1"/>
    <w:rsid w:val="008968C2"/>
    <w:rsid w:val="0089706A"/>
    <w:rsid w:val="008978A8"/>
    <w:rsid w:val="008A0037"/>
    <w:rsid w:val="008A01D1"/>
    <w:rsid w:val="008A04A9"/>
    <w:rsid w:val="008A0576"/>
    <w:rsid w:val="008A08ED"/>
    <w:rsid w:val="008A0CF3"/>
    <w:rsid w:val="008A12DD"/>
    <w:rsid w:val="008A1A1C"/>
    <w:rsid w:val="008A2025"/>
    <w:rsid w:val="008A25AF"/>
    <w:rsid w:val="008A2603"/>
    <w:rsid w:val="008A32B2"/>
    <w:rsid w:val="008A3443"/>
    <w:rsid w:val="008A4178"/>
    <w:rsid w:val="008A468C"/>
    <w:rsid w:val="008A4C0D"/>
    <w:rsid w:val="008A501B"/>
    <w:rsid w:val="008A5179"/>
    <w:rsid w:val="008A5DB8"/>
    <w:rsid w:val="008A5DF4"/>
    <w:rsid w:val="008A641E"/>
    <w:rsid w:val="008A650B"/>
    <w:rsid w:val="008A68F2"/>
    <w:rsid w:val="008A6B16"/>
    <w:rsid w:val="008A6E0F"/>
    <w:rsid w:val="008A6E1C"/>
    <w:rsid w:val="008A6E7D"/>
    <w:rsid w:val="008A71F4"/>
    <w:rsid w:val="008A7461"/>
    <w:rsid w:val="008A78AC"/>
    <w:rsid w:val="008A790B"/>
    <w:rsid w:val="008A792C"/>
    <w:rsid w:val="008A7A1A"/>
    <w:rsid w:val="008A7BF8"/>
    <w:rsid w:val="008A7EDB"/>
    <w:rsid w:val="008B042C"/>
    <w:rsid w:val="008B07CB"/>
    <w:rsid w:val="008B0DAD"/>
    <w:rsid w:val="008B112B"/>
    <w:rsid w:val="008B1264"/>
    <w:rsid w:val="008B198D"/>
    <w:rsid w:val="008B1C87"/>
    <w:rsid w:val="008B2599"/>
    <w:rsid w:val="008B2953"/>
    <w:rsid w:val="008B2A40"/>
    <w:rsid w:val="008B2AF7"/>
    <w:rsid w:val="008B2C31"/>
    <w:rsid w:val="008B303C"/>
    <w:rsid w:val="008B3844"/>
    <w:rsid w:val="008B3A08"/>
    <w:rsid w:val="008B3C85"/>
    <w:rsid w:val="008B4679"/>
    <w:rsid w:val="008B4C52"/>
    <w:rsid w:val="008B4CBC"/>
    <w:rsid w:val="008B51A5"/>
    <w:rsid w:val="008B5589"/>
    <w:rsid w:val="008B5745"/>
    <w:rsid w:val="008B5A15"/>
    <w:rsid w:val="008B6E5B"/>
    <w:rsid w:val="008B6EEC"/>
    <w:rsid w:val="008B7BBD"/>
    <w:rsid w:val="008B7CAD"/>
    <w:rsid w:val="008C0367"/>
    <w:rsid w:val="008C076F"/>
    <w:rsid w:val="008C082E"/>
    <w:rsid w:val="008C0E21"/>
    <w:rsid w:val="008C1369"/>
    <w:rsid w:val="008C15C4"/>
    <w:rsid w:val="008C1A59"/>
    <w:rsid w:val="008C2656"/>
    <w:rsid w:val="008C286D"/>
    <w:rsid w:val="008C3126"/>
    <w:rsid w:val="008C354C"/>
    <w:rsid w:val="008C3652"/>
    <w:rsid w:val="008C3F11"/>
    <w:rsid w:val="008C4508"/>
    <w:rsid w:val="008C4973"/>
    <w:rsid w:val="008C4CB5"/>
    <w:rsid w:val="008C4D8C"/>
    <w:rsid w:val="008C5186"/>
    <w:rsid w:val="008C60C7"/>
    <w:rsid w:val="008C61DA"/>
    <w:rsid w:val="008C627D"/>
    <w:rsid w:val="008C63E8"/>
    <w:rsid w:val="008C69C0"/>
    <w:rsid w:val="008C69C8"/>
    <w:rsid w:val="008C6A3C"/>
    <w:rsid w:val="008C778F"/>
    <w:rsid w:val="008C785D"/>
    <w:rsid w:val="008C79E5"/>
    <w:rsid w:val="008C7D4B"/>
    <w:rsid w:val="008D0043"/>
    <w:rsid w:val="008D00D4"/>
    <w:rsid w:val="008D00E8"/>
    <w:rsid w:val="008D015E"/>
    <w:rsid w:val="008D0307"/>
    <w:rsid w:val="008D033D"/>
    <w:rsid w:val="008D0A6F"/>
    <w:rsid w:val="008D0C32"/>
    <w:rsid w:val="008D0D66"/>
    <w:rsid w:val="008D0F59"/>
    <w:rsid w:val="008D23FB"/>
    <w:rsid w:val="008D2749"/>
    <w:rsid w:val="008D329C"/>
    <w:rsid w:val="008D3450"/>
    <w:rsid w:val="008D351E"/>
    <w:rsid w:val="008D379B"/>
    <w:rsid w:val="008D3A81"/>
    <w:rsid w:val="008D4206"/>
    <w:rsid w:val="008D4276"/>
    <w:rsid w:val="008D427E"/>
    <w:rsid w:val="008D4296"/>
    <w:rsid w:val="008D538A"/>
    <w:rsid w:val="008D5895"/>
    <w:rsid w:val="008D5BA5"/>
    <w:rsid w:val="008D6930"/>
    <w:rsid w:val="008D6E8D"/>
    <w:rsid w:val="008D6F65"/>
    <w:rsid w:val="008D705B"/>
    <w:rsid w:val="008D7B05"/>
    <w:rsid w:val="008D7B3A"/>
    <w:rsid w:val="008E050B"/>
    <w:rsid w:val="008E0A77"/>
    <w:rsid w:val="008E12C8"/>
    <w:rsid w:val="008E1368"/>
    <w:rsid w:val="008E1769"/>
    <w:rsid w:val="008E17B0"/>
    <w:rsid w:val="008E1B1A"/>
    <w:rsid w:val="008E223F"/>
    <w:rsid w:val="008E26B3"/>
    <w:rsid w:val="008E2862"/>
    <w:rsid w:val="008E2C31"/>
    <w:rsid w:val="008E2F65"/>
    <w:rsid w:val="008E3069"/>
    <w:rsid w:val="008E3287"/>
    <w:rsid w:val="008E32C1"/>
    <w:rsid w:val="008E3B72"/>
    <w:rsid w:val="008E3F02"/>
    <w:rsid w:val="008E4751"/>
    <w:rsid w:val="008E4C0E"/>
    <w:rsid w:val="008E5490"/>
    <w:rsid w:val="008E5768"/>
    <w:rsid w:val="008E5D54"/>
    <w:rsid w:val="008E66FB"/>
    <w:rsid w:val="008E6B43"/>
    <w:rsid w:val="008E6D11"/>
    <w:rsid w:val="008E6D63"/>
    <w:rsid w:val="008E6E09"/>
    <w:rsid w:val="008E742C"/>
    <w:rsid w:val="008E74C3"/>
    <w:rsid w:val="008E74F3"/>
    <w:rsid w:val="008E7E16"/>
    <w:rsid w:val="008F0B82"/>
    <w:rsid w:val="008F0BEE"/>
    <w:rsid w:val="008F0C26"/>
    <w:rsid w:val="008F0F3D"/>
    <w:rsid w:val="008F10FD"/>
    <w:rsid w:val="008F2795"/>
    <w:rsid w:val="008F27C4"/>
    <w:rsid w:val="008F2E80"/>
    <w:rsid w:val="008F3767"/>
    <w:rsid w:val="008F3DD6"/>
    <w:rsid w:val="008F41A9"/>
    <w:rsid w:val="008F4D80"/>
    <w:rsid w:val="008F52FE"/>
    <w:rsid w:val="008F5756"/>
    <w:rsid w:val="008F5927"/>
    <w:rsid w:val="008F5A60"/>
    <w:rsid w:val="008F6415"/>
    <w:rsid w:val="008F7C2A"/>
    <w:rsid w:val="0090073B"/>
    <w:rsid w:val="00900CBC"/>
    <w:rsid w:val="00900DDE"/>
    <w:rsid w:val="00900EE2"/>
    <w:rsid w:val="00901002"/>
    <w:rsid w:val="00901008"/>
    <w:rsid w:val="009017D1"/>
    <w:rsid w:val="00901F79"/>
    <w:rsid w:val="009020D2"/>
    <w:rsid w:val="009025D7"/>
    <w:rsid w:val="00902639"/>
    <w:rsid w:val="00903095"/>
    <w:rsid w:val="0090322E"/>
    <w:rsid w:val="009051D9"/>
    <w:rsid w:val="00905F01"/>
    <w:rsid w:val="009062E6"/>
    <w:rsid w:val="00906574"/>
    <w:rsid w:val="009065F3"/>
    <w:rsid w:val="00906628"/>
    <w:rsid w:val="00906A42"/>
    <w:rsid w:val="00907909"/>
    <w:rsid w:val="00907B8D"/>
    <w:rsid w:val="00907CF9"/>
    <w:rsid w:val="00907EDD"/>
    <w:rsid w:val="0091017E"/>
    <w:rsid w:val="00910530"/>
    <w:rsid w:val="00910DCF"/>
    <w:rsid w:val="0091132A"/>
    <w:rsid w:val="0091193A"/>
    <w:rsid w:val="00911E67"/>
    <w:rsid w:val="00911F75"/>
    <w:rsid w:val="00912038"/>
    <w:rsid w:val="0091206C"/>
    <w:rsid w:val="009125AF"/>
    <w:rsid w:val="0091299F"/>
    <w:rsid w:val="0091355E"/>
    <w:rsid w:val="009139A0"/>
    <w:rsid w:val="009140B6"/>
    <w:rsid w:val="00914119"/>
    <w:rsid w:val="0091461F"/>
    <w:rsid w:val="00914B1C"/>
    <w:rsid w:val="00914BC4"/>
    <w:rsid w:val="00914CDF"/>
    <w:rsid w:val="00914E1A"/>
    <w:rsid w:val="009167F4"/>
    <w:rsid w:val="009167F9"/>
    <w:rsid w:val="009168CC"/>
    <w:rsid w:val="00916B82"/>
    <w:rsid w:val="00916CFC"/>
    <w:rsid w:val="009200A1"/>
    <w:rsid w:val="009200E4"/>
    <w:rsid w:val="00921B39"/>
    <w:rsid w:val="009222BC"/>
    <w:rsid w:val="009222FE"/>
    <w:rsid w:val="00922A76"/>
    <w:rsid w:val="00922B9B"/>
    <w:rsid w:val="00922EFA"/>
    <w:rsid w:val="009237A7"/>
    <w:rsid w:val="00923882"/>
    <w:rsid w:val="00923935"/>
    <w:rsid w:val="00923C66"/>
    <w:rsid w:val="009248CD"/>
    <w:rsid w:val="009252C3"/>
    <w:rsid w:val="009253F4"/>
    <w:rsid w:val="0092569A"/>
    <w:rsid w:val="00925B62"/>
    <w:rsid w:val="00925EBA"/>
    <w:rsid w:val="009261DD"/>
    <w:rsid w:val="00926AF4"/>
    <w:rsid w:val="00926DD5"/>
    <w:rsid w:val="00927935"/>
    <w:rsid w:val="00927D38"/>
    <w:rsid w:val="009302F6"/>
    <w:rsid w:val="009309E9"/>
    <w:rsid w:val="00931441"/>
    <w:rsid w:val="009316DF"/>
    <w:rsid w:val="00931A27"/>
    <w:rsid w:val="00931A7D"/>
    <w:rsid w:val="00932979"/>
    <w:rsid w:val="009333CE"/>
    <w:rsid w:val="00933BB4"/>
    <w:rsid w:val="00933EDA"/>
    <w:rsid w:val="009341C7"/>
    <w:rsid w:val="00934CB4"/>
    <w:rsid w:val="00934FAF"/>
    <w:rsid w:val="00935171"/>
    <w:rsid w:val="009366A3"/>
    <w:rsid w:val="00936C10"/>
    <w:rsid w:val="00936C15"/>
    <w:rsid w:val="00937705"/>
    <w:rsid w:val="0093776E"/>
    <w:rsid w:val="00937CFD"/>
    <w:rsid w:val="009409C0"/>
    <w:rsid w:val="00941313"/>
    <w:rsid w:val="00941C11"/>
    <w:rsid w:val="00941DD5"/>
    <w:rsid w:val="00941E56"/>
    <w:rsid w:val="009424C4"/>
    <w:rsid w:val="00942EDB"/>
    <w:rsid w:val="00942FC5"/>
    <w:rsid w:val="00943107"/>
    <w:rsid w:val="00943A02"/>
    <w:rsid w:val="00943CB0"/>
    <w:rsid w:val="00943EB1"/>
    <w:rsid w:val="00943F09"/>
    <w:rsid w:val="009440E2"/>
    <w:rsid w:val="009456DD"/>
    <w:rsid w:val="00945A15"/>
    <w:rsid w:val="00945E9C"/>
    <w:rsid w:val="00945F73"/>
    <w:rsid w:val="00946D4E"/>
    <w:rsid w:val="009503C8"/>
    <w:rsid w:val="009506A9"/>
    <w:rsid w:val="009508B7"/>
    <w:rsid w:val="00950945"/>
    <w:rsid w:val="00950C93"/>
    <w:rsid w:val="009517CC"/>
    <w:rsid w:val="009519C6"/>
    <w:rsid w:val="0095217E"/>
    <w:rsid w:val="00952FA6"/>
    <w:rsid w:val="00953267"/>
    <w:rsid w:val="0095328B"/>
    <w:rsid w:val="009534D0"/>
    <w:rsid w:val="00953BAF"/>
    <w:rsid w:val="00953BBA"/>
    <w:rsid w:val="00953C57"/>
    <w:rsid w:val="00953D4E"/>
    <w:rsid w:val="00954335"/>
    <w:rsid w:val="00954F1E"/>
    <w:rsid w:val="009551E3"/>
    <w:rsid w:val="009556CB"/>
    <w:rsid w:val="00955D0A"/>
    <w:rsid w:val="00955D43"/>
    <w:rsid w:val="00955EF8"/>
    <w:rsid w:val="00955F9A"/>
    <w:rsid w:val="009561B4"/>
    <w:rsid w:val="00956776"/>
    <w:rsid w:val="00956B54"/>
    <w:rsid w:val="00956C0A"/>
    <w:rsid w:val="0095744A"/>
    <w:rsid w:val="009600FC"/>
    <w:rsid w:val="00961034"/>
    <w:rsid w:val="009610A1"/>
    <w:rsid w:val="009613F1"/>
    <w:rsid w:val="0096144F"/>
    <w:rsid w:val="00961CBB"/>
    <w:rsid w:val="00961CEE"/>
    <w:rsid w:val="009621F7"/>
    <w:rsid w:val="009628BB"/>
    <w:rsid w:val="00962A3C"/>
    <w:rsid w:val="00962F14"/>
    <w:rsid w:val="0096367F"/>
    <w:rsid w:val="00963E71"/>
    <w:rsid w:val="009652BA"/>
    <w:rsid w:val="00965509"/>
    <w:rsid w:val="00965C0D"/>
    <w:rsid w:val="009662B1"/>
    <w:rsid w:val="00966864"/>
    <w:rsid w:val="00966A78"/>
    <w:rsid w:val="00966A81"/>
    <w:rsid w:val="009670DB"/>
    <w:rsid w:val="0096767F"/>
    <w:rsid w:val="009706D8"/>
    <w:rsid w:val="0097076D"/>
    <w:rsid w:val="00970AC1"/>
    <w:rsid w:val="00970C47"/>
    <w:rsid w:val="00970D6D"/>
    <w:rsid w:val="00970DB5"/>
    <w:rsid w:val="00971400"/>
    <w:rsid w:val="00971685"/>
    <w:rsid w:val="009719AF"/>
    <w:rsid w:val="009719E4"/>
    <w:rsid w:val="00971AB8"/>
    <w:rsid w:val="00972410"/>
    <w:rsid w:val="009725F2"/>
    <w:rsid w:val="00972D57"/>
    <w:rsid w:val="00972E5B"/>
    <w:rsid w:val="00973668"/>
    <w:rsid w:val="009736E3"/>
    <w:rsid w:val="00974009"/>
    <w:rsid w:val="009744E5"/>
    <w:rsid w:val="00975093"/>
    <w:rsid w:val="00975841"/>
    <w:rsid w:val="00975DE4"/>
    <w:rsid w:val="0097608A"/>
    <w:rsid w:val="009761EB"/>
    <w:rsid w:val="009763F9"/>
    <w:rsid w:val="009766D6"/>
    <w:rsid w:val="00976EF8"/>
    <w:rsid w:val="009775DF"/>
    <w:rsid w:val="009776FF"/>
    <w:rsid w:val="00977711"/>
    <w:rsid w:val="00977927"/>
    <w:rsid w:val="00977C5C"/>
    <w:rsid w:val="00977C8B"/>
    <w:rsid w:val="00977E17"/>
    <w:rsid w:val="00977E2E"/>
    <w:rsid w:val="00977F4C"/>
    <w:rsid w:val="009805C2"/>
    <w:rsid w:val="00980795"/>
    <w:rsid w:val="00980C8B"/>
    <w:rsid w:val="0098161C"/>
    <w:rsid w:val="00981D4F"/>
    <w:rsid w:val="0098207B"/>
    <w:rsid w:val="00982211"/>
    <w:rsid w:val="0098365A"/>
    <w:rsid w:val="00983C8C"/>
    <w:rsid w:val="00983E2E"/>
    <w:rsid w:val="00984150"/>
    <w:rsid w:val="009844F7"/>
    <w:rsid w:val="00984558"/>
    <w:rsid w:val="00985302"/>
    <w:rsid w:val="0098577A"/>
    <w:rsid w:val="009858CB"/>
    <w:rsid w:val="0098690A"/>
    <w:rsid w:val="00986924"/>
    <w:rsid w:val="00986B52"/>
    <w:rsid w:val="00986BD7"/>
    <w:rsid w:val="0098737D"/>
    <w:rsid w:val="0098770C"/>
    <w:rsid w:val="00987915"/>
    <w:rsid w:val="00987DAD"/>
    <w:rsid w:val="00990072"/>
    <w:rsid w:val="00990392"/>
    <w:rsid w:val="00990583"/>
    <w:rsid w:val="009906E4"/>
    <w:rsid w:val="00990A85"/>
    <w:rsid w:val="00990B98"/>
    <w:rsid w:val="00990EFA"/>
    <w:rsid w:val="00990FEB"/>
    <w:rsid w:val="009915BC"/>
    <w:rsid w:val="00991A22"/>
    <w:rsid w:val="00991F60"/>
    <w:rsid w:val="009920D6"/>
    <w:rsid w:val="00992579"/>
    <w:rsid w:val="009926C6"/>
    <w:rsid w:val="009926F0"/>
    <w:rsid w:val="00992DA2"/>
    <w:rsid w:val="0099300B"/>
    <w:rsid w:val="009936A7"/>
    <w:rsid w:val="00994131"/>
    <w:rsid w:val="009943D5"/>
    <w:rsid w:val="009946E4"/>
    <w:rsid w:val="009954E3"/>
    <w:rsid w:val="00995563"/>
    <w:rsid w:val="0099653B"/>
    <w:rsid w:val="009969E8"/>
    <w:rsid w:val="00996A5F"/>
    <w:rsid w:val="009976CB"/>
    <w:rsid w:val="009A0183"/>
    <w:rsid w:val="009A01E5"/>
    <w:rsid w:val="009A0665"/>
    <w:rsid w:val="009A06B8"/>
    <w:rsid w:val="009A0707"/>
    <w:rsid w:val="009A0A34"/>
    <w:rsid w:val="009A0A7C"/>
    <w:rsid w:val="009A0D6A"/>
    <w:rsid w:val="009A1711"/>
    <w:rsid w:val="009A1E50"/>
    <w:rsid w:val="009A2295"/>
    <w:rsid w:val="009A22BC"/>
    <w:rsid w:val="009A239D"/>
    <w:rsid w:val="009A2751"/>
    <w:rsid w:val="009A2AB6"/>
    <w:rsid w:val="009A4121"/>
    <w:rsid w:val="009A424A"/>
    <w:rsid w:val="009A434D"/>
    <w:rsid w:val="009A43A2"/>
    <w:rsid w:val="009A4442"/>
    <w:rsid w:val="009A57F2"/>
    <w:rsid w:val="009A5830"/>
    <w:rsid w:val="009A685C"/>
    <w:rsid w:val="009A6905"/>
    <w:rsid w:val="009A7854"/>
    <w:rsid w:val="009A7930"/>
    <w:rsid w:val="009B080B"/>
    <w:rsid w:val="009B0B9F"/>
    <w:rsid w:val="009B0E82"/>
    <w:rsid w:val="009B1121"/>
    <w:rsid w:val="009B1393"/>
    <w:rsid w:val="009B22DE"/>
    <w:rsid w:val="009B23C9"/>
    <w:rsid w:val="009B2691"/>
    <w:rsid w:val="009B2A63"/>
    <w:rsid w:val="009B2B9B"/>
    <w:rsid w:val="009B2D1D"/>
    <w:rsid w:val="009B2FBB"/>
    <w:rsid w:val="009B306D"/>
    <w:rsid w:val="009B3645"/>
    <w:rsid w:val="009B3BE8"/>
    <w:rsid w:val="009B43BD"/>
    <w:rsid w:val="009B44E5"/>
    <w:rsid w:val="009B4A09"/>
    <w:rsid w:val="009B4D5A"/>
    <w:rsid w:val="009B4F91"/>
    <w:rsid w:val="009B50CF"/>
    <w:rsid w:val="009B5368"/>
    <w:rsid w:val="009B57B3"/>
    <w:rsid w:val="009B5E20"/>
    <w:rsid w:val="009B5E76"/>
    <w:rsid w:val="009B61C4"/>
    <w:rsid w:val="009B6C75"/>
    <w:rsid w:val="009B6C88"/>
    <w:rsid w:val="009B7274"/>
    <w:rsid w:val="009B74A5"/>
    <w:rsid w:val="009B798F"/>
    <w:rsid w:val="009B7D60"/>
    <w:rsid w:val="009B7D61"/>
    <w:rsid w:val="009B7E52"/>
    <w:rsid w:val="009C0D7C"/>
    <w:rsid w:val="009C0F51"/>
    <w:rsid w:val="009C10DC"/>
    <w:rsid w:val="009C1655"/>
    <w:rsid w:val="009C1EBA"/>
    <w:rsid w:val="009C2090"/>
    <w:rsid w:val="009C27C8"/>
    <w:rsid w:val="009C2D27"/>
    <w:rsid w:val="009C2EF3"/>
    <w:rsid w:val="009C2FC2"/>
    <w:rsid w:val="009C376C"/>
    <w:rsid w:val="009C3C37"/>
    <w:rsid w:val="009C3C80"/>
    <w:rsid w:val="009C3D19"/>
    <w:rsid w:val="009C4088"/>
    <w:rsid w:val="009C4618"/>
    <w:rsid w:val="009C4FDC"/>
    <w:rsid w:val="009C56C4"/>
    <w:rsid w:val="009C5824"/>
    <w:rsid w:val="009C66F3"/>
    <w:rsid w:val="009C68F7"/>
    <w:rsid w:val="009C7343"/>
    <w:rsid w:val="009C7404"/>
    <w:rsid w:val="009C740B"/>
    <w:rsid w:val="009C75A3"/>
    <w:rsid w:val="009C7ADB"/>
    <w:rsid w:val="009D0C69"/>
    <w:rsid w:val="009D0DC8"/>
    <w:rsid w:val="009D1EB3"/>
    <w:rsid w:val="009D2946"/>
    <w:rsid w:val="009D2F96"/>
    <w:rsid w:val="009D304B"/>
    <w:rsid w:val="009D321F"/>
    <w:rsid w:val="009D4B6B"/>
    <w:rsid w:val="009D4E29"/>
    <w:rsid w:val="009D4F8B"/>
    <w:rsid w:val="009D500C"/>
    <w:rsid w:val="009D53E5"/>
    <w:rsid w:val="009D5A5D"/>
    <w:rsid w:val="009D5C68"/>
    <w:rsid w:val="009D5D5B"/>
    <w:rsid w:val="009D6A42"/>
    <w:rsid w:val="009D72C8"/>
    <w:rsid w:val="009D74F1"/>
    <w:rsid w:val="009E0228"/>
    <w:rsid w:val="009E0876"/>
    <w:rsid w:val="009E08EF"/>
    <w:rsid w:val="009E0DEE"/>
    <w:rsid w:val="009E0E96"/>
    <w:rsid w:val="009E0F02"/>
    <w:rsid w:val="009E195D"/>
    <w:rsid w:val="009E1D9E"/>
    <w:rsid w:val="009E2B21"/>
    <w:rsid w:val="009E2E0D"/>
    <w:rsid w:val="009E2E5A"/>
    <w:rsid w:val="009E305D"/>
    <w:rsid w:val="009E309F"/>
    <w:rsid w:val="009E31EB"/>
    <w:rsid w:val="009E3870"/>
    <w:rsid w:val="009E3A22"/>
    <w:rsid w:val="009E3CA3"/>
    <w:rsid w:val="009E43D0"/>
    <w:rsid w:val="009E4849"/>
    <w:rsid w:val="009E4C40"/>
    <w:rsid w:val="009E53A6"/>
    <w:rsid w:val="009E5747"/>
    <w:rsid w:val="009E5CCB"/>
    <w:rsid w:val="009E5FE1"/>
    <w:rsid w:val="009E6B18"/>
    <w:rsid w:val="009E6EDE"/>
    <w:rsid w:val="009E6FA6"/>
    <w:rsid w:val="009E73AD"/>
    <w:rsid w:val="009E7A9B"/>
    <w:rsid w:val="009E7E0E"/>
    <w:rsid w:val="009E7EEF"/>
    <w:rsid w:val="009F0032"/>
    <w:rsid w:val="009F04C0"/>
    <w:rsid w:val="009F06EA"/>
    <w:rsid w:val="009F0F5C"/>
    <w:rsid w:val="009F2163"/>
    <w:rsid w:val="009F26E0"/>
    <w:rsid w:val="009F29BA"/>
    <w:rsid w:val="009F2D78"/>
    <w:rsid w:val="009F33C3"/>
    <w:rsid w:val="009F3D29"/>
    <w:rsid w:val="009F47A5"/>
    <w:rsid w:val="009F5337"/>
    <w:rsid w:val="009F5604"/>
    <w:rsid w:val="009F57A7"/>
    <w:rsid w:val="009F6223"/>
    <w:rsid w:val="009F6540"/>
    <w:rsid w:val="009F6AC8"/>
    <w:rsid w:val="009F6C18"/>
    <w:rsid w:val="009F6C67"/>
    <w:rsid w:val="009F6FF5"/>
    <w:rsid w:val="009F7621"/>
    <w:rsid w:val="009F76C4"/>
    <w:rsid w:val="00A00060"/>
    <w:rsid w:val="00A001DF"/>
    <w:rsid w:val="00A00448"/>
    <w:rsid w:val="00A00DB0"/>
    <w:rsid w:val="00A00ECA"/>
    <w:rsid w:val="00A0125A"/>
    <w:rsid w:val="00A01B6B"/>
    <w:rsid w:val="00A0231E"/>
    <w:rsid w:val="00A02EAC"/>
    <w:rsid w:val="00A03454"/>
    <w:rsid w:val="00A03B63"/>
    <w:rsid w:val="00A04318"/>
    <w:rsid w:val="00A049D9"/>
    <w:rsid w:val="00A0500B"/>
    <w:rsid w:val="00A050FC"/>
    <w:rsid w:val="00A05268"/>
    <w:rsid w:val="00A05651"/>
    <w:rsid w:val="00A056C4"/>
    <w:rsid w:val="00A05CCB"/>
    <w:rsid w:val="00A0608A"/>
    <w:rsid w:val="00A06316"/>
    <w:rsid w:val="00A0638D"/>
    <w:rsid w:val="00A064FC"/>
    <w:rsid w:val="00A065C4"/>
    <w:rsid w:val="00A065E5"/>
    <w:rsid w:val="00A06D6D"/>
    <w:rsid w:val="00A07108"/>
    <w:rsid w:val="00A07162"/>
    <w:rsid w:val="00A072F3"/>
    <w:rsid w:val="00A07370"/>
    <w:rsid w:val="00A077C2"/>
    <w:rsid w:val="00A07884"/>
    <w:rsid w:val="00A07B89"/>
    <w:rsid w:val="00A1137F"/>
    <w:rsid w:val="00A11737"/>
    <w:rsid w:val="00A11C57"/>
    <w:rsid w:val="00A12105"/>
    <w:rsid w:val="00A128D6"/>
    <w:rsid w:val="00A129D9"/>
    <w:rsid w:val="00A132EC"/>
    <w:rsid w:val="00A13883"/>
    <w:rsid w:val="00A140C2"/>
    <w:rsid w:val="00A143F2"/>
    <w:rsid w:val="00A14F01"/>
    <w:rsid w:val="00A14FCD"/>
    <w:rsid w:val="00A153A9"/>
    <w:rsid w:val="00A1569A"/>
    <w:rsid w:val="00A15B29"/>
    <w:rsid w:val="00A15C77"/>
    <w:rsid w:val="00A15DDD"/>
    <w:rsid w:val="00A1662C"/>
    <w:rsid w:val="00A16689"/>
    <w:rsid w:val="00A16CE5"/>
    <w:rsid w:val="00A16EA6"/>
    <w:rsid w:val="00A170D4"/>
    <w:rsid w:val="00A172F1"/>
    <w:rsid w:val="00A17F4F"/>
    <w:rsid w:val="00A20427"/>
    <w:rsid w:val="00A20594"/>
    <w:rsid w:val="00A2136A"/>
    <w:rsid w:val="00A216CA"/>
    <w:rsid w:val="00A218F4"/>
    <w:rsid w:val="00A21994"/>
    <w:rsid w:val="00A21B47"/>
    <w:rsid w:val="00A22B2F"/>
    <w:rsid w:val="00A22CD1"/>
    <w:rsid w:val="00A22D5D"/>
    <w:rsid w:val="00A22DDA"/>
    <w:rsid w:val="00A23853"/>
    <w:rsid w:val="00A2500C"/>
    <w:rsid w:val="00A253D8"/>
    <w:rsid w:val="00A26299"/>
    <w:rsid w:val="00A263F9"/>
    <w:rsid w:val="00A269BB"/>
    <w:rsid w:val="00A26A38"/>
    <w:rsid w:val="00A26CC8"/>
    <w:rsid w:val="00A275C7"/>
    <w:rsid w:val="00A27F0D"/>
    <w:rsid w:val="00A30379"/>
    <w:rsid w:val="00A3074E"/>
    <w:rsid w:val="00A30D34"/>
    <w:rsid w:val="00A30E31"/>
    <w:rsid w:val="00A30EF0"/>
    <w:rsid w:val="00A3126A"/>
    <w:rsid w:val="00A320C1"/>
    <w:rsid w:val="00A328B2"/>
    <w:rsid w:val="00A32E0E"/>
    <w:rsid w:val="00A3352A"/>
    <w:rsid w:val="00A33F05"/>
    <w:rsid w:val="00A342D2"/>
    <w:rsid w:val="00A34840"/>
    <w:rsid w:val="00A34CEE"/>
    <w:rsid w:val="00A34D62"/>
    <w:rsid w:val="00A34D8D"/>
    <w:rsid w:val="00A3539D"/>
    <w:rsid w:val="00A36EC9"/>
    <w:rsid w:val="00A36F50"/>
    <w:rsid w:val="00A401B1"/>
    <w:rsid w:val="00A40AB9"/>
    <w:rsid w:val="00A40C94"/>
    <w:rsid w:val="00A40E4E"/>
    <w:rsid w:val="00A415AC"/>
    <w:rsid w:val="00A41E41"/>
    <w:rsid w:val="00A41F36"/>
    <w:rsid w:val="00A41F87"/>
    <w:rsid w:val="00A423B7"/>
    <w:rsid w:val="00A42722"/>
    <w:rsid w:val="00A42E7A"/>
    <w:rsid w:val="00A43934"/>
    <w:rsid w:val="00A43E19"/>
    <w:rsid w:val="00A443DD"/>
    <w:rsid w:val="00A450B1"/>
    <w:rsid w:val="00A454B6"/>
    <w:rsid w:val="00A45574"/>
    <w:rsid w:val="00A45938"/>
    <w:rsid w:val="00A45EB8"/>
    <w:rsid w:val="00A46ACC"/>
    <w:rsid w:val="00A47476"/>
    <w:rsid w:val="00A476A3"/>
    <w:rsid w:val="00A4777B"/>
    <w:rsid w:val="00A47A18"/>
    <w:rsid w:val="00A5001D"/>
    <w:rsid w:val="00A5063D"/>
    <w:rsid w:val="00A5179E"/>
    <w:rsid w:val="00A5185F"/>
    <w:rsid w:val="00A51CD6"/>
    <w:rsid w:val="00A51FB9"/>
    <w:rsid w:val="00A529AA"/>
    <w:rsid w:val="00A52A58"/>
    <w:rsid w:val="00A530DF"/>
    <w:rsid w:val="00A53C2F"/>
    <w:rsid w:val="00A542B4"/>
    <w:rsid w:val="00A5481C"/>
    <w:rsid w:val="00A54D17"/>
    <w:rsid w:val="00A550A2"/>
    <w:rsid w:val="00A55163"/>
    <w:rsid w:val="00A55175"/>
    <w:rsid w:val="00A552D7"/>
    <w:rsid w:val="00A5580A"/>
    <w:rsid w:val="00A55A1A"/>
    <w:rsid w:val="00A561EA"/>
    <w:rsid w:val="00A561EB"/>
    <w:rsid w:val="00A5624A"/>
    <w:rsid w:val="00A56251"/>
    <w:rsid w:val="00A567CF"/>
    <w:rsid w:val="00A56D93"/>
    <w:rsid w:val="00A56F53"/>
    <w:rsid w:val="00A57123"/>
    <w:rsid w:val="00A5718F"/>
    <w:rsid w:val="00A57798"/>
    <w:rsid w:val="00A579ED"/>
    <w:rsid w:val="00A57A9B"/>
    <w:rsid w:val="00A602EB"/>
    <w:rsid w:val="00A602F4"/>
    <w:rsid w:val="00A6030E"/>
    <w:rsid w:val="00A603C3"/>
    <w:rsid w:val="00A6042A"/>
    <w:rsid w:val="00A60664"/>
    <w:rsid w:val="00A60743"/>
    <w:rsid w:val="00A607DC"/>
    <w:rsid w:val="00A607FE"/>
    <w:rsid w:val="00A609AA"/>
    <w:rsid w:val="00A60BA3"/>
    <w:rsid w:val="00A6108E"/>
    <w:rsid w:val="00A6126A"/>
    <w:rsid w:val="00A61D2F"/>
    <w:rsid w:val="00A62493"/>
    <w:rsid w:val="00A627AA"/>
    <w:rsid w:val="00A62B13"/>
    <w:rsid w:val="00A62E83"/>
    <w:rsid w:val="00A63375"/>
    <w:rsid w:val="00A63532"/>
    <w:rsid w:val="00A63692"/>
    <w:rsid w:val="00A6377C"/>
    <w:rsid w:val="00A63CE4"/>
    <w:rsid w:val="00A63E15"/>
    <w:rsid w:val="00A63F9B"/>
    <w:rsid w:val="00A640CA"/>
    <w:rsid w:val="00A640EE"/>
    <w:rsid w:val="00A642EF"/>
    <w:rsid w:val="00A64A5F"/>
    <w:rsid w:val="00A64B4F"/>
    <w:rsid w:val="00A64DC6"/>
    <w:rsid w:val="00A6514F"/>
    <w:rsid w:val="00A651AE"/>
    <w:rsid w:val="00A651DB"/>
    <w:rsid w:val="00A654C6"/>
    <w:rsid w:val="00A65514"/>
    <w:rsid w:val="00A6559F"/>
    <w:rsid w:val="00A6726C"/>
    <w:rsid w:val="00A674E9"/>
    <w:rsid w:val="00A67786"/>
    <w:rsid w:val="00A70308"/>
    <w:rsid w:val="00A70A07"/>
    <w:rsid w:val="00A70D15"/>
    <w:rsid w:val="00A70D45"/>
    <w:rsid w:val="00A70D8E"/>
    <w:rsid w:val="00A710D5"/>
    <w:rsid w:val="00A71B40"/>
    <w:rsid w:val="00A71C89"/>
    <w:rsid w:val="00A7205A"/>
    <w:rsid w:val="00A72EEF"/>
    <w:rsid w:val="00A73126"/>
    <w:rsid w:val="00A732DD"/>
    <w:rsid w:val="00A73780"/>
    <w:rsid w:val="00A73E26"/>
    <w:rsid w:val="00A74301"/>
    <w:rsid w:val="00A743B0"/>
    <w:rsid w:val="00A7440C"/>
    <w:rsid w:val="00A747BA"/>
    <w:rsid w:val="00A74812"/>
    <w:rsid w:val="00A74969"/>
    <w:rsid w:val="00A74B30"/>
    <w:rsid w:val="00A74D74"/>
    <w:rsid w:val="00A750F7"/>
    <w:rsid w:val="00A754D7"/>
    <w:rsid w:val="00A76128"/>
    <w:rsid w:val="00A7624F"/>
    <w:rsid w:val="00A76448"/>
    <w:rsid w:val="00A7678C"/>
    <w:rsid w:val="00A76B2A"/>
    <w:rsid w:val="00A76F04"/>
    <w:rsid w:val="00A771BB"/>
    <w:rsid w:val="00A77485"/>
    <w:rsid w:val="00A77572"/>
    <w:rsid w:val="00A77F0B"/>
    <w:rsid w:val="00A804D2"/>
    <w:rsid w:val="00A80B53"/>
    <w:rsid w:val="00A80BF3"/>
    <w:rsid w:val="00A8147F"/>
    <w:rsid w:val="00A814EA"/>
    <w:rsid w:val="00A817FC"/>
    <w:rsid w:val="00A8189C"/>
    <w:rsid w:val="00A8212D"/>
    <w:rsid w:val="00A82158"/>
    <w:rsid w:val="00A82327"/>
    <w:rsid w:val="00A824C2"/>
    <w:rsid w:val="00A826D5"/>
    <w:rsid w:val="00A829AB"/>
    <w:rsid w:val="00A82C55"/>
    <w:rsid w:val="00A82CEA"/>
    <w:rsid w:val="00A82FCB"/>
    <w:rsid w:val="00A83400"/>
    <w:rsid w:val="00A8356E"/>
    <w:rsid w:val="00A84318"/>
    <w:rsid w:val="00A84476"/>
    <w:rsid w:val="00A84641"/>
    <w:rsid w:val="00A8479B"/>
    <w:rsid w:val="00A8490C"/>
    <w:rsid w:val="00A849C9"/>
    <w:rsid w:val="00A8521E"/>
    <w:rsid w:val="00A85A46"/>
    <w:rsid w:val="00A85AAC"/>
    <w:rsid w:val="00A861F5"/>
    <w:rsid w:val="00A86842"/>
    <w:rsid w:val="00A868E0"/>
    <w:rsid w:val="00A8690E"/>
    <w:rsid w:val="00A86A70"/>
    <w:rsid w:val="00A86EE8"/>
    <w:rsid w:val="00A87149"/>
    <w:rsid w:val="00A87256"/>
    <w:rsid w:val="00A876D5"/>
    <w:rsid w:val="00A901C1"/>
    <w:rsid w:val="00A902FA"/>
    <w:rsid w:val="00A90DF9"/>
    <w:rsid w:val="00A90F2E"/>
    <w:rsid w:val="00A91398"/>
    <w:rsid w:val="00A913C1"/>
    <w:rsid w:val="00A913F1"/>
    <w:rsid w:val="00A92352"/>
    <w:rsid w:val="00A92529"/>
    <w:rsid w:val="00A9283D"/>
    <w:rsid w:val="00A92956"/>
    <w:rsid w:val="00A92D90"/>
    <w:rsid w:val="00A9376B"/>
    <w:rsid w:val="00A937C4"/>
    <w:rsid w:val="00A937CF"/>
    <w:rsid w:val="00A938F3"/>
    <w:rsid w:val="00A93ECC"/>
    <w:rsid w:val="00A94169"/>
    <w:rsid w:val="00A94380"/>
    <w:rsid w:val="00A9460B"/>
    <w:rsid w:val="00A946E8"/>
    <w:rsid w:val="00A94959"/>
    <w:rsid w:val="00A953DF"/>
    <w:rsid w:val="00A955BC"/>
    <w:rsid w:val="00A95695"/>
    <w:rsid w:val="00A956BB"/>
    <w:rsid w:val="00A95A3D"/>
    <w:rsid w:val="00A95E7A"/>
    <w:rsid w:val="00A95F18"/>
    <w:rsid w:val="00A96B34"/>
    <w:rsid w:val="00A973B5"/>
    <w:rsid w:val="00A976A1"/>
    <w:rsid w:val="00A97769"/>
    <w:rsid w:val="00A97AE5"/>
    <w:rsid w:val="00A97B82"/>
    <w:rsid w:val="00AA038B"/>
    <w:rsid w:val="00AA08FF"/>
    <w:rsid w:val="00AA0BB9"/>
    <w:rsid w:val="00AA0C8C"/>
    <w:rsid w:val="00AA108E"/>
    <w:rsid w:val="00AA10B9"/>
    <w:rsid w:val="00AA1AAC"/>
    <w:rsid w:val="00AA210D"/>
    <w:rsid w:val="00AA250F"/>
    <w:rsid w:val="00AA2B36"/>
    <w:rsid w:val="00AA2D59"/>
    <w:rsid w:val="00AA307A"/>
    <w:rsid w:val="00AA34C1"/>
    <w:rsid w:val="00AA3F62"/>
    <w:rsid w:val="00AA426A"/>
    <w:rsid w:val="00AA4557"/>
    <w:rsid w:val="00AA45B7"/>
    <w:rsid w:val="00AA4817"/>
    <w:rsid w:val="00AA4BA0"/>
    <w:rsid w:val="00AA5369"/>
    <w:rsid w:val="00AA54E0"/>
    <w:rsid w:val="00AA5542"/>
    <w:rsid w:val="00AA603E"/>
    <w:rsid w:val="00AA68E9"/>
    <w:rsid w:val="00AA718E"/>
    <w:rsid w:val="00AA7401"/>
    <w:rsid w:val="00AA7C88"/>
    <w:rsid w:val="00AA7D49"/>
    <w:rsid w:val="00AA7EA5"/>
    <w:rsid w:val="00AB0230"/>
    <w:rsid w:val="00AB0578"/>
    <w:rsid w:val="00AB0A75"/>
    <w:rsid w:val="00AB0CE6"/>
    <w:rsid w:val="00AB0DFE"/>
    <w:rsid w:val="00AB0EF9"/>
    <w:rsid w:val="00AB10E5"/>
    <w:rsid w:val="00AB1909"/>
    <w:rsid w:val="00AB26D1"/>
    <w:rsid w:val="00AB2707"/>
    <w:rsid w:val="00AB28A8"/>
    <w:rsid w:val="00AB28DA"/>
    <w:rsid w:val="00AB2FDF"/>
    <w:rsid w:val="00AB33D0"/>
    <w:rsid w:val="00AB33E8"/>
    <w:rsid w:val="00AB3471"/>
    <w:rsid w:val="00AB389B"/>
    <w:rsid w:val="00AB3F81"/>
    <w:rsid w:val="00AB3F96"/>
    <w:rsid w:val="00AB46EE"/>
    <w:rsid w:val="00AB4D11"/>
    <w:rsid w:val="00AB4FDF"/>
    <w:rsid w:val="00AB59DF"/>
    <w:rsid w:val="00AB5BDE"/>
    <w:rsid w:val="00AB5F4D"/>
    <w:rsid w:val="00AB68ED"/>
    <w:rsid w:val="00AB6AAF"/>
    <w:rsid w:val="00AB6F40"/>
    <w:rsid w:val="00AB71CA"/>
    <w:rsid w:val="00AB7EF1"/>
    <w:rsid w:val="00AC051C"/>
    <w:rsid w:val="00AC0BA1"/>
    <w:rsid w:val="00AC0ECA"/>
    <w:rsid w:val="00AC0F19"/>
    <w:rsid w:val="00AC1278"/>
    <w:rsid w:val="00AC1288"/>
    <w:rsid w:val="00AC172D"/>
    <w:rsid w:val="00AC1EC8"/>
    <w:rsid w:val="00AC20F7"/>
    <w:rsid w:val="00AC21C6"/>
    <w:rsid w:val="00AC21FA"/>
    <w:rsid w:val="00AC3709"/>
    <w:rsid w:val="00AC3D98"/>
    <w:rsid w:val="00AC4934"/>
    <w:rsid w:val="00AC4FBC"/>
    <w:rsid w:val="00AC5403"/>
    <w:rsid w:val="00AC58DE"/>
    <w:rsid w:val="00AC6A13"/>
    <w:rsid w:val="00AC6C1E"/>
    <w:rsid w:val="00AC6F2A"/>
    <w:rsid w:val="00AC714B"/>
    <w:rsid w:val="00AC73C2"/>
    <w:rsid w:val="00AC75E3"/>
    <w:rsid w:val="00AC75F6"/>
    <w:rsid w:val="00AD018D"/>
    <w:rsid w:val="00AD01F2"/>
    <w:rsid w:val="00AD03EB"/>
    <w:rsid w:val="00AD0638"/>
    <w:rsid w:val="00AD08C7"/>
    <w:rsid w:val="00AD0AEE"/>
    <w:rsid w:val="00AD0C84"/>
    <w:rsid w:val="00AD13F9"/>
    <w:rsid w:val="00AD15C7"/>
    <w:rsid w:val="00AD1DFB"/>
    <w:rsid w:val="00AD200E"/>
    <w:rsid w:val="00AD2805"/>
    <w:rsid w:val="00AD28EA"/>
    <w:rsid w:val="00AD298F"/>
    <w:rsid w:val="00AD2C48"/>
    <w:rsid w:val="00AD3694"/>
    <w:rsid w:val="00AD49D2"/>
    <w:rsid w:val="00AD4CD0"/>
    <w:rsid w:val="00AD4ECE"/>
    <w:rsid w:val="00AD5118"/>
    <w:rsid w:val="00AD5485"/>
    <w:rsid w:val="00AD54FC"/>
    <w:rsid w:val="00AD5847"/>
    <w:rsid w:val="00AD5E03"/>
    <w:rsid w:val="00AD5E67"/>
    <w:rsid w:val="00AD5E8E"/>
    <w:rsid w:val="00AD61BE"/>
    <w:rsid w:val="00AD656D"/>
    <w:rsid w:val="00AD66EF"/>
    <w:rsid w:val="00AD6CD4"/>
    <w:rsid w:val="00AD6E28"/>
    <w:rsid w:val="00AD720E"/>
    <w:rsid w:val="00AD7C6D"/>
    <w:rsid w:val="00AE04B7"/>
    <w:rsid w:val="00AE0694"/>
    <w:rsid w:val="00AE0CA3"/>
    <w:rsid w:val="00AE0F35"/>
    <w:rsid w:val="00AE18C3"/>
    <w:rsid w:val="00AE22DF"/>
    <w:rsid w:val="00AE241D"/>
    <w:rsid w:val="00AE25B9"/>
    <w:rsid w:val="00AE2922"/>
    <w:rsid w:val="00AE3109"/>
    <w:rsid w:val="00AE32C6"/>
    <w:rsid w:val="00AE343A"/>
    <w:rsid w:val="00AE43A7"/>
    <w:rsid w:val="00AE4494"/>
    <w:rsid w:val="00AE460F"/>
    <w:rsid w:val="00AE561B"/>
    <w:rsid w:val="00AE621E"/>
    <w:rsid w:val="00AE63B6"/>
    <w:rsid w:val="00AE6972"/>
    <w:rsid w:val="00AE6A1E"/>
    <w:rsid w:val="00AE6A99"/>
    <w:rsid w:val="00AE702A"/>
    <w:rsid w:val="00AE72C1"/>
    <w:rsid w:val="00AE7E2F"/>
    <w:rsid w:val="00AF0344"/>
    <w:rsid w:val="00AF10D9"/>
    <w:rsid w:val="00AF1CFA"/>
    <w:rsid w:val="00AF21C3"/>
    <w:rsid w:val="00AF2250"/>
    <w:rsid w:val="00AF2624"/>
    <w:rsid w:val="00AF27C7"/>
    <w:rsid w:val="00AF3FF9"/>
    <w:rsid w:val="00AF47F8"/>
    <w:rsid w:val="00AF5258"/>
    <w:rsid w:val="00AF5759"/>
    <w:rsid w:val="00AF575F"/>
    <w:rsid w:val="00AF7A61"/>
    <w:rsid w:val="00B0009B"/>
    <w:rsid w:val="00B00523"/>
    <w:rsid w:val="00B005D1"/>
    <w:rsid w:val="00B00785"/>
    <w:rsid w:val="00B0084D"/>
    <w:rsid w:val="00B008FD"/>
    <w:rsid w:val="00B00C63"/>
    <w:rsid w:val="00B00C82"/>
    <w:rsid w:val="00B00EFD"/>
    <w:rsid w:val="00B01026"/>
    <w:rsid w:val="00B01105"/>
    <w:rsid w:val="00B01174"/>
    <w:rsid w:val="00B01ED7"/>
    <w:rsid w:val="00B025A4"/>
    <w:rsid w:val="00B0293C"/>
    <w:rsid w:val="00B02E64"/>
    <w:rsid w:val="00B033C1"/>
    <w:rsid w:val="00B0354C"/>
    <w:rsid w:val="00B0387A"/>
    <w:rsid w:val="00B0398F"/>
    <w:rsid w:val="00B04546"/>
    <w:rsid w:val="00B046AD"/>
    <w:rsid w:val="00B04CFA"/>
    <w:rsid w:val="00B04F50"/>
    <w:rsid w:val="00B054C3"/>
    <w:rsid w:val="00B05DFB"/>
    <w:rsid w:val="00B06133"/>
    <w:rsid w:val="00B0684A"/>
    <w:rsid w:val="00B06AB4"/>
    <w:rsid w:val="00B06E4D"/>
    <w:rsid w:val="00B06F3A"/>
    <w:rsid w:val="00B07B03"/>
    <w:rsid w:val="00B10B40"/>
    <w:rsid w:val="00B10DBA"/>
    <w:rsid w:val="00B10DC6"/>
    <w:rsid w:val="00B11057"/>
    <w:rsid w:val="00B1125E"/>
    <w:rsid w:val="00B112B2"/>
    <w:rsid w:val="00B11B51"/>
    <w:rsid w:val="00B11E35"/>
    <w:rsid w:val="00B1205F"/>
    <w:rsid w:val="00B126F3"/>
    <w:rsid w:val="00B12C5E"/>
    <w:rsid w:val="00B12CDC"/>
    <w:rsid w:val="00B12FE1"/>
    <w:rsid w:val="00B13638"/>
    <w:rsid w:val="00B1378E"/>
    <w:rsid w:val="00B138E4"/>
    <w:rsid w:val="00B1495A"/>
    <w:rsid w:val="00B14978"/>
    <w:rsid w:val="00B14AF6"/>
    <w:rsid w:val="00B14D76"/>
    <w:rsid w:val="00B153B4"/>
    <w:rsid w:val="00B15E04"/>
    <w:rsid w:val="00B16136"/>
    <w:rsid w:val="00B16855"/>
    <w:rsid w:val="00B16A22"/>
    <w:rsid w:val="00B16C15"/>
    <w:rsid w:val="00B16C23"/>
    <w:rsid w:val="00B20809"/>
    <w:rsid w:val="00B20BA8"/>
    <w:rsid w:val="00B21250"/>
    <w:rsid w:val="00B2138B"/>
    <w:rsid w:val="00B21A4B"/>
    <w:rsid w:val="00B21D9F"/>
    <w:rsid w:val="00B21EA4"/>
    <w:rsid w:val="00B2209F"/>
    <w:rsid w:val="00B221BF"/>
    <w:rsid w:val="00B22200"/>
    <w:rsid w:val="00B2244E"/>
    <w:rsid w:val="00B22797"/>
    <w:rsid w:val="00B2282E"/>
    <w:rsid w:val="00B229D6"/>
    <w:rsid w:val="00B22FEB"/>
    <w:rsid w:val="00B2353C"/>
    <w:rsid w:val="00B23CBC"/>
    <w:rsid w:val="00B23F19"/>
    <w:rsid w:val="00B243A5"/>
    <w:rsid w:val="00B24E27"/>
    <w:rsid w:val="00B2558E"/>
    <w:rsid w:val="00B25A13"/>
    <w:rsid w:val="00B2756E"/>
    <w:rsid w:val="00B278C2"/>
    <w:rsid w:val="00B27C2C"/>
    <w:rsid w:val="00B27D10"/>
    <w:rsid w:val="00B30535"/>
    <w:rsid w:val="00B30767"/>
    <w:rsid w:val="00B307B4"/>
    <w:rsid w:val="00B308FE"/>
    <w:rsid w:val="00B30CE0"/>
    <w:rsid w:val="00B30D0D"/>
    <w:rsid w:val="00B310CD"/>
    <w:rsid w:val="00B31432"/>
    <w:rsid w:val="00B3153F"/>
    <w:rsid w:val="00B32223"/>
    <w:rsid w:val="00B3272B"/>
    <w:rsid w:val="00B32ACF"/>
    <w:rsid w:val="00B330C2"/>
    <w:rsid w:val="00B33195"/>
    <w:rsid w:val="00B33948"/>
    <w:rsid w:val="00B3395D"/>
    <w:rsid w:val="00B33BA3"/>
    <w:rsid w:val="00B33BED"/>
    <w:rsid w:val="00B33D47"/>
    <w:rsid w:val="00B341FF"/>
    <w:rsid w:val="00B34850"/>
    <w:rsid w:val="00B356C2"/>
    <w:rsid w:val="00B36450"/>
    <w:rsid w:val="00B36495"/>
    <w:rsid w:val="00B36F85"/>
    <w:rsid w:val="00B37027"/>
    <w:rsid w:val="00B3709B"/>
    <w:rsid w:val="00B375CD"/>
    <w:rsid w:val="00B37D80"/>
    <w:rsid w:val="00B413A4"/>
    <w:rsid w:val="00B41651"/>
    <w:rsid w:val="00B419E9"/>
    <w:rsid w:val="00B41BAC"/>
    <w:rsid w:val="00B42501"/>
    <w:rsid w:val="00B4274F"/>
    <w:rsid w:val="00B42818"/>
    <w:rsid w:val="00B429F2"/>
    <w:rsid w:val="00B42DA7"/>
    <w:rsid w:val="00B43038"/>
    <w:rsid w:val="00B43247"/>
    <w:rsid w:val="00B433EB"/>
    <w:rsid w:val="00B4344A"/>
    <w:rsid w:val="00B439F6"/>
    <w:rsid w:val="00B44444"/>
    <w:rsid w:val="00B44D0C"/>
    <w:rsid w:val="00B45AA3"/>
    <w:rsid w:val="00B45D52"/>
    <w:rsid w:val="00B45E23"/>
    <w:rsid w:val="00B46D77"/>
    <w:rsid w:val="00B471E7"/>
    <w:rsid w:val="00B47701"/>
    <w:rsid w:val="00B47BBF"/>
    <w:rsid w:val="00B503C1"/>
    <w:rsid w:val="00B50744"/>
    <w:rsid w:val="00B507C8"/>
    <w:rsid w:val="00B50DCF"/>
    <w:rsid w:val="00B50FCA"/>
    <w:rsid w:val="00B518FF"/>
    <w:rsid w:val="00B51C83"/>
    <w:rsid w:val="00B51E76"/>
    <w:rsid w:val="00B51EA7"/>
    <w:rsid w:val="00B525B2"/>
    <w:rsid w:val="00B52A7B"/>
    <w:rsid w:val="00B53058"/>
    <w:rsid w:val="00B53240"/>
    <w:rsid w:val="00B53303"/>
    <w:rsid w:val="00B53820"/>
    <w:rsid w:val="00B53CE2"/>
    <w:rsid w:val="00B53DC3"/>
    <w:rsid w:val="00B55D28"/>
    <w:rsid w:val="00B567CC"/>
    <w:rsid w:val="00B57402"/>
    <w:rsid w:val="00B57537"/>
    <w:rsid w:val="00B57EAE"/>
    <w:rsid w:val="00B60077"/>
    <w:rsid w:val="00B603CD"/>
    <w:rsid w:val="00B608FE"/>
    <w:rsid w:val="00B61407"/>
    <w:rsid w:val="00B616EB"/>
    <w:rsid w:val="00B61851"/>
    <w:rsid w:val="00B61E1A"/>
    <w:rsid w:val="00B62DFB"/>
    <w:rsid w:val="00B62F01"/>
    <w:rsid w:val="00B630F5"/>
    <w:rsid w:val="00B631D9"/>
    <w:rsid w:val="00B63271"/>
    <w:rsid w:val="00B63497"/>
    <w:rsid w:val="00B6350C"/>
    <w:rsid w:val="00B63D68"/>
    <w:rsid w:val="00B6401D"/>
    <w:rsid w:val="00B64079"/>
    <w:rsid w:val="00B64C8D"/>
    <w:rsid w:val="00B64D92"/>
    <w:rsid w:val="00B6505D"/>
    <w:rsid w:val="00B654C8"/>
    <w:rsid w:val="00B65CFD"/>
    <w:rsid w:val="00B66386"/>
    <w:rsid w:val="00B66A7C"/>
    <w:rsid w:val="00B66E1D"/>
    <w:rsid w:val="00B66FF0"/>
    <w:rsid w:val="00B67479"/>
    <w:rsid w:val="00B67810"/>
    <w:rsid w:val="00B70079"/>
    <w:rsid w:val="00B70572"/>
    <w:rsid w:val="00B70744"/>
    <w:rsid w:val="00B70A6E"/>
    <w:rsid w:val="00B70F11"/>
    <w:rsid w:val="00B710A4"/>
    <w:rsid w:val="00B71C5A"/>
    <w:rsid w:val="00B726E5"/>
    <w:rsid w:val="00B7279F"/>
    <w:rsid w:val="00B72A48"/>
    <w:rsid w:val="00B7381E"/>
    <w:rsid w:val="00B73AD8"/>
    <w:rsid w:val="00B73F27"/>
    <w:rsid w:val="00B74116"/>
    <w:rsid w:val="00B741E4"/>
    <w:rsid w:val="00B74324"/>
    <w:rsid w:val="00B75559"/>
    <w:rsid w:val="00B762A5"/>
    <w:rsid w:val="00B763C0"/>
    <w:rsid w:val="00B767FA"/>
    <w:rsid w:val="00B7766B"/>
    <w:rsid w:val="00B77694"/>
    <w:rsid w:val="00B77859"/>
    <w:rsid w:val="00B77CF4"/>
    <w:rsid w:val="00B77E12"/>
    <w:rsid w:val="00B800DF"/>
    <w:rsid w:val="00B80108"/>
    <w:rsid w:val="00B80380"/>
    <w:rsid w:val="00B80741"/>
    <w:rsid w:val="00B80ADC"/>
    <w:rsid w:val="00B80CDA"/>
    <w:rsid w:val="00B80DDA"/>
    <w:rsid w:val="00B80F60"/>
    <w:rsid w:val="00B81179"/>
    <w:rsid w:val="00B81245"/>
    <w:rsid w:val="00B81582"/>
    <w:rsid w:val="00B8194E"/>
    <w:rsid w:val="00B819B9"/>
    <w:rsid w:val="00B824ED"/>
    <w:rsid w:val="00B8253C"/>
    <w:rsid w:val="00B82BB3"/>
    <w:rsid w:val="00B837A7"/>
    <w:rsid w:val="00B83960"/>
    <w:rsid w:val="00B83BC7"/>
    <w:rsid w:val="00B83E64"/>
    <w:rsid w:val="00B84657"/>
    <w:rsid w:val="00B846BE"/>
    <w:rsid w:val="00B848E9"/>
    <w:rsid w:val="00B854C5"/>
    <w:rsid w:val="00B856B3"/>
    <w:rsid w:val="00B857D5"/>
    <w:rsid w:val="00B85819"/>
    <w:rsid w:val="00B859C4"/>
    <w:rsid w:val="00B85A8C"/>
    <w:rsid w:val="00B85B6A"/>
    <w:rsid w:val="00B85DB7"/>
    <w:rsid w:val="00B85E03"/>
    <w:rsid w:val="00B8609B"/>
    <w:rsid w:val="00B869F2"/>
    <w:rsid w:val="00B869F9"/>
    <w:rsid w:val="00B86DD9"/>
    <w:rsid w:val="00B87ECD"/>
    <w:rsid w:val="00B9026B"/>
    <w:rsid w:val="00B9039D"/>
    <w:rsid w:val="00B903DC"/>
    <w:rsid w:val="00B90682"/>
    <w:rsid w:val="00B906D3"/>
    <w:rsid w:val="00B90808"/>
    <w:rsid w:val="00B90AFC"/>
    <w:rsid w:val="00B912D5"/>
    <w:rsid w:val="00B91826"/>
    <w:rsid w:val="00B91860"/>
    <w:rsid w:val="00B91B54"/>
    <w:rsid w:val="00B91B7C"/>
    <w:rsid w:val="00B91B88"/>
    <w:rsid w:val="00B92037"/>
    <w:rsid w:val="00B92108"/>
    <w:rsid w:val="00B9244F"/>
    <w:rsid w:val="00B92EAC"/>
    <w:rsid w:val="00B939DC"/>
    <w:rsid w:val="00B93DF1"/>
    <w:rsid w:val="00B94423"/>
    <w:rsid w:val="00B952D9"/>
    <w:rsid w:val="00B955F4"/>
    <w:rsid w:val="00B95849"/>
    <w:rsid w:val="00B95A68"/>
    <w:rsid w:val="00B95FAF"/>
    <w:rsid w:val="00B96D7A"/>
    <w:rsid w:val="00B96D94"/>
    <w:rsid w:val="00B96DE9"/>
    <w:rsid w:val="00B97056"/>
    <w:rsid w:val="00B9705E"/>
    <w:rsid w:val="00B976FB"/>
    <w:rsid w:val="00B97B0B"/>
    <w:rsid w:val="00BA03A6"/>
    <w:rsid w:val="00BA0A80"/>
    <w:rsid w:val="00BA0C9A"/>
    <w:rsid w:val="00BA0FFA"/>
    <w:rsid w:val="00BA12B5"/>
    <w:rsid w:val="00BA1325"/>
    <w:rsid w:val="00BA1F8D"/>
    <w:rsid w:val="00BA22A5"/>
    <w:rsid w:val="00BA3021"/>
    <w:rsid w:val="00BA3AF7"/>
    <w:rsid w:val="00BA4351"/>
    <w:rsid w:val="00BA437C"/>
    <w:rsid w:val="00BA4AFB"/>
    <w:rsid w:val="00BA4B13"/>
    <w:rsid w:val="00BA4BB2"/>
    <w:rsid w:val="00BA5665"/>
    <w:rsid w:val="00BA567B"/>
    <w:rsid w:val="00BA5D2B"/>
    <w:rsid w:val="00BA64F8"/>
    <w:rsid w:val="00BA67BB"/>
    <w:rsid w:val="00BA6B60"/>
    <w:rsid w:val="00BA7955"/>
    <w:rsid w:val="00BA795D"/>
    <w:rsid w:val="00BA7C01"/>
    <w:rsid w:val="00BB0075"/>
    <w:rsid w:val="00BB0181"/>
    <w:rsid w:val="00BB01F3"/>
    <w:rsid w:val="00BB0F80"/>
    <w:rsid w:val="00BB105C"/>
    <w:rsid w:val="00BB21C5"/>
    <w:rsid w:val="00BB2239"/>
    <w:rsid w:val="00BB247C"/>
    <w:rsid w:val="00BB2721"/>
    <w:rsid w:val="00BB2B1B"/>
    <w:rsid w:val="00BB317B"/>
    <w:rsid w:val="00BB3E8B"/>
    <w:rsid w:val="00BB4280"/>
    <w:rsid w:val="00BB533F"/>
    <w:rsid w:val="00BB596D"/>
    <w:rsid w:val="00BB5B92"/>
    <w:rsid w:val="00BB689A"/>
    <w:rsid w:val="00BB6A57"/>
    <w:rsid w:val="00BB6E37"/>
    <w:rsid w:val="00BB6E93"/>
    <w:rsid w:val="00BB700D"/>
    <w:rsid w:val="00BB7395"/>
    <w:rsid w:val="00BB7827"/>
    <w:rsid w:val="00BB7B16"/>
    <w:rsid w:val="00BB7C5A"/>
    <w:rsid w:val="00BC076F"/>
    <w:rsid w:val="00BC0862"/>
    <w:rsid w:val="00BC0899"/>
    <w:rsid w:val="00BC0D73"/>
    <w:rsid w:val="00BC1279"/>
    <w:rsid w:val="00BC1904"/>
    <w:rsid w:val="00BC2551"/>
    <w:rsid w:val="00BC2561"/>
    <w:rsid w:val="00BC2927"/>
    <w:rsid w:val="00BC3672"/>
    <w:rsid w:val="00BC3B7A"/>
    <w:rsid w:val="00BC47D1"/>
    <w:rsid w:val="00BC4E46"/>
    <w:rsid w:val="00BC540B"/>
    <w:rsid w:val="00BC5D8A"/>
    <w:rsid w:val="00BC6614"/>
    <w:rsid w:val="00BC66EF"/>
    <w:rsid w:val="00BC69C2"/>
    <w:rsid w:val="00BC6C64"/>
    <w:rsid w:val="00BC6F61"/>
    <w:rsid w:val="00BC72E4"/>
    <w:rsid w:val="00BC73C5"/>
    <w:rsid w:val="00BC75CC"/>
    <w:rsid w:val="00BC7818"/>
    <w:rsid w:val="00BD15F1"/>
    <w:rsid w:val="00BD176C"/>
    <w:rsid w:val="00BD1903"/>
    <w:rsid w:val="00BD1A7D"/>
    <w:rsid w:val="00BD1AEE"/>
    <w:rsid w:val="00BD21FC"/>
    <w:rsid w:val="00BD2630"/>
    <w:rsid w:val="00BD2704"/>
    <w:rsid w:val="00BD3EE0"/>
    <w:rsid w:val="00BD40C8"/>
    <w:rsid w:val="00BD4439"/>
    <w:rsid w:val="00BD470B"/>
    <w:rsid w:val="00BD5F99"/>
    <w:rsid w:val="00BD682C"/>
    <w:rsid w:val="00BD6A15"/>
    <w:rsid w:val="00BD6E95"/>
    <w:rsid w:val="00BD6F80"/>
    <w:rsid w:val="00BD70D6"/>
    <w:rsid w:val="00BD74A2"/>
    <w:rsid w:val="00BE0DE7"/>
    <w:rsid w:val="00BE1302"/>
    <w:rsid w:val="00BE1D90"/>
    <w:rsid w:val="00BE25A9"/>
    <w:rsid w:val="00BE2BA2"/>
    <w:rsid w:val="00BE2C11"/>
    <w:rsid w:val="00BE3F89"/>
    <w:rsid w:val="00BE432D"/>
    <w:rsid w:val="00BE481F"/>
    <w:rsid w:val="00BE48B0"/>
    <w:rsid w:val="00BE51A4"/>
    <w:rsid w:val="00BE53E5"/>
    <w:rsid w:val="00BE5A0B"/>
    <w:rsid w:val="00BE5FA6"/>
    <w:rsid w:val="00BE60D8"/>
    <w:rsid w:val="00BE6270"/>
    <w:rsid w:val="00BE63E3"/>
    <w:rsid w:val="00BE64BB"/>
    <w:rsid w:val="00BE6500"/>
    <w:rsid w:val="00BE6905"/>
    <w:rsid w:val="00BE6D46"/>
    <w:rsid w:val="00BE7E72"/>
    <w:rsid w:val="00BF0CEF"/>
    <w:rsid w:val="00BF1A07"/>
    <w:rsid w:val="00BF1AA0"/>
    <w:rsid w:val="00BF1EC2"/>
    <w:rsid w:val="00BF2A10"/>
    <w:rsid w:val="00BF3051"/>
    <w:rsid w:val="00BF3BC8"/>
    <w:rsid w:val="00BF3C5F"/>
    <w:rsid w:val="00BF42B5"/>
    <w:rsid w:val="00BF46C9"/>
    <w:rsid w:val="00BF4941"/>
    <w:rsid w:val="00BF4F6D"/>
    <w:rsid w:val="00BF5CD3"/>
    <w:rsid w:val="00BF5D48"/>
    <w:rsid w:val="00BF673D"/>
    <w:rsid w:val="00BF7076"/>
    <w:rsid w:val="00BF721C"/>
    <w:rsid w:val="00BF73F6"/>
    <w:rsid w:val="00BF765A"/>
    <w:rsid w:val="00BF7B87"/>
    <w:rsid w:val="00BF7CF8"/>
    <w:rsid w:val="00BF7EC8"/>
    <w:rsid w:val="00C004D1"/>
    <w:rsid w:val="00C00611"/>
    <w:rsid w:val="00C00934"/>
    <w:rsid w:val="00C010C1"/>
    <w:rsid w:val="00C0189C"/>
    <w:rsid w:val="00C01AA9"/>
    <w:rsid w:val="00C01C5B"/>
    <w:rsid w:val="00C020A3"/>
    <w:rsid w:val="00C021B1"/>
    <w:rsid w:val="00C028D4"/>
    <w:rsid w:val="00C037E4"/>
    <w:rsid w:val="00C03C03"/>
    <w:rsid w:val="00C04359"/>
    <w:rsid w:val="00C04C3A"/>
    <w:rsid w:val="00C05108"/>
    <w:rsid w:val="00C0541C"/>
    <w:rsid w:val="00C05B49"/>
    <w:rsid w:val="00C05D77"/>
    <w:rsid w:val="00C06959"/>
    <w:rsid w:val="00C06DF6"/>
    <w:rsid w:val="00C0774B"/>
    <w:rsid w:val="00C077C4"/>
    <w:rsid w:val="00C077EB"/>
    <w:rsid w:val="00C07A33"/>
    <w:rsid w:val="00C07B2C"/>
    <w:rsid w:val="00C103C1"/>
    <w:rsid w:val="00C1043B"/>
    <w:rsid w:val="00C1067F"/>
    <w:rsid w:val="00C10699"/>
    <w:rsid w:val="00C107EE"/>
    <w:rsid w:val="00C10998"/>
    <w:rsid w:val="00C10F97"/>
    <w:rsid w:val="00C1153C"/>
    <w:rsid w:val="00C11AB6"/>
    <w:rsid w:val="00C11CBE"/>
    <w:rsid w:val="00C121F3"/>
    <w:rsid w:val="00C14362"/>
    <w:rsid w:val="00C1536D"/>
    <w:rsid w:val="00C15445"/>
    <w:rsid w:val="00C15695"/>
    <w:rsid w:val="00C15842"/>
    <w:rsid w:val="00C15BF1"/>
    <w:rsid w:val="00C164E9"/>
    <w:rsid w:val="00C16640"/>
    <w:rsid w:val="00C16A0B"/>
    <w:rsid w:val="00C16A91"/>
    <w:rsid w:val="00C172B9"/>
    <w:rsid w:val="00C17529"/>
    <w:rsid w:val="00C20210"/>
    <w:rsid w:val="00C20871"/>
    <w:rsid w:val="00C219E8"/>
    <w:rsid w:val="00C219F2"/>
    <w:rsid w:val="00C21DEE"/>
    <w:rsid w:val="00C221CD"/>
    <w:rsid w:val="00C22250"/>
    <w:rsid w:val="00C22F22"/>
    <w:rsid w:val="00C230A2"/>
    <w:rsid w:val="00C238C6"/>
    <w:rsid w:val="00C2423D"/>
    <w:rsid w:val="00C243F0"/>
    <w:rsid w:val="00C2499A"/>
    <w:rsid w:val="00C24C9F"/>
    <w:rsid w:val="00C25575"/>
    <w:rsid w:val="00C25991"/>
    <w:rsid w:val="00C25BEB"/>
    <w:rsid w:val="00C25CA8"/>
    <w:rsid w:val="00C25D2C"/>
    <w:rsid w:val="00C25EA7"/>
    <w:rsid w:val="00C25EB3"/>
    <w:rsid w:val="00C2660E"/>
    <w:rsid w:val="00C2696B"/>
    <w:rsid w:val="00C27DB9"/>
    <w:rsid w:val="00C27E5E"/>
    <w:rsid w:val="00C27E96"/>
    <w:rsid w:val="00C30CAA"/>
    <w:rsid w:val="00C315A4"/>
    <w:rsid w:val="00C317F6"/>
    <w:rsid w:val="00C31D86"/>
    <w:rsid w:val="00C326A5"/>
    <w:rsid w:val="00C32DCB"/>
    <w:rsid w:val="00C33045"/>
    <w:rsid w:val="00C330A8"/>
    <w:rsid w:val="00C33410"/>
    <w:rsid w:val="00C3385C"/>
    <w:rsid w:val="00C33E00"/>
    <w:rsid w:val="00C33FC1"/>
    <w:rsid w:val="00C33FE1"/>
    <w:rsid w:val="00C34AAB"/>
    <w:rsid w:val="00C34C1D"/>
    <w:rsid w:val="00C35713"/>
    <w:rsid w:val="00C3574A"/>
    <w:rsid w:val="00C35ACD"/>
    <w:rsid w:val="00C35D5D"/>
    <w:rsid w:val="00C36164"/>
    <w:rsid w:val="00C36442"/>
    <w:rsid w:val="00C36A42"/>
    <w:rsid w:val="00C36E13"/>
    <w:rsid w:val="00C370C3"/>
    <w:rsid w:val="00C37607"/>
    <w:rsid w:val="00C37746"/>
    <w:rsid w:val="00C400CF"/>
    <w:rsid w:val="00C4034B"/>
    <w:rsid w:val="00C4040C"/>
    <w:rsid w:val="00C405AA"/>
    <w:rsid w:val="00C408AF"/>
    <w:rsid w:val="00C40986"/>
    <w:rsid w:val="00C40AD1"/>
    <w:rsid w:val="00C40B5B"/>
    <w:rsid w:val="00C40D08"/>
    <w:rsid w:val="00C4126B"/>
    <w:rsid w:val="00C413F2"/>
    <w:rsid w:val="00C4195B"/>
    <w:rsid w:val="00C41B96"/>
    <w:rsid w:val="00C41C97"/>
    <w:rsid w:val="00C41FD0"/>
    <w:rsid w:val="00C423C0"/>
    <w:rsid w:val="00C423ED"/>
    <w:rsid w:val="00C423F0"/>
    <w:rsid w:val="00C4333D"/>
    <w:rsid w:val="00C43888"/>
    <w:rsid w:val="00C44BF7"/>
    <w:rsid w:val="00C450C8"/>
    <w:rsid w:val="00C453EB"/>
    <w:rsid w:val="00C45C3A"/>
    <w:rsid w:val="00C45F6B"/>
    <w:rsid w:val="00C467FC"/>
    <w:rsid w:val="00C47AAD"/>
    <w:rsid w:val="00C47ACB"/>
    <w:rsid w:val="00C47D24"/>
    <w:rsid w:val="00C47F98"/>
    <w:rsid w:val="00C50733"/>
    <w:rsid w:val="00C509AB"/>
    <w:rsid w:val="00C509EC"/>
    <w:rsid w:val="00C50BA9"/>
    <w:rsid w:val="00C50D0A"/>
    <w:rsid w:val="00C5167E"/>
    <w:rsid w:val="00C51E09"/>
    <w:rsid w:val="00C52393"/>
    <w:rsid w:val="00C52705"/>
    <w:rsid w:val="00C52B3C"/>
    <w:rsid w:val="00C52E68"/>
    <w:rsid w:val="00C5301E"/>
    <w:rsid w:val="00C53049"/>
    <w:rsid w:val="00C5308C"/>
    <w:rsid w:val="00C534E5"/>
    <w:rsid w:val="00C53B07"/>
    <w:rsid w:val="00C5457E"/>
    <w:rsid w:val="00C547AB"/>
    <w:rsid w:val="00C5499A"/>
    <w:rsid w:val="00C5551E"/>
    <w:rsid w:val="00C55A04"/>
    <w:rsid w:val="00C56391"/>
    <w:rsid w:val="00C56776"/>
    <w:rsid w:val="00C56ABF"/>
    <w:rsid w:val="00C570C1"/>
    <w:rsid w:val="00C576C6"/>
    <w:rsid w:val="00C57789"/>
    <w:rsid w:val="00C57AB0"/>
    <w:rsid w:val="00C57DB6"/>
    <w:rsid w:val="00C57F7B"/>
    <w:rsid w:val="00C60249"/>
    <w:rsid w:val="00C611F4"/>
    <w:rsid w:val="00C615E0"/>
    <w:rsid w:val="00C61B8B"/>
    <w:rsid w:val="00C61BBC"/>
    <w:rsid w:val="00C61D20"/>
    <w:rsid w:val="00C61DBF"/>
    <w:rsid w:val="00C625C0"/>
    <w:rsid w:val="00C626CD"/>
    <w:rsid w:val="00C6271E"/>
    <w:rsid w:val="00C62DFE"/>
    <w:rsid w:val="00C631F9"/>
    <w:rsid w:val="00C63252"/>
    <w:rsid w:val="00C6352C"/>
    <w:rsid w:val="00C635EA"/>
    <w:rsid w:val="00C63612"/>
    <w:rsid w:val="00C6377A"/>
    <w:rsid w:val="00C6398A"/>
    <w:rsid w:val="00C63BB3"/>
    <w:rsid w:val="00C63D1B"/>
    <w:rsid w:val="00C64004"/>
    <w:rsid w:val="00C656D7"/>
    <w:rsid w:val="00C659C9"/>
    <w:rsid w:val="00C660F0"/>
    <w:rsid w:val="00C664AA"/>
    <w:rsid w:val="00C66511"/>
    <w:rsid w:val="00C66695"/>
    <w:rsid w:val="00C66C03"/>
    <w:rsid w:val="00C66CCA"/>
    <w:rsid w:val="00C66FE4"/>
    <w:rsid w:val="00C67030"/>
    <w:rsid w:val="00C67441"/>
    <w:rsid w:val="00C67F90"/>
    <w:rsid w:val="00C70223"/>
    <w:rsid w:val="00C702DA"/>
    <w:rsid w:val="00C708C6"/>
    <w:rsid w:val="00C711E1"/>
    <w:rsid w:val="00C71831"/>
    <w:rsid w:val="00C71C65"/>
    <w:rsid w:val="00C72493"/>
    <w:rsid w:val="00C728DC"/>
    <w:rsid w:val="00C72C6C"/>
    <w:rsid w:val="00C72FD6"/>
    <w:rsid w:val="00C733AB"/>
    <w:rsid w:val="00C73D26"/>
    <w:rsid w:val="00C7402B"/>
    <w:rsid w:val="00C74797"/>
    <w:rsid w:val="00C7548E"/>
    <w:rsid w:val="00C7557B"/>
    <w:rsid w:val="00C75CD8"/>
    <w:rsid w:val="00C75CF6"/>
    <w:rsid w:val="00C76684"/>
    <w:rsid w:val="00C76CC2"/>
    <w:rsid w:val="00C76D9F"/>
    <w:rsid w:val="00C76FF9"/>
    <w:rsid w:val="00C77634"/>
    <w:rsid w:val="00C777FA"/>
    <w:rsid w:val="00C77978"/>
    <w:rsid w:val="00C77DE1"/>
    <w:rsid w:val="00C80504"/>
    <w:rsid w:val="00C809F9"/>
    <w:rsid w:val="00C80B9A"/>
    <w:rsid w:val="00C81062"/>
    <w:rsid w:val="00C8118D"/>
    <w:rsid w:val="00C81285"/>
    <w:rsid w:val="00C813DF"/>
    <w:rsid w:val="00C81C05"/>
    <w:rsid w:val="00C82275"/>
    <w:rsid w:val="00C823BA"/>
    <w:rsid w:val="00C82BFC"/>
    <w:rsid w:val="00C838E0"/>
    <w:rsid w:val="00C83D2F"/>
    <w:rsid w:val="00C83DF3"/>
    <w:rsid w:val="00C83E38"/>
    <w:rsid w:val="00C84111"/>
    <w:rsid w:val="00C84D2D"/>
    <w:rsid w:val="00C84DDB"/>
    <w:rsid w:val="00C84F97"/>
    <w:rsid w:val="00C850CF"/>
    <w:rsid w:val="00C85A16"/>
    <w:rsid w:val="00C85DE0"/>
    <w:rsid w:val="00C86572"/>
    <w:rsid w:val="00C86847"/>
    <w:rsid w:val="00C86900"/>
    <w:rsid w:val="00C86B20"/>
    <w:rsid w:val="00C86E32"/>
    <w:rsid w:val="00C87146"/>
    <w:rsid w:val="00C876ED"/>
    <w:rsid w:val="00C90410"/>
    <w:rsid w:val="00C90DDA"/>
    <w:rsid w:val="00C9114C"/>
    <w:rsid w:val="00C918D6"/>
    <w:rsid w:val="00C91AF0"/>
    <w:rsid w:val="00C91B0E"/>
    <w:rsid w:val="00C9214D"/>
    <w:rsid w:val="00C921D7"/>
    <w:rsid w:val="00C922BA"/>
    <w:rsid w:val="00C922DC"/>
    <w:rsid w:val="00C92E2D"/>
    <w:rsid w:val="00C93162"/>
    <w:rsid w:val="00C93524"/>
    <w:rsid w:val="00C938C1"/>
    <w:rsid w:val="00C93AD2"/>
    <w:rsid w:val="00C93E0A"/>
    <w:rsid w:val="00C943F3"/>
    <w:rsid w:val="00C949BF"/>
    <w:rsid w:val="00C94ACF"/>
    <w:rsid w:val="00C95A6B"/>
    <w:rsid w:val="00C95AC1"/>
    <w:rsid w:val="00C95BB9"/>
    <w:rsid w:val="00C95EFB"/>
    <w:rsid w:val="00C960EA"/>
    <w:rsid w:val="00C96544"/>
    <w:rsid w:val="00C974E7"/>
    <w:rsid w:val="00C97CC3"/>
    <w:rsid w:val="00CA02FE"/>
    <w:rsid w:val="00CA0A19"/>
    <w:rsid w:val="00CA0EBD"/>
    <w:rsid w:val="00CA12F1"/>
    <w:rsid w:val="00CA205F"/>
    <w:rsid w:val="00CA20CE"/>
    <w:rsid w:val="00CA29B5"/>
    <w:rsid w:val="00CA332F"/>
    <w:rsid w:val="00CA346B"/>
    <w:rsid w:val="00CA35EA"/>
    <w:rsid w:val="00CA36CA"/>
    <w:rsid w:val="00CA3788"/>
    <w:rsid w:val="00CA40C6"/>
    <w:rsid w:val="00CA5258"/>
    <w:rsid w:val="00CA5576"/>
    <w:rsid w:val="00CA57D1"/>
    <w:rsid w:val="00CA5F18"/>
    <w:rsid w:val="00CA6237"/>
    <w:rsid w:val="00CA6458"/>
    <w:rsid w:val="00CA66D0"/>
    <w:rsid w:val="00CA6AA4"/>
    <w:rsid w:val="00CA6BAD"/>
    <w:rsid w:val="00CA6FA5"/>
    <w:rsid w:val="00CA7871"/>
    <w:rsid w:val="00CB0675"/>
    <w:rsid w:val="00CB0A7C"/>
    <w:rsid w:val="00CB0CB0"/>
    <w:rsid w:val="00CB1979"/>
    <w:rsid w:val="00CB1C4B"/>
    <w:rsid w:val="00CB1EFE"/>
    <w:rsid w:val="00CB27C7"/>
    <w:rsid w:val="00CB2883"/>
    <w:rsid w:val="00CB2FFA"/>
    <w:rsid w:val="00CB3024"/>
    <w:rsid w:val="00CB31F8"/>
    <w:rsid w:val="00CB3877"/>
    <w:rsid w:val="00CB3A8A"/>
    <w:rsid w:val="00CB41FB"/>
    <w:rsid w:val="00CB4A59"/>
    <w:rsid w:val="00CB4DB8"/>
    <w:rsid w:val="00CB6223"/>
    <w:rsid w:val="00CB627B"/>
    <w:rsid w:val="00CB66EC"/>
    <w:rsid w:val="00CB69B3"/>
    <w:rsid w:val="00CB6F43"/>
    <w:rsid w:val="00CB7846"/>
    <w:rsid w:val="00CC0189"/>
    <w:rsid w:val="00CC0C84"/>
    <w:rsid w:val="00CC0CEB"/>
    <w:rsid w:val="00CC0F90"/>
    <w:rsid w:val="00CC1B5A"/>
    <w:rsid w:val="00CC1C1F"/>
    <w:rsid w:val="00CC1C93"/>
    <w:rsid w:val="00CC1DC3"/>
    <w:rsid w:val="00CC1E2D"/>
    <w:rsid w:val="00CC2439"/>
    <w:rsid w:val="00CC271E"/>
    <w:rsid w:val="00CC296F"/>
    <w:rsid w:val="00CC2B00"/>
    <w:rsid w:val="00CC2C96"/>
    <w:rsid w:val="00CC319E"/>
    <w:rsid w:val="00CC3A2B"/>
    <w:rsid w:val="00CC45B8"/>
    <w:rsid w:val="00CC4A98"/>
    <w:rsid w:val="00CC4B36"/>
    <w:rsid w:val="00CC4D9E"/>
    <w:rsid w:val="00CC55A2"/>
    <w:rsid w:val="00CC55EB"/>
    <w:rsid w:val="00CC5D75"/>
    <w:rsid w:val="00CC6530"/>
    <w:rsid w:val="00CC6695"/>
    <w:rsid w:val="00CC67B4"/>
    <w:rsid w:val="00CC69F6"/>
    <w:rsid w:val="00CC6CFA"/>
    <w:rsid w:val="00CC6EC6"/>
    <w:rsid w:val="00CC6F16"/>
    <w:rsid w:val="00CC7037"/>
    <w:rsid w:val="00CC70DF"/>
    <w:rsid w:val="00CC76F8"/>
    <w:rsid w:val="00CC7805"/>
    <w:rsid w:val="00CD0109"/>
    <w:rsid w:val="00CD026B"/>
    <w:rsid w:val="00CD0A87"/>
    <w:rsid w:val="00CD0D9F"/>
    <w:rsid w:val="00CD1D96"/>
    <w:rsid w:val="00CD2143"/>
    <w:rsid w:val="00CD2164"/>
    <w:rsid w:val="00CD3AB5"/>
    <w:rsid w:val="00CD450C"/>
    <w:rsid w:val="00CD4928"/>
    <w:rsid w:val="00CD4D85"/>
    <w:rsid w:val="00CD4E61"/>
    <w:rsid w:val="00CD5106"/>
    <w:rsid w:val="00CD57AE"/>
    <w:rsid w:val="00CD5FEC"/>
    <w:rsid w:val="00CD62CC"/>
    <w:rsid w:val="00CD6340"/>
    <w:rsid w:val="00CD67E0"/>
    <w:rsid w:val="00CD6EFC"/>
    <w:rsid w:val="00CD7046"/>
    <w:rsid w:val="00CD75F3"/>
    <w:rsid w:val="00CD781F"/>
    <w:rsid w:val="00CD7847"/>
    <w:rsid w:val="00CD794E"/>
    <w:rsid w:val="00CD7CA6"/>
    <w:rsid w:val="00CD7CFF"/>
    <w:rsid w:val="00CD7D6F"/>
    <w:rsid w:val="00CE0181"/>
    <w:rsid w:val="00CE06BD"/>
    <w:rsid w:val="00CE06CC"/>
    <w:rsid w:val="00CE0794"/>
    <w:rsid w:val="00CE0CF1"/>
    <w:rsid w:val="00CE1288"/>
    <w:rsid w:val="00CE1A51"/>
    <w:rsid w:val="00CE2646"/>
    <w:rsid w:val="00CE26F6"/>
    <w:rsid w:val="00CE3126"/>
    <w:rsid w:val="00CE3259"/>
    <w:rsid w:val="00CE3349"/>
    <w:rsid w:val="00CE3439"/>
    <w:rsid w:val="00CE3443"/>
    <w:rsid w:val="00CE3C95"/>
    <w:rsid w:val="00CE43C0"/>
    <w:rsid w:val="00CE45C6"/>
    <w:rsid w:val="00CE45D6"/>
    <w:rsid w:val="00CE4730"/>
    <w:rsid w:val="00CE4F23"/>
    <w:rsid w:val="00CE52DD"/>
    <w:rsid w:val="00CE553D"/>
    <w:rsid w:val="00CE5DFB"/>
    <w:rsid w:val="00CE62E9"/>
    <w:rsid w:val="00CE6564"/>
    <w:rsid w:val="00CE65D7"/>
    <w:rsid w:val="00CE6730"/>
    <w:rsid w:val="00CE691D"/>
    <w:rsid w:val="00CE6AA3"/>
    <w:rsid w:val="00CE6CF6"/>
    <w:rsid w:val="00CE6FC1"/>
    <w:rsid w:val="00CE7B3B"/>
    <w:rsid w:val="00CF026B"/>
    <w:rsid w:val="00CF0792"/>
    <w:rsid w:val="00CF0AFA"/>
    <w:rsid w:val="00CF0E8A"/>
    <w:rsid w:val="00CF12D1"/>
    <w:rsid w:val="00CF148A"/>
    <w:rsid w:val="00CF17D4"/>
    <w:rsid w:val="00CF1866"/>
    <w:rsid w:val="00CF1970"/>
    <w:rsid w:val="00CF1B26"/>
    <w:rsid w:val="00CF2130"/>
    <w:rsid w:val="00CF27B1"/>
    <w:rsid w:val="00CF29C3"/>
    <w:rsid w:val="00CF3132"/>
    <w:rsid w:val="00CF3EE0"/>
    <w:rsid w:val="00CF3F13"/>
    <w:rsid w:val="00CF446F"/>
    <w:rsid w:val="00CF48BD"/>
    <w:rsid w:val="00CF4BDA"/>
    <w:rsid w:val="00CF4DF1"/>
    <w:rsid w:val="00CF4E30"/>
    <w:rsid w:val="00CF54B0"/>
    <w:rsid w:val="00CF61D8"/>
    <w:rsid w:val="00CF6383"/>
    <w:rsid w:val="00CF72AD"/>
    <w:rsid w:val="00CF7327"/>
    <w:rsid w:val="00CF73BB"/>
    <w:rsid w:val="00CF7414"/>
    <w:rsid w:val="00CF7457"/>
    <w:rsid w:val="00CF7CF3"/>
    <w:rsid w:val="00D003C3"/>
    <w:rsid w:val="00D00AA0"/>
    <w:rsid w:val="00D00BE4"/>
    <w:rsid w:val="00D00E0C"/>
    <w:rsid w:val="00D00F37"/>
    <w:rsid w:val="00D0118D"/>
    <w:rsid w:val="00D011A5"/>
    <w:rsid w:val="00D0155E"/>
    <w:rsid w:val="00D01827"/>
    <w:rsid w:val="00D01A21"/>
    <w:rsid w:val="00D01B84"/>
    <w:rsid w:val="00D01C5D"/>
    <w:rsid w:val="00D01CAA"/>
    <w:rsid w:val="00D02A8D"/>
    <w:rsid w:val="00D02B94"/>
    <w:rsid w:val="00D02C5B"/>
    <w:rsid w:val="00D0303B"/>
    <w:rsid w:val="00D0330D"/>
    <w:rsid w:val="00D039C4"/>
    <w:rsid w:val="00D03CF4"/>
    <w:rsid w:val="00D04CA7"/>
    <w:rsid w:val="00D04D5F"/>
    <w:rsid w:val="00D0554A"/>
    <w:rsid w:val="00D05A31"/>
    <w:rsid w:val="00D05B67"/>
    <w:rsid w:val="00D067D6"/>
    <w:rsid w:val="00D06AFC"/>
    <w:rsid w:val="00D0705F"/>
    <w:rsid w:val="00D07364"/>
    <w:rsid w:val="00D07BF1"/>
    <w:rsid w:val="00D07D54"/>
    <w:rsid w:val="00D1052E"/>
    <w:rsid w:val="00D10773"/>
    <w:rsid w:val="00D10A4A"/>
    <w:rsid w:val="00D10C59"/>
    <w:rsid w:val="00D112F9"/>
    <w:rsid w:val="00D1131A"/>
    <w:rsid w:val="00D1180C"/>
    <w:rsid w:val="00D12195"/>
    <w:rsid w:val="00D13031"/>
    <w:rsid w:val="00D1306B"/>
    <w:rsid w:val="00D1322E"/>
    <w:rsid w:val="00D132FD"/>
    <w:rsid w:val="00D14092"/>
    <w:rsid w:val="00D143ED"/>
    <w:rsid w:val="00D146F6"/>
    <w:rsid w:val="00D14F16"/>
    <w:rsid w:val="00D14F6C"/>
    <w:rsid w:val="00D15025"/>
    <w:rsid w:val="00D154DA"/>
    <w:rsid w:val="00D154FF"/>
    <w:rsid w:val="00D1587C"/>
    <w:rsid w:val="00D15896"/>
    <w:rsid w:val="00D15AAF"/>
    <w:rsid w:val="00D15FFA"/>
    <w:rsid w:val="00D16050"/>
    <w:rsid w:val="00D168DD"/>
    <w:rsid w:val="00D17117"/>
    <w:rsid w:val="00D17207"/>
    <w:rsid w:val="00D17430"/>
    <w:rsid w:val="00D1764D"/>
    <w:rsid w:val="00D178C9"/>
    <w:rsid w:val="00D20150"/>
    <w:rsid w:val="00D201A9"/>
    <w:rsid w:val="00D20309"/>
    <w:rsid w:val="00D20453"/>
    <w:rsid w:val="00D209A6"/>
    <w:rsid w:val="00D2268D"/>
    <w:rsid w:val="00D229B8"/>
    <w:rsid w:val="00D22B1A"/>
    <w:rsid w:val="00D22E59"/>
    <w:rsid w:val="00D232FE"/>
    <w:rsid w:val="00D2336D"/>
    <w:rsid w:val="00D234BF"/>
    <w:rsid w:val="00D237EF"/>
    <w:rsid w:val="00D23A23"/>
    <w:rsid w:val="00D23BAC"/>
    <w:rsid w:val="00D23DC9"/>
    <w:rsid w:val="00D24B7D"/>
    <w:rsid w:val="00D24BBF"/>
    <w:rsid w:val="00D254B9"/>
    <w:rsid w:val="00D25659"/>
    <w:rsid w:val="00D25998"/>
    <w:rsid w:val="00D25B3E"/>
    <w:rsid w:val="00D26595"/>
    <w:rsid w:val="00D27622"/>
    <w:rsid w:val="00D27997"/>
    <w:rsid w:val="00D27A92"/>
    <w:rsid w:val="00D300EA"/>
    <w:rsid w:val="00D302C1"/>
    <w:rsid w:val="00D308E0"/>
    <w:rsid w:val="00D309FC"/>
    <w:rsid w:val="00D30D5C"/>
    <w:rsid w:val="00D3131E"/>
    <w:rsid w:val="00D3200D"/>
    <w:rsid w:val="00D32672"/>
    <w:rsid w:val="00D32D13"/>
    <w:rsid w:val="00D33133"/>
    <w:rsid w:val="00D33137"/>
    <w:rsid w:val="00D3327B"/>
    <w:rsid w:val="00D333B0"/>
    <w:rsid w:val="00D33460"/>
    <w:rsid w:val="00D3387F"/>
    <w:rsid w:val="00D33FD0"/>
    <w:rsid w:val="00D342CA"/>
    <w:rsid w:val="00D3463F"/>
    <w:rsid w:val="00D34917"/>
    <w:rsid w:val="00D34C84"/>
    <w:rsid w:val="00D34FAE"/>
    <w:rsid w:val="00D35F2B"/>
    <w:rsid w:val="00D3617B"/>
    <w:rsid w:val="00D36298"/>
    <w:rsid w:val="00D36529"/>
    <w:rsid w:val="00D36A00"/>
    <w:rsid w:val="00D36F0C"/>
    <w:rsid w:val="00D3781C"/>
    <w:rsid w:val="00D4006C"/>
    <w:rsid w:val="00D4014F"/>
    <w:rsid w:val="00D40AC1"/>
    <w:rsid w:val="00D41257"/>
    <w:rsid w:val="00D412E6"/>
    <w:rsid w:val="00D41746"/>
    <w:rsid w:val="00D41842"/>
    <w:rsid w:val="00D418C8"/>
    <w:rsid w:val="00D41B0A"/>
    <w:rsid w:val="00D4239B"/>
    <w:rsid w:val="00D4239F"/>
    <w:rsid w:val="00D44296"/>
    <w:rsid w:val="00D446D0"/>
    <w:rsid w:val="00D447F4"/>
    <w:rsid w:val="00D4495A"/>
    <w:rsid w:val="00D44997"/>
    <w:rsid w:val="00D449EC"/>
    <w:rsid w:val="00D44C16"/>
    <w:rsid w:val="00D44EA4"/>
    <w:rsid w:val="00D45014"/>
    <w:rsid w:val="00D453EE"/>
    <w:rsid w:val="00D45688"/>
    <w:rsid w:val="00D45A35"/>
    <w:rsid w:val="00D45A59"/>
    <w:rsid w:val="00D45D22"/>
    <w:rsid w:val="00D45D54"/>
    <w:rsid w:val="00D45D70"/>
    <w:rsid w:val="00D465B8"/>
    <w:rsid w:val="00D47793"/>
    <w:rsid w:val="00D47D81"/>
    <w:rsid w:val="00D5016C"/>
    <w:rsid w:val="00D501BB"/>
    <w:rsid w:val="00D50291"/>
    <w:rsid w:val="00D50CE3"/>
    <w:rsid w:val="00D510CD"/>
    <w:rsid w:val="00D51521"/>
    <w:rsid w:val="00D51F84"/>
    <w:rsid w:val="00D52846"/>
    <w:rsid w:val="00D52A1E"/>
    <w:rsid w:val="00D52A96"/>
    <w:rsid w:val="00D52D2A"/>
    <w:rsid w:val="00D52ECD"/>
    <w:rsid w:val="00D53160"/>
    <w:rsid w:val="00D5318E"/>
    <w:rsid w:val="00D53359"/>
    <w:rsid w:val="00D53364"/>
    <w:rsid w:val="00D535CE"/>
    <w:rsid w:val="00D53B52"/>
    <w:rsid w:val="00D53B59"/>
    <w:rsid w:val="00D53B8E"/>
    <w:rsid w:val="00D5407D"/>
    <w:rsid w:val="00D543E9"/>
    <w:rsid w:val="00D54C98"/>
    <w:rsid w:val="00D557C2"/>
    <w:rsid w:val="00D55A49"/>
    <w:rsid w:val="00D55DD1"/>
    <w:rsid w:val="00D5608A"/>
    <w:rsid w:val="00D5626C"/>
    <w:rsid w:val="00D56565"/>
    <w:rsid w:val="00D56D17"/>
    <w:rsid w:val="00D570F5"/>
    <w:rsid w:val="00D57B07"/>
    <w:rsid w:val="00D57C9E"/>
    <w:rsid w:val="00D603CD"/>
    <w:rsid w:val="00D60891"/>
    <w:rsid w:val="00D60959"/>
    <w:rsid w:val="00D613EA"/>
    <w:rsid w:val="00D61880"/>
    <w:rsid w:val="00D61883"/>
    <w:rsid w:val="00D619CE"/>
    <w:rsid w:val="00D61BDA"/>
    <w:rsid w:val="00D61BEF"/>
    <w:rsid w:val="00D61DF8"/>
    <w:rsid w:val="00D62CDE"/>
    <w:rsid w:val="00D62D2C"/>
    <w:rsid w:val="00D62D2F"/>
    <w:rsid w:val="00D62F3D"/>
    <w:rsid w:val="00D632B2"/>
    <w:rsid w:val="00D6361E"/>
    <w:rsid w:val="00D63778"/>
    <w:rsid w:val="00D63803"/>
    <w:rsid w:val="00D639DC"/>
    <w:rsid w:val="00D6419E"/>
    <w:rsid w:val="00D64274"/>
    <w:rsid w:val="00D64E43"/>
    <w:rsid w:val="00D652DD"/>
    <w:rsid w:val="00D667FA"/>
    <w:rsid w:val="00D672DA"/>
    <w:rsid w:val="00D674EF"/>
    <w:rsid w:val="00D677D5"/>
    <w:rsid w:val="00D67B9C"/>
    <w:rsid w:val="00D67C63"/>
    <w:rsid w:val="00D704ED"/>
    <w:rsid w:val="00D70521"/>
    <w:rsid w:val="00D7144C"/>
    <w:rsid w:val="00D71722"/>
    <w:rsid w:val="00D71741"/>
    <w:rsid w:val="00D71FED"/>
    <w:rsid w:val="00D72463"/>
    <w:rsid w:val="00D72F51"/>
    <w:rsid w:val="00D73443"/>
    <w:rsid w:val="00D7352F"/>
    <w:rsid w:val="00D735E7"/>
    <w:rsid w:val="00D738E8"/>
    <w:rsid w:val="00D73B0F"/>
    <w:rsid w:val="00D74B86"/>
    <w:rsid w:val="00D75189"/>
    <w:rsid w:val="00D75375"/>
    <w:rsid w:val="00D756B5"/>
    <w:rsid w:val="00D7620A"/>
    <w:rsid w:val="00D7695F"/>
    <w:rsid w:val="00D76D4B"/>
    <w:rsid w:val="00D773C6"/>
    <w:rsid w:val="00D8095C"/>
    <w:rsid w:val="00D80986"/>
    <w:rsid w:val="00D80C25"/>
    <w:rsid w:val="00D80C83"/>
    <w:rsid w:val="00D80E44"/>
    <w:rsid w:val="00D815EF"/>
    <w:rsid w:val="00D81705"/>
    <w:rsid w:val="00D81C4A"/>
    <w:rsid w:val="00D82157"/>
    <w:rsid w:val="00D8248F"/>
    <w:rsid w:val="00D82939"/>
    <w:rsid w:val="00D82AC3"/>
    <w:rsid w:val="00D82D07"/>
    <w:rsid w:val="00D83053"/>
    <w:rsid w:val="00D83217"/>
    <w:rsid w:val="00D83CE5"/>
    <w:rsid w:val="00D844DB"/>
    <w:rsid w:val="00D845A6"/>
    <w:rsid w:val="00D84628"/>
    <w:rsid w:val="00D84BAA"/>
    <w:rsid w:val="00D85133"/>
    <w:rsid w:val="00D86003"/>
    <w:rsid w:val="00D864B9"/>
    <w:rsid w:val="00D8695F"/>
    <w:rsid w:val="00D8724B"/>
    <w:rsid w:val="00D877D8"/>
    <w:rsid w:val="00D87A3F"/>
    <w:rsid w:val="00D90030"/>
    <w:rsid w:val="00D9044C"/>
    <w:rsid w:val="00D90B93"/>
    <w:rsid w:val="00D90C9D"/>
    <w:rsid w:val="00D90FB4"/>
    <w:rsid w:val="00D9182B"/>
    <w:rsid w:val="00D919E8"/>
    <w:rsid w:val="00D91CAE"/>
    <w:rsid w:val="00D923FB"/>
    <w:rsid w:val="00D9258F"/>
    <w:rsid w:val="00D942FC"/>
    <w:rsid w:val="00D94B74"/>
    <w:rsid w:val="00D94BCF"/>
    <w:rsid w:val="00D95437"/>
    <w:rsid w:val="00D958C8"/>
    <w:rsid w:val="00D95D7C"/>
    <w:rsid w:val="00D95F73"/>
    <w:rsid w:val="00D960F9"/>
    <w:rsid w:val="00D96140"/>
    <w:rsid w:val="00D96BAB"/>
    <w:rsid w:val="00D96E3C"/>
    <w:rsid w:val="00D9700B"/>
    <w:rsid w:val="00D9717F"/>
    <w:rsid w:val="00D97261"/>
    <w:rsid w:val="00D9741F"/>
    <w:rsid w:val="00D976B2"/>
    <w:rsid w:val="00D9784C"/>
    <w:rsid w:val="00DA013C"/>
    <w:rsid w:val="00DA03C1"/>
    <w:rsid w:val="00DA03CC"/>
    <w:rsid w:val="00DA11CF"/>
    <w:rsid w:val="00DA1357"/>
    <w:rsid w:val="00DA1EBE"/>
    <w:rsid w:val="00DA212D"/>
    <w:rsid w:val="00DA236C"/>
    <w:rsid w:val="00DA2522"/>
    <w:rsid w:val="00DA29A4"/>
    <w:rsid w:val="00DA2EC5"/>
    <w:rsid w:val="00DA3153"/>
    <w:rsid w:val="00DA3172"/>
    <w:rsid w:val="00DA3F4F"/>
    <w:rsid w:val="00DA42B5"/>
    <w:rsid w:val="00DA45D4"/>
    <w:rsid w:val="00DA48BB"/>
    <w:rsid w:val="00DA4BB5"/>
    <w:rsid w:val="00DA5278"/>
    <w:rsid w:val="00DA54BB"/>
    <w:rsid w:val="00DA57D5"/>
    <w:rsid w:val="00DA5872"/>
    <w:rsid w:val="00DA6192"/>
    <w:rsid w:val="00DA6291"/>
    <w:rsid w:val="00DA79AD"/>
    <w:rsid w:val="00DA7A8C"/>
    <w:rsid w:val="00DA7B56"/>
    <w:rsid w:val="00DA7DDC"/>
    <w:rsid w:val="00DA7E2E"/>
    <w:rsid w:val="00DB089B"/>
    <w:rsid w:val="00DB099C"/>
    <w:rsid w:val="00DB0A33"/>
    <w:rsid w:val="00DB101B"/>
    <w:rsid w:val="00DB1464"/>
    <w:rsid w:val="00DB23ED"/>
    <w:rsid w:val="00DB2ADB"/>
    <w:rsid w:val="00DB307D"/>
    <w:rsid w:val="00DB35B5"/>
    <w:rsid w:val="00DB37BE"/>
    <w:rsid w:val="00DB3984"/>
    <w:rsid w:val="00DB3A59"/>
    <w:rsid w:val="00DB3E05"/>
    <w:rsid w:val="00DB3E9F"/>
    <w:rsid w:val="00DB40FC"/>
    <w:rsid w:val="00DB4871"/>
    <w:rsid w:val="00DB4C32"/>
    <w:rsid w:val="00DB4FC2"/>
    <w:rsid w:val="00DB5319"/>
    <w:rsid w:val="00DB5D58"/>
    <w:rsid w:val="00DB66C5"/>
    <w:rsid w:val="00DB6871"/>
    <w:rsid w:val="00DB6B4A"/>
    <w:rsid w:val="00DB720F"/>
    <w:rsid w:val="00DB77A9"/>
    <w:rsid w:val="00DB791C"/>
    <w:rsid w:val="00DB7C18"/>
    <w:rsid w:val="00DB7C71"/>
    <w:rsid w:val="00DB7C9D"/>
    <w:rsid w:val="00DB7E94"/>
    <w:rsid w:val="00DC032A"/>
    <w:rsid w:val="00DC0CC5"/>
    <w:rsid w:val="00DC1790"/>
    <w:rsid w:val="00DC2388"/>
    <w:rsid w:val="00DC27F4"/>
    <w:rsid w:val="00DC2DC6"/>
    <w:rsid w:val="00DC3591"/>
    <w:rsid w:val="00DC38FD"/>
    <w:rsid w:val="00DC3E32"/>
    <w:rsid w:val="00DC4167"/>
    <w:rsid w:val="00DC47A4"/>
    <w:rsid w:val="00DC4A26"/>
    <w:rsid w:val="00DC4C9E"/>
    <w:rsid w:val="00DC4CA9"/>
    <w:rsid w:val="00DC4D6D"/>
    <w:rsid w:val="00DC4F6A"/>
    <w:rsid w:val="00DC5388"/>
    <w:rsid w:val="00DC5393"/>
    <w:rsid w:val="00DC56AF"/>
    <w:rsid w:val="00DC6395"/>
    <w:rsid w:val="00DC67A0"/>
    <w:rsid w:val="00DC7568"/>
    <w:rsid w:val="00DC785E"/>
    <w:rsid w:val="00DC7DEB"/>
    <w:rsid w:val="00DD0602"/>
    <w:rsid w:val="00DD07C1"/>
    <w:rsid w:val="00DD0804"/>
    <w:rsid w:val="00DD0BCA"/>
    <w:rsid w:val="00DD12F1"/>
    <w:rsid w:val="00DD150E"/>
    <w:rsid w:val="00DD152F"/>
    <w:rsid w:val="00DD1793"/>
    <w:rsid w:val="00DD18AD"/>
    <w:rsid w:val="00DD18F9"/>
    <w:rsid w:val="00DD19BC"/>
    <w:rsid w:val="00DD1BB4"/>
    <w:rsid w:val="00DD1C68"/>
    <w:rsid w:val="00DD1F16"/>
    <w:rsid w:val="00DD209D"/>
    <w:rsid w:val="00DD2F35"/>
    <w:rsid w:val="00DD307F"/>
    <w:rsid w:val="00DD339E"/>
    <w:rsid w:val="00DD39B8"/>
    <w:rsid w:val="00DD3B83"/>
    <w:rsid w:val="00DD43BE"/>
    <w:rsid w:val="00DD46AB"/>
    <w:rsid w:val="00DD4B3F"/>
    <w:rsid w:val="00DD4E29"/>
    <w:rsid w:val="00DD5073"/>
    <w:rsid w:val="00DD595A"/>
    <w:rsid w:val="00DD59A1"/>
    <w:rsid w:val="00DD5A85"/>
    <w:rsid w:val="00DD64A9"/>
    <w:rsid w:val="00DD667E"/>
    <w:rsid w:val="00DD6BBD"/>
    <w:rsid w:val="00DD6F4A"/>
    <w:rsid w:val="00DD7077"/>
    <w:rsid w:val="00DD7603"/>
    <w:rsid w:val="00DE0257"/>
    <w:rsid w:val="00DE04C4"/>
    <w:rsid w:val="00DE0681"/>
    <w:rsid w:val="00DE0E9F"/>
    <w:rsid w:val="00DE1222"/>
    <w:rsid w:val="00DE1F7F"/>
    <w:rsid w:val="00DE200E"/>
    <w:rsid w:val="00DE20D5"/>
    <w:rsid w:val="00DE2665"/>
    <w:rsid w:val="00DE271A"/>
    <w:rsid w:val="00DE27F1"/>
    <w:rsid w:val="00DE3134"/>
    <w:rsid w:val="00DE3879"/>
    <w:rsid w:val="00DE3B46"/>
    <w:rsid w:val="00DE46B5"/>
    <w:rsid w:val="00DE56CC"/>
    <w:rsid w:val="00DE58A4"/>
    <w:rsid w:val="00DE59FC"/>
    <w:rsid w:val="00DE5CD7"/>
    <w:rsid w:val="00DE6A14"/>
    <w:rsid w:val="00DE726D"/>
    <w:rsid w:val="00DE733C"/>
    <w:rsid w:val="00DE736F"/>
    <w:rsid w:val="00DE7B1A"/>
    <w:rsid w:val="00DE7F75"/>
    <w:rsid w:val="00DE7FED"/>
    <w:rsid w:val="00DF0262"/>
    <w:rsid w:val="00DF0303"/>
    <w:rsid w:val="00DF0696"/>
    <w:rsid w:val="00DF0C8A"/>
    <w:rsid w:val="00DF0EE3"/>
    <w:rsid w:val="00DF153B"/>
    <w:rsid w:val="00DF1E39"/>
    <w:rsid w:val="00DF2436"/>
    <w:rsid w:val="00DF3247"/>
    <w:rsid w:val="00DF32A8"/>
    <w:rsid w:val="00DF386A"/>
    <w:rsid w:val="00DF39CD"/>
    <w:rsid w:val="00DF4444"/>
    <w:rsid w:val="00DF48EE"/>
    <w:rsid w:val="00DF4BF9"/>
    <w:rsid w:val="00DF50AE"/>
    <w:rsid w:val="00DF5462"/>
    <w:rsid w:val="00DF5510"/>
    <w:rsid w:val="00DF5648"/>
    <w:rsid w:val="00DF5838"/>
    <w:rsid w:val="00DF64A6"/>
    <w:rsid w:val="00DF7749"/>
    <w:rsid w:val="00DF79D9"/>
    <w:rsid w:val="00DF7BD1"/>
    <w:rsid w:val="00E00559"/>
    <w:rsid w:val="00E00832"/>
    <w:rsid w:val="00E00C1A"/>
    <w:rsid w:val="00E00C98"/>
    <w:rsid w:val="00E00D0F"/>
    <w:rsid w:val="00E01142"/>
    <w:rsid w:val="00E01720"/>
    <w:rsid w:val="00E01A8D"/>
    <w:rsid w:val="00E01AFA"/>
    <w:rsid w:val="00E01BC6"/>
    <w:rsid w:val="00E01F82"/>
    <w:rsid w:val="00E02850"/>
    <w:rsid w:val="00E03168"/>
    <w:rsid w:val="00E031B8"/>
    <w:rsid w:val="00E03996"/>
    <w:rsid w:val="00E03CED"/>
    <w:rsid w:val="00E04EDE"/>
    <w:rsid w:val="00E051CD"/>
    <w:rsid w:val="00E05268"/>
    <w:rsid w:val="00E057A0"/>
    <w:rsid w:val="00E05BDC"/>
    <w:rsid w:val="00E0672E"/>
    <w:rsid w:val="00E06951"/>
    <w:rsid w:val="00E070AB"/>
    <w:rsid w:val="00E078B1"/>
    <w:rsid w:val="00E07E34"/>
    <w:rsid w:val="00E10CCC"/>
    <w:rsid w:val="00E10DE9"/>
    <w:rsid w:val="00E10E00"/>
    <w:rsid w:val="00E10FC2"/>
    <w:rsid w:val="00E111EE"/>
    <w:rsid w:val="00E11817"/>
    <w:rsid w:val="00E11A2B"/>
    <w:rsid w:val="00E11D75"/>
    <w:rsid w:val="00E11E14"/>
    <w:rsid w:val="00E11F04"/>
    <w:rsid w:val="00E1219E"/>
    <w:rsid w:val="00E1294A"/>
    <w:rsid w:val="00E13279"/>
    <w:rsid w:val="00E1395F"/>
    <w:rsid w:val="00E13CCC"/>
    <w:rsid w:val="00E142E5"/>
    <w:rsid w:val="00E14367"/>
    <w:rsid w:val="00E14503"/>
    <w:rsid w:val="00E14AF1"/>
    <w:rsid w:val="00E15101"/>
    <w:rsid w:val="00E152FA"/>
    <w:rsid w:val="00E1579A"/>
    <w:rsid w:val="00E1640E"/>
    <w:rsid w:val="00E164CA"/>
    <w:rsid w:val="00E167F0"/>
    <w:rsid w:val="00E1770F"/>
    <w:rsid w:val="00E17956"/>
    <w:rsid w:val="00E179C8"/>
    <w:rsid w:val="00E17F33"/>
    <w:rsid w:val="00E208A4"/>
    <w:rsid w:val="00E20E3F"/>
    <w:rsid w:val="00E212A1"/>
    <w:rsid w:val="00E21732"/>
    <w:rsid w:val="00E21799"/>
    <w:rsid w:val="00E21F15"/>
    <w:rsid w:val="00E2272A"/>
    <w:rsid w:val="00E2334D"/>
    <w:rsid w:val="00E2401C"/>
    <w:rsid w:val="00E2439B"/>
    <w:rsid w:val="00E24B47"/>
    <w:rsid w:val="00E2501C"/>
    <w:rsid w:val="00E25B95"/>
    <w:rsid w:val="00E26138"/>
    <w:rsid w:val="00E261BC"/>
    <w:rsid w:val="00E2687D"/>
    <w:rsid w:val="00E26DA8"/>
    <w:rsid w:val="00E27639"/>
    <w:rsid w:val="00E27A83"/>
    <w:rsid w:val="00E27CDF"/>
    <w:rsid w:val="00E310D4"/>
    <w:rsid w:val="00E31217"/>
    <w:rsid w:val="00E31434"/>
    <w:rsid w:val="00E31612"/>
    <w:rsid w:val="00E31B6F"/>
    <w:rsid w:val="00E31BA9"/>
    <w:rsid w:val="00E31CA1"/>
    <w:rsid w:val="00E31D5C"/>
    <w:rsid w:val="00E32176"/>
    <w:rsid w:val="00E32258"/>
    <w:rsid w:val="00E32305"/>
    <w:rsid w:val="00E326AD"/>
    <w:rsid w:val="00E3279D"/>
    <w:rsid w:val="00E32BA8"/>
    <w:rsid w:val="00E32D95"/>
    <w:rsid w:val="00E3380E"/>
    <w:rsid w:val="00E342CF"/>
    <w:rsid w:val="00E34F64"/>
    <w:rsid w:val="00E352F1"/>
    <w:rsid w:val="00E3532A"/>
    <w:rsid w:val="00E35782"/>
    <w:rsid w:val="00E35868"/>
    <w:rsid w:val="00E35986"/>
    <w:rsid w:val="00E35C0F"/>
    <w:rsid w:val="00E35C4A"/>
    <w:rsid w:val="00E35C83"/>
    <w:rsid w:val="00E35CCE"/>
    <w:rsid w:val="00E3628D"/>
    <w:rsid w:val="00E363E7"/>
    <w:rsid w:val="00E36BB9"/>
    <w:rsid w:val="00E371A0"/>
    <w:rsid w:val="00E37557"/>
    <w:rsid w:val="00E37A89"/>
    <w:rsid w:val="00E40156"/>
    <w:rsid w:val="00E40875"/>
    <w:rsid w:val="00E40878"/>
    <w:rsid w:val="00E40927"/>
    <w:rsid w:val="00E40AD3"/>
    <w:rsid w:val="00E40BC5"/>
    <w:rsid w:val="00E40F7A"/>
    <w:rsid w:val="00E41170"/>
    <w:rsid w:val="00E417C0"/>
    <w:rsid w:val="00E42314"/>
    <w:rsid w:val="00E42A00"/>
    <w:rsid w:val="00E430DD"/>
    <w:rsid w:val="00E43D1F"/>
    <w:rsid w:val="00E449B6"/>
    <w:rsid w:val="00E454E4"/>
    <w:rsid w:val="00E455CB"/>
    <w:rsid w:val="00E45D23"/>
    <w:rsid w:val="00E462F6"/>
    <w:rsid w:val="00E467D7"/>
    <w:rsid w:val="00E46D00"/>
    <w:rsid w:val="00E47ADD"/>
    <w:rsid w:val="00E47C55"/>
    <w:rsid w:val="00E5047C"/>
    <w:rsid w:val="00E50636"/>
    <w:rsid w:val="00E50C3C"/>
    <w:rsid w:val="00E50D8A"/>
    <w:rsid w:val="00E510E9"/>
    <w:rsid w:val="00E517F0"/>
    <w:rsid w:val="00E51A46"/>
    <w:rsid w:val="00E52875"/>
    <w:rsid w:val="00E52E73"/>
    <w:rsid w:val="00E54A00"/>
    <w:rsid w:val="00E54DE9"/>
    <w:rsid w:val="00E566B7"/>
    <w:rsid w:val="00E56A28"/>
    <w:rsid w:val="00E57A2F"/>
    <w:rsid w:val="00E60420"/>
    <w:rsid w:val="00E60745"/>
    <w:rsid w:val="00E60B85"/>
    <w:rsid w:val="00E60F5C"/>
    <w:rsid w:val="00E61336"/>
    <w:rsid w:val="00E61B33"/>
    <w:rsid w:val="00E61C82"/>
    <w:rsid w:val="00E62413"/>
    <w:rsid w:val="00E62514"/>
    <w:rsid w:val="00E626EC"/>
    <w:rsid w:val="00E62963"/>
    <w:rsid w:val="00E62AB3"/>
    <w:rsid w:val="00E63AFD"/>
    <w:rsid w:val="00E63C46"/>
    <w:rsid w:val="00E63E6A"/>
    <w:rsid w:val="00E63FEE"/>
    <w:rsid w:val="00E640E2"/>
    <w:rsid w:val="00E6414C"/>
    <w:rsid w:val="00E64959"/>
    <w:rsid w:val="00E64A3F"/>
    <w:rsid w:val="00E64BD1"/>
    <w:rsid w:val="00E64F3D"/>
    <w:rsid w:val="00E64F81"/>
    <w:rsid w:val="00E6504A"/>
    <w:rsid w:val="00E65215"/>
    <w:rsid w:val="00E657CC"/>
    <w:rsid w:val="00E65893"/>
    <w:rsid w:val="00E6594E"/>
    <w:rsid w:val="00E65D5D"/>
    <w:rsid w:val="00E6629C"/>
    <w:rsid w:val="00E662F7"/>
    <w:rsid w:val="00E664D0"/>
    <w:rsid w:val="00E665EE"/>
    <w:rsid w:val="00E66752"/>
    <w:rsid w:val="00E667F5"/>
    <w:rsid w:val="00E66EA0"/>
    <w:rsid w:val="00E672E4"/>
    <w:rsid w:val="00E678E8"/>
    <w:rsid w:val="00E67DAB"/>
    <w:rsid w:val="00E70623"/>
    <w:rsid w:val="00E70DD7"/>
    <w:rsid w:val="00E7199B"/>
    <w:rsid w:val="00E71AC9"/>
    <w:rsid w:val="00E7202A"/>
    <w:rsid w:val="00E721A1"/>
    <w:rsid w:val="00E725DE"/>
    <w:rsid w:val="00E72DBA"/>
    <w:rsid w:val="00E73381"/>
    <w:rsid w:val="00E741E9"/>
    <w:rsid w:val="00E7434B"/>
    <w:rsid w:val="00E74947"/>
    <w:rsid w:val="00E74C20"/>
    <w:rsid w:val="00E74D52"/>
    <w:rsid w:val="00E74F93"/>
    <w:rsid w:val="00E755DD"/>
    <w:rsid w:val="00E75ABD"/>
    <w:rsid w:val="00E75FCE"/>
    <w:rsid w:val="00E7602A"/>
    <w:rsid w:val="00E7669D"/>
    <w:rsid w:val="00E76AA7"/>
    <w:rsid w:val="00E76C9D"/>
    <w:rsid w:val="00E800F8"/>
    <w:rsid w:val="00E808D8"/>
    <w:rsid w:val="00E809D8"/>
    <w:rsid w:val="00E815C1"/>
    <w:rsid w:val="00E816A4"/>
    <w:rsid w:val="00E81B28"/>
    <w:rsid w:val="00E81BC5"/>
    <w:rsid w:val="00E82CB7"/>
    <w:rsid w:val="00E8305C"/>
    <w:rsid w:val="00E83253"/>
    <w:rsid w:val="00E841B8"/>
    <w:rsid w:val="00E841D1"/>
    <w:rsid w:val="00E84BE1"/>
    <w:rsid w:val="00E84DFF"/>
    <w:rsid w:val="00E852F5"/>
    <w:rsid w:val="00E85DEB"/>
    <w:rsid w:val="00E86007"/>
    <w:rsid w:val="00E86347"/>
    <w:rsid w:val="00E86348"/>
    <w:rsid w:val="00E8655C"/>
    <w:rsid w:val="00E866FF"/>
    <w:rsid w:val="00E86E72"/>
    <w:rsid w:val="00E872CD"/>
    <w:rsid w:val="00E872EA"/>
    <w:rsid w:val="00E87609"/>
    <w:rsid w:val="00E87E53"/>
    <w:rsid w:val="00E901B5"/>
    <w:rsid w:val="00E90691"/>
    <w:rsid w:val="00E90EA1"/>
    <w:rsid w:val="00E91027"/>
    <w:rsid w:val="00E913D0"/>
    <w:rsid w:val="00E91422"/>
    <w:rsid w:val="00E91430"/>
    <w:rsid w:val="00E91580"/>
    <w:rsid w:val="00E91FC1"/>
    <w:rsid w:val="00E921FD"/>
    <w:rsid w:val="00E92292"/>
    <w:rsid w:val="00E923AD"/>
    <w:rsid w:val="00E927CB"/>
    <w:rsid w:val="00E9285D"/>
    <w:rsid w:val="00E92E10"/>
    <w:rsid w:val="00E934EF"/>
    <w:rsid w:val="00E93510"/>
    <w:rsid w:val="00E9351B"/>
    <w:rsid w:val="00E93616"/>
    <w:rsid w:val="00E93841"/>
    <w:rsid w:val="00E93F44"/>
    <w:rsid w:val="00E93FFE"/>
    <w:rsid w:val="00E94CEB"/>
    <w:rsid w:val="00E9532E"/>
    <w:rsid w:val="00E9561B"/>
    <w:rsid w:val="00E96366"/>
    <w:rsid w:val="00E964A3"/>
    <w:rsid w:val="00E96799"/>
    <w:rsid w:val="00E97615"/>
    <w:rsid w:val="00E97FF6"/>
    <w:rsid w:val="00EA01F2"/>
    <w:rsid w:val="00EA0252"/>
    <w:rsid w:val="00EA03A4"/>
    <w:rsid w:val="00EA08F5"/>
    <w:rsid w:val="00EA09B4"/>
    <w:rsid w:val="00EA0EEC"/>
    <w:rsid w:val="00EA0F54"/>
    <w:rsid w:val="00EA1302"/>
    <w:rsid w:val="00EA17C9"/>
    <w:rsid w:val="00EA1D83"/>
    <w:rsid w:val="00EA211F"/>
    <w:rsid w:val="00EA2683"/>
    <w:rsid w:val="00EA2E9E"/>
    <w:rsid w:val="00EA2EF3"/>
    <w:rsid w:val="00EA356A"/>
    <w:rsid w:val="00EA358E"/>
    <w:rsid w:val="00EA398E"/>
    <w:rsid w:val="00EA3D77"/>
    <w:rsid w:val="00EA3FFC"/>
    <w:rsid w:val="00EA41FC"/>
    <w:rsid w:val="00EA44F9"/>
    <w:rsid w:val="00EA5061"/>
    <w:rsid w:val="00EA5287"/>
    <w:rsid w:val="00EA52B4"/>
    <w:rsid w:val="00EA53B1"/>
    <w:rsid w:val="00EA5E7E"/>
    <w:rsid w:val="00EA5F60"/>
    <w:rsid w:val="00EA635A"/>
    <w:rsid w:val="00EA6D48"/>
    <w:rsid w:val="00EA6DEE"/>
    <w:rsid w:val="00EA714C"/>
    <w:rsid w:val="00EA7EFE"/>
    <w:rsid w:val="00EB0F21"/>
    <w:rsid w:val="00EB1679"/>
    <w:rsid w:val="00EB16BD"/>
    <w:rsid w:val="00EB183C"/>
    <w:rsid w:val="00EB1B41"/>
    <w:rsid w:val="00EB1E6C"/>
    <w:rsid w:val="00EB30F4"/>
    <w:rsid w:val="00EB35D2"/>
    <w:rsid w:val="00EB3FF9"/>
    <w:rsid w:val="00EB41BC"/>
    <w:rsid w:val="00EB420E"/>
    <w:rsid w:val="00EB441B"/>
    <w:rsid w:val="00EB4B02"/>
    <w:rsid w:val="00EB4F9D"/>
    <w:rsid w:val="00EB51BC"/>
    <w:rsid w:val="00EB56B0"/>
    <w:rsid w:val="00EB67D5"/>
    <w:rsid w:val="00EB6A11"/>
    <w:rsid w:val="00EB71A6"/>
    <w:rsid w:val="00EB74C8"/>
    <w:rsid w:val="00EB768E"/>
    <w:rsid w:val="00EB7B42"/>
    <w:rsid w:val="00EB7BEC"/>
    <w:rsid w:val="00EB7DC5"/>
    <w:rsid w:val="00EC0258"/>
    <w:rsid w:val="00EC056F"/>
    <w:rsid w:val="00EC0BA5"/>
    <w:rsid w:val="00EC1368"/>
    <w:rsid w:val="00EC14A0"/>
    <w:rsid w:val="00EC1F3F"/>
    <w:rsid w:val="00EC214B"/>
    <w:rsid w:val="00EC2484"/>
    <w:rsid w:val="00EC2696"/>
    <w:rsid w:val="00EC3011"/>
    <w:rsid w:val="00EC409E"/>
    <w:rsid w:val="00EC4914"/>
    <w:rsid w:val="00EC49B8"/>
    <w:rsid w:val="00EC4F72"/>
    <w:rsid w:val="00EC51FC"/>
    <w:rsid w:val="00EC5D02"/>
    <w:rsid w:val="00EC6069"/>
    <w:rsid w:val="00EC60CE"/>
    <w:rsid w:val="00EC6B30"/>
    <w:rsid w:val="00EC6CA4"/>
    <w:rsid w:val="00EC6E6C"/>
    <w:rsid w:val="00EC7C0A"/>
    <w:rsid w:val="00EC7C13"/>
    <w:rsid w:val="00ED003C"/>
    <w:rsid w:val="00ED023B"/>
    <w:rsid w:val="00ED0F7A"/>
    <w:rsid w:val="00ED11D2"/>
    <w:rsid w:val="00ED1243"/>
    <w:rsid w:val="00ED1316"/>
    <w:rsid w:val="00ED18B5"/>
    <w:rsid w:val="00ED19C2"/>
    <w:rsid w:val="00ED26A5"/>
    <w:rsid w:val="00ED3D7B"/>
    <w:rsid w:val="00ED4691"/>
    <w:rsid w:val="00ED55B2"/>
    <w:rsid w:val="00ED55FB"/>
    <w:rsid w:val="00ED571E"/>
    <w:rsid w:val="00ED5819"/>
    <w:rsid w:val="00ED597D"/>
    <w:rsid w:val="00ED5E71"/>
    <w:rsid w:val="00ED5E7D"/>
    <w:rsid w:val="00ED6041"/>
    <w:rsid w:val="00ED60FC"/>
    <w:rsid w:val="00ED6177"/>
    <w:rsid w:val="00ED6687"/>
    <w:rsid w:val="00ED66E5"/>
    <w:rsid w:val="00ED71BE"/>
    <w:rsid w:val="00ED7753"/>
    <w:rsid w:val="00ED7862"/>
    <w:rsid w:val="00ED7AFE"/>
    <w:rsid w:val="00EE01EB"/>
    <w:rsid w:val="00EE04B8"/>
    <w:rsid w:val="00EE0632"/>
    <w:rsid w:val="00EE0699"/>
    <w:rsid w:val="00EE0E27"/>
    <w:rsid w:val="00EE0E98"/>
    <w:rsid w:val="00EE0EF7"/>
    <w:rsid w:val="00EE124A"/>
    <w:rsid w:val="00EE1941"/>
    <w:rsid w:val="00EE1F19"/>
    <w:rsid w:val="00EE22DF"/>
    <w:rsid w:val="00EE23E3"/>
    <w:rsid w:val="00EE28E1"/>
    <w:rsid w:val="00EE316B"/>
    <w:rsid w:val="00EE33CB"/>
    <w:rsid w:val="00EE34D7"/>
    <w:rsid w:val="00EE38BB"/>
    <w:rsid w:val="00EE436C"/>
    <w:rsid w:val="00EE458D"/>
    <w:rsid w:val="00EE4AB6"/>
    <w:rsid w:val="00EE4FD7"/>
    <w:rsid w:val="00EE50D1"/>
    <w:rsid w:val="00EE52FB"/>
    <w:rsid w:val="00EE59C9"/>
    <w:rsid w:val="00EE5B9B"/>
    <w:rsid w:val="00EE5B9F"/>
    <w:rsid w:val="00EE631D"/>
    <w:rsid w:val="00EE6D17"/>
    <w:rsid w:val="00EE7695"/>
    <w:rsid w:val="00EE770E"/>
    <w:rsid w:val="00EE78B2"/>
    <w:rsid w:val="00EE78B6"/>
    <w:rsid w:val="00EE7A11"/>
    <w:rsid w:val="00EF08E4"/>
    <w:rsid w:val="00EF0BB3"/>
    <w:rsid w:val="00EF0BD0"/>
    <w:rsid w:val="00EF0BD7"/>
    <w:rsid w:val="00EF0BF7"/>
    <w:rsid w:val="00EF2149"/>
    <w:rsid w:val="00EF4D10"/>
    <w:rsid w:val="00EF4E2E"/>
    <w:rsid w:val="00EF5F1C"/>
    <w:rsid w:val="00EF635B"/>
    <w:rsid w:val="00EF6636"/>
    <w:rsid w:val="00EF6BF8"/>
    <w:rsid w:val="00EF6FFE"/>
    <w:rsid w:val="00EF702A"/>
    <w:rsid w:val="00EF72BF"/>
    <w:rsid w:val="00EF7446"/>
    <w:rsid w:val="00EF79D4"/>
    <w:rsid w:val="00EF7B69"/>
    <w:rsid w:val="00F000CA"/>
    <w:rsid w:val="00F00624"/>
    <w:rsid w:val="00F0085D"/>
    <w:rsid w:val="00F012DF"/>
    <w:rsid w:val="00F016FD"/>
    <w:rsid w:val="00F01A36"/>
    <w:rsid w:val="00F029D0"/>
    <w:rsid w:val="00F02DF9"/>
    <w:rsid w:val="00F02FFC"/>
    <w:rsid w:val="00F0363C"/>
    <w:rsid w:val="00F03B7A"/>
    <w:rsid w:val="00F03F2A"/>
    <w:rsid w:val="00F04540"/>
    <w:rsid w:val="00F049ED"/>
    <w:rsid w:val="00F04CF6"/>
    <w:rsid w:val="00F04F6A"/>
    <w:rsid w:val="00F05F1C"/>
    <w:rsid w:val="00F06070"/>
    <w:rsid w:val="00F061F9"/>
    <w:rsid w:val="00F06289"/>
    <w:rsid w:val="00F063CA"/>
    <w:rsid w:val="00F06876"/>
    <w:rsid w:val="00F068CE"/>
    <w:rsid w:val="00F06966"/>
    <w:rsid w:val="00F07478"/>
    <w:rsid w:val="00F07515"/>
    <w:rsid w:val="00F10958"/>
    <w:rsid w:val="00F10E51"/>
    <w:rsid w:val="00F10F93"/>
    <w:rsid w:val="00F11081"/>
    <w:rsid w:val="00F118D9"/>
    <w:rsid w:val="00F11F2B"/>
    <w:rsid w:val="00F12693"/>
    <w:rsid w:val="00F127E2"/>
    <w:rsid w:val="00F13FEF"/>
    <w:rsid w:val="00F147C1"/>
    <w:rsid w:val="00F15877"/>
    <w:rsid w:val="00F16469"/>
    <w:rsid w:val="00F166E8"/>
    <w:rsid w:val="00F176EB"/>
    <w:rsid w:val="00F177D4"/>
    <w:rsid w:val="00F1799A"/>
    <w:rsid w:val="00F17EF2"/>
    <w:rsid w:val="00F2017E"/>
    <w:rsid w:val="00F207F1"/>
    <w:rsid w:val="00F20C66"/>
    <w:rsid w:val="00F20FDA"/>
    <w:rsid w:val="00F2133D"/>
    <w:rsid w:val="00F2153B"/>
    <w:rsid w:val="00F217C7"/>
    <w:rsid w:val="00F21D3B"/>
    <w:rsid w:val="00F21DCA"/>
    <w:rsid w:val="00F222E6"/>
    <w:rsid w:val="00F22E84"/>
    <w:rsid w:val="00F22EFE"/>
    <w:rsid w:val="00F23254"/>
    <w:rsid w:val="00F236F4"/>
    <w:rsid w:val="00F23734"/>
    <w:rsid w:val="00F23DF4"/>
    <w:rsid w:val="00F241B1"/>
    <w:rsid w:val="00F2432C"/>
    <w:rsid w:val="00F243D5"/>
    <w:rsid w:val="00F248A1"/>
    <w:rsid w:val="00F24B32"/>
    <w:rsid w:val="00F24C12"/>
    <w:rsid w:val="00F2515F"/>
    <w:rsid w:val="00F256D5"/>
    <w:rsid w:val="00F267F2"/>
    <w:rsid w:val="00F269FD"/>
    <w:rsid w:val="00F26BB3"/>
    <w:rsid w:val="00F26EB0"/>
    <w:rsid w:val="00F27333"/>
    <w:rsid w:val="00F27399"/>
    <w:rsid w:val="00F27A0F"/>
    <w:rsid w:val="00F27BCF"/>
    <w:rsid w:val="00F30E8F"/>
    <w:rsid w:val="00F3152F"/>
    <w:rsid w:val="00F316C4"/>
    <w:rsid w:val="00F317CC"/>
    <w:rsid w:val="00F31D99"/>
    <w:rsid w:val="00F320F6"/>
    <w:rsid w:val="00F3238C"/>
    <w:rsid w:val="00F32807"/>
    <w:rsid w:val="00F328B4"/>
    <w:rsid w:val="00F32AAB"/>
    <w:rsid w:val="00F32F9C"/>
    <w:rsid w:val="00F332EB"/>
    <w:rsid w:val="00F33D0A"/>
    <w:rsid w:val="00F33FCF"/>
    <w:rsid w:val="00F344CE"/>
    <w:rsid w:val="00F34893"/>
    <w:rsid w:val="00F358EA"/>
    <w:rsid w:val="00F35C4D"/>
    <w:rsid w:val="00F35DD6"/>
    <w:rsid w:val="00F35F00"/>
    <w:rsid w:val="00F35F3E"/>
    <w:rsid w:val="00F363D5"/>
    <w:rsid w:val="00F37227"/>
    <w:rsid w:val="00F37EA9"/>
    <w:rsid w:val="00F4059D"/>
    <w:rsid w:val="00F40725"/>
    <w:rsid w:val="00F407AF"/>
    <w:rsid w:val="00F40D13"/>
    <w:rsid w:val="00F40D8F"/>
    <w:rsid w:val="00F412AE"/>
    <w:rsid w:val="00F41899"/>
    <w:rsid w:val="00F419F2"/>
    <w:rsid w:val="00F41AE6"/>
    <w:rsid w:val="00F420E1"/>
    <w:rsid w:val="00F4249C"/>
    <w:rsid w:val="00F43664"/>
    <w:rsid w:val="00F44810"/>
    <w:rsid w:val="00F44A6E"/>
    <w:rsid w:val="00F45931"/>
    <w:rsid w:val="00F45D68"/>
    <w:rsid w:val="00F46596"/>
    <w:rsid w:val="00F466D2"/>
    <w:rsid w:val="00F46B28"/>
    <w:rsid w:val="00F47F36"/>
    <w:rsid w:val="00F5070F"/>
    <w:rsid w:val="00F5085D"/>
    <w:rsid w:val="00F50CC8"/>
    <w:rsid w:val="00F50D2C"/>
    <w:rsid w:val="00F518CB"/>
    <w:rsid w:val="00F53741"/>
    <w:rsid w:val="00F53ACC"/>
    <w:rsid w:val="00F54095"/>
    <w:rsid w:val="00F540C8"/>
    <w:rsid w:val="00F54B82"/>
    <w:rsid w:val="00F55924"/>
    <w:rsid w:val="00F570C6"/>
    <w:rsid w:val="00F57486"/>
    <w:rsid w:val="00F574BB"/>
    <w:rsid w:val="00F574C8"/>
    <w:rsid w:val="00F57540"/>
    <w:rsid w:val="00F5768E"/>
    <w:rsid w:val="00F57DF5"/>
    <w:rsid w:val="00F60EE7"/>
    <w:rsid w:val="00F6256B"/>
    <w:rsid w:val="00F629C5"/>
    <w:rsid w:val="00F629F5"/>
    <w:rsid w:val="00F62CE9"/>
    <w:rsid w:val="00F62E7A"/>
    <w:rsid w:val="00F6332E"/>
    <w:rsid w:val="00F633E6"/>
    <w:rsid w:val="00F6352A"/>
    <w:rsid w:val="00F63C04"/>
    <w:rsid w:val="00F6483C"/>
    <w:rsid w:val="00F64A4A"/>
    <w:rsid w:val="00F64C24"/>
    <w:rsid w:val="00F64E29"/>
    <w:rsid w:val="00F6520D"/>
    <w:rsid w:val="00F660E4"/>
    <w:rsid w:val="00F6646A"/>
    <w:rsid w:val="00F66612"/>
    <w:rsid w:val="00F66703"/>
    <w:rsid w:val="00F6683B"/>
    <w:rsid w:val="00F66852"/>
    <w:rsid w:val="00F66F13"/>
    <w:rsid w:val="00F67106"/>
    <w:rsid w:val="00F677E8"/>
    <w:rsid w:val="00F67906"/>
    <w:rsid w:val="00F67D88"/>
    <w:rsid w:val="00F70549"/>
    <w:rsid w:val="00F70DF5"/>
    <w:rsid w:val="00F70F94"/>
    <w:rsid w:val="00F7137F"/>
    <w:rsid w:val="00F71874"/>
    <w:rsid w:val="00F71DBB"/>
    <w:rsid w:val="00F71F71"/>
    <w:rsid w:val="00F720D9"/>
    <w:rsid w:val="00F72484"/>
    <w:rsid w:val="00F72A35"/>
    <w:rsid w:val="00F72B2F"/>
    <w:rsid w:val="00F73535"/>
    <w:rsid w:val="00F73C34"/>
    <w:rsid w:val="00F740A5"/>
    <w:rsid w:val="00F75478"/>
    <w:rsid w:val="00F75777"/>
    <w:rsid w:val="00F75D55"/>
    <w:rsid w:val="00F76743"/>
    <w:rsid w:val="00F77029"/>
    <w:rsid w:val="00F77077"/>
    <w:rsid w:val="00F779AA"/>
    <w:rsid w:val="00F77B36"/>
    <w:rsid w:val="00F77E3C"/>
    <w:rsid w:val="00F80009"/>
    <w:rsid w:val="00F80AF0"/>
    <w:rsid w:val="00F81209"/>
    <w:rsid w:val="00F81850"/>
    <w:rsid w:val="00F81DF9"/>
    <w:rsid w:val="00F81E1A"/>
    <w:rsid w:val="00F822AC"/>
    <w:rsid w:val="00F82615"/>
    <w:rsid w:val="00F828F0"/>
    <w:rsid w:val="00F83E1E"/>
    <w:rsid w:val="00F84549"/>
    <w:rsid w:val="00F85C22"/>
    <w:rsid w:val="00F85C6D"/>
    <w:rsid w:val="00F85F6E"/>
    <w:rsid w:val="00F85F9D"/>
    <w:rsid w:val="00F85FFB"/>
    <w:rsid w:val="00F86326"/>
    <w:rsid w:val="00F8648D"/>
    <w:rsid w:val="00F867E3"/>
    <w:rsid w:val="00F868F2"/>
    <w:rsid w:val="00F86900"/>
    <w:rsid w:val="00F86E8C"/>
    <w:rsid w:val="00F873B4"/>
    <w:rsid w:val="00F87663"/>
    <w:rsid w:val="00F87756"/>
    <w:rsid w:val="00F8776E"/>
    <w:rsid w:val="00F877B8"/>
    <w:rsid w:val="00F877D7"/>
    <w:rsid w:val="00F87C64"/>
    <w:rsid w:val="00F87F0F"/>
    <w:rsid w:val="00F907EF"/>
    <w:rsid w:val="00F915CB"/>
    <w:rsid w:val="00F916DA"/>
    <w:rsid w:val="00F91D9B"/>
    <w:rsid w:val="00F920BC"/>
    <w:rsid w:val="00F926A7"/>
    <w:rsid w:val="00F92A61"/>
    <w:rsid w:val="00F935A3"/>
    <w:rsid w:val="00F9397F"/>
    <w:rsid w:val="00F93980"/>
    <w:rsid w:val="00F940E3"/>
    <w:rsid w:val="00F942BC"/>
    <w:rsid w:val="00F9452D"/>
    <w:rsid w:val="00F94547"/>
    <w:rsid w:val="00F94CCA"/>
    <w:rsid w:val="00F950F4"/>
    <w:rsid w:val="00F955D5"/>
    <w:rsid w:val="00F95F12"/>
    <w:rsid w:val="00F962B7"/>
    <w:rsid w:val="00F96601"/>
    <w:rsid w:val="00F96659"/>
    <w:rsid w:val="00F96D48"/>
    <w:rsid w:val="00F9719C"/>
    <w:rsid w:val="00F971E4"/>
    <w:rsid w:val="00F97337"/>
    <w:rsid w:val="00F977A0"/>
    <w:rsid w:val="00F97A3E"/>
    <w:rsid w:val="00FA0322"/>
    <w:rsid w:val="00FA099C"/>
    <w:rsid w:val="00FA0A99"/>
    <w:rsid w:val="00FA0B4A"/>
    <w:rsid w:val="00FA0ED1"/>
    <w:rsid w:val="00FA0FAD"/>
    <w:rsid w:val="00FA17E5"/>
    <w:rsid w:val="00FA1A98"/>
    <w:rsid w:val="00FA1B0F"/>
    <w:rsid w:val="00FA1CB6"/>
    <w:rsid w:val="00FA1F14"/>
    <w:rsid w:val="00FA1FF0"/>
    <w:rsid w:val="00FA2088"/>
    <w:rsid w:val="00FA21C6"/>
    <w:rsid w:val="00FA2B69"/>
    <w:rsid w:val="00FA3074"/>
    <w:rsid w:val="00FA3C2F"/>
    <w:rsid w:val="00FA41E3"/>
    <w:rsid w:val="00FA4420"/>
    <w:rsid w:val="00FA450A"/>
    <w:rsid w:val="00FA45F5"/>
    <w:rsid w:val="00FA46C8"/>
    <w:rsid w:val="00FA4C82"/>
    <w:rsid w:val="00FA4CDF"/>
    <w:rsid w:val="00FA5D09"/>
    <w:rsid w:val="00FA7BC1"/>
    <w:rsid w:val="00FB007B"/>
    <w:rsid w:val="00FB0309"/>
    <w:rsid w:val="00FB0AB7"/>
    <w:rsid w:val="00FB0D4C"/>
    <w:rsid w:val="00FB13C6"/>
    <w:rsid w:val="00FB143B"/>
    <w:rsid w:val="00FB146E"/>
    <w:rsid w:val="00FB156D"/>
    <w:rsid w:val="00FB1FF0"/>
    <w:rsid w:val="00FB2386"/>
    <w:rsid w:val="00FB32BA"/>
    <w:rsid w:val="00FB39DC"/>
    <w:rsid w:val="00FB3D05"/>
    <w:rsid w:val="00FB48BB"/>
    <w:rsid w:val="00FB4FB9"/>
    <w:rsid w:val="00FB5840"/>
    <w:rsid w:val="00FB5D1F"/>
    <w:rsid w:val="00FB5F6A"/>
    <w:rsid w:val="00FB64FD"/>
    <w:rsid w:val="00FB6855"/>
    <w:rsid w:val="00FB6CF6"/>
    <w:rsid w:val="00FB6DA8"/>
    <w:rsid w:val="00FB7743"/>
    <w:rsid w:val="00FB79BB"/>
    <w:rsid w:val="00FB7CC3"/>
    <w:rsid w:val="00FC03FE"/>
    <w:rsid w:val="00FC0885"/>
    <w:rsid w:val="00FC0B20"/>
    <w:rsid w:val="00FC0CA8"/>
    <w:rsid w:val="00FC0D41"/>
    <w:rsid w:val="00FC12D4"/>
    <w:rsid w:val="00FC1327"/>
    <w:rsid w:val="00FC13F4"/>
    <w:rsid w:val="00FC15DB"/>
    <w:rsid w:val="00FC1E70"/>
    <w:rsid w:val="00FC256D"/>
    <w:rsid w:val="00FC26AF"/>
    <w:rsid w:val="00FC2B36"/>
    <w:rsid w:val="00FC2C53"/>
    <w:rsid w:val="00FC2CFC"/>
    <w:rsid w:val="00FC2F86"/>
    <w:rsid w:val="00FC42AB"/>
    <w:rsid w:val="00FC44E9"/>
    <w:rsid w:val="00FC4C2E"/>
    <w:rsid w:val="00FC5038"/>
    <w:rsid w:val="00FC60C9"/>
    <w:rsid w:val="00FC6165"/>
    <w:rsid w:val="00FC6512"/>
    <w:rsid w:val="00FC6AAD"/>
    <w:rsid w:val="00FC6CDE"/>
    <w:rsid w:val="00FC6F22"/>
    <w:rsid w:val="00FC6F54"/>
    <w:rsid w:val="00FC74C3"/>
    <w:rsid w:val="00FC79C1"/>
    <w:rsid w:val="00FC7AB8"/>
    <w:rsid w:val="00FC7D1C"/>
    <w:rsid w:val="00FC7E84"/>
    <w:rsid w:val="00FD0322"/>
    <w:rsid w:val="00FD03D4"/>
    <w:rsid w:val="00FD076C"/>
    <w:rsid w:val="00FD0A60"/>
    <w:rsid w:val="00FD0B34"/>
    <w:rsid w:val="00FD0DF9"/>
    <w:rsid w:val="00FD0E88"/>
    <w:rsid w:val="00FD13CF"/>
    <w:rsid w:val="00FD14A3"/>
    <w:rsid w:val="00FD1BC9"/>
    <w:rsid w:val="00FD29D4"/>
    <w:rsid w:val="00FD316A"/>
    <w:rsid w:val="00FD319C"/>
    <w:rsid w:val="00FD3264"/>
    <w:rsid w:val="00FD379F"/>
    <w:rsid w:val="00FD38E3"/>
    <w:rsid w:val="00FD3A86"/>
    <w:rsid w:val="00FD3D90"/>
    <w:rsid w:val="00FD4255"/>
    <w:rsid w:val="00FD48D2"/>
    <w:rsid w:val="00FD49C8"/>
    <w:rsid w:val="00FD4FFE"/>
    <w:rsid w:val="00FD5687"/>
    <w:rsid w:val="00FD57D5"/>
    <w:rsid w:val="00FD59F0"/>
    <w:rsid w:val="00FD5A38"/>
    <w:rsid w:val="00FD6C32"/>
    <w:rsid w:val="00FD6E08"/>
    <w:rsid w:val="00FD6F5B"/>
    <w:rsid w:val="00FD7878"/>
    <w:rsid w:val="00FD797B"/>
    <w:rsid w:val="00FD7A4B"/>
    <w:rsid w:val="00FD7D01"/>
    <w:rsid w:val="00FE056F"/>
    <w:rsid w:val="00FE05D3"/>
    <w:rsid w:val="00FE10C6"/>
    <w:rsid w:val="00FE15FA"/>
    <w:rsid w:val="00FE18BD"/>
    <w:rsid w:val="00FE1B7C"/>
    <w:rsid w:val="00FE1BB1"/>
    <w:rsid w:val="00FE355E"/>
    <w:rsid w:val="00FE3BD1"/>
    <w:rsid w:val="00FE4628"/>
    <w:rsid w:val="00FE5470"/>
    <w:rsid w:val="00FE5497"/>
    <w:rsid w:val="00FE6771"/>
    <w:rsid w:val="00FE69FF"/>
    <w:rsid w:val="00FE6B25"/>
    <w:rsid w:val="00FE6CD7"/>
    <w:rsid w:val="00FE6FAB"/>
    <w:rsid w:val="00FE7F1D"/>
    <w:rsid w:val="00FF03F6"/>
    <w:rsid w:val="00FF0AD2"/>
    <w:rsid w:val="00FF132E"/>
    <w:rsid w:val="00FF136D"/>
    <w:rsid w:val="00FF1D89"/>
    <w:rsid w:val="00FF1E13"/>
    <w:rsid w:val="00FF2670"/>
    <w:rsid w:val="00FF26A4"/>
    <w:rsid w:val="00FF2B9C"/>
    <w:rsid w:val="00FF3818"/>
    <w:rsid w:val="00FF3DCC"/>
    <w:rsid w:val="00FF3F8E"/>
    <w:rsid w:val="00FF4085"/>
    <w:rsid w:val="00FF422B"/>
    <w:rsid w:val="00FF4316"/>
    <w:rsid w:val="00FF459B"/>
    <w:rsid w:val="00FF4695"/>
    <w:rsid w:val="00FF48FD"/>
    <w:rsid w:val="00FF4A0A"/>
    <w:rsid w:val="00FF4F6B"/>
    <w:rsid w:val="00FF5217"/>
    <w:rsid w:val="00FF5C7C"/>
    <w:rsid w:val="00FF68B4"/>
    <w:rsid w:val="00FF6949"/>
    <w:rsid w:val="00FF6AF8"/>
    <w:rsid w:val="00FF73FE"/>
    <w:rsid w:val="00FF7BD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E3876"/>
  <w15:docId w15:val="{96F62BAA-BB00-4356-8D54-6831842A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E4B86"/>
    <w:pPr>
      <w:widowControl w:val="0"/>
      <w:snapToGrid w:val="0"/>
      <w:spacing w:line="300" w:lineRule="auto"/>
      <w:ind w:firstLineChars="200" w:firstLine="200"/>
      <w:jc w:val="both"/>
    </w:pPr>
    <w:rPr>
      <w:rFonts w:eastAsia="微软雅黑"/>
      <w:kern w:val="2"/>
      <w:sz w:val="22"/>
      <w:szCs w:val="24"/>
    </w:rPr>
  </w:style>
  <w:style w:type="paragraph" w:styleId="1">
    <w:name w:val="heading 1"/>
    <w:aliases w:val="H1,1。标题 1"/>
    <w:basedOn w:val="a"/>
    <w:next w:val="a"/>
    <w:autoRedefine/>
    <w:qFormat/>
    <w:rsid w:val="00A97B82"/>
    <w:pPr>
      <w:keepNext/>
      <w:numPr>
        <w:numId w:val="1"/>
      </w:numPr>
      <w:spacing w:line="240" w:lineRule="auto"/>
      <w:ind w:left="0" w:firstLineChars="0" w:firstLine="0"/>
      <w:outlineLvl w:val="0"/>
    </w:pPr>
    <w:rPr>
      <w:rFonts w:ascii="微软雅黑" w:hAnsi="微软雅黑"/>
      <w:b/>
      <w:sz w:val="32"/>
    </w:rPr>
  </w:style>
  <w:style w:type="paragraph" w:styleId="2">
    <w:name w:val="heading 2"/>
    <w:aliases w:val="H2,1。1标题 2"/>
    <w:basedOn w:val="TOC2"/>
    <w:next w:val="a"/>
    <w:qFormat/>
    <w:rsid w:val="00A97B82"/>
    <w:pPr>
      <w:keepNext/>
      <w:keepLines/>
      <w:numPr>
        <w:ilvl w:val="1"/>
        <w:numId w:val="1"/>
      </w:numPr>
      <w:spacing w:line="240" w:lineRule="auto"/>
      <w:ind w:left="0" w:firstLineChars="0" w:firstLine="0"/>
      <w:outlineLvl w:val="1"/>
    </w:pPr>
    <w:rPr>
      <w:rFonts w:ascii="微软雅黑" w:hAnsi="微软雅黑" w:cs="Arial"/>
      <w:b/>
      <w:bCs/>
      <w:sz w:val="30"/>
      <w:szCs w:val="32"/>
    </w:rPr>
  </w:style>
  <w:style w:type="paragraph" w:styleId="3">
    <w:name w:val="heading 3"/>
    <w:basedOn w:val="a"/>
    <w:next w:val="a"/>
    <w:autoRedefine/>
    <w:qFormat/>
    <w:rsid w:val="00157138"/>
    <w:pPr>
      <w:keepNext/>
      <w:keepLines/>
      <w:numPr>
        <w:ilvl w:val="2"/>
        <w:numId w:val="1"/>
      </w:numPr>
      <w:tabs>
        <w:tab w:val="clear" w:pos="662"/>
      </w:tabs>
      <w:spacing w:line="240" w:lineRule="auto"/>
      <w:ind w:left="0" w:firstLineChars="0" w:firstLine="0"/>
      <w:outlineLvl w:val="2"/>
    </w:pPr>
    <w:rPr>
      <w:rFonts w:ascii="微软雅黑" w:hAnsi="微软雅黑"/>
      <w:b/>
      <w:bCs/>
      <w:sz w:val="28"/>
      <w:szCs w:val="32"/>
    </w:rPr>
  </w:style>
  <w:style w:type="paragraph" w:styleId="4">
    <w:name w:val="heading 4"/>
    <w:basedOn w:val="a"/>
    <w:next w:val="a"/>
    <w:autoRedefine/>
    <w:qFormat/>
    <w:rsid w:val="00516F91"/>
    <w:pPr>
      <w:keepNext/>
      <w:numPr>
        <w:ilvl w:val="3"/>
        <w:numId w:val="1"/>
      </w:numPr>
      <w:tabs>
        <w:tab w:val="clear" w:pos="1022"/>
        <w:tab w:val="num" w:pos="709"/>
      </w:tabs>
      <w:spacing w:line="240" w:lineRule="auto"/>
      <w:ind w:left="0" w:firstLineChars="0" w:firstLine="0"/>
      <w:mirrorIndents/>
      <w:jc w:val="left"/>
      <w:outlineLvl w:val="3"/>
    </w:pPr>
    <w:rPr>
      <w:rFonts w:ascii="微软雅黑" w:hAnsi="微软雅黑"/>
      <w:b/>
      <w:bCs/>
      <w:sz w:val="24"/>
    </w:rPr>
  </w:style>
  <w:style w:type="paragraph" w:styleId="5">
    <w:name w:val="heading 5"/>
    <w:basedOn w:val="a"/>
    <w:next w:val="a"/>
    <w:qFormat/>
    <w:rsid w:val="000F6266"/>
    <w:pPr>
      <w:keepNext/>
      <w:numPr>
        <w:ilvl w:val="4"/>
        <w:numId w:val="1"/>
      </w:numPr>
      <w:tabs>
        <w:tab w:val="left" w:pos="962"/>
        <w:tab w:val="left" w:pos="1382"/>
      </w:tabs>
      <w:spacing w:line="240" w:lineRule="auto"/>
      <w:ind w:left="0" w:firstLineChars="0" w:firstLine="0"/>
      <w:jc w:val="left"/>
      <w:outlineLvl w:val="4"/>
    </w:pPr>
    <w:rPr>
      <w:rFonts w:ascii="微软雅黑" w:hAnsi="微软雅黑"/>
      <w:b/>
      <w:bCs/>
    </w:rPr>
  </w:style>
  <w:style w:type="paragraph" w:styleId="6">
    <w:name w:val="heading 6"/>
    <w:basedOn w:val="a"/>
    <w:next w:val="a"/>
    <w:qFormat/>
    <w:rsid w:val="0042418C"/>
    <w:pPr>
      <w:keepNext/>
      <w:numPr>
        <w:ilvl w:val="5"/>
        <w:numId w:val="1"/>
      </w:numPr>
      <w:ind w:firstLineChars="0" w:firstLine="0"/>
      <w:jc w:val="left"/>
      <w:outlineLvl w:val="5"/>
    </w:pPr>
    <w:rPr>
      <w:b/>
      <w:bCs/>
      <w:i/>
      <w:sz w:val="24"/>
    </w:rPr>
  </w:style>
  <w:style w:type="paragraph" w:styleId="7">
    <w:name w:val="heading 7"/>
    <w:basedOn w:val="a"/>
    <w:next w:val="a"/>
    <w:qFormat/>
    <w:rsid w:val="0042418C"/>
    <w:pPr>
      <w:keepNext/>
      <w:numPr>
        <w:ilvl w:val="6"/>
        <w:numId w:val="1"/>
      </w:numPr>
      <w:ind w:firstLineChars="0" w:firstLine="0"/>
      <w:jc w:val="left"/>
      <w:outlineLvl w:val="6"/>
    </w:pPr>
    <w:rPr>
      <w:bCs/>
      <w:i/>
      <w:sz w:val="24"/>
    </w:rPr>
  </w:style>
  <w:style w:type="paragraph" w:styleId="8">
    <w:name w:val="heading 8"/>
    <w:basedOn w:val="a"/>
    <w:next w:val="a"/>
    <w:qFormat/>
    <w:rsid w:val="0042418C"/>
    <w:pPr>
      <w:keepNext/>
      <w:keepLines/>
      <w:numPr>
        <w:ilvl w:val="7"/>
        <w:numId w:val="1"/>
      </w:numPr>
      <w:ind w:firstLineChars="0" w:firstLine="0"/>
      <w:jc w:val="left"/>
      <w:outlineLvl w:val="7"/>
    </w:pPr>
    <w:rPr>
      <w:b/>
    </w:rPr>
  </w:style>
  <w:style w:type="paragraph" w:styleId="9">
    <w:name w:val="heading 9"/>
    <w:basedOn w:val="a"/>
    <w:next w:val="a"/>
    <w:qFormat/>
    <w:rsid w:val="0042418C"/>
    <w:pPr>
      <w:keepNext/>
      <w:keepLines/>
      <w:numPr>
        <w:ilvl w:val="8"/>
        <w:numId w:val="1"/>
      </w:numPr>
      <w:ind w:firstLineChars="0" w:firstLine="0"/>
      <w:jc w:val="left"/>
      <w:outlineLvl w:val="8"/>
    </w:pPr>
    <w:rPr>
      <w:b/>
      <w: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rsid w:val="000518C0"/>
    <w:pPr>
      <w:tabs>
        <w:tab w:val="left" w:pos="630"/>
        <w:tab w:val="right" w:leader="dot" w:pos="9498"/>
      </w:tabs>
      <w:ind w:firstLineChars="135" w:firstLine="283"/>
      <w:jc w:val="left"/>
    </w:pPr>
    <w:rPr>
      <w:smallCaps/>
    </w:rPr>
  </w:style>
  <w:style w:type="paragraph" w:styleId="a3">
    <w:name w:val="header"/>
    <w:basedOn w:val="a"/>
    <w:rsid w:val="0042418C"/>
    <w:pPr>
      <w:tabs>
        <w:tab w:val="center" w:pos="4153"/>
        <w:tab w:val="right" w:pos="8306"/>
      </w:tabs>
      <w:jc w:val="center"/>
    </w:pPr>
    <w:rPr>
      <w:sz w:val="18"/>
      <w:szCs w:val="18"/>
    </w:rPr>
  </w:style>
  <w:style w:type="paragraph" w:styleId="a4">
    <w:name w:val="footer"/>
    <w:basedOn w:val="a"/>
    <w:rsid w:val="0042418C"/>
    <w:pPr>
      <w:tabs>
        <w:tab w:val="center" w:pos="4153"/>
        <w:tab w:val="right" w:pos="8306"/>
      </w:tabs>
      <w:jc w:val="left"/>
    </w:pPr>
    <w:rPr>
      <w:sz w:val="18"/>
      <w:szCs w:val="18"/>
    </w:rPr>
  </w:style>
  <w:style w:type="character" w:styleId="a5">
    <w:name w:val="page number"/>
    <w:basedOn w:val="a0"/>
    <w:rsid w:val="0042418C"/>
  </w:style>
  <w:style w:type="paragraph" w:styleId="TOC4">
    <w:name w:val="toc 4"/>
    <w:basedOn w:val="a"/>
    <w:next w:val="a"/>
    <w:autoRedefine/>
    <w:uiPriority w:val="39"/>
    <w:rsid w:val="0042418C"/>
    <w:pPr>
      <w:ind w:left="720"/>
      <w:jc w:val="left"/>
    </w:pPr>
    <w:rPr>
      <w:szCs w:val="21"/>
    </w:rPr>
  </w:style>
  <w:style w:type="paragraph" w:styleId="TOC5">
    <w:name w:val="toc 5"/>
    <w:basedOn w:val="a"/>
    <w:next w:val="a"/>
    <w:autoRedefine/>
    <w:uiPriority w:val="39"/>
    <w:rsid w:val="0042418C"/>
    <w:pPr>
      <w:ind w:left="960"/>
      <w:jc w:val="left"/>
    </w:pPr>
    <w:rPr>
      <w:szCs w:val="21"/>
    </w:rPr>
  </w:style>
  <w:style w:type="paragraph" w:styleId="TOC6">
    <w:name w:val="toc 6"/>
    <w:basedOn w:val="a"/>
    <w:next w:val="a"/>
    <w:autoRedefine/>
    <w:uiPriority w:val="39"/>
    <w:rsid w:val="0042418C"/>
    <w:pPr>
      <w:ind w:left="1200"/>
      <w:jc w:val="left"/>
    </w:pPr>
    <w:rPr>
      <w:szCs w:val="21"/>
    </w:rPr>
  </w:style>
  <w:style w:type="paragraph" w:styleId="TOC7">
    <w:name w:val="toc 7"/>
    <w:basedOn w:val="a"/>
    <w:next w:val="a"/>
    <w:autoRedefine/>
    <w:uiPriority w:val="39"/>
    <w:rsid w:val="0042418C"/>
    <w:pPr>
      <w:ind w:left="1440"/>
      <w:jc w:val="left"/>
    </w:pPr>
    <w:rPr>
      <w:szCs w:val="21"/>
    </w:rPr>
  </w:style>
  <w:style w:type="paragraph" w:styleId="TOC8">
    <w:name w:val="toc 8"/>
    <w:basedOn w:val="a"/>
    <w:next w:val="a"/>
    <w:autoRedefine/>
    <w:uiPriority w:val="39"/>
    <w:rsid w:val="0042418C"/>
    <w:pPr>
      <w:ind w:left="1680"/>
      <w:jc w:val="left"/>
    </w:pPr>
    <w:rPr>
      <w:szCs w:val="21"/>
    </w:rPr>
  </w:style>
  <w:style w:type="paragraph" w:styleId="TOC9">
    <w:name w:val="toc 9"/>
    <w:basedOn w:val="a"/>
    <w:next w:val="a"/>
    <w:autoRedefine/>
    <w:uiPriority w:val="39"/>
    <w:rsid w:val="0042418C"/>
    <w:pPr>
      <w:ind w:left="1920"/>
      <w:jc w:val="left"/>
    </w:pPr>
    <w:rPr>
      <w:szCs w:val="21"/>
    </w:rPr>
  </w:style>
  <w:style w:type="paragraph" w:customStyle="1" w:styleId="a6">
    <w:name w:val="封面标题"/>
    <w:rsid w:val="0042418C"/>
    <w:pPr>
      <w:jc w:val="center"/>
    </w:pPr>
    <w:rPr>
      <w:rFonts w:eastAsia="华文中宋"/>
      <w:b/>
      <w:sz w:val="52"/>
    </w:rPr>
  </w:style>
  <w:style w:type="paragraph" w:customStyle="1" w:styleId="a7">
    <w:name w:val="版本号"/>
    <w:rsid w:val="0042418C"/>
    <w:pPr>
      <w:jc w:val="center"/>
    </w:pPr>
    <w:rPr>
      <w:rFonts w:eastAsia="华文中宋"/>
      <w:b/>
      <w:sz w:val="44"/>
    </w:rPr>
  </w:style>
  <w:style w:type="paragraph" w:customStyle="1" w:styleId="a8">
    <w:name w:val="修订记录标题"/>
    <w:rsid w:val="0042418C"/>
    <w:rPr>
      <w:b/>
      <w:sz w:val="32"/>
    </w:rPr>
  </w:style>
  <w:style w:type="paragraph" w:customStyle="1" w:styleId="a9">
    <w:name w:val="修订记录表头"/>
    <w:rsid w:val="0042418C"/>
    <w:pPr>
      <w:jc w:val="center"/>
    </w:pPr>
    <w:rPr>
      <w:b/>
      <w:sz w:val="24"/>
    </w:rPr>
  </w:style>
  <w:style w:type="paragraph" w:customStyle="1" w:styleId="aa">
    <w:name w:val="修订记录正文"/>
    <w:rsid w:val="0042418C"/>
    <w:pPr>
      <w:jc w:val="center"/>
    </w:pPr>
    <w:rPr>
      <w:sz w:val="24"/>
    </w:rPr>
  </w:style>
  <w:style w:type="paragraph" w:customStyle="1" w:styleId="ab">
    <w:name w:val="图形文本三号加粗"/>
    <w:rsid w:val="0042418C"/>
    <w:pPr>
      <w:jc w:val="center"/>
    </w:pPr>
    <w:rPr>
      <w:b/>
      <w:sz w:val="32"/>
    </w:rPr>
  </w:style>
  <w:style w:type="character" w:styleId="ac">
    <w:name w:val="Hyperlink"/>
    <w:basedOn w:val="a0"/>
    <w:uiPriority w:val="99"/>
    <w:rsid w:val="0042418C"/>
    <w:rPr>
      <w:color w:val="0000FF"/>
      <w:u w:val="single"/>
    </w:rPr>
  </w:style>
  <w:style w:type="paragraph" w:styleId="TOC1">
    <w:name w:val="toc 1"/>
    <w:basedOn w:val="a"/>
    <w:next w:val="a"/>
    <w:autoRedefine/>
    <w:uiPriority w:val="39"/>
    <w:rsid w:val="00600351"/>
    <w:pPr>
      <w:tabs>
        <w:tab w:val="left" w:pos="284"/>
        <w:tab w:val="right" w:leader="dot" w:pos="9498"/>
      </w:tabs>
      <w:adjustRightInd w:val="0"/>
      <w:ind w:firstLineChars="0" w:firstLine="0"/>
      <w:jc w:val="left"/>
    </w:pPr>
    <w:rPr>
      <w:b/>
      <w:bCs/>
      <w:caps/>
      <w:noProof/>
    </w:rPr>
  </w:style>
  <w:style w:type="paragraph" w:styleId="TOC3">
    <w:name w:val="toc 3"/>
    <w:basedOn w:val="a"/>
    <w:next w:val="a"/>
    <w:autoRedefine/>
    <w:uiPriority w:val="39"/>
    <w:rsid w:val="000518C0"/>
    <w:pPr>
      <w:tabs>
        <w:tab w:val="left" w:pos="1470"/>
        <w:tab w:val="right" w:leader="dot" w:pos="9498"/>
      </w:tabs>
      <w:ind w:left="480" w:firstLineChars="106" w:firstLine="223"/>
      <w:jc w:val="left"/>
    </w:pPr>
    <w:rPr>
      <w:i/>
      <w:iCs/>
    </w:rPr>
  </w:style>
  <w:style w:type="paragraph" w:customStyle="1" w:styleId="30">
    <w:name w:val="表格表头3"/>
    <w:rsid w:val="0042418C"/>
    <w:pPr>
      <w:spacing w:line="360" w:lineRule="auto"/>
      <w:jc w:val="center"/>
    </w:pPr>
    <w:rPr>
      <w:b/>
      <w:sz w:val="24"/>
    </w:rPr>
  </w:style>
  <w:style w:type="paragraph" w:customStyle="1" w:styleId="31">
    <w:name w:val="表格正文3"/>
    <w:rsid w:val="0042418C"/>
    <w:pPr>
      <w:spacing w:line="360" w:lineRule="auto"/>
    </w:pPr>
    <w:rPr>
      <w:sz w:val="24"/>
    </w:rPr>
  </w:style>
  <w:style w:type="paragraph" w:customStyle="1" w:styleId="ad">
    <w:name w:val="顶格正文"/>
    <w:rsid w:val="0042418C"/>
    <w:pPr>
      <w:spacing w:line="360" w:lineRule="auto"/>
    </w:pPr>
    <w:rPr>
      <w:sz w:val="24"/>
    </w:rPr>
  </w:style>
  <w:style w:type="paragraph" w:customStyle="1" w:styleId="Logo">
    <w:name w:val="页眉Logo"/>
    <w:rsid w:val="0042418C"/>
    <w:pPr>
      <w:widowControl w:val="0"/>
    </w:pPr>
    <w:rPr>
      <w:bCs/>
      <w:kern w:val="2"/>
      <w:sz w:val="21"/>
      <w:szCs w:val="24"/>
    </w:rPr>
  </w:style>
  <w:style w:type="paragraph" w:customStyle="1" w:styleId="ae">
    <w:name w:val="页脚文字"/>
    <w:rsid w:val="0042418C"/>
    <w:rPr>
      <w:sz w:val="18"/>
    </w:rPr>
  </w:style>
  <w:style w:type="paragraph" w:customStyle="1" w:styleId="af">
    <w:name w:val="密级"/>
    <w:rsid w:val="0042418C"/>
    <w:pPr>
      <w:jc w:val="right"/>
    </w:pPr>
    <w:rPr>
      <w:sz w:val="18"/>
    </w:rPr>
  </w:style>
  <w:style w:type="paragraph" w:customStyle="1" w:styleId="af0">
    <w:name w:val="页脚页码"/>
    <w:rsid w:val="0042418C"/>
    <w:pPr>
      <w:jc w:val="right"/>
    </w:pPr>
    <w:rPr>
      <w:sz w:val="18"/>
    </w:rPr>
  </w:style>
  <w:style w:type="paragraph" w:customStyle="1" w:styleId="af1">
    <w:name w:val="页眉文档名称"/>
    <w:rsid w:val="0042418C"/>
    <w:pPr>
      <w:jc w:val="right"/>
    </w:pPr>
    <w:rPr>
      <w:sz w:val="21"/>
    </w:rPr>
  </w:style>
  <w:style w:type="paragraph" w:customStyle="1" w:styleId="af2">
    <w:name w:val="页眉文档编号"/>
    <w:rsid w:val="0042418C"/>
    <w:pPr>
      <w:jc w:val="center"/>
    </w:pPr>
    <w:rPr>
      <w:sz w:val="21"/>
    </w:rPr>
  </w:style>
  <w:style w:type="paragraph" w:customStyle="1" w:styleId="af3">
    <w:name w:val="图形文本一号加粗"/>
    <w:rsid w:val="0042418C"/>
    <w:pPr>
      <w:jc w:val="center"/>
    </w:pPr>
    <w:rPr>
      <w:b/>
      <w:sz w:val="52"/>
    </w:rPr>
  </w:style>
  <w:style w:type="paragraph" w:customStyle="1" w:styleId="af4">
    <w:name w:val="图形文本小一加粗"/>
    <w:rsid w:val="0042418C"/>
    <w:pPr>
      <w:jc w:val="center"/>
    </w:pPr>
    <w:rPr>
      <w:sz w:val="48"/>
    </w:rPr>
  </w:style>
  <w:style w:type="paragraph" w:customStyle="1" w:styleId="af5">
    <w:name w:val="图形文本二号加粗"/>
    <w:rsid w:val="0042418C"/>
    <w:pPr>
      <w:jc w:val="center"/>
    </w:pPr>
    <w:rPr>
      <w:b/>
      <w:sz w:val="44"/>
    </w:rPr>
  </w:style>
  <w:style w:type="paragraph" w:customStyle="1" w:styleId="af6">
    <w:name w:val="图形文本小二加粗"/>
    <w:rsid w:val="0042418C"/>
    <w:pPr>
      <w:jc w:val="center"/>
    </w:pPr>
    <w:rPr>
      <w:b/>
      <w:sz w:val="36"/>
    </w:rPr>
  </w:style>
  <w:style w:type="paragraph" w:customStyle="1" w:styleId="af7">
    <w:name w:val="图形文本小三加粗"/>
    <w:rsid w:val="0042418C"/>
    <w:pPr>
      <w:jc w:val="center"/>
    </w:pPr>
    <w:rPr>
      <w:b/>
      <w:sz w:val="30"/>
    </w:rPr>
  </w:style>
  <w:style w:type="paragraph" w:customStyle="1" w:styleId="af8">
    <w:name w:val="图形文本小三"/>
    <w:rsid w:val="0042418C"/>
    <w:pPr>
      <w:jc w:val="center"/>
    </w:pPr>
    <w:rPr>
      <w:sz w:val="30"/>
    </w:rPr>
  </w:style>
  <w:style w:type="paragraph" w:customStyle="1" w:styleId="af9">
    <w:name w:val="图形文本四号"/>
    <w:rsid w:val="0042418C"/>
    <w:pPr>
      <w:jc w:val="center"/>
    </w:pPr>
    <w:rPr>
      <w:sz w:val="28"/>
    </w:rPr>
  </w:style>
  <w:style w:type="paragraph" w:customStyle="1" w:styleId="afa">
    <w:name w:val="图形文本小四"/>
    <w:rsid w:val="0042418C"/>
    <w:pPr>
      <w:jc w:val="center"/>
    </w:pPr>
    <w:rPr>
      <w:sz w:val="24"/>
    </w:rPr>
  </w:style>
  <w:style w:type="paragraph" w:customStyle="1" w:styleId="afb">
    <w:name w:val="图形文本五号"/>
    <w:rsid w:val="0042418C"/>
    <w:pPr>
      <w:jc w:val="center"/>
    </w:pPr>
    <w:rPr>
      <w:sz w:val="21"/>
    </w:rPr>
  </w:style>
  <w:style w:type="paragraph" w:customStyle="1" w:styleId="afc">
    <w:name w:val="图形文本小五"/>
    <w:rsid w:val="0042418C"/>
    <w:pPr>
      <w:jc w:val="center"/>
    </w:pPr>
    <w:rPr>
      <w:sz w:val="18"/>
    </w:rPr>
  </w:style>
  <w:style w:type="paragraph" w:customStyle="1" w:styleId="afd">
    <w:name w:val="图形文本六号"/>
    <w:rsid w:val="0042418C"/>
    <w:pPr>
      <w:jc w:val="center"/>
    </w:pPr>
    <w:rPr>
      <w:sz w:val="15"/>
    </w:rPr>
  </w:style>
  <w:style w:type="paragraph" w:customStyle="1" w:styleId="10">
    <w:name w:val="表格表头1"/>
    <w:rsid w:val="0042418C"/>
    <w:pPr>
      <w:jc w:val="center"/>
    </w:pPr>
    <w:rPr>
      <w:b/>
      <w:sz w:val="24"/>
    </w:rPr>
  </w:style>
  <w:style w:type="paragraph" w:customStyle="1" w:styleId="20">
    <w:name w:val="表格表头2"/>
    <w:rsid w:val="0042418C"/>
    <w:pPr>
      <w:jc w:val="center"/>
    </w:pPr>
    <w:rPr>
      <w:b/>
      <w:sz w:val="21"/>
    </w:rPr>
  </w:style>
  <w:style w:type="paragraph" w:customStyle="1" w:styleId="11">
    <w:name w:val="表格正文1"/>
    <w:rsid w:val="001734AD"/>
    <w:pPr>
      <w:snapToGrid w:val="0"/>
      <w:spacing w:line="60" w:lineRule="atLeast"/>
    </w:pPr>
    <w:rPr>
      <w:rFonts w:eastAsia="微软雅黑"/>
      <w:sz w:val="22"/>
    </w:rPr>
  </w:style>
  <w:style w:type="paragraph" w:customStyle="1" w:styleId="21">
    <w:name w:val="表格正文2"/>
    <w:rsid w:val="0042418C"/>
    <w:rPr>
      <w:sz w:val="21"/>
    </w:rPr>
  </w:style>
  <w:style w:type="paragraph" w:customStyle="1" w:styleId="40">
    <w:name w:val="表格正文4"/>
    <w:rsid w:val="0042418C"/>
    <w:pPr>
      <w:spacing w:line="360" w:lineRule="auto"/>
    </w:pPr>
    <w:rPr>
      <w:sz w:val="21"/>
    </w:rPr>
  </w:style>
  <w:style w:type="paragraph" w:styleId="afe">
    <w:name w:val="Document Map"/>
    <w:basedOn w:val="a"/>
    <w:semiHidden/>
    <w:rsid w:val="0042418C"/>
    <w:pPr>
      <w:shd w:val="clear" w:color="auto" w:fill="000080"/>
    </w:pPr>
  </w:style>
  <w:style w:type="paragraph" w:styleId="aff">
    <w:name w:val="Body Text Indent"/>
    <w:basedOn w:val="a"/>
    <w:rsid w:val="0042418C"/>
    <w:pPr>
      <w:ind w:firstLine="420"/>
    </w:pPr>
    <w:rPr>
      <w:rFonts w:ascii="宋体" w:hAnsi="宋体"/>
    </w:rPr>
  </w:style>
  <w:style w:type="character" w:styleId="aff0">
    <w:name w:val="Strong"/>
    <w:basedOn w:val="a0"/>
    <w:qFormat/>
    <w:rsid w:val="0042418C"/>
    <w:rPr>
      <w:b/>
      <w:bCs/>
    </w:rPr>
  </w:style>
  <w:style w:type="paragraph" w:styleId="aff1">
    <w:name w:val="footnote text"/>
    <w:basedOn w:val="a"/>
    <w:semiHidden/>
    <w:rsid w:val="0042418C"/>
    <w:pPr>
      <w:widowControl/>
      <w:ind w:firstLineChars="0" w:firstLine="0"/>
    </w:pPr>
    <w:rPr>
      <w:b/>
      <w:kern w:val="0"/>
      <w:sz w:val="20"/>
      <w:szCs w:val="20"/>
      <w:lang w:val="en-AU"/>
    </w:rPr>
  </w:style>
  <w:style w:type="paragraph" w:styleId="aff2">
    <w:name w:val="Plain Text"/>
    <w:basedOn w:val="a"/>
    <w:rsid w:val="0042418C"/>
    <w:pPr>
      <w:adjustRightInd w:val="0"/>
      <w:ind w:firstLineChars="0" w:firstLine="0"/>
    </w:pPr>
    <w:rPr>
      <w:rFonts w:ascii="宋体" w:hAnsi="Courier New"/>
      <w:kern w:val="0"/>
      <w:szCs w:val="20"/>
    </w:rPr>
  </w:style>
  <w:style w:type="paragraph" w:styleId="aff3">
    <w:name w:val="Block Text"/>
    <w:basedOn w:val="a"/>
    <w:rsid w:val="0042418C"/>
    <w:pPr>
      <w:widowControl/>
      <w:spacing w:after="120"/>
      <w:ind w:left="1440" w:right="1440" w:firstLineChars="0" w:firstLine="0"/>
    </w:pPr>
    <w:rPr>
      <w:b/>
      <w:kern w:val="0"/>
      <w:sz w:val="20"/>
      <w:szCs w:val="20"/>
      <w:lang w:val="en-AU"/>
    </w:rPr>
  </w:style>
  <w:style w:type="paragraph" w:styleId="12">
    <w:name w:val="index 1"/>
    <w:basedOn w:val="a"/>
    <w:next w:val="a"/>
    <w:autoRedefine/>
    <w:semiHidden/>
    <w:rsid w:val="0042418C"/>
    <w:pPr>
      <w:widowControl/>
      <w:ind w:left="240" w:firstLineChars="0" w:hanging="240"/>
    </w:pPr>
    <w:rPr>
      <w:b/>
      <w:kern w:val="0"/>
      <w:sz w:val="20"/>
      <w:szCs w:val="20"/>
      <w:lang w:val="en-AU"/>
    </w:rPr>
  </w:style>
  <w:style w:type="paragraph" w:styleId="22">
    <w:name w:val="index 2"/>
    <w:basedOn w:val="a"/>
    <w:next w:val="a"/>
    <w:autoRedefine/>
    <w:semiHidden/>
    <w:rsid w:val="0042418C"/>
    <w:pPr>
      <w:widowControl/>
      <w:tabs>
        <w:tab w:val="right" w:leader="dot" w:pos="9019"/>
      </w:tabs>
      <w:ind w:left="480" w:firstLineChars="0" w:hanging="240"/>
    </w:pPr>
    <w:rPr>
      <w:b/>
      <w:noProof/>
      <w:kern w:val="0"/>
      <w:sz w:val="20"/>
      <w:szCs w:val="20"/>
      <w:lang w:val="en-AU"/>
    </w:rPr>
  </w:style>
  <w:style w:type="paragraph" w:styleId="32">
    <w:name w:val="index 3"/>
    <w:basedOn w:val="a"/>
    <w:next w:val="a"/>
    <w:autoRedefine/>
    <w:semiHidden/>
    <w:rsid w:val="0042418C"/>
    <w:pPr>
      <w:widowControl/>
      <w:ind w:left="720" w:firstLineChars="0" w:hanging="240"/>
    </w:pPr>
    <w:rPr>
      <w:b/>
      <w:kern w:val="0"/>
      <w:sz w:val="20"/>
      <w:szCs w:val="20"/>
      <w:lang w:val="en-AU"/>
    </w:rPr>
  </w:style>
  <w:style w:type="paragraph" w:styleId="41">
    <w:name w:val="index 4"/>
    <w:basedOn w:val="a"/>
    <w:next w:val="a"/>
    <w:autoRedefine/>
    <w:semiHidden/>
    <w:rsid w:val="0042418C"/>
    <w:pPr>
      <w:widowControl/>
      <w:ind w:left="960" w:firstLineChars="0" w:hanging="240"/>
    </w:pPr>
    <w:rPr>
      <w:b/>
      <w:kern w:val="0"/>
      <w:sz w:val="20"/>
      <w:szCs w:val="20"/>
      <w:lang w:val="en-AU"/>
    </w:rPr>
  </w:style>
  <w:style w:type="paragraph" w:styleId="50">
    <w:name w:val="index 5"/>
    <w:basedOn w:val="a"/>
    <w:next w:val="a"/>
    <w:autoRedefine/>
    <w:semiHidden/>
    <w:rsid w:val="0042418C"/>
    <w:pPr>
      <w:widowControl/>
      <w:ind w:left="1200" w:firstLineChars="0" w:hanging="240"/>
    </w:pPr>
    <w:rPr>
      <w:b/>
      <w:kern w:val="0"/>
      <w:sz w:val="20"/>
      <w:szCs w:val="20"/>
      <w:lang w:val="en-AU"/>
    </w:rPr>
  </w:style>
  <w:style w:type="paragraph" w:styleId="60">
    <w:name w:val="index 6"/>
    <w:basedOn w:val="a"/>
    <w:next w:val="a"/>
    <w:autoRedefine/>
    <w:semiHidden/>
    <w:rsid w:val="0042418C"/>
    <w:pPr>
      <w:widowControl/>
      <w:ind w:left="1440" w:firstLineChars="0" w:hanging="240"/>
    </w:pPr>
    <w:rPr>
      <w:b/>
      <w:kern w:val="0"/>
      <w:sz w:val="20"/>
      <w:szCs w:val="20"/>
      <w:lang w:val="en-AU"/>
    </w:rPr>
  </w:style>
  <w:style w:type="paragraph" w:styleId="70">
    <w:name w:val="index 7"/>
    <w:basedOn w:val="a"/>
    <w:next w:val="a"/>
    <w:autoRedefine/>
    <w:semiHidden/>
    <w:rsid w:val="0042418C"/>
    <w:pPr>
      <w:widowControl/>
      <w:ind w:left="1680" w:firstLineChars="0" w:hanging="240"/>
    </w:pPr>
    <w:rPr>
      <w:b/>
      <w:kern w:val="0"/>
      <w:sz w:val="20"/>
      <w:szCs w:val="20"/>
      <w:lang w:val="en-AU"/>
    </w:rPr>
  </w:style>
  <w:style w:type="paragraph" w:styleId="80">
    <w:name w:val="index 8"/>
    <w:basedOn w:val="a"/>
    <w:next w:val="a"/>
    <w:autoRedefine/>
    <w:semiHidden/>
    <w:rsid w:val="0042418C"/>
    <w:pPr>
      <w:widowControl/>
      <w:ind w:left="1920" w:firstLineChars="0" w:hanging="240"/>
    </w:pPr>
    <w:rPr>
      <w:b/>
      <w:kern w:val="0"/>
      <w:sz w:val="20"/>
      <w:szCs w:val="20"/>
      <w:lang w:val="en-AU"/>
    </w:rPr>
  </w:style>
  <w:style w:type="paragraph" w:styleId="90">
    <w:name w:val="index 9"/>
    <w:basedOn w:val="a"/>
    <w:next w:val="a"/>
    <w:autoRedefine/>
    <w:semiHidden/>
    <w:rsid w:val="0042418C"/>
    <w:pPr>
      <w:widowControl/>
      <w:ind w:left="2160" w:firstLineChars="0" w:hanging="240"/>
    </w:pPr>
    <w:rPr>
      <w:b/>
      <w:kern w:val="0"/>
      <w:sz w:val="20"/>
      <w:szCs w:val="20"/>
      <w:lang w:val="en-AU"/>
    </w:rPr>
  </w:style>
  <w:style w:type="paragraph" w:styleId="aff4">
    <w:name w:val="index heading"/>
    <w:basedOn w:val="a"/>
    <w:next w:val="12"/>
    <w:semiHidden/>
    <w:rsid w:val="0042418C"/>
    <w:pPr>
      <w:widowControl/>
      <w:spacing w:before="120" w:after="120"/>
      <w:ind w:firstLineChars="0" w:firstLine="0"/>
    </w:pPr>
    <w:rPr>
      <w:i/>
      <w:kern w:val="0"/>
      <w:sz w:val="20"/>
      <w:szCs w:val="20"/>
      <w:lang w:val="en-AU"/>
    </w:rPr>
  </w:style>
  <w:style w:type="paragraph" w:styleId="aff5">
    <w:name w:val="Body Text"/>
    <w:basedOn w:val="a"/>
    <w:link w:val="aff6"/>
    <w:rsid w:val="005D293C"/>
    <w:pPr>
      <w:jc w:val="left"/>
    </w:pPr>
    <w:rPr>
      <w:szCs w:val="20"/>
    </w:rPr>
  </w:style>
  <w:style w:type="paragraph" w:styleId="aff7">
    <w:name w:val="Title"/>
    <w:basedOn w:val="a"/>
    <w:qFormat/>
    <w:rsid w:val="0042418C"/>
    <w:pPr>
      <w:widowControl/>
      <w:ind w:firstLineChars="0" w:firstLine="0"/>
      <w:jc w:val="center"/>
    </w:pPr>
    <w:rPr>
      <w:kern w:val="0"/>
      <w:sz w:val="28"/>
      <w:szCs w:val="20"/>
      <w:lang w:eastAsia="en-US"/>
    </w:rPr>
  </w:style>
  <w:style w:type="paragraph" w:customStyle="1" w:styleId="guideline">
    <w:name w:val="guideline"/>
    <w:basedOn w:val="a"/>
    <w:autoRedefine/>
    <w:rsid w:val="0042418C"/>
    <w:pPr>
      <w:widowControl/>
      <w:ind w:firstLineChars="0" w:firstLine="0"/>
    </w:pPr>
    <w:rPr>
      <w:b/>
      <w:i/>
      <w:color w:val="0000FF"/>
      <w:kern w:val="0"/>
      <w:szCs w:val="20"/>
      <w:lang w:val="en-AU"/>
    </w:rPr>
  </w:style>
  <w:style w:type="paragraph" w:customStyle="1" w:styleId="Guideline0">
    <w:name w:val="Guideline"/>
    <w:basedOn w:val="a"/>
    <w:rsid w:val="0042418C"/>
    <w:pPr>
      <w:widowControl/>
      <w:ind w:left="432" w:firstLineChars="0" w:firstLine="0"/>
    </w:pPr>
    <w:rPr>
      <w:b/>
      <w:i/>
      <w:color w:val="0000FF"/>
      <w:kern w:val="0"/>
      <w:szCs w:val="20"/>
      <w:lang w:val="en-AU"/>
    </w:rPr>
  </w:style>
  <w:style w:type="paragraph" w:customStyle="1" w:styleId="aff8">
    <w:name w:val="图形"/>
    <w:basedOn w:val="a"/>
    <w:rsid w:val="0042418C"/>
    <w:pPr>
      <w:ind w:firstLineChars="0" w:firstLine="0"/>
      <w:jc w:val="center"/>
    </w:pPr>
  </w:style>
  <w:style w:type="paragraph" w:styleId="23">
    <w:name w:val="Body Text 2"/>
    <w:basedOn w:val="a"/>
    <w:rsid w:val="0042418C"/>
    <w:pPr>
      <w:ind w:firstLineChars="0" w:firstLine="0"/>
    </w:pPr>
  </w:style>
  <w:style w:type="paragraph" w:customStyle="1" w:styleId="aff9">
    <w:name w:val="表格内容"/>
    <w:basedOn w:val="aff5"/>
    <w:rsid w:val="00BB6E93"/>
    <w:pPr>
      <w:suppressLineNumbers/>
      <w:suppressAutoHyphens/>
      <w:spacing w:after="120" w:line="240" w:lineRule="auto"/>
      <w:ind w:firstLineChars="0" w:firstLine="0"/>
    </w:pPr>
    <w:rPr>
      <w:rFonts w:eastAsia="宋体"/>
      <w:kern w:val="0"/>
      <w:sz w:val="24"/>
      <w:szCs w:val="24"/>
    </w:rPr>
  </w:style>
  <w:style w:type="paragraph" w:customStyle="1" w:styleId="affa">
    <w:name w:val="表格标题"/>
    <w:basedOn w:val="aff9"/>
    <w:autoRedefine/>
    <w:rsid w:val="00721C93"/>
    <w:pPr>
      <w:jc w:val="center"/>
    </w:pPr>
    <w:rPr>
      <w:rFonts w:eastAsia="微软雅黑"/>
      <w:b/>
      <w:bCs/>
      <w:iCs/>
      <w:sz w:val="21"/>
    </w:rPr>
  </w:style>
  <w:style w:type="table" w:styleId="affb">
    <w:name w:val="Table Grid"/>
    <w:basedOn w:val="a1"/>
    <w:rsid w:val="00BB6E93"/>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rmal (Web)"/>
    <w:basedOn w:val="a"/>
    <w:rsid w:val="00BB6E93"/>
    <w:pPr>
      <w:widowControl/>
      <w:spacing w:before="100" w:beforeAutospacing="1" w:after="100" w:afterAutospacing="1" w:line="600" w:lineRule="auto"/>
      <w:ind w:firstLineChars="0" w:firstLine="0"/>
      <w:jc w:val="left"/>
    </w:pPr>
    <w:rPr>
      <w:rFonts w:ascii="宋体" w:hAnsi="宋体" w:cs="宋体"/>
      <w:kern w:val="0"/>
      <w:szCs w:val="21"/>
    </w:rPr>
  </w:style>
  <w:style w:type="paragraph" w:styleId="affd">
    <w:name w:val="Normal Indent"/>
    <w:basedOn w:val="a"/>
    <w:rsid w:val="001734AD"/>
    <w:pPr>
      <w:ind w:firstLine="420"/>
    </w:pPr>
  </w:style>
  <w:style w:type="character" w:styleId="affe">
    <w:name w:val="FollowedHyperlink"/>
    <w:basedOn w:val="a0"/>
    <w:rsid w:val="00A143F2"/>
    <w:rPr>
      <w:color w:val="800080"/>
      <w:u w:val="single"/>
    </w:rPr>
  </w:style>
  <w:style w:type="paragraph" w:customStyle="1" w:styleId="DefaultParagraphFontParaChar">
    <w:name w:val="Default Paragraph Font Para Char"/>
    <w:basedOn w:val="a"/>
    <w:semiHidden/>
    <w:rsid w:val="0063133F"/>
    <w:pPr>
      <w:widowControl/>
      <w:numPr>
        <w:numId w:val="2"/>
      </w:numPr>
      <w:tabs>
        <w:tab w:val="clear" w:pos="840"/>
        <w:tab w:val="num" w:pos="360"/>
      </w:tabs>
      <w:spacing w:after="160" w:line="240" w:lineRule="exact"/>
      <w:ind w:left="0" w:firstLineChars="0" w:firstLine="0"/>
      <w:jc w:val="left"/>
    </w:pPr>
    <w:rPr>
      <w:rFonts w:ascii="Verdana" w:hAnsi="Verdana"/>
      <w:kern w:val="0"/>
      <w:sz w:val="20"/>
      <w:szCs w:val="20"/>
      <w:lang w:eastAsia="en-US"/>
    </w:rPr>
  </w:style>
  <w:style w:type="paragraph" w:customStyle="1" w:styleId="Char">
    <w:name w:val="Char"/>
    <w:basedOn w:val="a"/>
    <w:next w:val="a"/>
    <w:rsid w:val="00B3153F"/>
    <w:pPr>
      <w:widowControl/>
      <w:ind w:firstLineChars="0" w:firstLine="0"/>
      <w:jc w:val="left"/>
    </w:pPr>
    <w:rPr>
      <w:rFonts w:ascii="Verdana" w:hAnsi="Verdana"/>
      <w:kern w:val="0"/>
      <w:szCs w:val="20"/>
      <w:lang w:eastAsia="en-US"/>
    </w:rPr>
  </w:style>
  <w:style w:type="paragraph" w:styleId="afff">
    <w:name w:val="Balloon Text"/>
    <w:basedOn w:val="a"/>
    <w:link w:val="afff0"/>
    <w:rsid w:val="00B3709B"/>
    <w:rPr>
      <w:sz w:val="18"/>
      <w:szCs w:val="18"/>
    </w:rPr>
  </w:style>
  <w:style w:type="character" w:customStyle="1" w:styleId="afff0">
    <w:name w:val="批注框文本 字符"/>
    <w:basedOn w:val="a0"/>
    <w:link w:val="afff"/>
    <w:rsid w:val="00B3709B"/>
    <w:rPr>
      <w:rFonts w:eastAsia="微软雅黑"/>
      <w:kern w:val="2"/>
      <w:sz w:val="18"/>
      <w:szCs w:val="18"/>
    </w:rPr>
  </w:style>
  <w:style w:type="paragraph" w:styleId="afff1">
    <w:name w:val="List Paragraph"/>
    <w:basedOn w:val="a"/>
    <w:uiPriority w:val="34"/>
    <w:qFormat/>
    <w:rsid w:val="00443E82"/>
    <w:pPr>
      <w:ind w:firstLine="420"/>
    </w:pPr>
  </w:style>
  <w:style w:type="character" w:styleId="afff2">
    <w:name w:val="annotation reference"/>
    <w:basedOn w:val="a0"/>
    <w:rsid w:val="007912DD"/>
    <w:rPr>
      <w:sz w:val="21"/>
      <w:szCs w:val="21"/>
    </w:rPr>
  </w:style>
  <w:style w:type="paragraph" w:styleId="afff3">
    <w:name w:val="annotation text"/>
    <w:basedOn w:val="a"/>
    <w:link w:val="afff4"/>
    <w:rsid w:val="007912DD"/>
    <w:pPr>
      <w:jc w:val="left"/>
    </w:pPr>
  </w:style>
  <w:style w:type="character" w:customStyle="1" w:styleId="afff4">
    <w:name w:val="批注文字 字符"/>
    <w:basedOn w:val="a0"/>
    <w:link w:val="afff3"/>
    <w:rsid w:val="007912DD"/>
    <w:rPr>
      <w:rFonts w:eastAsia="微软雅黑"/>
      <w:kern w:val="2"/>
      <w:sz w:val="21"/>
      <w:szCs w:val="24"/>
    </w:rPr>
  </w:style>
  <w:style w:type="paragraph" w:styleId="afff5">
    <w:name w:val="annotation subject"/>
    <w:basedOn w:val="afff3"/>
    <w:next w:val="afff3"/>
    <w:link w:val="afff6"/>
    <w:rsid w:val="007912DD"/>
    <w:rPr>
      <w:b/>
      <w:bCs/>
    </w:rPr>
  </w:style>
  <w:style w:type="character" w:customStyle="1" w:styleId="afff6">
    <w:name w:val="批注主题 字符"/>
    <w:basedOn w:val="afff4"/>
    <w:link w:val="afff5"/>
    <w:rsid w:val="007912DD"/>
    <w:rPr>
      <w:rFonts w:eastAsia="微软雅黑"/>
      <w:b/>
      <w:bCs/>
      <w:kern w:val="2"/>
      <w:sz w:val="21"/>
      <w:szCs w:val="24"/>
    </w:rPr>
  </w:style>
  <w:style w:type="paragraph" w:customStyle="1" w:styleId="13">
    <w:name w:val="样式 表格正文1 + 微软雅黑 五号"/>
    <w:basedOn w:val="11"/>
    <w:rsid w:val="00184049"/>
    <w:pPr>
      <w:spacing w:line="200" w:lineRule="atLeast"/>
    </w:pPr>
    <w:rPr>
      <w:rFonts w:ascii="微软雅黑" w:hAnsi="微软雅黑"/>
    </w:rPr>
  </w:style>
  <w:style w:type="paragraph" w:styleId="HTML">
    <w:name w:val="HTML Preformatted"/>
    <w:basedOn w:val="a"/>
    <w:link w:val="HTML0"/>
    <w:uiPriority w:val="99"/>
    <w:semiHidden/>
    <w:unhideWhenUsed/>
    <w:rsid w:val="000C54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pPr>
    <w:rPr>
      <w:rFonts w:ascii="Courier New" w:eastAsia="Times New Roman" w:hAnsi="Courier New" w:cs="Courier New"/>
      <w:kern w:val="0"/>
      <w:sz w:val="20"/>
      <w:szCs w:val="20"/>
    </w:rPr>
  </w:style>
  <w:style w:type="character" w:customStyle="1" w:styleId="HTML0">
    <w:name w:val="HTML 预设格式 字符"/>
    <w:basedOn w:val="a0"/>
    <w:link w:val="HTML"/>
    <w:uiPriority w:val="99"/>
    <w:semiHidden/>
    <w:rsid w:val="000C5458"/>
    <w:rPr>
      <w:rFonts w:ascii="Courier New" w:eastAsia="Times New Roman" w:hAnsi="Courier New" w:cs="Courier New"/>
    </w:rPr>
  </w:style>
  <w:style w:type="paragraph" w:customStyle="1" w:styleId="afff7">
    <w:name w:val="使用和规约说明"/>
    <w:basedOn w:val="aff5"/>
    <w:link w:val="Char0"/>
    <w:autoRedefine/>
    <w:qFormat/>
    <w:rsid w:val="002E0098"/>
    <w:pPr>
      <w:pBdr>
        <w:top w:val="single" w:sz="4" w:space="1" w:color="auto"/>
        <w:bottom w:val="single" w:sz="4" w:space="1" w:color="auto"/>
      </w:pBdr>
      <w:spacing w:line="40" w:lineRule="atLeast"/>
      <w:ind w:firstLine="420"/>
    </w:pPr>
    <w:rPr>
      <w:color w:val="548DD4" w:themeColor="text2" w:themeTint="99"/>
    </w:rPr>
  </w:style>
  <w:style w:type="paragraph" w:customStyle="1" w:styleId="24">
    <w:name w:val="样式 使用和规约说明 + 首行缩进:  2 字符"/>
    <w:basedOn w:val="afff7"/>
    <w:autoRedefine/>
    <w:rsid w:val="002E0098"/>
    <w:pPr>
      <w:spacing w:line="20" w:lineRule="exact"/>
    </w:pPr>
    <w:rPr>
      <w:rFonts w:cs="宋体"/>
    </w:rPr>
  </w:style>
  <w:style w:type="character" w:customStyle="1" w:styleId="aff6">
    <w:name w:val="正文文本 字符"/>
    <w:basedOn w:val="a0"/>
    <w:link w:val="aff5"/>
    <w:rsid w:val="005D293C"/>
    <w:rPr>
      <w:rFonts w:eastAsia="微软雅黑"/>
      <w:kern w:val="2"/>
      <w:sz w:val="21"/>
    </w:rPr>
  </w:style>
  <w:style w:type="character" w:customStyle="1" w:styleId="Char0">
    <w:name w:val="使用和规约说明 Char"/>
    <w:basedOn w:val="aff6"/>
    <w:link w:val="afff7"/>
    <w:rsid w:val="002E0098"/>
    <w:rPr>
      <w:rFonts w:eastAsia="微软雅黑"/>
      <w:color w:val="548DD4" w:themeColor="text2" w:themeTint="99"/>
      <w:kern w:val="2"/>
      <w:sz w:val="21"/>
    </w:rPr>
  </w:style>
  <w:style w:type="paragraph" w:customStyle="1" w:styleId="220">
    <w:name w:val="样式 样式 使用和规约说明 + 首行缩进:  2 字符 + 首行缩进:  2 字符"/>
    <w:basedOn w:val="24"/>
    <w:autoRedefine/>
    <w:rsid w:val="002E0098"/>
    <w:pPr>
      <w:spacing w:line="100" w:lineRule="exact"/>
    </w:pPr>
  </w:style>
  <w:style w:type="paragraph" w:customStyle="1" w:styleId="P1">
    <w:name w:val="P1"/>
    <w:basedOn w:val="a"/>
    <w:rsid w:val="007215CE"/>
    <w:pPr>
      <w:suppressAutoHyphens/>
      <w:snapToGrid/>
      <w:spacing w:line="288" w:lineRule="auto"/>
      <w:ind w:firstLineChars="0" w:firstLine="425"/>
    </w:pPr>
    <w:rPr>
      <w:rFonts w:eastAsia="宋体"/>
      <w:kern w:val="1"/>
      <w:sz w:val="24"/>
      <w:lang w:eastAsia="ar-SA"/>
    </w:rPr>
  </w:style>
  <w:style w:type="character" w:styleId="afff8">
    <w:name w:val="Unresolved Mention"/>
    <w:basedOn w:val="a0"/>
    <w:uiPriority w:val="99"/>
    <w:semiHidden/>
    <w:unhideWhenUsed/>
    <w:rsid w:val="003B46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35906">
      <w:bodyDiv w:val="1"/>
      <w:marLeft w:val="0"/>
      <w:marRight w:val="0"/>
      <w:marTop w:val="0"/>
      <w:marBottom w:val="0"/>
      <w:divBdr>
        <w:top w:val="none" w:sz="0" w:space="0" w:color="auto"/>
        <w:left w:val="none" w:sz="0" w:space="0" w:color="auto"/>
        <w:bottom w:val="none" w:sz="0" w:space="0" w:color="auto"/>
        <w:right w:val="none" w:sz="0" w:space="0" w:color="auto"/>
      </w:divBdr>
    </w:div>
    <w:div w:id="599484500">
      <w:bodyDiv w:val="1"/>
      <w:marLeft w:val="0"/>
      <w:marRight w:val="0"/>
      <w:marTop w:val="0"/>
      <w:marBottom w:val="0"/>
      <w:divBdr>
        <w:top w:val="none" w:sz="0" w:space="0" w:color="auto"/>
        <w:left w:val="none" w:sz="0" w:space="0" w:color="auto"/>
        <w:bottom w:val="none" w:sz="0" w:space="0" w:color="auto"/>
        <w:right w:val="none" w:sz="0" w:space="0" w:color="auto"/>
      </w:divBdr>
    </w:div>
    <w:div w:id="633565030">
      <w:bodyDiv w:val="1"/>
      <w:marLeft w:val="0"/>
      <w:marRight w:val="0"/>
      <w:marTop w:val="0"/>
      <w:marBottom w:val="0"/>
      <w:divBdr>
        <w:top w:val="none" w:sz="0" w:space="0" w:color="auto"/>
        <w:left w:val="none" w:sz="0" w:space="0" w:color="auto"/>
        <w:bottom w:val="none" w:sz="0" w:space="0" w:color="auto"/>
        <w:right w:val="none" w:sz="0" w:space="0" w:color="auto"/>
      </w:divBdr>
      <w:divsChild>
        <w:div w:id="1171335452">
          <w:marLeft w:val="0"/>
          <w:marRight w:val="0"/>
          <w:marTop w:val="0"/>
          <w:marBottom w:val="0"/>
          <w:divBdr>
            <w:top w:val="none" w:sz="0" w:space="0" w:color="auto"/>
            <w:left w:val="none" w:sz="0" w:space="0" w:color="auto"/>
            <w:bottom w:val="none" w:sz="0" w:space="0" w:color="auto"/>
            <w:right w:val="none" w:sz="0" w:space="0" w:color="auto"/>
          </w:divBdr>
        </w:div>
      </w:divsChild>
    </w:div>
    <w:div w:id="909265181">
      <w:bodyDiv w:val="1"/>
      <w:marLeft w:val="0"/>
      <w:marRight w:val="0"/>
      <w:marTop w:val="0"/>
      <w:marBottom w:val="0"/>
      <w:divBdr>
        <w:top w:val="none" w:sz="0" w:space="0" w:color="auto"/>
        <w:left w:val="none" w:sz="0" w:space="0" w:color="auto"/>
        <w:bottom w:val="none" w:sz="0" w:space="0" w:color="auto"/>
        <w:right w:val="none" w:sz="0" w:space="0" w:color="auto"/>
      </w:divBdr>
    </w:div>
    <w:div w:id="1093552634">
      <w:bodyDiv w:val="1"/>
      <w:marLeft w:val="0"/>
      <w:marRight w:val="0"/>
      <w:marTop w:val="0"/>
      <w:marBottom w:val="0"/>
      <w:divBdr>
        <w:top w:val="none" w:sz="0" w:space="0" w:color="auto"/>
        <w:left w:val="none" w:sz="0" w:space="0" w:color="auto"/>
        <w:bottom w:val="none" w:sz="0" w:space="0" w:color="auto"/>
        <w:right w:val="none" w:sz="0" w:space="0" w:color="auto"/>
      </w:divBdr>
    </w:div>
    <w:div w:id="1382903398">
      <w:bodyDiv w:val="1"/>
      <w:marLeft w:val="0"/>
      <w:marRight w:val="0"/>
      <w:marTop w:val="0"/>
      <w:marBottom w:val="0"/>
      <w:divBdr>
        <w:top w:val="none" w:sz="0" w:space="0" w:color="auto"/>
        <w:left w:val="none" w:sz="0" w:space="0" w:color="auto"/>
        <w:bottom w:val="none" w:sz="0" w:space="0" w:color="auto"/>
        <w:right w:val="none" w:sz="0" w:space="0" w:color="auto"/>
      </w:divBdr>
    </w:div>
    <w:div w:id="1662151027">
      <w:bodyDiv w:val="1"/>
      <w:marLeft w:val="0"/>
      <w:marRight w:val="0"/>
      <w:marTop w:val="0"/>
      <w:marBottom w:val="0"/>
      <w:divBdr>
        <w:top w:val="none" w:sz="0" w:space="0" w:color="auto"/>
        <w:left w:val="none" w:sz="0" w:space="0" w:color="auto"/>
        <w:bottom w:val="none" w:sz="0" w:space="0" w:color="auto"/>
        <w:right w:val="none" w:sz="0" w:space="0" w:color="auto"/>
      </w:divBdr>
    </w:div>
    <w:div w:id="1721325665">
      <w:bodyDiv w:val="1"/>
      <w:marLeft w:val="0"/>
      <w:marRight w:val="0"/>
      <w:marTop w:val="0"/>
      <w:marBottom w:val="0"/>
      <w:divBdr>
        <w:top w:val="none" w:sz="0" w:space="0" w:color="auto"/>
        <w:left w:val="none" w:sz="0" w:space="0" w:color="auto"/>
        <w:bottom w:val="none" w:sz="0" w:space="0" w:color="auto"/>
        <w:right w:val="none" w:sz="0" w:space="0" w:color="auto"/>
      </w:divBdr>
    </w:div>
    <w:div w:id="1746025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docs.microsoft.com/zh-cn/learn"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ch\Desktop\Nncq-&#35268;&#26684;&#21270;&#31867;&#22411;&#25991;&#20214;-&#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2009-06-08T01:44:00Z</outs:dateTime>
      <outs:isPinned>true</outs:isPinned>
    </outs:relatedDate>
    <outs:relatedDate>
      <outs:type>2</outs:type>
      <outs:displayName>Created</outs:displayName>
      <outs:dateTime>2009-04-01T10:29:00Z</outs:dateTime>
      <outs:isPinned>true</outs:isPinned>
    </outs:relatedDate>
    <outs:relatedDate>
      <outs:type>4</outs:type>
      <outs:displayName>Last Printed</outs:displayName>
      <outs:dateTime>2005-04-15T05:55:00Z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盘承军</outs:displayName>
          <outs:accountName/>
        </outs:relatedPerson>
      </outs:people>
      <outs:source>0</outs:source>
      <outs:isPinned>true</outs:isPinned>
    </outs:relatedPeopleItem>
    <outs:relatedPeopleItem>
      <outs:category>Last modified by</outs:category>
      <outs:people>
        <outs:relatedPerson>
          <outs:displayName>Pan Chengjun</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E7665-2D9A-4D26-B464-0EABA3B51E1A}">
  <ds:schemaRefs>
    <ds:schemaRef ds:uri="http://schemas.microsoft.com/office/2009/outspace/metadata"/>
  </ds:schemaRefs>
</ds:datastoreItem>
</file>

<file path=customXml/itemProps2.xml><?xml version="1.0" encoding="utf-8"?>
<ds:datastoreItem xmlns:ds="http://schemas.openxmlformats.org/officeDocument/2006/customXml" ds:itemID="{291ACBF2-164E-48BA-A603-86936E129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Nncq-规格化类型文件-模板.dotx</Template>
  <TotalTime>18907</TotalTime>
  <Pages>1</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项目软件规划说明书</vt:lpstr>
    </vt:vector>
  </TitlesOfParts>
  <Company>柳州职业技术学院 电子信息工程学院</Company>
  <LinksUpToDate>false</LinksUpToDate>
  <CharactersWithSpaces>11804</CharactersWithSpaces>
  <SharedDoc>false</SharedDoc>
  <HLinks>
    <vt:vector size="126" baseType="variant">
      <vt:variant>
        <vt:i4>1638461</vt:i4>
      </vt:variant>
      <vt:variant>
        <vt:i4>122</vt:i4>
      </vt:variant>
      <vt:variant>
        <vt:i4>0</vt:i4>
      </vt:variant>
      <vt:variant>
        <vt:i4>5</vt:i4>
      </vt:variant>
      <vt:variant>
        <vt:lpwstr/>
      </vt:variant>
      <vt:variant>
        <vt:lpwstr>_Toc83384025</vt:lpwstr>
      </vt:variant>
      <vt:variant>
        <vt:i4>1572925</vt:i4>
      </vt:variant>
      <vt:variant>
        <vt:i4>116</vt:i4>
      </vt:variant>
      <vt:variant>
        <vt:i4>0</vt:i4>
      </vt:variant>
      <vt:variant>
        <vt:i4>5</vt:i4>
      </vt:variant>
      <vt:variant>
        <vt:lpwstr/>
      </vt:variant>
      <vt:variant>
        <vt:lpwstr>_Toc83384024</vt:lpwstr>
      </vt:variant>
      <vt:variant>
        <vt:i4>2031677</vt:i4>
      </vt:variant>
      <vt:variant>
        <vt:i4>110</vt:i4>
      </vt:variant>
      <vt:variant>
        <vt:i4>0</vt:i4>
      </vt:variant>
      <vt:variant>
        <vt:i4>5</vt:i4>
      </vt:variant>
      <vt:variant>
        <vt:lpwstr/>
      </vt:variant>
      <vt:variant>
        <vt:lpwstr>_Toc83384023</vt:lpwstr>
      </vt:variant>
      <vt:variant>
        <vt:i4>1966141</vt:i4>
      </vt:variant>
      <vt:variant>
        <vt:i4>104</vt:i4>
      </vt:variant>
      <vt:variant>
        <vt:i4>0</vt:i4>
      </vt:variant>
      <vt:variant>
        <vt:i4>5</vt:i4>
      </vt:variant>
      <vt:variant>
        <vt:lpwstr/>
      </vt:variant>
      <vt:variant>
        <vt:lpwstr>_Toc83384022</vt:lpwstr>
      </vt:variant>
      <vt:variant>
        <vt:i4>1900605</vt:i4>
      </vt:variant>
      <vt:variant>
        <vt:i4>98</vt:i4>
      </vt:variant>
      <vt:variant>
        <vt:i4>0</vt:i4>
      </vt:variant>
      <vt:variant>
        <vt:i4>5</vt:i4>
      </vt:variant>
      <vt:variant>
        <vt:lpwstr/>
      </vt:variant>
      <vt:variant>
        <vt:lpwstr>_Toc83384021</vt:lpwstr>
      </vt:variant>
      <vt:variant>
        <vt:i4>1835069</vt:i4>
      </vt:variant>
      <vt:variant>
        <vt:i4>92</vt:i4>
      </vt:variant>
      <vt:variant>
        <vt:i4>0</vt:i4>
      </vt:variant>
      <vt:variant>
        <vt:i4>5</vt:i4>
      </vt:variant>
      <vt:variant>
        <vt:lpwstr/>
      </vt:variant>
      <vt:variant>
        <vt:lpwstr>_Toc83384020</vt:lpwstr>
      </vt:variant>
      <vt:variant>
        <vt:i4>1376318</vt:i4>
      </vt:variant>
      <vt:variant>
        <vt:i4>86</vt:i4>
      </vt:variant>
      <vt:variant>
        <vt:i4>0</vt:i4>
      </vt:variant>
      <vt:variant>
        <vt:i4>5</vt:i4>
      </vt:variant>
      <vt:variant>
        <vt:lpwstr/>
      </vt:variant>
      <vt:variant>
        <vt:lpwstr>_Toc83384019</vt:lpwstr>
      </vt:variant>
      <vt:variant>
        <vt:i4>1310782</vt:i4>
      </vt:variant>
      <vt:variant>
        <vt:i4>80</vt:i4>
      </vt:variant>
      <vt:variant>
        <vt:i4>0</vt:i4>
      </vt:variant>
      <vt:variant>
        <vt:i4>5</vt:i4>
      </vt:variant>
      <vt:variant>
        <vt:lpwstr/>
      </vt:variant>
      <vt:variant>
        <vt:lpwstr>_Toc83384018</vt:lpwstr>
      </vt:variant>
      <vt:variant>
        <vt:i4>1769534</vt:i4>
      </vt:variant>
      <vt:variant>
        <vt:i4>74</vt:i4>
      </vt:variant>
      <vt:variant>
        <vt:i4>0</vt:i4>
      </vt:variant>
      <vt:variant>
        <vt:i4>5</vt:i4>
      </vt:variant>
      <vt:variant>
        <vt:lpwstr/>
      </vt:variant>
      <vt:variant>
        <vt:lpwstr>_Toc83384017</vt:lpwstr>
      </vt:variant>
      <vt:variant>
        <vt:i4>1703998</vt:i4>
      </vt:variant>
      <vt:variant>
        <vt:i4>68</vt:i4>
      </vt:variant>
      <vt:variant>
        <vt:i4>0</vt:i4>
      </vt:variant>
      <vt:variant>
        <vt:i4>5</vt:i4>
      </vt:variant>
      <vt:variant>
        <vt:lpwstr/>
      </vt:variant>
      <vt:variant>
        <vt:lpwstr>_Toc83384016</vt:lpwstr>
      </vt:variant>
      <vt:variant>
        <vt:i4>1638462</vt:i4>
      </vt:variant>
      <vt:variant>
        <vt:i4>62</vt:i4>
      </vt:variant>
      <vt:variant>
        <vt:i4>0</vt:i4>
      </vt:variant>
      <vt:variant>
        <vt:i4>5</vt:i4>
      </vt:variant>
      <vt:variant>
        <vt:lpwstr/>
      </vt:variant>
      <vt:variant>
        <vt:lpwstr>_Toc83384015</vt:lpwstr>
      </vt:variant>
      <vt:variant>
        <vt:i4>1572926</vt:i4>
      </vt:variant>
      <vt:variant>
        <vt:i4>56</vt:i4>
      </vt:variant>
      <vt:variant>
        <vt:i4>0</vt:i4>
      </vt:variant>
      <vt:variant>
        <vt:i4>5</vt:i4>
      </vt:variant>
      <vt:variant>
        <vt:lpwstr/>
      </vt:variant>
      <vt:variant>
        <vt:lpwstr>_Toc83384014</vt:lpwstr>
      </vt:variant>
      <vt:variant>
        <vt:i4>2031678</vt:i4>
      </vt:variant>
      <vt:variant>
        <vt:i4>50</vt:i4>
      </vt:variant>
      <vt:variant>
        <vt:i4>0</vt:i4>
      </vt:variant>
      <vt:variant>
        <vt:i4>5</vt:i4>
      </vt:variant>
      <vt:variant>
        <vt:lpwstr/>
      </vt:variant>
      <vt:variant>
        <vt:lpwstr>_Toc83384013</vt:lpwstr>
      </vt:variant>
      <vt:variant>
        <vt:i4>1966142</vt:i4>
      </vt:variant>
      <vt:variant>
        <vt:i4>44</vt:i4>
      </vt:variant>
      <vt:variant>
        <vt:i4>0</vt:i4>
      </vt:variant>
      <vt:variant>
        <vt:i4>5</vt:i4>
      </vt:variant>
      <vt:variant>
        <vt:lpwstr/>
      </vt:variant>
      <vt:variant>
        <vt:lpwstr>_Toc83384012</vt:lpwstr>
      </vt:variant>
      <vt:variant>
        <vt:i4>1900606</vt:i4>
      </vt:variant>
      <vt:variant>
        <vt:i4>38</vt:i4>
      </vt:variant>
      <vt:variant>
        <vt:i4>0</vt:i4>
      </vt:variant>
      <vt:variant>
        <vt:i4>5</vt:i4>
      </vt:variant>
      <vt:variant>
        <vt:lpwstr/>
      </vt:variant>
      <vt:variant>
        <vt:lpwstr>_Toc83384011</vt:lpwstr>
      </vt:variant>
      <vt:variant>
        <vt:i4>1835070</vt:i4>
      </vt:variant>
      <vt:variant>
        <vt:i4>32</vt:i4>
      </vt:variant>
      <vt:variant>
        <vt:i4>0</vt:i4>
      </vt:variant>
      <vt:variant>
        <vt:i4>5</vt:i4>
      </vt:variant>
      <vt:variant>
        <vt:lpwstr/>
      </vt:variant>
      <vt:variant>
        <vt:lpwstr>_Toc83384010</vt:lpwstr>
      </vt:variant>
      <vt:variant>
        <vt:i4>1376319</vt:i4>
      </vt:variant>
      <vt:variant>
        <vt:i4>26</vt:i4>
      </vt:variant>
      <vt:variant>
        <vt:i4>0</vt:i4>
      </vt:variant>
      <vt:variant>
        <vt:i4>5</vt:i4>
      </vt:variant>
      <vt:variant>
        <vt:lpwstr/>
      </vt:variant>
      <vt:variant>
        <vt:lpwstr>_Toc83384009</vt:lpwstr>
      </vt:variant>
      <vt:variant>
        <vt:i4>1310783</vt:i4>
      </vt:variant>
      <vt:variant>
        <vt:i4>20</vt:i4>
      </vt:variant>
      <vt:variant>
        <vt:i4>0</vt:i4>
      </vt:variant>
      <vt:variant>
        <vt:i4>5</vt:i4>
      </vt:variant>
      <vt:variant>
        <vt:lpwstr/>
      </vt:variant>
      <vt:variant>
        <vt:lpwstr>_Toc83384008</vt:lpwstr>
      </vt:variant>
      <vt:variant>
        <vt:i4>1769535</vt:i4>
      </vt:variant>
      <vt:variant>
        <vt:i4>14</vt:i4>
      </vt:variant>
      <vt:variant>
        <vt:i4>0</vt:i4>
      </vt:variant>
      <vt:variant>
        <vt:i4>5</vt:i4>
      </vt:variant>
      <vt:variant>
        <vt:lpwstr/>
      </vt:variant>
      <vt:variant>
        <vt:lpwstr>_Toc83384007</vt:lpwstr>
      </vt:variant>
      <vt:variant>
        <vt:i4>1703999</vt:i4>
      </vt:variant>
      <vt:variant>
        <vt:i4>8</vt:i4>
      </vt:variant>
      <vt:variant>
        <vt:i4>0</vt:i4>
      </vt:variant>
      <vt:variant>
        <vt:i4>5</vt:i4>
      </vt:variant>
      <vt:variant>
        <vt:lpwstr/>
      </vt:variant>
      <vt:variant>
        <vt:lpwstr>_Toc83384006</vt:lpwstr>
      </vt:variant>
      <vt:variant>
        <vt:i4>1638463</vt:i4>
      </vt:variant>
      <vt:variant>
        <vt:i4>2</vt:i4>
      </vt:variant>
      <vt:variant>
        <vt:i4>0</vt:i4>
      </vt:variant>
      <vt:variant>
        <vt:i4>5</vt:i4>
      </vt:variant>
      <vt:variant>
        <vt:lpwstr/>
      </vt:variant>
      <vt:variant>
        <vt:lpwstr>_Toc83384005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学生课程课题规格说明书</dc:title>
  <dc:subject>学习规划说明书</dc:subject>
  <dc:creator>盘承军</dc:creator>
  <cp:keywords/>
  <dc:description/>
  <cp:lastModifiedBy>Chengjun Pan</cp:lastModifiedBy>
  <cp:revision>25</cp:revision>
  <cp:lastPrinted>2005-04-15T20:55:00Z</cp:lastPrinted>
  <dcterms:created xsi:type="dcterms:W3CDTF">2019-11-09T14:58:00Z</dcterms:created>
  <dcterms:modified xsi:type="dcterms:W3CDTF">2022-03-08T10:12:00Z</dcterms:modified>
</cp:coreProperties>
</file>